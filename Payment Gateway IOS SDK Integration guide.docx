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1CCB3" w14:textId="77777777" w:rsidR="00CC3EFF" w:rsidRDefault="00CC3EFF" w:rsidP="00CC3EFF">
      <w:pPr>
        <w:pStyle w:val="Title"/>
        <w:ind w:right="29"/>
        <w:rPr>
          <w:rFonts w:ascii="Montserrat" w:hAnsi="Montserrat"/>
          <w:color w:val="FF4D00"/>
          <w:sz w:val="72"/>
          <w:szCs w:val="72"/>
        </w:rPr>
      </w:pPr>
    </w:p>
    <w:p w14:paraId="5FA25BA3" w14:textId="0D3D59FC" w:rsidR="00CC3EFF" w:rsidRDefault="00CC3EFF" w:rsidP="00CC3EFF">
      <w:pPr>
        <w:pStyle w:val="Title"/>
        <w:ind w:right="29"/>
        <w:rPr>
          <w:rFonts w:ascii="Montserrat" w:hAnsi="Montserrat"/>
          <w:color w:val="FF4D00"/>
          <w:sz w:val="72"/>
          <w:szCs w:val="72"/>
        </w:rPr>
      </w:pPr>
      <w:proofErr w:type="spellStart"/>
      <w:r>
        <w:rPr>
          <w:rFonts w:ascii="Montserrat" w:hAnsi="Montserrat"/>
          <w:color w:val="FF4D00"/>
          <w:sz w:val="72"/>
          <w:szCs w:val="72"/>
        </w:rPr>
        <w:t>G</w:t>
      </w:r>
      <w:r w:rsidRPr="000437B0">
        <w:rPr>
          <w:rFonts w:ascii="Montserrat" w:hAnsi="Montserrat"/>
          <w:color w:val="FF4D00"/>
          <w:sz w:val="72"/>
          <w:szCs w:val="72"/>
        </w:rPr>
        <w:t>eidea</w:t>
      </w:r>
      <w:proofErr w:type="spellEnd"/>
      <w:r w:rsidRPr="000437B0">
        <w:rPr>
          <w:rFonts w:ascii="Montserrat" w:hAnsi="Montserrat"/>
          <w:color w:val="FF4D00"/>
          <w:sz w:val="72"/>
          <w:szCs w:val="72"/>
        </w:rPr>
        <w:t xml:space="preserve"> </w:t>
      </w:r>
      <w:r>
        <w:rPr>
          <w:rFonts w:ascii="Montserrat" w:hAnsi="Montserrat"/>
          <w:color w:val="FF4D00"/>
          <w:sz w:val="72"/>
          <w:szCs w:val="72"/>
        </w:rPr>
        <w:t>Gateway</w:t>
      </w:r>
    </w:p>
    <w:p w14:paraId="72A27183" w14:textId="7CEC2B53" w:rsidR="00CC3EFF" w:rsidRPr="000437B0" w:rsidRDefault="00CC3EFF" w:rsidP="00CC3EFF">
      <w:pPr>
        <w:pStyle w:val="Title"/>
        <w:ind w:right="29"/>
        <w:rPr>
          <w:rFonts w:ascii="Montserrat" w:hAnsi="Montserrat"/>
          <w:color w:val="FF4D00"/>
          <w:sz w:val="72"/>
          <w:szCs w:val="72"/>
        </w:rPr>
      </w:pPr>
      <w:r>
        <w:rPr>
          <w:rFonts w:ascii="Montserrat" w:hAnsi="Montserrat"/>
          <w:color w:val="FF4D00"/>
          <w:sz w:val="72"/>
          <w:szCs w:val="72"/>
        </w:rPr>
        <w:t xml:space="preserve">iOS SDK </w:t>
      </w:r>
      <w:r w:rsidRPr="000437B0">
        <w:rPr>
          <w:rFonts w:ascii="Montserrat" w:hAnsi="Montserrat"/>
          <w:color w:val="FF4D00"/>
          <w:sz w:val="72"/>
          <w:szCs w:val="72"/>
        </w:rPr>
        <w:t>Integration Guide</w:t>
      </w:r>
    </w:p>
    <w:sdt>
      <w:sdtPr>
        <w:rPr>
          <w:rFonts w:ascii="Montserrat" w:eastAsia="Calibri" w:hAnsi="Montserrat"/>
          <w:bCs/>
          <w:smallCaps/>
          <w:color w:val="FF4D00"/>
          <w:spacing w:val="5"/>
          <w:kern w:val="0"/>
          <w:sz w:val="22"/>
          <w:szCs w:val="22"/>
        </w:rPr>
        <w:alias w:val="Subject"/>
        <w:tag w:val=""/>
        <w:id w:val="307136387"/>
        <w:placeholder>
          <w:docPart w:val="6843F464EC06B34ABD2BA425D2E650F5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14:paraId="09FFC9ED" w14:textId="6E59C4A4" w:rsidR="00134491" w:rsidRPr="00076EB3" w:rsidRDefault="006C6852" w:rsidP="00CC3EFF">
          <w:pPr>
            <w:pStyle w:val="Title"/>
            <w:rPr>
              <w:sz w:val="48"/>
              <w:szCs w:val="48"/>
            </w:rPr>
          </w:pPr>
          <w:r>
            <w:rPr>
              <w:rFonts w:ascii="Montserrat" w:eastAsia="Calibri" w:hAnsi="Montserrat"/>
              <w:bCs/>
              <w:smallCaps/>
              <w:color w:val="FF4D00"/>
              <w:spacing w:val="5"/>
              <w:kern w:val="0"/>
              <w:sz w:val="22"/>
              <w:szCs w:val="22"/>
            </w:rPr>
            <w:t>Version 1.1</w:t>
          </w:r>
        </w:p>
      </w:sdtContent>
    </w:sdt>
    <w:tbl>
      <w:tblPr>
        <w:tblStyle w:val="TableGridLight"/>
        <w:tblW w:w="0" w:type="auto"/>
        <w:jc w:val="right"/>
        <w:tblLook w:val="04A0" w:firstRow="1" w:lastRow="0" w:firstColumn="1" w:lastColumn="0" w:noHBand="0" w:noVBand="1"/>
      </w:tblPr>
      <w:tblGrid>
        <w:gridCol w:w="2795"/>
        <w:gridCol w:w="4317"/>
      </w:tblGrid>
      <w:tr w:rsidR="00E5652C" w14:paraId="04820FCC" w14:textId="77777777" w:rsidTr="005D571B">
        <w:trPr>
          <w:trHeight w:val="269"/>
          <w:jc w:val="right"/>
        </w:trPr>
        <w:tc>
          <w:tcPr>
            <w:tcW w:w="2795" w:type="dxa"/>
          </w:tcPr>
          <w:p w14:paraId="159FDD24" w14:textId="77777777" w:rsidR="00E5652C" w:rsidRDefault="00E5652C" w:rsidP="00931554">
            <w:r>
              <w:t>Document version:</w:t>
            </w:r>
          </w:p>
        </w:tc>
        <w:tc>
          <w:tcPr>
            <w:tcW w:w="4317" w:type="dxa"/>
          </w:tcPr>
          <w:p w14:paraId="30F3654D" w14:textId="1DBFD061" w:rsidR="00E5652C" w:rsidRDefault="00D55293" w:rsidP="00931554">
            <w:r>
              <w:t>1.</w:t>
            </w:r>
            <w:r w:rsidR="00BC4ABA">
              <w:t>1</w:t>
            </w:r>
          </w:p>
        </w:tc>
      </w:tr>
      <w:tr w:rsidR="00E5652C" w14:paraId="17712615" w14:textId="77777777" w:rsidTr="005D571B">
        <w:trPr>
          <w:trHeight w:val="269"/>
          <w:jc w:val="right"/>
        </w:trPr>
        <w:tc>
          <w:tcPr>
            <w:tcW w:w="2795" w:type="dxa"/>
          </w:tcPr>
          <w:p w14:paraId="0CA4A9E7" w14:textId="77777777" w:rsidR="00E5652C" w:rsidRDefault="00E5652C" w:rsidP="00931554">
            <w:r>
              <w:t>Date of version:</w:t>
            </w:r>
          </w:p>
        </w:tc>
        <w:tc>
          <w:tcPr>
            <w:tcW w:w="4317" w:type="dxa"/>
          </w:tcPr>
          <w:p w14:paraId="2416BD84" w14:textId="1993A7E8" w:rsidR="00E5652C" w:rsidRDefault="005D571B" w:rsidP="00931554">
            <w:r>
              <w:t>24</w:t>
            </w:r>
            <w:r w:rsidR="00E5652C">
              <w:t>-</w:t>
            </w:r>
            <w:r>
              <w:t>0</w:t>
            </w:r>
            <w:r w:rsidR="00BC4ABA">
              <w:t>9</w:t>
            </w:r>
            <w:r w:rsidR="00E5652C">
              <w:t>-</w:t>
            </w:r>
            <w:r w:rsidR="008B09B4">
              <w:t>202</w:t>
            </w:r>
            <w:r>
              <w:t>1</w:t>
            </w:r>
          </w:p>
        </w:tc>
      </w:tr>
      <w:tr w:rsidR="00E5652C" w14:paraId="2711C649" w14:textId="77777777" w:rsidTr="005D571B">
        <w:trPr>
          <w:trHeight w:val="281"/>
          <w:jc w:val="right"/>
        </w:trPr>
        <w:tc>
          <w:tcPr>
            <w:tcW w:w="2795" w:type="dxa"/>
          </w:tcPr>
          <w:p w14:paraId="6ACE9EC9" w14:textId="77777777" w:rsidR="00E5652C" w:rsidRDefault="00E5652C" w:rsidP="00931554">
            <w:r>
              <w:t>Author:</w:t>
            </w:r>
          </w:p>
        </w:tc>
        <w:tc>
          <w:tcPr>
            <w:tcW w:w="4317" w:type="dxa"/>
          </w:tcPr>
          <w:p w14:paraId="13AE76D7" w14:textId="0F51FEC5" w:rsidR="00E5652C" w:rsidRDefault="00062007" w:rsidP="00931554">
            <w:r>
              <w:t>Eugen Vidolman</w:t>
            </w:r>
          </w:p>
        </w:tc>
      </w:tr>
    </w:tbl>
    <w:p w14:paraId="4DFECE92" w14:textId="71B870E1" w:rsidR="003E570E" w:rsidRDefault="003E570E" w:rsidP="003E570E">
      <w:pPr>
        <w:ind w:left="2160"/>
        <w:jc w:val="right"/>
        <w:rPr>
          <w:sz w:val="40"/>
          <w:szCs w:val="40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3E570E" w:rsidRPr="000F32DD" w14:paraId="2D42C5C1" w14:textId="77777777" w:rsidTr="00931554">
        <w:tc>
          <w:tcPr>
            <w:tcW w:w="5000" w:type="pct"/>
            <w:vAlign w:val="bottom"/>
          </w:tcPr>
          <w:p w14:paraId="43479C44" w14:textId="3CB11D29" w:rsidR="003E570E" w:rsidRPr="000F32DD" w:rsidRDefault="003E570E" w:rsidP="00931554">
            <w:pPr>
              <w:pStyle w:val="Footer"/>
              <w:jc w:val="right"/>
              <w:rPr>
                <w:rStyle w:val="Strong"/>
                <w:b w:val="0"/>
                <w:sz w:val="30"/>
                <w:szCs w:val="30"/>
              </w:rPr>
            </w:pPr>
          </w:p>
        </w:tc>
      </w:tr>
    </w:tbl>
    <w:p w14:paraId="0C628719" w14:textId="77777777" w:rsidR="00CC3EFF" w:rsidRPr="00D85B83" w:rsidRDefault="00CC3EFF" w:rsidP="00CC3EFF">
      <w:pPr>
        <w:pStyle w:val="TOCHeading"/>
        <w:pageBreakBefore w:val="0"/>
        <w:numPr>
          <w:ilvl w:val="0"/>
          <w:numId w:val="0"/>
        </w:numPr>
        <w:ind w:left="5040" w:firstLine="720"/>
        <w:jc w:val="center"/>
        <w:rPr>
          <w:rFonts w:ascii="Montserrat" w:hAnsi="Montserrat"/>
          <w:color w:val="FF4D00"/>
        </w:rPr>
      </w:pPr>
      <w:r w:rsidRPr="00D85B83">
        <w:rPr>
          <w:rFonts w:ascii="Montserrat" w:hAnsi="Montserrat"/>
          <w:color w:val="FF4D00"/>
        </w:rPr>
        <w:t>Version History</w:t>
      </w:r>
    </w:p>
    <w:tbl>
      <w:tblPr>
        <w:tblStyle w:val="GridTable5Dark1"/>
        <w:tblW w:w="9162" w:type="dxa"/>
        <w:tblLayout w:type="fixed"/>
        <w:tblLook w:val="0420" w:firstRow="1" w:lastRow="0" w:firstColumn="0" w:lastColumn="0" w:noHBand="0" w:noVBand="1"/>
      </w:tblPr>
      <w:tblGrid>
        <w:gridCol w:w="1874"/>
        <w:gridCol w:w="1874"/>
        <w:gridCol w:w="2259"/>
        <w:gridCol w:w="3155"/>
      </w:tblGrid>
      <w:tr w:rsidR="00CC3EFF" w14:paraId="0C4F2CB0" w14:textId="77777777" w:rsidTr="005B05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8"/>
        </w:trPr>
        <w:tc>
          <w:tcPr>
            <w:tcW w:w="1874" w:type="dxa"/>
          </w:tcPr>
          <w:p w14:paraId="3AE5753E" w14:textId="77777777" w:rsidR="00CC3EFF" w:rsidRDefault="00CC3EFF" w:rsidP="005B05E8">
            <w:r>
              <w:t>Version</w:t>
            </w:r>
          </w:p>
        </w:tc>
        <w:tc>
          <w:tcPr>
            <w:tcW w:w="1874" w:type="dxa"/>
          </w:tcPr>
          <w:p w14:paraId="0FCFA55B" w14:textId="77777777" w:rsidR="00CC3EFF" w:rsidRDefault="00CC3EFF" w:rsidP="005B05E8">
            <w:r>
              <w:t>Date</w:t>
            </w:r>
          </w:p>
        </w:tc>
        <w:tc>
          <w:tcPr>
            <w:tcW w:w="2259" w:type="dxa"/>
          </w:tcPr>
          <w:p w14:paraId="2C075672" w14:textId="77777777" w:rsidR="00CC3EFF" w:rsidRDefault="00CC3EFF" w:rsidP="005B05E8">
            <w:r>
              <w:t>Author</w:t>
            </w:r>
          </w:p>
        </w:tc>
        <w:tc>
          <w:tcPr>
            <w:tcW w:w="3155" w:type="dxa"/>
          </w:tcPr>
          <w:p w14:paraId="308C2AB5" w14:textId="77777777" w:rsidR="00CC3EFF" w:rsidRDefault="00CC3EFF" w:rsidP="005B05E8">
            <w:r>
              <w:t>Changes</w:t>
            </w:r>
          </w:p>
        </w:tc>
      </w:tr>
      <w:tr w:rsidR="00CC3EFF" w14:paraId="444BBE57" w14:textId="77777777" w:rsidTr="005B05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7"/>
        </w:trPr>
        <w:tc>
          <w:tcPr>
            <w:tcW w:w="1874" w:type="dxa"/>
          </w:tcPr>
          <w:p w14:paraId="547201A0" w14:textId="77777777" w:rsidR="00CC3EFF" w:rsidRPr="00100168" w:rsidRDefault="00CC3EFF" w:rsidP="005B05E8">
            <w:bookmarkStart w:id="0" w:name="_Hlk83734466"/>
            <w:r>
              <w:t>1.0</w:t>
            </w:r>
          </w:p>
        </w:tc>
        <w:tc>
          <w:tcPr>
            <w:tcW w:w="1874" w:type="dxa"/>
          </w:tcPr>
          <w:p w14:paraId="34B53EFA" w14:textId="77777777" w:rsidR="00CC3EFF" w:rsidRDefault="00CC3EFF" w:rsidP="005B05E8">
            <w:r>
              <w:rPr>
                <w:lang w:val="en-US"/>
              </w:rPr>
              <w:t>24</w:t>
            </w:r>
            <w:r>
              <w:t>.03.2021</w:t>
            </w:r>
          </w:p>
        </w:tc>
        <w:tc>
          <w:tcPr>
            <w:tcW w:w="2259" w:type="dxa"/>
          </w:tcPr>
          <w:p w14:paraId="283DCD38" w14:textId="77264F60" w:rsidR="00CC3EFF" w:rsidRDefault="00CC3EFF" w:rsidP="005B05E8">
            <w:r>
              <w:t>Eugen Vidolman</w:t>
            </w:r>
          </w:p>
        </w:tc>
        <w:tc>
          <w:tcPr>
            <w:tcW w:w="3155" w:type="dxa"/>
          </w:tcPr>
          <w:p w14:paraId="65F6B35C" w14:textId="77777777" w:rsidR="00CC3EFF" w:rsidRDefault="00CC3EFF" w:rsidP="005B05E8">
            <w:r>
              <w:t>Initial version</w:t>
            </w:r>
          </w:p>
        </w:tc>
      </w:tr>
      <w:bookmarkEnd w:id="0"/>
      <w:tr w:rsidR="00BC4ABA" w14:paraId="11D8B709" w14:textId="77777777" w:rsidTr="005B05E8">
        <w:trPr>
          <w:trHeight w:val="367"/>
        </w:trPr>
        <w:tc>
          <w:tcPr>
            <w:tcW w:w="1874" w:type="dxa"/>
          </w:tcPr>
          <w:p w14:paraId="0049992F" w14:textId="0EE3CEB0" w:rsidR="00BC4ABA" w:rsidRDefault="00BC4ABA" w:rsidP="00BC4ABA">
            <w:r>
              <w:t>1.</w:t>
            </w:r>
            <w:r>
              <w:t>1</w:t>
            </w:r>
          </w:p>
        </w:tc>
        <w:tc>
          <w:tcPr>
            <w:tcW w:w="1874" w:type="dxa"/>
          </w:tcPr>
          <w:p w14:paraId="22864B9C" w14:textId="58B4266D" w:rsidR="00BC4ABA" w:rsidRDefault="00BC4ABA" w:rsidP="00BC4ABA">
            <w:pPr>
              <w:rPr>
                <w:lang w:val="en-US"/>
              </w:rPr>
            </w:pPr>
            <w:r>
              <w:rPr>
                <w:lang w:val="en-US"/>
              </w:rPr>
              <w:t>24</w:t>
            </w:r>
            <w:r>
              <w:t>.0</w:t>
            </w:r>
            <w:r>
              <w:t>9</w:t>
            </w:r>
            <w:r>
              <w:t>.2021</w:t>
            </w:r>
          </w:p>
        </w:tc>
        <w:tc>
          <w:tcPr>
            <w:tcW w:w="2259" w:type="dxa"/>
          </w:tcPr>
          <w:p w14:paraId="150F679C" w14:textId="228D4CBA" w:rsidR="00BC4ABA" w:rsidRDefault="00BC4ABA" w:rsidP="00BC4ABA">
            <w:r>
              <w:t>Eugen Vidolman</w:t>
            </w:r>
          </w:p>
        </w:tc>
        <w:tc>
          <w:tcPr>
            <w:tcW w:w="3155" w:type="dxa"/>
          </w:tcPr>
          <w:p w14:paraId="0B06758F" w14:textId="05A021D6" w:rsidR="00BC4ABA" w:rsidRDefault="00BC4ABA" w:rsidP="00BC4ABA">
            <w:r>
              <w:t>Apple pay without button</w:t>
            </w:r>
          </w:p>
        </w:tc>
      </w:tr>
    </w:tbl>
    <w:p w14:paraId="75A949E9" w14:textId="77777777" w:rsidR="00134491" w:rsidRDefault="00134491" w:rsidP="00134491">
      <w:pPr>
        <w:ind w:left="2160"/>
        <w:jc w:val="right"/>
        <w:rPr>
          <w:sz w:val="40"/>
          <w:szCs w:val="40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17"/>
        <w:gridCol w:w="3509"/>
      </w:tblGrid>
      <w:tr w:rsidR="00134491" w:rsidRPr="000F32DD" w14:paraId="4BA80B29" w14:textId="77777777" w:rsidTr="00931554">
        <w:tc>
          <w:tcPr>
            <w:tcW w:w="3056" w:type="pct"/>
            <w:vAlign w:val="bottom"/>
          </w:tcPr>
          <w:p w14:paraId="7A8576D0" w14:textId="77777777" w:rsidR="00134491" w:rsidRPr="000F32DD" w:rsidRDefault="00134491" w:rsidP="003E570E">
            <w:pPr>
              <w:spacing w:line="240" w:lineRule="auto"/>
              <w:rPr>
                <w:rStyle w:val="SubtleEmphasis"/>
              </w:rPr>
            </w:pPr>
          </w:p>
        </w:tc>
        <w:tc>
          <w:tcPr>
            <w:tcW w:w="1944" w:type="pct"/>
            <w:vAlign w:val="bottom"/>
          </w:tcPr>
          <w:p w14:paraId="6D2BFD79" w14:textId="77777777" w:rsidR="00134491" w:rsidRPr="000F32DD" w:rsidRDefault="00134491" w:rsidP="00931554">
            <w:pPr>
              <w:pStyle w:val="Footer"/>
            </w:pPr>
          </w:p>
        </w:tc>
      </w:tr>
    </w:tbl>
    <w:p w14:paraId="08C0F5A5" w14:textId="3F3109CC" w:rsidR="00F545CD" w:rsidRDefault="00F545CD"/>
    <w:p w14:paraId="6D9C74EF" w14:textId="77777777" w:rsidR="00771CD5" w:rsidRDefault="00771CD5"/>
    <w:p w14:paraId="263EE54B" w14:textId="77777777" w:rsidR="00771CD5" w:rsidRDefault="00771CD5"/>
    <w:p w14:paraId="55EF3A72" w14:textId="77777777" w:rsidR="00771CD5" w:rsidRDefault="00771CD5"/>
    <w:p w14:paraId="55A21D33" w14:textId="77777777" w:rsidR="00771CD5" w:rsidRDefault="00771CD5"/>
    <w:p w14:paraId="47471C0C" w14:textId="77777777" w:rsidR="00771CD5" w:rsidRDefault="00771CD5"/>
    <w:p w14:paraId="0E0BCF21" w14:textId="77777777" w:rsidR="00771CD5" w:rsidRDefault="00771CD5"/>
    <w:p w14:paraId="7615E580" w14:textId="77777777" w:rsidR="00771CD5" w:rsidRDefault="00771CD5"/>
    <w:p w14:paraId="41124866" w14:textId="77777777" w:rsidR="00771CD5" w:rsidRDefault="00771CD5"/>
    <w:p w14:paraId="3C153295" w14:textId="41EAF31E" w:rsidR="00284B27" w:rsidRDefault="00931554" w:rsidP="00440843">
      <w:r>
        <w:br w:type="page"/>
      </w:r>
    </w:p>
    <w:sdt>
      <w:sdtPr>
        <w:rPr>
          <w:rFonts w:ascii="Calibri" w:eastAsia="Calibri" w:hAnsi="Calibri" w:cs="Times New Roman"/>
          <w:b w:val="0"/>
          <w:color w:val="4A4E52"/>
          <w:sz w:val="22"/>
          <w:szCs w:val="22"/>
          <w:lang w:val="en-GB"/>
        </w:rPr>
        <w:id w:val="548808774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6A7D7F06" w14:textId="77777777" w:rsidR="0067722D" w:rsidRPr="00CC3EFF" w:rsidRDefault="0067722D" w:rsidP="00EB4EA1">
          <w:pPr>
            <w:pStyle w:val="TOCHeading"/>
            <w:numPr>
              <w:ilvl w:val="0"/>
              <w:numId w:val="0"/>
            </w:numPr>
            <w:ind w:left="720"/>
            <w:rPr>
              <w:color w:val="C00000"/>
              <w:szCs w:val="48"/>
            </w:rPr>
          </w:pPr>
          <w:r w:rsidRPr="00CC3EFF">
            <w:rPr>
              <w:color w:val="C00000"/>
              <w:szCs w:val="48"/>
            </w:rPr>
            <w:t>Contents</w:t>
          </w:r>
        </w:p>
        <w:p w14:paraId="47EC9380" w14:textId="5E77B96D" w:rsidR="00871365" w:rsidRDefault="00B90CB4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color w:val="auto"/>
              <w:sz w:val="24"/>
              <w:szCs w:val="24"/>
              <w:lang w:val="en-RO" w:eastAsia="en-GB"/>
            </w:rPr>
          </w:pPr>
          <w:r w:rsidRPr="0038430E">
            <w:rPr>
              <w:sz w:val="22"/>
            </w:rPr>
            <w:fldChar w:fldCharType="begin"/>
          </w:r>
          <w:r w:rsidRPr="0038430E">
            <w:rPr>
              <w:sz w:val="22"/>
            </w:rPr>
            <w:instrText xml:space="preserve"> TOC \o \h \z \u </w:instrText>
          </w:r>
          <w:r w:rsidRPr="0038430E">
            <w:rPr>
              <w:sz w:val="22"/>
            </w:rPr>
            <w:fldChar w:fldCharType="separate"/>
          </w:r>
          <w:hyperlink w:anchor="_Toc67583100" w:history="1">
            <w:r w:rsidR="00871365" w:rsidRPr="00BD1DA0">
              <w:rPr>
                <w:rStyle w:val="Hyperlink"/>
                <w:noProof/>
              </w:rPr>
              <w:t>1.</w:t>
            </w:r>
            <w:r w:rsidR="00871365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4"/>
                <w:szCs w:val="24"/>
                <w:lang w:val="en-RO" w:eastAsia="en-GB"/>
              </w:rPr>
              <w:tab/>
            </w:r>
            <w:r w:rsidR="00871365" w:rsidRPr="00BD1DA0">
              <w:rPr>
                <w:rStyle w:val="Hyperlink"/>
                <w:noProof/>
              </w:rPr>
              <w:t>Introduction</w:t>
            </w:r>
            <w:r w:rsidR="00871365">
              <w:rPr>
                <w:noProof/>
                <w:webHidden/>
              </w:rPr>
              <w:tab/>
            </w:r>
            <w:r w:rsidR="00871365">
              <w:rPr>
                <w:noProof/>
                <w:webHidden/>
              </w:rPr>
              <w:fldChar w:fldCharType="begin"/>
            </w:r>
            <w:r w:rsidR="00871365">
              <w:rPr>
                <w:noProof/>
                <w:webHidden/>
              </w:rPr>
              <w:instrText xml:space="preserve"> PAGEREF _Toc67583100 \h </w:instrText>
            </w:r>
            <w:r w:rsidR="00871365">
              <w:rPr>
                <w:noProof/>
                <w:webHidden/>
              </w:rPr>
            </w:r>
            <w:r w:rsidR="00871365">
              <w:rPr>
                <w:noProof/>
                <w:webHidden/>
              </w:rPr>
              <w:fldChar w:fldCharType="separate"/>
            </w:r>
            <w:r w:rsidR="00871365">
              <w:rPr>
                <w:noProof/>
                <w:webHidden/>
              </w:rPr>
              <w:t>3</w:t>
            </w:r>
            <w:r w:rsidR="00871365">
              <w:rPr>
                <w:noProof/>
                <w:webHidden/>
              </w:rPr>
              <w:fldChar w:fldCharType="end"/>
            </w:r>
          </w:hyperlink>
        </w:p>
        <w:p w14:paraId="59E370C3" w14:textId="40A1E8F9" w:rsidR="00871365" w:rsidRDefault="002242C5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4"/>
              <w:szCs w:val="24"/>
              <w:lang w:val="en-RO" w:eastAsia="en-GB"/>
            </w:rPr>
          </w:pPr>
          <w:hyperlink w:anchor="_Toc67583101" w:history="1">
            <w:r w:rsidR="00871365" w:rsidRPr="00BD1DA0">
              <w:rPr>
                <w:rStyle w:val="Hyperlink"/>
                <w:noProof/>
              </w:rPr>
              <w:t>1.1</w:t>
            </w:r>
            <w:r w:rsidR="00871365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4"/>
                <w:szCs w:val="24"/>
                <w:lang w:val="en-RO" w:eastAsia="en-GB"/>
              </w:rPr>
              <w:tab/>
            </w:r>
            <w:r w:rsidR="00871365" w:rsidRPr="00BD1DA0">
              <w:rPr>
                <w:rStyle w:val="Hyperlink"/>
                <w:noProof/>
              </w:rPr>
              <w:t>Document Purpose</w:t>
            </w:r>
            <w:r w:rsidR="00871365">
              <w:rPr>
                <w:noProof/>
                <w:webHidden/>
              </w:rPr>
              <w:tab/>
            </w:r>
            <w:r w:rsidR="00871365">
              <w:rPr>
                <w:noProof/>
                <w:webHidden/>
              </w:rPr>
              <w:fldChar w:fldCharType="begin"/>
            </w:r>
            <w:r w:rsidR="00871365">
              <w:rPr>
                <w:noProof/>
                <w:webHidden/>
              </w:rPr>
              <w:instrText xml:space="preserve"> PAGEREF _Toc67583101 \h </w:instrText>
            </w:r>
            <w:r w:rsidR="00871365">
              <w:rPr>
                <w:noProof/>
                <w:webHidden/>
              </w:rPr>
            </w:r>
            <w:r w:rsidR="00871365">
              <w:rPr>
                <w:noProof/>
                <w:webHidden/>
              </w:rPr>
              <w:fldChar w:fldCharType="separate"/>
            </w:r>
            <w:r w:rsidR="00871365">
              <w:rPr>
                <w:noProof/>
                <w:webHidden/>
              </w:rPr>
              <w:t>3</w:t>
            </w:r>
            <w:r w:rsidR="00871365">
              <w:rPr>
                <w:noProof/>
                <w:webHidden/>
              </w:rPr>
              <w:fldChar w:fldCharType="end"/>
            </w:r>
          </w:hyperlink>
        </w:p>
        <w:p w14:paraId="0569CBD3" w14:textId="44980D9C" w:rsidR="00871365" w:rsidRDefault="002242C5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color w:val="auto"/>
              <w:sz w:val="24"/>
              <w:szCs w:val="24"/>
              <w:lang w:val="en-RO" w:eastAsia="en-GB"/>
            </w:rPr>
          </w:pPr>
          <w:hyperlink w:anchor="_Toc67583102" w:history="1">
            <w:r w:rsidR="00871365" w:rsidRPr="00BD1DA0">
              <w:rPr>
                <w:rStyle w:val="Hyperlink"/>
                <w:noProof/>
              </w:rPr>
              <w:t>2.</w:t>
            </w:r>
            <w:r w:rsidR="00871365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4"/>
                <w:szCs w:val="24"/>
                <w:lang w:val="en-RO" w:eastAsia="en-GB"/>
              </w:rPr>
              <w:tab/>
            </w:r>
            <w:r w:rsidR="00871365" w:rsidRPr="00BD1DA0">
              <w:rPr>
                <w:rStyle w:val="Hyperlink"/>
                <w:noProof/>
              </w:rPr>
              <w:t>iOS Integration</w:t>
            </w:r>
            <w:r w:rsidR="00871365">
              <w:rPr>
                <w:noProof/>
                <w:webHidden/>
              </w:rPr>
              <w:tab/>
            </w:r>
            <w:r w:rsidR="00871365">
              <w:rPr>
                <w:noProof/>
                <w:webHidden/>
              </w:rPr>
              <w:fldChar w:fldCharType="begin"/>
            </w:r>
            <w:r w:rsidR="00871365">
              <w:rPr>
                <w:noProof/>
                <w:webHidden/>
              </w:rPr>
              <w:instrText xml:space="preserve"> PAGEREF _Toc67583102 \h </w:instrText>
            </w:r>
            <w:r w:rsidR="00871365">
              <w:rPr>
                <w:noProof/>
                <w:webHidden/>
              </w:rPr>
            </w:r>
            <w:r w:rsidR="00871365">
              <w:rPr>
                <w:noProof/>
                <w:webHidden/>
              </w:rPr>
              <w:fldChar w:fldCharType="separate"/>
            </w:r>
            <w:r w:rsidR="00871365">
              <w:rPr>
                <w:noProof/>
                <w:webHidden/>
              </w:rPr>
              <w:t>4</w:t>
            </w:r>
            <w:r w:rsidR="00871365">
              <w:rPr>
                <w:noProof/>
                <w:webHidden/>
              </w:rPr>
              <w:fldChar w:fldCharType="end"/>
            </w:r>
          </w:hyperlink>
        </w:p>
        <w:p w14:paraId="46BD0F1B" w14:textId="7AFB3F53" w:rsidR="00871365" w:rsidRDefault="002242C5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4"/>
              <w:szCs w:val="24"/>
              <w:lang w:val="en-RO" w:eastAsia="en-GB"/>
            </w:rPr>
          </w:pPr>
          <w:hyperlink w:anchor="_Toc67583103" w:history="1">
            <w:r w:rsidR="00871365" w:rsidRPr="00BD1DA0">
              <w:rPr>
                <w:rStyle w:val="Hyperlink"/>
                <w:noProof/>
              </w:rPr>
              <w:t>2.1</w:t>
            </w:r>
            <w:r w:rsidR="00871365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4"/>
                <w:szCs w:val="24"/>
                <w:lang w:val="en-RO" w:eastAsia="en-GB"/>
              </w:rPr>
              <w:tab/>
            </w:r>
            <w:r w:rsidR="00871365" w:rsidRPr="00BD1DA0">
              <w:rPr>
                <w:rStyle w:val="Hyperlink"/>
                <w:noProof/>
              </w:rPr>
              <w:t>How to start</w:t>
            </w:r>
            <w:r w:rsidR="00871365">
              <w:rPr>
                <w:noProof/>
                <w:webHidden/>
              </w:rPr>
              <w:tab/>
            </w:r>
            <w:r w:rsidR="00871365">
              <w:rPr>
                <w:noProof/>
                <w:webHidden/>
              </w:rPr>
              <w:fldChar w:fldCharType="begin"/>
            </w:r>
            <w:r w:rsidR="00871365">
              <w:rPr>
                <w:noProof/>
                <w:webHidden/>
              </w:rPr>
              <w:instrText xml:space="preserve"> PAGEREF _Toc67583103 \h </w:instrText>
            </w:r>
            <w:r w:rsidR="00871365">
              <w:rPr>
                <w:noProof/>
                <w:webHidden/>
              </w:rPr>
            </w:r>
            <w:r w:rsidR="00871365">
              <w:rPr>
                <w:noProof/>
                <w:webHidden/>
              </w:rPr>
              <w:fldChar w:fldCharType="separate"/>
            </w:r>
            <w:r w:rsidR="00871365">
              <w:rPr>
                <w:noProof/>
                <w:webHidden/>
              </w:rPr>
              <w:t>4</w:t>
            </w:r>
            <w:r w:rsidR="00871365">
              <w:rPr>
                <w:noProof/>
                <w:webHidden/>
              </w:rPr>
              <w:fldChar w:fldCharType="end"/>
            </w:r>
          </w:hyperlink>
        </w:p>
        <w:p w14:paraId="5DF95427" w14:textId="71B42390" w:rsidR="00871365" w:rsidRDefault="002242C5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RO" w:eastAsia="en-GB"/>
            </w:rPr>
          </w:pPr>
          <w:hyperlink w:anchor="_Toc67583104" w:history="1">
            <w:r w:rsidR="00871365" w:rsidRPr="00BD1DA0">
              <w:rPr>
                <w:rStyle w:val="Hyperlink"/>
                <w:noProof/>
              </w:rPr>
              <w:t>2.1.1</w:t>
            </w:r>
            <w:r w:rsidR="00871365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val="en-RO" w:eastAsia="en-GB"/>
              </w:rPr>
              <w:tab/>
            </w:r>
            <w:r w:rsidR="00871365" w:rsidRPr="00BD1DA0">
              <w:rPr>
                <w:rStyle w:val="Hyperlink"/>
                <w:noProof/>
              </w:rPr>
              <w:t>Connect iOS framework:</w:t>
            </w:r>
            <w:r w:rsidR="00871365">
              <w:rPr>
                <w:noProof/>
                <w:webHidden/>
              </w:rPr>
              <w:tab/>
            </w:r>
            <w:r w:rsidR="00871365">
              <w:rPr>
                <w:noProof/>
                <w:webHidden/>
              </w:rPr>
              <w:fldChar w:fldCharType="begin"/>
            </w:r>
            <w:r w:rsidR="00871365">
              <w:rPr>
                <w:noProof/>
                <w:webHidden/>
              </w:rPr>
              <w:instrText xml:space="preserve"> PAGEREF _Toc67583104 \h </w:instrText>
            </w:r>
            <w:r w:rsidR="00871365">
              <w:rPr>
                <w:noProof/>
                <w:webHidden/>
              </w:rPr>
            </w:r>
            <w:r w:rsidR="00871365">
              <w:rPr>
                <w:noProof/>
                <w:webHidden/>
              </w:rPr>
              <w:fldChar w:fldCharType="separate"/>
            </w:r>
            <w:r w:rsidR="00871365">
              <w:rPr>
                <w:noProof/>
                <w:webHidden/>
              </w:rPr>
              <w:t>4</w:t>
            </w:r>
            <w:r w:rsidR="00871365">
              <w:rPr>
                <w:noProof/>
                <w:webHidden/>
              </w:rPr>
              <w:fldChar w:fldCharType="end"/>
            </w:r>
          </w:hyperlink>
        </w:p>
        <w:p w14:paraId="411E31BD" w14:textId="0C620C3B" w:rsidR="00871365" w:rsidRDefault="002242C5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RO" w:eastAsia="en-GB"/>
            </w:rPr>
          </w:pPr>
          <w:hyperlink w:anchor="_Toc67583105" w:history="1">
            <w:r w:rsidR="00871365" w:rsidRPr="00BD1DA0">
              <w:rPr>
                <w:rStyle w:val="Hyperlink"/>
                <w:noProof/>
              </w:rPr>
              <w:t>2.1.2</w:t>
            </w:r>
            <w:r w:rsidR="00871365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val="en-RO" w:eastAsia="en-GB"/>
              </w:rPr>
              <w:tab/>
            </w:r>
            <w:r w:rsidR="00871365" w:rsidRPr="00BD1DA0">
              <w:rPr>
                <w:rStyle w:val="Hyperlink"/>
                <w:noProof/>
              </w:rPr>
              <w:t>Initialize Object:</w:t>
            </w:r>
            <w:r w:rsidR="00871365">
              <w:rPr>
                <w:noProof/>
                <w:webHidden/>
              </w:rPr>
              <w:tab/>
            </w:r>
            <w:r w:rsidR="00871365">
              <w:rPr>
                <w:noProof/>
                <w:webHidden/>
              </w:rPr>
              <w:fldChar w:fldCharType="begin"/>
            </w:r>
            <w:r w:rsidR="00871365">
              <w:rPr>
                <w:noProof/>
                <w:webHidden/>
              </w:rPr>
              <w:instrText xml:space="preserve"> PAGEREF _Toc67583105 \h </w:instrText>
            </w:r>
            <w:r w:rsidR="00871365">
              <w:rPr>
                <w:noProof/>
                <w:webHidden/>
              </w:rPr>
            </w:r>
            <w:r w:rsidR="00871365">
              <w:rPr>
                <w:noProof/>
                <w:webHidden/>
              </w:rPr>
              <w:fldChar w:fldCharType="separate"/>
            </w:r>
            <w:r w:rsidR="00871365">
              <w:rPr>
                <w:noProof/>
                <w:webHidden/>
              </w:rPr>
              <w:t>5</w:t>
            </w:r>
            <w:r w:rsidR="00871365">
              <w:rPr>
                <w:noProof/>
                <w:webHidden/>
              </w:rPr>
              <w:fldChar w:fldCharType="end"/>
            </w:r>
          </w:hyperlink>
        </w:p>
        <w:p w14:paraId="3E66E3C5" w14:textId="449941A5" w:rsidR="00871365" w:rsidRDefault="002242C5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RO" w:eastAsia="en-GB"/>
            </w:rPr>
          </w:pPr>
          <w:hyperlink w:anchor="_Toc67583106" w:history="1">
            <w:r w:rsidR="00871365" w:rsidRPr="00BD1DA0">
              <w:rPr>
                <w:rStyle w:val="Hyperlink"/>
                <w:noProof/>
              </w:rPr>
              <w:t>2.1.3</w:t>
            </w:r>
            <w:r w:rsidR="00871365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val="en-RO" w:eastAsia="en-GB"/>
              </w:rPr>
              <w:tab/>
            </w:r>
            <w:r w:rsidR="00871365" w:rsidRPr="00BD1DA0">
              <w:rPr>
                <w:rStyle w:val="Hyperlink"/>
                <w:noProof/>
              </w:rPr>
              <w:t>Initialize Payment flow using Geidea SDK Payment objects:</w:t>
            </w:r>
            <w:r w:rsidR="00871365">
              <w:rPr>
                <w:noProof/>
                <w:webHidden/>
              </w:rPr>
              <w:tab/>
            </w:r>
            <w:r w:rsidR="00871365">
              <w:rPr>
                <w:noProof/>
                <w:webHidden/>
              </w:rPr>
              <w:fldChar w:fldCharType="begin"/>
            </w:r>
            <w:r w:rsidR="00871365">
              <w:rPr>
                <w:noProof/>
                <w:webHidden/>
              </w:rPr>
              <w:instrText xml:space="preserve"> PAGEREF _Toc67583106 \h </w:instrText>
            </w:r>
            <w:r w:rsidR="00871365">
              <w:rPr>
                <w:noProof/>
                <w:webHidden/>
              </w:rPr>
            </w:r>
            <w:r w:rsidR="00871365">
              <w:rPr>
                <w:noProof/>
                <w:webHidden/>
              </w:rPr>
              <w:fldChar w:fldCharType="separate"/>
            </w:r>
            <w:r w:rsidR="00871365">
              <w:rPr>
                <w:noProof/>
                <w:webHidden/>
              </w:rPr>
              <w:t>6</w:t>
            </w:r>
            <w:r w:rsidR="00871365">
              <w:rPr>
                <w:noProof/>
                <w:webHidden/>
              </w:rPr>
              <w:fldChar w:fldCharType="end"/>
            </w:r>
          </w:hyperlink>
        </w:p>
        <w:p w14:paraId="0C3CDAAE" w14:textId="1A312492" w:rsidR="00871365" w:rsidRDefault="002242C5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RO" w:eastAsia="en-GB"/>
            </w:rPr>
          </w:pPr>
          <w:hyperlink w:anchor="_Toc67583107" w:history="1">
            <w:r w:rsidR="00871365" w:rsidRPr="00BD1DA0">
              <w:rPr>
                <w:rStyle w:val="Hyperlink"/>
                <w:noProof/>
              </w:rPr>
              <w:t>2.1.4</w:t>
            </w:r>
            <w:r w:rsidR="00871365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val="en-RO" w:eastAsia="en-GB"/>
              </w:rPr>
              <w:tab/>
            </w:r>
            <w:r w:rsidR="00871365" w:rsidRPr="00BD1DA0">
              <w:rPr>
                <w:rStyle w:val="Hyperlink"/>
                <w:noProof/>
              </w:rPr>
              <w:t>Start payment flow using GeideaPaymentApi.pay function</w:t>
            </w:r>
            <w:r w:rsidR="00871365">
              <w:rPr>
                <w:noProof/>
                <w:webHidden/>
              </w:rPr>
              <w:tab/>
            </w:r>
            <w:r w:rsidR="00871365">
              <w:rPr>
                <w:noProof/>
                <w:webHidden/>
              </w:rPr>
              <w:fldChar w:fldCharType="begin"/>
            </w:r>
            <w:r w:rsidR="00871365">
              <w:rPr>
                <w:noProof/>
                <w:webHidden/>
              </w:rPr>
              <w:instrText xml:space="preserve"> PAGEREF _Toc67583107 \h </w:instrText>
            </w:r>
            <w:r w:rsidR="00871365">
              <w:rPr>
                <w:noProof/>
                <w:webHidden/>
              </w:rPr>
            </w:r>
            <w:r w:rsidR="00871365">
              <w:rPr>
                <w:noProof/>
                <w:webHidden/>
              </w:rPr>
              <w:fldChar w:fldCharType="separate"/>
            </w:r>
            <w:r w:rsidR="00871365">
              <w:rPr>
                <w:noProof/>
                <w:webHidden/>
              </w:rPr>
              <w:t>9</w:t>
            </w:r>
            <w:r w:rsidR="00871365">
              <w:rPr>
                <w:noProof/>
                <w:webHidden/>
              </w:rPr>
              <w:fldChar w:fldCharType="end"/>
            </w:r>
          </w:hyperlink>
        </w:p>
        <w:p w14:paraId="159DFE16" w14:textId="12CEC2A1" w:rsidR="00871365" w:rsidRDefault="002242C5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RO" w:eastAsia="en-GB"/>
            </w:rPr>
          </w:pPr>
          <w:hyperlink w:anchor="_Toc67583108" w:history="1">
            <w:r w:rsidR="00871365" w:rsidRPr="00BD1DA0">
              <w:rPr>
                <w:rStyle w:val="Hyperlink"/>
                <w:noProof/>
              </w:rPr>
              <w:t>2.1.5</w:t>
            </w:r>
            <w:r w:rsidR="00871365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val="en-RO" w:eastAsia="en-GB"/>
              </w:rPr>
              <w:tab/>
            </w:r>
            <w:r w:rsidR="00871365" w:rsidRPr="00BD1DA0">
              <w:rPr>
                <w:rStyle w:val="Hyperlink"/>
                <w:noProof/>
              </w:rPr>
              <w:t>Start payment flow using Geidea Form</w:t>
            </w:r>
            <w:r w:rsidR="00871365">
              <w:rPr>
                <w:noProof/>
                <w:webHidden/>
              </w:rPr>
              <w:tab/>
            </w:r>
            <w:r w:rsidR="00871365">
              <w:rPr>
                <w:noProof/>
                <w:webHidden/>
              </w:rPr>
              <w:fldChar w:fldCharType="begin"/>
            </w:r>
            <w:r w:rsidR="00871365">
              <w:rPr>
                <w:noProof/>
                <w:webHidden/>
              </w:rPr>
              <w:instrText xml:space="preserve"> PAGEREF _Toc67583108 \h </w:instrText>
            </w:r>
            <w:r w:rsidR="00871365">
              <w:rPr>
                <w:noProof/>
                <w:webHidden/>
              </w:rPr>
            </w:r>
            <w:r w:rsidR="00871365">
              <w:rPr>
                <w:noProof/>
                <w:webHidden/>
              </w:rPr>
              <w:fldChar w:fldCharType="separate"/>
            </w:r>
            <w:r w:rsidR="00871365">
              <w:rPr>
                <w:noProof/>
                <w:webHidden/>
              </w:rPr>
              <w:t>11</w:t>
            </w:r>
            <w:r w:rsidR="00871365">
              <w:rPr>
                <w:noProof/>
                <w:webHidden/>
              </w:rPr>
              <w:fldChar w:fldCharType="end"/>
            </w:r>
          </w:hyperlink>
        </w:p>
        <w:p w14:paraId="6929404C" w14:textId="4DE1A09F" w:rsidR="00871365" w:rsidRDefault="002242C5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RO" w:eastAsia="en-GB"/>
            </w:rPr>
          </w:pPr>
          <w:hyperlink w:anchor="_Toc67583109" w:history="1">
            <w:r w:rsidR="00871365" w:rsidRPr="00BD1DA0">
              <w:rPr>
                <w:rStyle w:val="Hyperlink"/>
                <w:noProof/>
              </w:rPr>
              <w:t>2.1.6</w:t>
            </w:r>
            <w:r w:rsidR="00871365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val="en-RO" w:eastAsia="en-GB"/>
              </w:rPr>
              <w:tab/>
            </w:r>
            <w:r w:rsidR="00871365" w:rsidRPr="00BD1DA0">
              <w:rPr>
                <w:rStyle w:val="Hyperlink"/>
                <w:noProof/>
              </w:rPr>
              <w:t>Get Filtered Orders, Get Order By id. Optional for Mobile SDK:</w:t>
            </w:r>
            <w:r w:rsidR="00871365">
              <w:rPr>
                <w:noProof/>
                <w:webHidden/>
              </w:rPr>
              <w:tab/>
            </w:r>
            <w:r w:rsidR="00871365">
              <w:rPr>
                <w:noProof/>
                <w:webHidden/>
              </w:rPr>
              <w:fldChar w:fldCharType="begin"/>
            </w:r>
            <w:r w:rsidR="00871365">
              <w:rPr>
                <w:noProof/>
                <w:webHidden/>
              </w:rPr>
              <w:instrText xml:space="preserve"> PAGEREF _Toc67583109 \h </w:instrText>
            </w:r>
            <w:r w:rsidR="00871365">
              <w:rPr>
                <w:noProof/>
                <w:webHidden/>
              </w:rPr>
            </w:r>
            <w:r w:rsidR="00871365">
              <w:rPr>
                <w:noProof/>
                <w:webHidden/>
              </w:rPr>
              <w:fldChar w:fldCharType="separate"/>
            </w:r>
            <w:r w:rsidR="00871365">
              <w:rPr>
                <w:noProof/>
                <w:webHidden/>
              </w:rPr>
              <w:t>13</w:t>
            </w:r>
            <w:r w:rsidR="00871365">
              <w:rPr>
                <w:noProof/>
                <w:webHidden/>
              </w:rPr>
              <w:fldChar w:fldCharType="end"/>
            </w:r>
          </w:hyperlink>
        </w:p>
        <w:p w14:paraId="6E948730" w14:textId="67AC0592" w:rsidR="00871365" w:rsidRDefault="002242C5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RO" w:eastAsia="en-GB"/>
            </w:rPr>
          </w:pPr>
          <w:hyperlink w:anchor="_Toc67583110" w:history="1">
            <w:r w:rsidR="00871365" w:rsidRPr="00BD1DA0">
              <w:rPr>
                <w:rStyle w:val="Hyperlink"/>
                <w:noProof/>
              </w:rPr>
              <w:t>2.1.7</w:t>
            </w:r>
            <w:r w:rsidR="00871365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val="en-RO" w:eastAsia="en-GB"/>
              </w:rPr>
              <w:tab/>
            </w:r>
            <w:r w:rsidR="00871365" w:rsidRPr="00BD1DA0">
              <w:rPr>
                <w:rStyle w:val="Hyperlink"/>
                <w:noProof/>
              </w:rPr>
              <w:t>Capture Order, Refund Order and Cancel Order Flow:</w:t>
            </w:r>
            <w:r w:rsidR="00871365">
              <w:rPr>
                <w:noProof/>
                <w:webHidden/>
              </w:rPr>
              <w:tab/>
            </w:r>
            <w:r w:rsidR="00871365">
              <w:rPr>
                <w:noProof/>
                <w:webHidden/>
              </w:rPr>
              <w:fldChar w:fldCharType="begin"/>
            </w:r>
            <w:r w:rsidR="00871365">
              <w:rPr>
                <w:noProof/>
                <w:webHidden/>
              </w:rPr>
              <w:instrText xml:space="preserve"> PAGEREF _Toc67583110 \h </w:instrText>
            </w:r>
            <w:r w:rsidR="00871365">
              <w:rPr>
                <w:noProof/>
                <w:webHidden/>
              </w:rPr>
            </w:r>
            <w:r w:rsidR="00871365">
              <w:rPr>
                <w:noProof/>
                <w:webHidden/>
              </w:rPr>
              <w:fldChar w:fldCharType="separate"/>
            </w:r>
            <w:r w:rsidR="00871365">
              <w:rPr>
                <w:noProof/>
                <w:webHidden/>
              </w:rPr>
              <w:t>14</w:t>
            </w:r>
            <w:r w:rsidR="00871365">
              <w:rPr>
                <w:noProof/>
                <w:webHidden/>
              </w:rPr>
              <w:fldChar w:fldCharType="end"/>
            </w:r>
          </w:hyperlink>
        </w:p>
        <w:p w14:paraId="531325A3" w14:textId="3BAA39BD" w:rsidR="00871365" w:rsidRDefault="002242C5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RO" w:eastAsia="en-GB"/>
            </w:rPr>
          </w:pPr>
          <w:hyperlink w:anchor="_Toc67583111" w:history="1">
            <w:r w:rsidR="00871365" w:rsidRPr="00BD1DA0">
              <w:rPr>
                <w:rStyle w:val="Hyperlink"/>
                <w:noProof/>
              </w:rPr>
              <w:t>2.1.7.1</w:t>
            </w:r>
            <w:r w:rsidR="00871365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val="en-RO" w:eastAsia="en-GB"/>
              </w:rPr>
              <w:tab/>
            </w:r>
            <w:r w:rsidR="00871365" w:rsidRPr="00BD1DA0">
              <w:rPr>
                <w:rStyle w:val="Hyperlink"/>
                <w:noProof/>
              </w:rPr>
              <w:t>Capture Order:</w:t>
            </w:r>
            <w:r w:rsidR="00871365">
              <w:rPr>
                <w:noProof/>
                <w:webHidden/>
              </w:rPr>
              <w:tab/>
            </w:r>
            <w:r w:rsidR="00871365">
              <w:rPr>
                <w:noProof/>
                <w:webHidden/>
              </w:rPr>
              <w:fldChar w:fldCharType="begin"/>
            </w:r>
            <w:r w:rsidR="00871365">
              <w:rPr>
                <w:noProof/>
                <w:webHidden/>
              </w:rPr>
              <w:instrText xml:space="preserve"> PAGEREF _Toc67583111 \h </w:instrText>
            </w:r>
            <w:r w:rsidR="00871365">
              <w:rPr>
                <w:noProof/>
                <w:webHidden/>
              </w:rPr>
            </w:r>
            <w:r w:rsidR="00871365">
              <w:rPr>
                <w:noProof/>
                <w:webHidden/>
              </w:rPr>
              <w:fldChar w:fldCharType="separate"/>
            </w:r>
            <w:r w:rsidR="00871365">
              <w:rPr>
                <w:noProof/>
                <w:webHidden/>
              </w:rPr>
              <w:t>14</w:t>
            </w:r>
            <w:r w:rsidR="00871365">
              <w:rPr>
                <w:noProof/>
                <w:webHidden/>
              </w:rPr>
              <w:fldChar w:fldCharType="end"/>
            </w:r>
          </w:hyperlink>
        </w:p>
        <w:p w14:paraId="2097B8F5" w14:textId="262BE039" w:rsidR="00871365" w:rsidRDefault="002242C5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RO" w:eastAsia="en-GB"/>
            </w:rPr>
          </w:pPr>
          <w:hyperlink w:anchor="_Toc67583112" w:history="1">
            <w:r w:rsidR="00871365" w:rsidRPr="00BD1DA0">
              <w:rPr>
                <w:rStyle w:val="Hyperlink"/>
                <w:noProof/>
              </w:rPr>
              <w:t>2.1.7.2</w:t>
            </w:r>
            <w:r w:rsidR="00871365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val="en-RO" w:eastAsia="en-GB"/>
              </w:rPr>
              <w:tab/>
            </w:r>
            <w:r w:rsidR="00871365" w:rsidRPr="00BD1DA0">
              <w:rPr>
                <w:rStyle w:val="Hyperlink"/>
                <w:noProof/>
              </w:rPr>
              <w:t>Refund Order (Optional for Mobile SDK):</w:t>
            </w:r>
            <w:r w:rsidR="00871365">
              <w:rPr>
                <w:noProof/>
                <w:webHidden/>
              </w:rPr>
              <w:tab/>
            </w:r>
            <w:r w:rsidR="00871365">
              <w:rPr>
                <w:noProof/>
                <w:webHidden/>
              </w:rPr>
              <w:fldChar w:fldCharType="begin"/>
            </w:r>
            <w:r w:rsidR="00871365">
              <w:rPr>
                <w:noProof/>
                <w:webHidden/>
              </w:rPr>
              <w:instrText xml:space="preserve"> PAGEREF _Toc67583112 \h </w:instrText>
            </w:r>
            <w:r w:rsidR="00871365">
              <w:rPr>
                <w:noProof/>
                <w:webHidden/>
              </w:rPr>
            </w:r>
            <w:r w:rsidR="00871365">
              <w:rPr>
                <w:noProof/>
                <w:webHidden/>
              </w:rPr>
              <w:fldChar w:fldCharType="separate"/>
            </w:r>
            <w:r w:rsidR="00871365">
              <w:rPr>
                <w:noProof/>
                <w:webHidden/>
              </w:rPr>
              <w:t>15</w:t>
            </w:r>
            <w:r w:rsidR="00871365">
              <w:rPr>
                <w:noProof/>
                <w:webHidden/>
              </w:rPr>
              <w:fldChar w:fldCharType="end"/>
            </w:r>
          </w:hyperlink>
        </w:p>
        <w:p w14:paraId="779F4134" w14:textId="52F83422" w:rsidR="00871365" w:rsidRDefault="002242C5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RO" w:eastAsia="en-GB"/>
            </w:rPr>
          </w:pPr>
          <w:hyperlink w:anchor="_Toc67583113" w:history="1">
            <w:r w:rsidR="00871365" w:rsidRPr="00BD1DA0">
              <w:rPr>
                <w:rStyle w:val="Hyperlink"/>
                <w:noProof/>
              </w:rPr>
              <w:t>2.1.7.3</w:t>
            </w:r>
            <w:r w:rsidR="00871365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val="en-RO" w:eastAsia="en-GB"/>
              </w:rPr>
              <w:tab/>
            </w:r>
            <w:r w:rsidR="00871365" w:rsidRPr="00BD1DA0">
              <w:rPr>
                <w:rStyle w:val="Hyperlink"/>
                <w:noProof/>
              </w:rPr>
              <w:t>Cancel Order (Optional for Mobile SDK):</w:t>
            </w:r>
            <w:r w:rsidR="00871365">
              <w:rPr>
                <w:noProof/>
                <w:webHidden/>
              </w:rPr>
              <w:tab/>
            </w:r>
            <w:r w:rsidR="00871365">
              <w:rPr>
                <w:noProof/>
                <w:webHidden/>
              </w:rPr>
              <w:fldChar w:fldCharType="begin"/>
            </w:r>
            <w:r w:rsidR="00871365">
              <w:rPr>
                <w:noProof/>
                <w:webHidden/>
              </w:rPr>
              <w:instrText xml:space="preserve"> PAGEREF _Toc67583113 \h </w:instrText>
            </w:r>
            <w:r w:rsidR="00871365">
              <w:rPr>
                <w:noProof/>
                <w:webHidden/>
              </w:rPr>
            </w:r>
            <w:r w:rsidR="00871365">
              <w:rPr>
                <w:noProof/>
                <w:webHidden/>
              </w:rPr>
              <w:fldChar w:fldCharType="separate"/>
            </w:r>
            <w:r w:rsidR="00871365">
              <w:rPr>
                <w:noProof/>
                <w:webHidden/>
              </w:rPr>
              <w:t>16</w:t>
            </w:r>
            <w:r w:rsidR="00871365">
              <w:rPr>
                <w:noProof/>
                <w:webHidden/>
              </w:rPr>
              <w:fldChar w:fldCharType="end"/>
            </w:r>
          </w:hyperlink>
        </w:p>
        <w:p w14:paraId="33955C8E" w14:textId="46D19A2C" w:rsidR="00871365" w:rsidRDefault="002242C5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RO" w:eastAsia="en-GB"/>
            </w:rPr>
          </w:pPr>
          <w:hyperlink w:anchor="_Toc67583114" w:history="1">
            <w:r w:rsidR="00871365" w:rsidRPr="00BD1DA0">
              <w:rPr>
                <w:rStyle w:val="Hyperlink"/>
                <w:noProof/>
              </w:rPr>
              <w:t>2.1.8</w:t>
            </w:r>
            <w:r w:rsidR="00871365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val="en-RO" w:eastAsia="en-GB"/>
              </w:rPr>
              <w:tab/>
            </w:r>
            <w:r w:rsidR="00871365" w:rsidRPr="00BD1DA0">
              <w:rPr>
                <w:rStyle w:val="Hyperlink"/>
                <w:noProof/>
              </w:rPr>
              <w:t>Pay Token Flow:</w:t>
            </w:r>
            <w:r w:rsidR="00871365">
              <w:rPr>
                <w:noProof/>
                <w:webHidden/>
              </w:rPr>
              <w:tab/>
            </w:r>
            <w:r w:rsidR="00871365">
              <w:rPr>
                <w:noProof/>
                <w:webHidden/>
              </w:rPr>
              <w:fldChar w:fldCharType="begin"/>
            </w:r>
            <w:r w:rsidR="00871365">
              <w:rPr>
                <w:noProof/>
                <w:webHidden/>
              </w:rPr>
              <w:instrText xml:space="preserve"> PAGEREF _Toc67583114 \h </w:instrText>
            </w:r>
            <w:r w:rsidR="00871365">
              <w:rPr>
                <w:noProof/>
                <w:webHidden/>
              </w:rPr>
            </w:r>
            <w:r w:rsidR="00871365">
              <w:rPr>
                <w:noProof/>
                <w:webHidden/>
              </w:rPr>
              <w:fldChar w:fldCharType="separate"/>
            </w:r>
            <w:r w:rsidR="00871365">
              <w:rPr>
                <w:noProof/>
                <w:webHidden/>
              </w:rPr>
              <w:t>17</w:t>
            </w:r>
            <w:r w:rsidR="00871365">
              <w:rPr>
                <w:noProof/>
                <w:webHidden/>
              </w:rPr>
              <w:fldChar w:fldCharType="end"/>
            </w:r>
          </w:hyperlink>
        </w:p>
        <w:p w14:paraId="040C8663" w14:textId="033FC352" w:rsidR="00871365" w:rsidRDefault="002242C5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RO" w:eastAsia="en-GB"/>
            </w:rPr>
          </w:pPr>
          <w:hyperlink w:anchor="_Toc67583115" w:history="1">
            <w:r w:rsidR="00871365" w:rsidRPr="00BD1DA0">
              <w:rPr>
                <w:rStyle w:val="Hyperlink"/>
                <w:noProof/>
              </w:rPr>
              <w:t>2.1.9</w:t>
            </w:r>
            <w:r w:rsidR="00871365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val="en-RO" w:eastAsia="en-GB"/>
              </w:rPr>
              <w:tab/>
            </w:r>
            <w:r w:rsidR="00871365" w:rsidRPr="00BD1DA0">
              <w:rPr>
                <w:rStyle w:val="Hyperlink"/>
                <w:noProof/>
              </w:rPr>
              <w:t>Apple Pay Payme</w:t>
            </w:r>
            <w:r w:rsidR="00871365" w:rsidRPr="00BD1DA0">
              <w:rPr>
                <w:rStyle w:val="Hyperlink"/>
                <w:noProof/>
              </w:rPr>
              <w:t>n</w:t>
            </w:r>
            <w:r w:rsidR="00871365" w:rsidRPr="00BD1DA0">
              <w:rPr>
                <w:rStyle w:val="Hyperlink"/>
                <w:noProof/>
              </w:rPr>
              <w:t>t Flow</w:t>
            </w:r>
            <w:r w:rsidR="00871365" w:rsidRPr="00BD1DA0">
              <w:rPr>
                <w:rStyle w:val="Hyperlink"/>
                <w:noProof/>
              </w:rPr>
              <w:t>:</w:t>
            </w:r>
            <w:r w:rsidR="00871365">
              <w:rPr>
                <w:noProof/>
                <w:webHidden/>
              </w:rPr>
              <w:tab/>
            </w:r>
            <w:r w:rsidR="00871365">
              <w:rPr>
                <w:noProof/>
                <w:webHidden/>
              </w:rPr>
              <w:fldChar w:fldCharType="begin"/>
            </w:r>
            <w:r w:rsidR="00871365">
              <w:rPr>
                <w:noProof/>
                <w:webHidden/>
              </w:rPr>
              <w:instrText xml:space="preserve"> PAGEREF _Toc67583115 \h </w:instrText>
            </w:r>
            <w:r w:rsidR="00871365">
              <w:rPr>
                <w:noProof/>
                <w:webHidden/>
              </w:rPr>
            </w:r>
            <w:r w:rsidR="00871365">
              <w:rPr>
                <w:noProof/>
                <w:webHidden/>
              </w:rPr>
              <w:fldChar w:fldCharType="separate"/>
            </w:r>
            <w:r w:rsidR="00871365">
              <w:rPr>
                <w:noProof/>
                <w:webHidden/>
              </w:rPr>
              <w:t>19</w:t>
            </w:r>
            <w:r w:rsidR="00871365">
              <w:rPr>
                <w:noProof/>
                <w:webHidden/>
              </w:rPr>
              <w:fldChar w:fldCharType="end"/>
            </w:r>
          </w:hyperlink>
        </w:p>
        <w:p w14:paraId="6F8C2C6C" w14:textId="096DDAB7" w:rsidR="00871365" w:rsidRDefault="002242C5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RO" w:eastAsia="en-GB"/>
            </w:rPr>
          </w:pPr>
          <w:hyperlink w:anchor="_Toc67583116" w:history="1">
            <w:r w:rsidR="00871365" w:rsidRPr="00BD1DA0">
              <w:rPr>
                <w:rStyle w:val="Hyperlink"/>
                <w:noProof/>
              </w:rPr>
              <w:t>2.1.10</w:t>
            </w:r>
            <w:r w:rsidR="00871365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val="en-RO" w:eastAsia="en-GB"/>
              </w:rPr>
              <w:tab/>
            </w:r>
            <w:r w:rsidR="00871365" w:rsidRPr="00BD1DA0">
              <w:rPr>
                <w:rStyle w:val="Hyperlink"/>
                <w:noProof/>
              </w:rPr>
              <w:t>Get Card scheme logo detector flow:</w:t>
            </w:r>
            <w:r w:rsidR="00871365">
              <w:rPr>
                <w:noProof/>
                <w:webHidden/>
              </w:rPr>
              <w:tab/>
            </w:r>
            <w:r w:rsidR="00871365">
              <w:rPr>
                <w:noProof/>
                <w:webHidden/>
              </w:rPr>
              <w:fldChar w:fldCharType="begin"/>
            </w:r>
            <w:r w:rsidR="00871365">
              <w:rPr>
                <w:noProof/>
                <w:webHidden/>
              </w:rPr>
              <w:instrText xml:space="preserve"> PAGEREF _Toc67583116 \h </w:instrText>
            </w:r>
            <w:r w:rsidR="00871365">
              <w:rPr>
                <w:noProof/>
                <w:webHidden/>
              </w:rPr>
            </w:r>
            <w:r w:rsidR="00871365">
              <w:rPr>
                <w:noProof/>
                <w:webHidden/>
              </w:rPr>
              <w:fldChar w:fldCharType="separate"/>
            </w:r>
            <w:r w:rsidR="00871365">
              <w:rPr>
                <w:noProof/>
                <w:webHidden/>
              </w:rPr>
              <w:t>21</w:t>
            </w:r>
            <w:r w:rsidR="00871365">
              <w:rPr>
                <w:noProof/>
                <w:webHidden/>
              </w:rPr>
              <w:fldChar w:fldCharType="end"/>
            </w:r>
          </w:hyperlink>
        </w:p>
        <w:p w14:paraId="6F912EBB" w14:textId="578BC778" w:rsidR="00871365" w:rsidRDefault="002242C5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RO" w:eastAsia="en-GB"/>
            </w:rPr>
          </w:pPr>
          <w:hyperlink w:anchor="_Toc67583117" w:history="1">
            <w:r w:rsidR="00871365" w:rsidRPr="00BD1DA0">
              <w:rPr>
                <w:rStyle w:val="Hyperlink"/>
                <w:noProof/>
              </w:rPr>
              <w:t>3.1.10 EInvoice Create, Update, Get and Delete operations:</w:t>
            </w:r>
            <w:r w:rsidR="00871365">
              <w:rPr>
                <w:noProof/>
                <w:webHidden/>
              </w:rPr>
              <w:tab/>
            </w:r>
            <w:r w:rsidR="00871365">
              <w:rPr>
                <w:noProof/>
                <w:webHidden/>
              </w:rPr>
              <w:fldChar w:fldCharType="begin"/>
            </w:r>
            <w:r w:rsidR="00871365">
              <w:rPr>
                <w:noProof/>
                <w:webHidden/>
              </w:rPr>
              <w:instrText xml:space="preserve"> PAGEREF _Toc67583117 \h </w:instrText>
            </w:r>
            <w:r w:rsidR="00871365">
              <w:rPr>
                <w:noProof/>
                <w:webHidden/>
              </w:rPr>
            </w:r>
            <w:r w:rsidR="00871365">
              <w:rPr>
                <w:noProof/>
                <w:webHidden/>
              </w:rPr>
              <w:fldChar w:fldCharType="separate"/>
            </w:r>
            <w:r w:rsidR="00871365">
              <w:rPr>
                <w:noProof/>
                <w:webHidden/>
              </w:rPr>
              <w:t>21</w:t>
            </w:r>
            <w:r w:rsidR="00871365">
              <w:rPr>
                <w:noProof/>
                <w:webHidden/>
              </w:rPr>
              <w:fldChar w:fldCharType="end"/>
            </w:r>
          </w:hyperlink>
        </w:p>
        <w:p w14:paraId="2FBAB3BF" w14:textId="5E88F430" w:rsidR="00871365" w:rsidRDefault="002242C5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RO" w:eastAsia="en-GB"/>
            </w:rPr>
          </w:pPr>
          <w:hyperlink w:anchor="_Toc67583118" w:history="1">
            <w:r w:rsidR="00871365" w:rsidRPr="00BD1DA0">
              <w:rPr>
                <w:rStyle w:val="Hyperlink"/>
                <w:noProof/>
              </w:rPr>
              <w:t>3.1.12 SDK Responses from SDK Payment flow:</w:t>
            </w:r>
            <w:r w:rsidR="00871365">
              <w:rPr>
                <w:noProof/>
                <w:webHidden/>
              </w:rPr>
              <w:tab/>
            </w:r>
            <w:r w:rsidR="00871365">
              <w:rPr>
                <w:noProof/>
                <w:webHidden/>
              </w:rPr>
              <w:fldChar w:fldCharType="begin"/>
            </w:r>
            <w:r w:rsidR="00871365">
              <w:rPr>
                <w:noProof/>
                <w:webHidden/>
              </w:rPr>
              <w:instrText xml:space="preserve"> PAGEREF _Toc67583118 \h </w:instrText>
            </w:r>
            <w:r w:rsidR="00871365">
              <w:rPr>
                <w:noProof/>
                <w:webHidden/>
              </w:rPr>
            </w:r>
            <w:r w:rsidR="00871365">
              <w:rPr>
                <w:noProof/>
                <w:webHidden/>
              </w:rPr>
              <w:fldChar w:fldCharType="separate"/>
            </w:r>
            <w:r w:rsidR="00871365">
              <w:rPr>
                <w:noProof/>
                <w:webHidden/>
              </w:rPr>
              <w:t>22</w:t>
            </w:r>
            <w:r w:rsidR="00871365">
              <w:rPr>
                <w:noProof/>
                <w:webHidden/>
              </w:rPr>
              <w:fldChar w:fldCharType="end"/>
            </w:r>
          </w:hyperlink>
        </w:p>
        <w:p w14:paraId="288E6AF3" w14:textId="30F15362" w:rsidR="00871365" w:rsidRDefault="002242C5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RO" w:eastAsia="en-GB"/>
            </w:rPr>
          </w:pPr>
          <w:hyperlink w:anchor="_Toc67583119" w:history="1">
            <w:r w:rsidR="00871365" w:rsidRPr="00BD1DA0">
              <w:rPr>
                <w:rStyle w:val="Hyperlink"/>
                <w:noProof/>
              </w:rPr>
              <w:t>2.1.13</w:t>
            </w:r>
            <w:r w:rsidR="00871365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val="en-RO" w:eastAsia="en-GB"/>
              </w:rPr>
              <w:tab/>
            </w:r>
            <w:r w:rsidR="00871365" w:rsidRPr="00BD1DA0">
              <w:rPr>
                <w:rStyle w:val="Hyperlink"/>
                <w:noProof/>
              </w:rPr>
              <w:t>SDK Debug Logging System:</w:t>
            </w:r>
            <w:r w:rsidR="00871365">
              <w:rPr>
                <w:noProof/>
                <w:webHidden/>
              </w:rPr>
              <w:tab/>
            </w:r>
            <w:r w:rsidR="00871365">
              <w:rPr>
                <w:noProof/>
                <w:webHidden/>
              </w:rPr>
              <w:fldChar w:fldCharType="begin"/>
            </w:r>
            <w:r w:rsidR="00871365">
              <w:rPr>
                <w:noProof/>
                <w:webHidden/>
              </w:rPr>
              <w:instrText xml:space="preserve"> PAGEREF _Toc67583119 \h </w:instrText>
            </w:r>
            <w:r w:rsidR="00871365">
              <w:rPr>
                <w:noProof/>
                <w:webHidden/>
              </w:rPr>
            </w:r>
            <w:r w:rsidR="00871365">
              <w:rPr>
                <w:noProof/>
                <w:webHidden/>
              </w:rPr>
              <w:fldChar w:fldCharType="separate"/>
            </w:r>
            <w:r w:rsidR="00871365">
              <w:rPr>
                <w:noProof/>
                <w:webHidden/>
              </w:rPr>
              <w:t>24</w:t>
            </w:r>
            <w:r w:rsidR="00871365">
              <w:rPr>
                <w:noProof/>
                <w:webHidden/>
              </w:rPr>
              <w:fldChar w:fldCharType="end"/>
            </w:r>
          </w:hyperlink>
        </w:p>
        <w:p w14:paraId="7AA9A778" w14:textId="0BE30B09" w:rsidR="00871365" w:rsidRDefault="002242C5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4"/>
              <w:szCs w:val="24"/>
              <w:lang w:val="en-RO" w:eastAsia="en-GB"/>
            </w:rPr>
          </w:pPr>
          <w:hyperlink w:anchor="_Toc67583120" w:history="1">
            <w:r w:rsidR="00871365" w:rsidRPr="00BD1DA0">
              <w:rPr>
                <w:rStyle w:val="Hyperlink"/>
                <w:noProof/>
              </w:rPr>
              <w:t>2.2</w:t>
            </w:r>
            <w:r w:rsidR="00871365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4"/>
                <w:szCs w:val="24"/>
                <w:lang w:val="en-RO" w:eastAsia="en-GB"/>
              </w:rPr>
              <w:tab/>
            </w:r>
            <w:r w:rsidR="00871365" w:rsidRPr="00BD1DA0">
              <w:rPr>
                <w:rStyle w:val="Hyperlink"/>
                <w:noProof/>
                <w:lang w:val="en-US"/>
              </w:rPr>
              <w:t>Field specification (data dictionary)</w:t>
            </w:r>
            <w:r w:rsidR="00871365">
              <w:rPr>
                <w:noProof/>
                <w:webHidden/>
              </w:rPr>
              <w:tab/>
            </w:r>
            <w:r w:rsidR="00871365">
              <w:rPr>
                <w:noProof/>
                <w:webHidden/>
              </w:rPr>
              <w:fldChar w:fldCharType="begin"/>
            </w:r>
            <w:r w:rsidR="00871365">
              <w:rPr>
                <w:noProof/>
                <w:webHidden/>
              </w:rPr>
              <w:instrText xml:space="preserve"> PAGEREF _Toc67583120 \h </w:instrText>
            </w:r>
            <w:r w:rsidR="00871365">
              <w:rPr>
                <w:noProof/>
                <w:webHidden/>
              </w:rPr>
            </w:r>
            <w:r w:rsidR="00871365">
              <w:rPr>
                <w:noProof/>
                <w:webHidden/>
              </w:rPr>
              <w:fldChar w:fldCharType="separate"/>
            </w:r>
            <w:r w:rsidR="00871365">
              <w:rPr>
                <w:noProof/>
                <w:webHidden/>
              </w:rPr>
              <w:t>25</w:t>
            </w:r>
            <w:r w:rsidR="00871365">
              <w:rPr>
                <w:noProof/>
                <w:webHidden/>
              </w:rPr>
              <w:fldChar w:fldCharType="end"/>
            </w:r>
          </w:hyperlink>
        </w:p>
        <w:p w14:paraId="598A9377" w14:textId="339CB726" w:rsidR="00871365" w:rsidRDefault="002242C5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4"/>
              <w:szCs w:val="24"/>
              <w:lang w:val="en-RO" w:eastAsia="en-GB"/>
            </w:rPr>
          </w:pPr>
          <w:hyperlink w:anchor="_Toc67583121" w:history="1">
            <w:r w:rsidR="00871365" w:rsidRPr="00BD1DA0">
              <w:rPr>
                <w:rStyle w:val="Hyperlink"/>
                <w:noProof/>
                <w:lang w:val="en-US"/>
              </w:rPr>
              <w:t>2.3</w:t>
            </w:r>
            <w:r w:rsidR="00871365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4"/>
                <w:szCs w:val="24"/>
                <w:lang w:val="en-RO" w:eastAsia="en-GB"/>
              </w:rPr>
              <w:tab/>
            </w:r>
            <w:r w:rsidR="00871365" w:rsidRPr="00BD1DA0">
              <w:rPr>
                <w:rStyle w:val="Hyperlink"/>
                <w:noProof/>
                <w:lang w:val="en-US"/>
              </w:rPr>
              <w:t>Response codes</w:t>
            </w:r>
            <w:r w:rsidR="00871365">
              <w:rPr>
                <w:noProof/>
                <w:webHidden/>
              </w:rPr>
              <w:tab/>
            </w:r>
            <w:r w:rsidR="00871365">
              <w:rPr>
                <w:noProof/>
                <w:webHidden/>
              </w:rPr>
              <w:fldChar w:fldCharType="begin"/>
            </w:r>
            <w:r w:rsidR="00871365">
              <w:rPr>
                <w:noProof/>
                <w:webHidden/>
              </w:rPr>
              <w:instrText xml:space="preserve"> PAGEREF _Toc67583121 \h </w:instrText>
            </w:r>
            <w:r w:rsidR="00871365">
              <w:rPr>
                <w:noProof/>
                <w:webHidden/>
              </w:rPr>
            </w:r>
            <w:r w:rsidR="00871365">
              <w:rPr>
                <w:noProof/>
                <w:webHidden/>
              </w:rPr>
              <w:fldChar w:fldCharType="separate"/>
            </w:r>
            <w:r w:rsidR="00871365">
              <w:rPr>
                <w:noProof/>
                <w:webHidden/>
              </w:rPr>
              <w:t>26</w:t>
            </w:r>
            <w:r w:rsidR="00871365">
              <w:rPr>
                <w:noProof/>
                <w:webHidden/>
              </w:rPr>
              <w:fldChar w:fldCharType="end"/>
            </w:r>
          </w:hyperlink>
        </w:p>
        <w:p w14:paraId="34481339" w14:textId="35459D0F" w:rsidR="00871365" w:rsidRDefault="002242C5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RO" w:eastAsia="en-GB"/>
            </w:rPr>
          </w:pPr>
          <w:hyperlink w:anchor="_Toc67583122" w:history="1">
            <w:r w:rsidR="00871365" w:rsidRPr="00BD1DA0">
              <w:rPr>
                <w:rStyle w:val="Hyperlink"/>
                <w:noProof/>
              </w:rPr>
              <w:t>2.3.1</w:t>
            </w:r>
            <w:r w:rsidR="00871365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val="en-RO" w:eastAsia="en-GB"/>
              </w:rPr>
              <w:tab/>
            </w:r>
            <w:r w:rsidR="00871365" w:rsidRPr="00BD1DA0">
              <w:rPr>
                <w:rStyle w:val="Hyperlink"/>
                <w:bCs/>
                <w:noProof/>
              </w:rPr>
              <w:t>iOS SDK</w:t>
            </w:r>
            <w:r w:rsidR="00871365" w:rsidRPr="00BD1DA0">
              <w:rPr>
                <w:rStyle w:val="Hyperlink"/>
                <w:noProof/>
              </w:rPr>
              <w:t xml:space="preserve"> Response codes and messages:</w:t>
            </w:r>
            <w:r w:rsidR="00871365">
              <w:rPr>
                <w:noProof/>
                <w:webHidden/>
              </w:rPr>
              <w:tab/>
            </w:r>
            <w:r w:rsidR="00871365">
              <w:rPr>
                <w:noProof/>
                <w:webHidden/>
              </w:rPr>
              <w:fldChar w:fldCharType="begin"/>
            </w:r>
            <w:r w:rsidR="00871365">
              <w:rPr>
                <w:noProof/>
                <w:webHidden/>
              </w:rPr>
              <w:instrText xml:space="preserve"> PAGEREF _Toc67583122 \h </w:instrText>
            </w:r>
            <w:r w:rsidR="00871365">
              <w:rPr>
                <w:noProof/>
                <w:webHidden/>
              </w:rPr>
            </w:r>
            <w:r w:rsidR="00871365">
              <w:rPr>
                <w:noProof/>
                <w:webHidden/>
              </w:rPr>
              <w:fldChar w:fldCharType="separate"/>
            </w:r>
            <w:r w:rsidR="00871365">
              <w:rPr>
                <w:noProof/>
                <w:webHidden/>
              </w:rPr>
              <w:t>26</w:t>
            </w:r>
            <w:r w:rsidR="00871365">
              <w:rPr>
                <w:noProof/>
                <w:webHidden/>
              </w:rPr>
              <w:fldChar w:fldCharType="end"/>
            </w:r>
          </w:hyperlink>
        </w:p>
        <w:p w14:paraId="4C164720" w14:textId="5EF6987A" w:rsidR="00871365" w:rsidRDefault="002242C5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RO" w:eastAsia="en-GB"/>
            </w:rPr>
          </w:pPr>
          <w:hyperlink w:anchor="_Toc67583123" w:history="1">
            <w:r w:rsidR="00871365" w:rsidRPr="00BD1DA0">
              <w:rPr>
                <w:rStyle w:val="Hyperlink"/>
                <w:bCs/>
                <w:noProof/>
              </w:rPr>
              <w:t>2.3.2</w:t>
            </w:r>
            <w:r w:rsidR="00871365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val="en-RO" w:eastAsia="en-GB"/>
              </w:rPr>
              <w:tab/>
            </w:r>
            <w:r w:rsidR="00871365" w:rsidRPr="00BD1DA0">
              <w:rPr>
                <w:rStyle w:val="Hyperlink"/>
                <w:bCs/>
                <w:noProof/>
              </w:rPr>
              <w:t>Geidea Payment Response codes and messages:</w:t>
            </w:r>
            <w:r w:rsidR="00871365">
              <w:rPr>
                <w:noProof/>
                <w:webHidden/>
              </w:rPr>
              <w:tab/>
            </w:r>
            <w:r w:rsidR="00871365">
              <w:rPr>
                <w:noProof/>
                <w:webHidden/>
              </w:rPr>
              <w:fldChar w:fldCharType="begin"/>
            </w:r>
            <w:r w:rsidR="00871365">
              <w:rPr>
                <w:noProof/>
                <w:webHidden/>
              </w:rPr>
              <w:instrText xml:space="preserve"> PAGEREF _Toc67583123 \h </w:instrText>
            </w:r>
            <w:r w:rsidR="00871365">
              <w:rPr>
                <w:noProof/>
                <w:webHidden/>
              </w:rPr>
            </w:r>
            <w:r w:rsidR="00871365">
              <w:rPr>
                <w:noProof/>
                <w:webHidden/>
              </w:rPr>
              <w:fldChar w:fldCharType="separate"/>
            </w:r>
            <w:r w:rsidR="00871365">
              <w:rPr>
                <w:noProof/>
                <w:webHidden/>
              </w:rPr>
              <w:t>28</w:t>
            </w:r>
            <w:r w:rsidR="00871365">
              <w:rPr>
                <w:noProof/>
                <w:webHidden/>
              </w:rPr>
              <w:fldChar w:fldCharType="end"/>
            </w:r>
          </w:hyperlink>
        </w:p>
        <w:p w14:paraId="0DB3732A" w14:textId="7B117262" w:rsidR="00871365" w:rsidRDefault="002242C5">
          <w:pPr>
            <w:pStyle w:val="TOC1"/>
            <w:tabs>
              <w:tab w:val="left" w:pos="2062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4"/>
              <w:szCs w:val="24"/>
              <w:lang w:val="en-RO" w:eastAsia="en-GB"/>
            </w:rPr>
          </w:pPr>
          <w:hyperlink w:anchor="_Toc67583124" w:history="1">
            <w:r w:rsidR="00871365" w:rsidRPr="00BD1DA0">
              <w:rPr>
                <w:rStyle w:val="Hyperlink"/>
                <w:noProof/>
              </w:rPr>
              <w:t>Appendix A.</w:t>
            </w:r>
            <w:r w:rsidR="00871365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4"/>
                <w:szCs w:val="24"/>
                <w:lang w:val="en-RO" w:eastAsia="en-GB"/>
              </w:rPr>
              <w:tab/>
            </w:r>
            <w:r w:rsidR="00871365" w:rsidRPr="00BD1DA0">
              <w:rPr>
                <w:rStyle w:val="Hyperlink"/>
                <w:noProof/>
              </w:rPr>
              <w:t>Glossary</w:t>
            </w:r>
            <w:r w:rsidR="00871365">
              <w:rPr>
                <w:noProof/>
                <w:webHidden/>
              </w:rPr>
              <w:tab/>
            </w:r>
            <w:r w:rsidR="00871365">
              <w:rPr>
                <w:noProof/>
                <w:webHidden/>
              </w:rPr>
              <w:fldChar w:fldCharType="begin"/>
            </w:r>
            <w:r w:rsidR="00871365">
              <w:rPr>
                <w:noProof/>
                <w:webHidden/>
              </w:rPr>
              <w:instrText xml:space="preserve"> PAGEREF _Toc67583124 \h </w:instrText>
            </w:r>
            <w:r w:rsidR="00871365">
              <w:rPr>
                <w:noProof/>
                <w:webHidden/>
              </w:rPr>
            </w:r>
            <w:r w:rsidR="00871365">
              <w:rPr>
                <w:noProof/>
                <w:webHidden/>
              </w:rPr>
              <w:fldChar w:fldCharType="separate"/>
            </w:r>
            <w:r w:rsidR="00871365">
              <w:rPr>
                <w:noProof/>
                <w:webHidden/>
              </w:rPr>
              <w:t>33</w:t>
            </w:r>
            <w:r w:rsidR="00871365">
              <w:rPr>
                <w:noProof/>
                <w:webHidden/>
              </w:rPr>
              <w:fldChar w:fldCharType="end"/>
            </w:r>
          </w:hyperlink>
        </w:p>
        <w:p w14:paraId="00009D95" w14:textId="3855D23F" w:rsidR="00ED5760" w:rsidRDefault="00B90CB4">
          <w:r w:rsidRPr="0038430E">
            <w:rPr>
              <w:b/>
            </w:rPr>
            <w:fldChar w:fldCharType="end"/>
          </w:r>
        </w:p>
      </w:sdtContent>
    </w:sdt>
    <w:p w14:paraId="4AF296D7" w14:textId="1F78A1E5" w:rsidR="00F950E7" w:rsidRDefault="00440843" w:rsidP="00440843">
      <w:pPr>
        <w:pStyle w:val="Heading1"/>
        <w:spacing w:line="240" w:lineRule="auto"/>
      </w:pPr>
      <w:bookmarkStart w:id="1" w:name="_Ref438201191"/>
      <w:bookmarkStart w:id="2" w:name="_Ref438201201"/>
      <w:bookmarkStart w:id="3" w:name="_Toc67583100"/>
      <w:r>
        <w:lastRenderedPageBreak/>
        <w:t>Introduction</w:t>
      </w:r>
      <w:bookmarkEnd w:id="1"/>
      <w:bookmarkEnd w:id="2"/>
      <w:bookmarkEnd w:id="3"/>
    </w:p>
    <w:p w14:paraId="3DEBADB1" w14:textId="77777777" w:rsidR="00440843" w:rsidRDefault="00440843" w:rsidP="00440843"/>
    <w:p w14:paraId="15733DF0" w14:textId="0BD8F087" w:rsidR="00440843" w:rsidRDefault="00440843" w:rsidP="00047DD5">
      <w:pPr>
        <w:pStyle w:val="Heading2"/>
        <w:numPr>
          <w:ilvl w:val="1"/>
          <w:numId w:val="8"/>
        </w:numPr>
      </w:pPr>
      <w:bookmarkStart w:id="4" w:name="_Toc67583101"/>
      <w:r>
        <w:t>Document Purpose</w:t>
      </w:r>
      <w:bookmarkEnd w:id="4"/>
      <w:r>
        <w:t xml:space="preserve"> </w:t>
      </w:r>
    </w:p>
    <w:p w14:paraId="1C902304" w14:textId="77777777" w:rsidR="005D571B" w:rsidRPr="005D571B" w:rsidRDefault="005D571B" w:rsidP="005D571B"/>
    <w:p w14:paraId="490EDFE2" w14:textId="0521291A" w:rsidR="00932402" w:rsidRDefault="00932402" w:rsidP="007D743B">
      <w:pPr>
        <w:rPr>
          <w:lang w:val="en-US"/>
        </w:rPr>
      </w:pPr>
      <w:r w:rsidRPr="00932402">
        <w:rPr>
          <w:lang w:val="en-US"/>
        </w:rPr>
        <w:t xml:space="preserve">The purpose of the </w:t>
      </w:r>
      <w:r w:rsidR="00062007">
        <w:rPr>
          <w:lang w:val="en-US"/>
        </w:rPr>
        <w:t>iOS</w:t>
      </w:r>
      <w:r w:rsidR="006B651E">
        <w:rPr>
          <w:lang w:val="en-US"/>
        </w:rPr>
        <w:t xml:space="preserve"> S</w:t>
      </w:r>
      <w:r w:rsidR="00F645B3">
        <w:rPr>
          <w:lang w:val="en-US"/>
        </w:rPr>
        <w:t xml:space="preserve">oftware </w:t>
      </w:r>
      <w:r w:rsidR="006B651E">
        <w:rPr>
          <w:lang w:val="en-US"/>
        </w:rPr>
        <w:t>D</w:t>
      </w:r>
      <w:r w:rsidR="00F645B3">
        <w:rPr>
          <w:lang w:val="en-US"/>
        </w:rPr>
        <w:t xml:space="preserve">evelopment </w:t>
      </w:r>
      <w:r w:rsidR="006B651E">
        <w:rPr>
          <w:lang w:val="en-US"/>
        </w:rPr>
        <w:t>K</w:t>
      </w:r>
      <w:r w:rsidR="00F645B3">
        <w:rPr>
          <w:lang w:val="en-US"/>
        </w:rPr>
        <w:t>it</w:t>
      </w:r>
      <w:r w:rsidR="00062007">
        <w:rPr>
          <w:lang w:val="en-US"/>
        </w:rPr>
        <w:t xml:space="preserve"> </w:t>
      </w:r>
      <w:r w:rsidR="00BD1FE3">
        <w:rPr>
          <w:lang w:val="en-US"/>
        </w:rPr>
        <w:t>(</w:t>
      </w:r>
      <w:r w:rsidR="00062007">
        <w:rPr>
          <w:lang w:val="en-US"/>
        </w:rPr>
        <w:t>iOS</w:t>
      </w:r>
      <w:r w:rsidR="00BD1FE3">
        <w:rPr>
          <w:lang w:val="en-US"/>
        </w:rPr>
        <w:t xml:space="preserve"> SDK)</w:t>
      </w:r>
      <w:r w:rsidR="006B651E">
        <w:rPr>
          <w:lang w:val="en-US"/>
        </w:rPr>
        <w:t xml:space="preserve"> Integration guide</w:t>
      </w:r>
      <w:r w:rsidRPr="00932402">
        <w:rPr>
          <w:lang w:val="en-US"/>
        </w:rPr>
        <w:t xml:space="preserve"> is to </w:t>
      </w:r>
      <w:r w:rsidR="006B651E">
        <w:rPr>
          <w:lang w:val="en-US"/>
        </w:rPr>
        <w:t xml:space="preserve">serve as a technical documentation for merchants that </w:t>
      </w:r>
      <w:r w:rsidR="00A95EC5">
        <w:rPr>
          <w:lang w:val="en-US"/>
        </w:rPr>
        <w:t xml:space="preserve">want to integrate with </w:t>
      </w:r>
      <w:proofErr w:type="spellStart"/>
      <w:r w:rsidR="00A95EC5">
        <w:rPr>
          <w:lang w:val="en-US"/>
        </w:rPr>
        <w:t>Geidea</w:t>
      </w:r>
      <w:proofErr w:type="spellEnd"/>
      <w:r w:rsidR="00A95EC5">
        <w:rPr>
          <w:lang w:val="en-US"/>
        </w:rPr>
        <w:t xml:space="preserve"> and want to use the Payment Gateway services </w:t>
      </w:r>
      <w:r w:rsidR="00CD6F8C">
        <w:rPr>
          <w:lang w:val="en-US"/>
        </w:rPr>
        <w:t xml:space="preserve">with their </w:t>
      </w:r>
      <w:r w:rsidR="000972C5">
        <w:rPr>
          <w:lang w:val="en-US"/>
        </w:rPr>
        <w:t>systems</w:t>
      </w:r>
      <w:r w:rsidRPr="00932402">
        <w:rPr>
          <w:lang w:val="en-US"/>
        </w:rPr>
        <w:t xml:space="preserve">. </w:t>
      </w:r>
    </w:p>
    <w:p w14:paraId="759214FA" w14:textId="604085BD" w:rsidR="00141F39" w:rsidRPr="005D571B" w:rsidRDefault="00242A60" w:rsidP="005D571B">
      <w:pPr>
        <w:rPr>
          <w:lang w:val="en-US"/>
        </w:rPr>
      </w:pPr>
      <w:r>
        <w:rPr>
          <w:lang w:val="en-US"/>
        </w:rPr>
        <w:t xml:space="preserve">When merchants integrate with the </w:t>
      </w:r>
      <w:proofErr w:type="gramStart"/>
      <w:r w:rsidR="00062007">
        <w:rPr>
          <w:lang w:val="en-US"/>
        </w:rPr>
        <w:t>iOS</w:t>
      </w:r>
      <w:r>
        <w:rPr>
          <w:lang w:val="en-US"/>
        </w:rPr>
        <w:t xml:space="preserve"> SDK</w:t>
      </w:r>
      <w:proofErr w:type="gramEnd"/>
      <w:r>
        <w:rPr>
          <w:lang w:val="en-US"/>
        </w:rPr>
        <w:t xml:space="preserve"> they will be able to </w:t>
      </w:r>
      <w:r w:rsidR="00063EA4">
        <w:rPr>
          <w:lang w:val="en-US"/>
        </w:rPr>
        <w:t xml:space="preserve">send parameters from their </w:t>
      </w:r>
      <w:r w:rsidR="00062007">
        <w:rPr>
          <w:lang w:val="en-US"/>
        </w:rPr>
        <w:t>iOS App</w:t>
      </w:r>
      <w:r w:rsidR="00063EA4">
        <w:rPr>
          <w:lang w:val="en-US"/>
        </w:rPr>
        <w:t xml:space="preserve"> when a client is triggering a payment and </w:t>
      </w:r>
      <w:r w:rsidR="004A5013">
        <w:rPr>
          <w:lang w:val="en-US"/>
        </w:rPr>
        <w:t xml:space="preserve">visualize </w:t>
      </w:r>
      <w:proofErr w:type="spellStart"/>
      <w:r w:rsidR="004A5013">
        <w:rPr>
          <w:lang w:val="en-US"/>
        </w:rPr>
        <w:t>Geidea</w:t>
      </w:r>
      <w:proofErr w:type="spellEnd"/>
      <w:r w:rsidR="004A5013">
        <w:rPr>
          <w:lang w:val="en-US"/>
        </w:rPr>
        <w:t xml:space="preserve"> Payment</w:t>
      </w:r>
      <w:r w:rsidR="00062007">
        <w:rPr>
          <w:lang w:val="en-US"/>
        </w:rPr>
        <w:t xml:space="preserve"> SDK</w:t>
      </w:r>
      <w:r w:rsidR="004A5013">
        <w:rPr>
          <w:lang w:val="en-US"/>
        </w:rPr>
        <w:t xml:space="preserve"> </w:t>
      </w:r>
      <w:r w:rsidR="00D01FE5">
        <w:rPr>
          <w:lang w:val="en-US"/>
        </w:rPr>
        <w:t xml:space="preserve">for their clients to </w:t>
      </w:r>
      <w:r w:rsidR="00B82ED7">
        <w:rPr>
          <w:lang w:val="en-US"/>
        </w:rPr>
        <w:t xml:space="preserve">use to </w:t>
      </w:r>
      <w:r w:rsidR="00D01FE5">
        <w:rPr>
          <w:lang w:val="en-US"/>
        </w:rPr>
        <w:t>process an online payment.</w:t>
      </w:r>
    </w:p>
    <w:p w14:paraId="003BAFF0" w14:textId="77777777" w:rsidR="00141F39" w:rsidRDefault="00141F39" w:rsidP="00141F39">
      <w:pPr>
        <w:rPr>
          <w:lang w:val="en-US"/>
        </w:rPr>
      </w:pPr>
    </w:p>
    <w:p w14:paraId="0CD93A12" w14:textId="77777777" w:rsidR="00141F39" w:rsidRDefault="00141F39" w:rsidP="00141F39">
      <w:pPr>
        <w:rPr>
          <w:lang w:val="en-US"/>
        </w:rPr>
      </w:pPr>
    </w:p>
    <w:p w14:paraId="04957AA5" w14:textId="77777777" w:rsidR="00141F39" w:rsidRDefault="00141F39" w:rsidP="00141F39">
      <w:pPr>
        <w:rPr>
          <w:lang w:val="en-US"/>
        </w:rPr>
      </w:pPr>
    </w:p>
    <w:p w14:paraId="758EACF9" w14:textId="77777777" w:rsidR="00141F39" w:rsidRDefault="00141F39" w:rsidP="00141F39">
      <w:pPr>
        <w:rPr>
          <w:lang w:val="en-US" w:bidi="en-US"/>
        </w:rPr>
      </w:pPr>
    </w:p>
    <w:p w14:paraId="0CBB78E5" w14:textId="77777777" w:rsidR="00141F39" w:rsidRPr="00141F39" w:rsidRDefault="00141F39" w:rsidP="00141F39"/>
    <w:p w14:paraId="4F12F540" w14:textId="5CFE778A" w:rsidR="00EB4EA1" w:rsidRDefault="00062007" w:rsidP="00961769">
      <w:pPr>
        <w:pStyle w:val="Heading1"/>
        <w:spacing w:line="240" w:lineRule="auto"/>
      </w:pPr>
      <w:bookmarkStart w:id="5" w:name="_Toc67583102"/>
      <w:r>
        <w:lastRenderedPageBreak/>
        <w:t>iOS</w:t>
      </w:r>
      <w:r w:rsidR="00985E48">
        <w:t xml:space="preserve"> Integration</w:t>
      </w:r>
      <w:bookmarkEnd w:id="5"/>
    </w:p>
    <w:p w14:paraId="15FBB23A" w14:textId="4D09571C" w:rsidR="008B09B4" w:rsidRDefault="008B09B4" w:rsidP="001151C1">
      <w:pPr>
        <w:pStyle w:val="Heading2"/>
      </w:pPr>
    </w:p>
    <w:p w14:paraId="7A5F9B05" w14:textId="42856F6D" w:rsidR="009024E1" w:rsidRDefault="003074EF" w:rsidP="009024E1">
      <w:pPr>
        <w:ind w:left="360"/>
      </w:pPr>
      <w:r>
        <w:t>SDK</w:t>
      </w:r>
      <w:r w:rsidR="009024E1">
        <w:t xml:space="preserve"> </w:t>
      </w:r>
      <w:r>
        <w:t>R</w:t>
      </w:r>
      <w:r w:rsidR="009024E1">
        <w:t>equirements:</w:t>
      </w:r>
    </w:p>
    <w:p w14:paraId="022B726F" w14:textId="1F908062" w:rsidR="009024E1" w:rsidRDefault="009024E1" w:rsidP="009024E1">
      <w:pPr>
        <w:ind w:left="360"/>
      </w:pPr>
      <w:r>
        <w:tab/>
        <w:t>Minimum iOS version: 11.0</w:t>
      </w:r>
    </w:p>
    <w:p w14:paraId="0D0C7D24" w14:textId="60DDE0A2" w:rsidR="009024E1" w:rsidRPr="003074EF" w:rsidRDefault="009024E1" w:rsidP="009024E1">
      <w:pPr>
        <w:ind w:left="360" w:firstLine="360"/>
        <w:rPr>
          <w:b/>
          <w:bCs/>
        </w:rPr>
      </w:pPr>
      <w:r>
        <w:t xml:space="preserve"> - Swift 4.0</w:t>
      </w:r>
      <w:r w:rsidR="003074EF">
        <w:t>, 4.2, 5.X</w:t>
      </w:r>
    </w:p>
    <w:p w14:paraId="4A825115" w14:textId="4A67A232" w:rsidR="009024E1" w:rsidRDefault="009024E1" w:rsidP="009024E1">
      <w:pPr>
        <w:ind w:left="360" w:firstLine="360"/>
      </w:pPr>
      <w:r>
        <w:t xml:space="preserve"> - Objective C  </w:t>
      </w:r>
    </w:p>
    <w:p w14:paraId="7E691DEB" w14:textId="23D69878" w:rsidR="009024E1" w:rsidRPr="009024E1" w:rsidRDefault="009024E1" w:rsidP="009024E1">
      <w:pPr>
        <w:pStyle w:val="ListParagraph"/>
        <w:numPr>
          <w:ilvl w:val="2"/>
          <w:numId w:val="24"/>
        </w:numPr>
      </w:pPr>
    </w:p>
    <w:p w14:paraId="7B0FC75F" w14:textId="7FBE928E" w:rsidR="009024E1" w:rsidRDefault="00985E48" w:rsidP="009024E1">
      <w:pPr>
        <w:pStyle w:val="Heading2"/>
        <w:numPr>
          <w:ilvl w:val="1"/>
          <w:numId w:val="8"/>
        </w:numPr>
      </w:pPr>
      <w:bookmarkStart w:id="6" w:name="_Toc67583103"/>
      <w:r>
        <w:t>How to start</w:t>
      </w:r>
      <w:bookmarkEnd w:id="6"/>
    </w:p>
    <w:p w14:paraId="62F47950" w14:textId="57DEE48D" w:rsidR="00E951A4" w:rsidRDefault="00E951A4" w:rsidP="00E951A4"/>
    <w:p w14:paraId="1CF2E40B" w14:textId="1D08E7FE" w:rsidR="00E951A4" w:rsidRDefault="003F2963" w:rsidP="008106F4">
      <w:pPr>
        <w:pStyle w:val="Heading3"/>
        <w:numPr>
          <w:ilvl w:val="2"/>
          <w:numId w:val="8"/>
        </w:numPr>
      </w:pPr>
      <w:bookmarkStart w:id="7" w:name="_Toc67583104"/>
      <w:r>
        <w:t>Connect</w:t>
      </w:r>
      <w:r w:rsidR="00E951A4">
        <w:t xml:space="preserve"> </w:t>
      </w:r>
      <w:r w:rsidR="00062007">
        <w:t>iOS framework</w:t>
      </w:r>
      <w:r w:rsidR="00E951A4">
        <w:t>:</w:t>
      </w:r>
      <w:bookmarkEnd w:id="7"/>
    </w:p>
    <w:p w14:paraId="40E9F0EA" w14:textId="69CC0B2F" w:rsidR="00E951A4" w:rsidRDefault="00E951A4" w:rsidP="00E951A4"/>
    <w:p w14:paraId="5A238071" w14:textId="1F0359FA" w:rsidR="003074EF" w:rsidRDefault="00E951A4" w:rsidP="00E951A4">
      <w:pPr>
        <w:rPr>
          <w:lang w:val="en-US"/>
        </w:rPr>
      </w:pPr>
      <w:r w:rsidRPr="007F5D37">
        <w:rPr>
          <w:lang w:val="en-US"/>
        </w:rPr>
        <w:t xml:space="preserve">To connect </w:t>
      </w:r>
      <w:r w:rsidR="00062007">
        <w:rPr>
          <w:lang w:val="en-US"/>
        </w:rPr>
        <w:t>iOS framework</w:t>
      </w:r>
      <w:r w:rsidRPr="007F5D37">
        <w:rPr>
          <w:lang w:val="en-US"/>
        </w:rPr>
        <w:t xml:space="preserve"> to your </w:t>
      </w:r>
      <w:r w:rsidR="00062007">
        <w:rPr>
          <w:lang w:val="en-US"/>
        </w:rPr>
        <w:t xml:space="preserve">iOS </w:t>
      </w:r>
      <w:r w:rsidR="0063669D">
        <w:rPr>
          <w:lang w:val="en-US"/>
        </w:rPr>
        <w:t>application</w:t>
      </w:r>
      <w:r w:rsidRPr="007F5D37">
        <w:rPr>
          <w:lang w:val="en-US"/>
        </w:rPr>
        <w:t xml:space="preserve"> you should</w:t>
      </w:r>
      <w:r w:rsidR="00F15966">
        <w:rPr>
          <w:lang w:val="en-US"/>
        </w:rPr>
        <w:t>:</w:t>
      </w:r>
    </w:p>
    <w:p w14:paraId="76124A61" w14:textId="751F439F" w:rsidR="00E50E9F" w:rsidRDefault="00535EC4" w:rsidP="00E50E9F">
      <w:pPr>
        <w:pStyle w:val="ListParagraph"/>
        <w:numPr>
          <w:ilvl w:val="0"/>
          <w:numId w:val="34"/>
        </w:numPr>
        <w:shd w:val="clear" w:color="auto" w:fill="FFFFFF"/>
        <w:spacing w:before="60" w:after="100" w:afterAutospacing="1" w:line="240" w:lineRule="auto"/>
        <w:rPr>
          <w:lang w:val="en-US"/>
        </w:rPr>
      </w:pPr>
      <w:r w:rsidRPr="00535EC4">
        <w:rPr>
          <w:lang w:val="en-US"/>
        </w:rPr>
        <w:t xml:space="preserve">Drag </w:t>
      </w:r>
      <w:proofErr w:type="spellStart"/>
      <w:r w:rsidRPr="00535EC4">
        <w:rPr>
          <w:lang w:val="en-US"/>
        </w:rPr>
        <w:t>GeideaPaymentSDK.XCframework</w:t>
      </w:r>
      <w:proofErr w:type="spellEnd"/>
      <w:r w:rsidRPr="00535EC4">
        <w:rPr>
          <w:lang w:val="en-US"/>
        </w:rPr>
        <w:t xml:space="preserve"> to your Frameworks folder (Contains both devices and simulator)</w:t>
      </w:r>
      <w:r>
        <w:rPr>
          <w:lang w:val="en-US"/>
        </w:rPr>
        <w:t xml:space="preserve"> </w:t>
      </w:r>
      <w:r w:rsidR="00E50E9F">
        <w:rPr>
          <w:lang w:val="en-US"/>
        </w:rPr>
        <w:t>–</w:t>
      </w:r>
      <w:r>
        <w:rPr>
          <w:lang w:val="en-US"/>
        </w:rPr>
        <w:t xml:space="preserve"> </w:t>
      </w:r>
      <w:r w:rsidR="00E02364">
        <w:rPr>
          <w:lang w:val="en-US"/>
        </w:rPr>
        <w:t>Preferred</w:t>
      </w:r>
    </w:p>
    <w:p w14:paraId="56B95700" w14:textId="1F4B77C3" w:rsidR="00E50E9F" w:rsidRDefault="00E50E9F" w:rsidP="00E50E9F">
      <w:pPr>
        <w:pStyle w:val="ListParagraph"/>
        <w:shd w:val="clear" w:color="auto" w:fill="FFFFFF"/>
        <w:spacing w:before="60" w:after="100" w:afterAutospacing="1" w:line="240" w:lineRule="auto"/>
        <w:rPr>
          <w:lang w:val="en-US"/>
        </w:rPr>
      </w:pPr>
    </w:p>
    <w:p w14:paraId="40D2984A" w14:textId="2D3E48BC" w:rsidR="00535EC4" w:rsidRDefault="000E7B82" w:rsidP="00E50E9F">
      <w:pPr>
        <w:pStyle w:val="ListParagraph"/>
        <w:shd w:val="clear" w:color="auto" w:fill="FFFFFF"/>
        <w:spacing w:before="60" w:after="100" w:afterAutospacing="1" w:line="240" w:lineRule="auto"/>
        <w:rPr>
          <w:lang w:val="en-US"/>
        </w:rPr>
      </w:pPr>
      <w:r w:rsidRPr="00E50E9F">
        <w:rPr>
          <w:lang w:val="en-US"/>
        </w:rPr>
        <w:t>OR Drag</w:t>
      </w:r>
      <w:r w:rsidR="00535EC4" w:rsidRPr="00E50E9F">
        <w:rPr>
          <w:lang w:val="en-US"/>
        </w:rPr>
        <w:t xml:space="preserve"> </w:t>
      </w:r>
      <w:proofErr w:type="spellStart"/>
      <w:r w:rsidR="00535EC4" w:rsidRPr="00E50E9F">
        <w:rPr>
          <w:lang w:val="en-US"/>
        </w:rPr>
        <w:t>GeideaPaymentSDK.framework</w:t>
      </w:r>
      <w:proofErr w:type="spellEnd"/>
      <w:r w:rsidR="00535EC4" w:rsidRPr="00E50E9F">
        <w:rPr>
          <w:lang w:val="en-US"/>
        </w:rPr>
        <w:t xml:space="preserve"> to your Frameworks folder (need devices and Fat framework)</w:t>
      </w:r>
    </w:p>
    <w:p w14:paraId="4979266B" w14:textId="77777777" w:rsidR="00E50E9F" w:rsidRPr="00E50E9F" w:rsidRDefault="00E50E9F" w:rsidP="00E50E9F">
      <w:pPr>
        <w:pStyle w:val="ListParagraph"/>
        <w:shd w:val="clear" w:color="auto" w:fill="FFFFFF"/>
        <w:spacing w:before="60" w:after="100" w:afterAutospacing="1" w:line="240" w:lineRule="auto"/>
        <w:rPr>
          <w:lang w:val="en-US"/>
        </w:rPr>
      </w:pPr>
    </w:p>
    <w:p w14:paraId="53D60388" w14:textId="07831745" w:rsidR="00E951A4" w:rsidRPr="00F15966" w:rsidRDefault="00EB1351" w:rsidP="00F15966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Add it</w:t>
      </w:r>
      <w:r w:rsidR="00F15966" w:rsidRPr="00F15966">
        <w:rPr>
          <w:lang w:val="en-US"/>
        </w:rPr>
        <w:t xml:space="preserve"> </w:t>
      </w:r>
      <w:r>
        <w:rPr>
          <w:lang w:val="en-US"/>
        </w:rPr>
        <w:t>your</w:t>
      </w:r>
      <w:r w:rsidR="00F15966" w:rsidRPr="00F15966">
        <w:rPr>
          <w:lang w:val="en-US"/>
        </w:rPr>
        <w:t xml:space="preserve"> target</w:t>
      </w:r>
      <w:r>
        <w:rPr>
          <w:lang w:val="en-US"/>
        </w:rPr>
        <w:t>:</w:t>
      </w:r>
      <w:r w:rsidR="00F15966" w:rsidRPr="00F15966">
        <w:rPr>
          <w:lang w:val="en-US"/>
        </w:rPr>
        <w:t xml:space="preserve"> General -&gt; Frameworks, Libraries and and Embedded Content. </w:t>
      </w:r>
    </w:p>
    <w:p w14:paraId="634865C8" w14:textId="32DC73C2" w:rsidR="00F15966" w:rsidRDefault="00F15966" w:rsidP="00F15966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Choose “Embed &amp; Sign” option on Embed tab</w:t>
      </w:r>
      <w:r w:rsidR="009024E1">
        <w:rPr>
          <w:lang w:val="en-US"/>
        </w:rPr>
        <w:t xml:space="preserve"> </w:t>
      </w:r>
    </w:p>
    <w:p w14:paraId="1E31E45B" w14:textId="757FF37B" w:rsidR="00BC3F95" w:rsidRPr="00BC3F95" w:rsidRDefault="00567404" w:rsidP="00BC3F95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8ACB6EF" wp14:editId="24F2D567">
            <wp:extent cx="5584371" cy="899795"/>
            <wp:effectExtent l="0" t="0" r="3810" b="1905"/>
            <wp:docPr id="54" name="Picture 5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 descr="Graphical user interface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6262" cy="9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A907C" w14:textId="2BBDED88" w:rsidR="00E951A4" w:rsidRPr="00AD0C93" w:rsidRDefault="00567404" w:rsidP="00AD0C93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3B7F6AA7" wp14:editId="162ADF13">
            <wp:extent cx="5731510" cy="897890"/>
            <wp:effectExtent l="0" t="0" r="0" b="3810"/>
            <wp:docPr id="12" name="Picture 1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7403F" w14:textId="49200EF3" w:rsidR="00EB1351" w:rsidRDefault="00EB1351" w:rsidP="00EB1351">
      <w:pPr>
        <w:pStyle w:val="ListParagraph"/>
        <w:numPr>
          <w:ilvl w:val="0"/>
          <w:numId w:val="34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If your application is Objective C app perform an additional step: Build settings -&gt; Build Options -&gt; Always Embed Swift Standard Libraries set YES</w:t>
      </w:r>
    </w:p>
    <w:p w14:paraId="32BDBC4B" w14:textId="33ED48DC" w:rsidR="00EB1351" w:rsidRDefault="00EB1351" w:rsidP="00EB1351">
      <w:pPr>
        <w:pStyle w:val="ListParagraph"/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</w:p>
    <w:p w14:paraId="024EAF46" w14:textId="4CC1B83D" w:rsidR="009024E1" w:rsidRPr="00DD2B22" w:rsidRDefault="00EB1351" w:rsidP="00DD2B22">
      <w:pPr>
        <w:pStyle w:val="ListParagraph"/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Segoe UI" w:hAnsi="Segoe UI" w:cs="Segoe UI"/>
          <w:noProof/>
          <w:color w:val="172B4D"/>
          <w:spacing w:val="-1"/>
          <w:sz w:val="21"/>
          <w:szCs w:val="21"/>
          <w:shd w:val="clear" w:color="auto" w:fill="FFFFFF"/>
        </w:rPr>
        <w:drawing>
          <wp:inline distT="0" distB="0" distL="0" distR="0" wp14:anchorId="371FC10E" wp14:editId="640C038D">
            <wp:extent cx="5731510" cy="57467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E28EC" w14:textId="77777777" w:rsidR="009024E1" w:rsidRDefault="009024E1" w:rsidP="00F00A67"/>
    <w:p w14:paraId="59C59E96" w14:textId="063A642D" w:rsidR="009024E1" w:rsidRDefault="009024E1" w:rsidP="00F00A67"/>
    <w:p w14:paraId="6FCEB6E5" w14:textId="7FC3EAC6" w:rsidR="00DD2B22" w:rsidRPr="00E77614" w:rsidRDefault="00DD2B22" w:rsidP="00DD2B22">
      <w:pPr>
        <w:spacing w:line="240" w:lineRule="auto"/>
        <w:rPr>
          <w:lang w:val="en-US"/>
        </w:rPr>
      </w:pPr>
      <w:r w:rsidRPr="00E77614">
        <w:rPr>
          <w:lang w:val="en-US"/>
        </w:rPr>
        <w:t xml:space="preserve">For </w:t>
      </w:r>
      <w:r>
        <w:rPr>
          <w:lang w:val="en-US"/>
        </w:rPr>
        <w:t>using iOS</w:t>
      </w:r>
      <w:r w:rsidRPr="00E77614">
        <w:rPr>
          <w:lang w:val="en-US"/>
        </w:rPr>
        <w:t xml:space="preserve"> SDK </w:t>
      </w:r>
      <w:r w:rsidR="00ED6669">
        <w:rPr>
          <w:lang w:val="en-US"/>
        </w:rPr>
        <w:t>in code</w:t>
      </w:r>
      <w:r>
        <w:rPr>
          <w:lang w:val="en-US"/>
        </w:rPr>
        <w:t xml:space="preserve"> remember to import the framework in your </w:t>
      </w:r>
      <w:r w:rsidR="00ED6669">
        <w:rPr>
          <w:lang w:val="en-US"/>
        </w:rPr>
        <w:t>existing app</w:t>
      </w:r>
      <w:r w:rsidR="00B269A1">
        <w:rPr>
          <w:lang w:val="en-US"/>
        </w:rPr>
        <w:t xml:space="preserve"> code</w:t>
      </w:r>
      <w:r>
        <w:rPr>
          <w:lang w:val="en-US"/>
        </w:rPr>
        <w:t>:</w:t>
      </w:r>
    </w:p>
    <w:p w14:paraId="0921C6A7" w14:textId="77777777" w:rsidR="00DD2B22" w:rsidRDefault="00DD2B22" w:rsidP="00F00A67"/>
    <w:p w14:paraId="6DA15F5B" w14:textId="77777777" w:rsidR="00BC3F95" w:rsidRDefault="00BC3F95" w:rsidP="00F00A67">
      <w:bookmarkStart w:id="8" w:name="OLE_LINK1"/>
      <w:bookmarkStart w:id="9" w:name="OLE_LINK2"/>
    </w:p>
    <w:p w14:paraId="68DEE673" w14:textId="5A042F8F" w:rsidR="0062322B" w:rsidRDefault="00F00A67" w:rsidP="00F00A67">
      <w:r>
        <w:t>Example</w:t>
      </w:r>
      <w:r w:rsidR="00DD2B22">
        <w:t xml:space="preserve"> Swift</w:t>
      </w:r>
      <w:r>
        <w:t>:</w:t>
      </w:r>
    </w:p>
    <w:bookmarkEnd w:id="8"/>
    <w:bookmarkEnd w:id="9"/>
    <w:p w14:paraId="3086BC6E" w14:textId="2800184F" w:rsidR="005A2DDA" w:rsidRDefault="003074EF" w:rsidP="00F00A67">
      <w:r w:rsidRPr="002300D0">
        <w:rPr>
          <w:rFonts w:ascii="Consolas" w:hAnsi="Consolas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702272" behindDoc="1" locked="0" layoutInCell="1" allowOverlap="1" wp14:anchorId="389C79F7" wp14:editId="59B67F3F">
                <wp:simplePos x="0" y="0"/>
                <wp:positionH relativeFrom="margin">
                  <wp:posOffset>179882</wp:posOffset>
                </wp:positionH>
                <wp:positionV relativeFrom="paragraph">
                  <wp:posOffset>105837</wp:posOffset>
                </wp:positionV>
                <wp:extent cx="5677525" cy="337279"/>
                <wp:effectExtent l="0" t="0" r="12700" b="1841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7525" cy="337279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0F58E4" id="Rectangle 6" o:spid="_x0000_s1026" style="position:absolute;margin-left:14.15pt;margin-top:8.35pt;width:447.05pt;height:26.55pt;z-index:-251614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" fillcolor="#e7e6e6 [3214]" strokecolor="white [3212]" strokeweight="1pt">
                <w10:wrap anchorx="margin"/>
              </v:rect>
            </w:pict>
          </mc:Fallback>
        </mc:AlternateContent>
      </w:r>
    </w:p>
    <w:p w14:paraId="720FB41B" w14:textId="37670294" w:rsidR="007F5D37" w:rsidRDefault="00DD2B22" w:rsidP="00B417D6">
      <w:pPr>
        <w:spacing w:line="240" w:lineRule="auto"/>
        <w:rPr>
          <w:rFonts w:ascii="Segoe UI" w:eastAsia="Times New Roman" w:hAnsi="Segoe UI" w:cs="Segoe UI"/>
          <w:color w:val="DA846B"/>
          <w:sz w:val="21"/>
          <w:szCs w:val="21"/>
          <w:lang w:eastAsia="en-GB"/>
        </w:rPr>
      </w:pPr>
      <w:r>
        <w:rPr>
          <w:rFonts w:ascii="Menlo" w:hAnsi="Menlo" w:cs="Menlo"/>
          <w:b/>
          <w:bCs/>
          <w:color w:val="9B2393"/>
          <w:sz w:val="24"/>
          <w:szCs w:val="24"/>
        </w:rPr>
        <w:t xml:space="preserve">   import</w:t>
      </w:r>
      <w:r>
        <w:rPr>
          <w:rFonts w:ascii="Menlo" w:hAnsi="Menlo" w:cs="Menlo"/>
          <w:color w:val="000000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color w:val="000000"/>
          <w:sz w:val="24"/>
          <w:szCs w:val="24"/>
        </w:rPr>
        <w:t>GeideaPaymentSDK</w:t>
      </w:r>
      <w:proofErr w:type="spellEnd"/>
    </w:p>
    <w:p w14:paraId="6930916C" w14:textId="19B030FF" w:rsidR="00DD2B22" w:rsidRDefault="00DD2B22" w:rsidP="00B417D6">
      <w:pPr>
        <w:spacing w:line="240" w:lineRule="auto"/>
        <w:rPr>
          <w:lang w:val="en-US"/>
        </w:rPr>
      </w:pPr>
    </w:p>
    <w:p w14:paraId="10A8D2D6" w14:textId="78147CB9" w:rsidR="00DD2B22" w:rsidRDefault="00DD2B22" w:rsidP="00DD2B22"/>
    <w:p w14:paraId="1B2E6F68" w14:textId="6CE42F80" w:rsidR="00DD2B22" w:rsidRDefault="00DD2B22" w:rsidP="00DD2B22">
      <w:r>
        <w:t>Example Objective C:</w:t>
      </w:r>
    </w:p>
    <w:p w14:paraId="08FF210A" w14:textId="6AAAD980" w:rsidR="00DD2B22" w:rsidRDefault="00DD2B22" w:rsidP="00DD2B22">
      <w:r w:rsidRPr="002300D0">
        <w:rPr>
          <w:rFonts w:ascii="Consolas" w:hAnsi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4560" behindDoc="1" locked="0" layoutInCell="1" allowOverlap="1" wp14:anchorId="0A417FCD" wp14:editId="59793CB2">
                <wp:simplePos x="0" y="0"/>
                <wp:positionH relativeFrom="margin">
                  <wp:posOffset>142407</wp:posOffset>
                </wp:positionH>
                <wp:positionV relativeFrom="paragraph">
                  <wp:posOffset>89826</wp:posOffset>
                </wp:positionV>
                <wp:extent cx="5715000" cy="359431"/>
                <wp:effectExtent l="0" t="0" r="12700" b="889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359431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B986F6" id="Rectangle 16" o:spid="_x0000_s1026" style="position:absolute;margin-left:11.2pt;margin-top:7.05pt;width:450pt;height:28.3pt;z-index:-251601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" fillcolor="#e7e6e6 [3214]" strokecolor="white [3212]" strokeweight="1pt">
                <w10:wrap anchorx="margin"/>
              </v:rect>
            </w:pict>
          </mc:Fallback>
        </mc:AlternateContent>
      </w:r>
    </w:p>
    <w:p w14:paraId="13238EBF" w14:textId="1D8BA144" w:rsidR="00DD2B22" w:rsidRDefault="00DD2B22" w:rsidP="00DD2B22">
      <w:r>
        <w:rPr>
          <w:rFonts w:ascii="Menlo" w:hAnsi="Menlo" w:cs="Menlo"/>
          <w:color w:val="643820"/>
          <w:sz w:val="24"/>
          <w:szCs w:val="24"/>
        </w:rPr>
        <w:t xml:space="preserve">   #import </w:t>
      </w:r>
      <w:r>
        <w:rPr>
          <w:rFonts w:ascii="Menlo" w:hAnsi="Menlo" w:cs="Menlo"/>
          <w:color w:val="C41A16"/>
          <w:sz w:val="24"/>
          <w:szCs w:val="24"/>
        </w:rPr>
        <w:t>&lt;</w:t>
      </w:r>
      <w:proofErr w:type="spellStart"/>
      <w:r>
        <w:rPr>
          <w:rFonts w:ascii="Menlo" w:hAnsi="Menlo" w:cs="Menlo"/>
          <w:color w:val="C41A16"/>
          <w:sz w:val="24"/>
          <w:szCs w:val="24"/>
        </w:rPr>
        <w:t>GeideaPaymentSDK</w:t>
      </w:r>
      <w:proofErr w:type="spellEnd"/>
      <w:r>
        <w:rPr>
          <w:rFonts w:ascii="Menlo" w:hAnsi="Menlo" w:cs="Menlo"/>
          <w:color w:val="C41A16"/>
          <w:sz w:val="24"/>
          <w:szCs w:val="24"/>
        </w:rPr>
        <w:t>/</w:t>
      </w:r>
      <w:proofErr w:type="spellStart"/>
      <w:r>
        <w:rPr>
          <w:rFonts w:ascii="Menlo" w:hAnsi="Menlo" w:cs="Menlo"/>
          <w:color w:val="C41A16"/>
          <w:sz w:val="24"/>
          <w:szCs w:val="24"/>
        </w:rPr>
        <w:t>GeideaPaymentSDK.h</w:t>
      </w:r>
      <w:proofErr w:type="spellEnd"/>
      <w:r>
        <w:rPr>
          <w:rFonts w:ascii="Menlo" w:hAnsi="Menlo" w:cs="Menlo"/>
          <w:color w:val="C41A16"/>
          <w:sz w:val="24"/>
          <w:szCs w:val="24"/>
        </w:rPr>
        <w:t>&gt;</w:t>
      </w:r>
    </w:p>
    <w:p w14:paraId="5BAC67E0" w14:textId="3163D293" w:rsidR="00DD2B22" w:rsidRDefault="00DD2B22" w:rsidP="00DD2B22">
      <w:pPr>
        <w:pStyle w:val="Heading3"/>
      </w:pPr>
    </w:p>
    <w:p w14:paraId="5D92168F" w14:textId="48785EE4" w:rsidR="00DD2B22" w:rsidRDefault="00DD2B22" w:rsidP="00DD2B22"/>
    <w:p w14:paraId="4CDD1CBB" w14:textId="77777777" w:rsidR="00DD2B22" w:rsidRPr="00DD2B22" w:rsidRDefault="00DD2B22" w:rsidP="00DD2B22"/>
    <w:p w14:paraId="4060A247" w14:textId="78148D39" w:rsidR="008106F4" w:rsidRDefault="008106F4" w:rsidP="008B083C">
      <w:pPr>
        <w:pStyle w:val="Heading3"/>
        <w:numPr>
          <w:ilvl w:val="2"/>
          <w:numId w:val="8"/>
        </w:numPr>
      </w:pPr>
      <w:bookmarkStart w:id="10" w:name="_Toc67583105"/>
      <w:r>
        <w:t xml:space="preserve">Initialize </w:t>
      </w:r>
      <w:r w:rsidR="00F4518B">
        <w:t>Object</w:t>
      </w:r>
      <w:r>
        <w:t>:</w:t>
      </w:r>
      <w:bookmarkEnd w:id="10"/>
    </w:p>
    <w:p w14:paraId="3CA64D71" w14:textId="77777777" w:rsidR="00DD2D02" w:rsidRPr="00DD2D02" w:rsidRDefault="00DD2D02" w:rsidP="00DD2D02">
      <w:pPr>
        <w:spacing w:line="240" w:lineRule="auto"/>
        <w:rPr>
          <w:rFonts w:ascii="Times New Roman" w:eastAsia="Times New Roman" w:hAnsi="Times New Roman"/>
          <w:color w:val="auto"/>
          <w:sz w:val="24"/>
          <w:szCs w:val="24"/>
          <w:lang w:val="en-RO" w:eastAsia="en-GB"/>
        </w:rPr>
      </w:pPr>
    </w:p>
    <w:p w14:paraId="24D0DCE9" w14:textId="3F698875" w:rsidR="00BD7D49" w:rsidRDefault="00DD2D02" w:rsidP="00BD7D49">
      <w:r>
        <w:t xml:space="preserve">At your application start up (for example in the </w:t>
      </w:r>
      <w:proofErr w:type="spellStart"/>
      <w:r>
        <w:t>AppDelegate</w:t>
      </w:r>
      <w:proofErr w:type="spellEnd"/>
      <w:r>
        <w:t>) or w</w:t>
      </w:r>
      <w:r w:rsidR="00BD7D49">
        <w:t xml:space="preserve">hen a client hits Pay button on </w:t>
      </w:r>
      <w:r>
        <w:t>your app the SDK authentication must be done.</w:t>
      </w:r>
    </w:p>
    <w:p w14:paraId="4EA4CE8A" w14:textId="30515661" w:rsidR="00DD2D02" w:rsidRDefault="00DD2D02" w:rsidP="00DD2D02">
      <w:pPr>
        <w:pStyle w:val="ListParagraph"/>
        <w:numPr>
          <w:ilvl w:val="0"/>
          <w:numId w:val="36"/>
        </w:numPr>
      </w:pPr>
      <w:r>
        <w:t>Check if the credentials are available on SDK secure storage</w:t>
      </w:r>
    </w:p>
    <w:p w14:paraId="3B6BA1AD" w14:textId="7A9BA97C" w:rsidR="00DD2D02" w:rsidRDefault="00C31E39" w:rsidP="00DD2D02">
      <w:pPr>
        <w:pStyle w:val="ListParagraph"/>
        <w:numPr>
          <w:ilvl w:val="0"/>
          <w:numId w:val="36"/>
        </w:numPr>
      </w:pPr>
      <w:r>
        <w:t xml:space="preserve">Authenticate with SDK using </w:t>
      </w:r>
      <w:proofErr w:type="spellStart"/>
      <w:r>
        <w:t>s</w:t>
      </w:r>
      <w:r w:rsidR="00DD2D02">
        <w:t>etCredentials</w:t>
      </w:r>
      <w:proofErr w:type="spellEnd"/>
      <w:r w:rsidR="00DD2D02">
        <w:t xml:space="preserve"> </w:t>
      </w:r>
    </w:p>
    <w:p w14:paraId="40C1FB00" w14:textId="69981FEF" w:rsidR="00AD2EB9" w:rsidRDefault="00AD2EB9" w:rsidP="00DD2D02">
      <w:pPr>
        <w:pStyle w:val="ListParagraph"/>
        <w:numPr>
          <w:ilvl w:val="0"/>
          <w:numId w:val="36"/>
        </w:numPr>
      </w:pPr>
      <w:r>
        <w:t xml:space="preserve">Get merchant configuration from </w:t>
      </w:r>
      <w:proofErr w:type="spellStart"/>
      <w:r>
        <w:t>Geidea</w:t>
      </w:r>
      <w:proofErr w:type="spellEnd"/>
      <w:r>
        <w:t xml:space="preserve"> server  </w:t>
      </w:r>
    </w:p>
    <w:p w14:paraId="0C0DF3A9" w14:textId="1B39E957" w:rsidR="00AD2EB9" w:rsidRDefault="00AD2EB9" w:rsidP="00DD2D02">
      <w:pPr>
        <w:pStyle w:val="ListParagraph"/>
        <w:numPr>
          <w:ilvl w:val="0"/>
          <w:numId w:val="36"/>
        </w:numPr>
      </w:pPr>
      <w:r>
        <w:t>Store the configuration for future use</w:t>
      </w:r>
    </w:p>
    <w:p w14:paraId="27C0125A" w14:textId="0F1FFB82" w:rsidR="00DD2D02" w:rsidRDefault="00DD2D02" w:rsidP="00BD7D49"/>
    <w:p w14:paraId="45C96C23" w14:textId="77777777" w:rsidR="00EF6262" w:rsidRDefault="00EF6262" w:rsidP="00EF6262">
      <w:bookmarkStart w:id="11" w:name="OLE_LINK13"/>
      <w:bookmarkStart w:id="12" w:name="OLE_LINK14"/>
      <w:r>
        <w:t xml:space="preserve">The function </w:t>
      </w:r>
      <w:proofErr w:type="spellStart"/>
      <w:r>
        <w:rPr>
          <w:rFonts w:ascii="Consolas" w:hAnsi="Consolas"/>
          <w:sz w:val="20"/>
          <w:szCs w:val="20"/>
        </w:rPr>
        <w:t>GeideaPaymentApi.setCredentials</w:t>
      </w:r>
      <w:proofErr w:type="spellEnd"/>
      <w:r>
        <w:rPr>
          <w:rFonts w:ascii="Consolas" w:hAnsi="Consolas"/>
          <w:sz w:val="20"/>
          <w:szCs w:val="20"/>
        </w:rPr>
        <w:t>()</w:t>
      </w:r>
      <w:r>
        <w:t xml:space="preserve"> should have the following parameters:</w:t>
      </w:r>
    </w:p>
    <w:bookmarkEnd w:id="11"/>
    <w:bookmarkEnd w:id="12"/>
    <w:p w14:paraId="5B464724" w14:textId="77777777" w:rsidR="00EF6262" w:rsidRDefault="00EF6262" w:rsidP="00EF6262"/>
    <w:p w14:paraId="32241469" w14:textId="77777777" w:rsidR="00EF6262" w:rsidRDefault="00EF6262" w:rsidP="00EF6262">
      <w:pPr>
        <w:pStyle w:val="ListParagraph"/>
        <w:numPr>
          <w:ilvl w:val="0"/>
          <w:numId w:val="27"/>
        </w:numPr>
      </w:pPr>
      <w:bookmarkStart w:id="13" w:name="OLE_LINK15"/>
      <w:bookmarkStart w:id="14" w:name="OLE_LINK16"/>
      <w:proofErr w:type="spellStart"/>
      <w:r w:rsidRPr="001603E3">
        <w:rPr>
          <w:b/>
          <w:bCs/>
        </w:rPr>
        <w:t>merchantKey</w:t>
      </w:r>
      <w:proofErr w:type="spellEnd"/>
      <w:r>
        <w:t xml:space="preserve">: </w:t>
      </w:r>
      <w:proofErr w:type="spellStart"/>
      <w:r>
        <w:t>merchantID</w:t>
      </w:r>
      <w:proofErr w:type="spellEnd"/>
      <w:r>
        <w:t xml:space="preserve"> </w:t>
      </w:r>
      <w:bookmarkStart w:id="15" w:name="OLE_LINK7"/>
      <w:bookmarkStart w:id="16" w:name="OLE_LINK8"/>
      <w:r>
        <w:t xml:space="preserve">assigned to you by </w:t>
      </w:r>
      <w:proofErr w:type="spellStart"/>
      <w:r>
        <w:t>Geidea</w:t>
      </w:r>
      <w:bookmarkEnd w:id="15"/>
      <w:bookmarkEnd w:id="16"/>
      <w:proofErr w:type="spellEnd"/>
    </w:p>
    <w:p w14:paraId="2D2FBBF0" w14:textId="198FCA52" w:rsidR="00EF6262" w:rsidRDefault="00EF6262" w:rsidP="00EF6262">
      <w:pPr>
        <w:pStyle w:val="ListParagraph"/>
        <w:numPr>
          <w:ilvl w:val="0"/>
          <w:numId w:val="27"/>
        </w:numPr>
      </w:pPr>
      <w:r>
        <w:rPr>
          <w:b/>
          <w:bCs/>
        </w:rPr>
        <w:t>password</w:t>
      </w:r>
      <w:r>
        <w:t xml:space="preserve">: password assigned to you by </w:t>
      </w:r>
      <w:proofErr w:type="spellStart"/>
      <w:r>
        <w:t>Geidea</w:t>
      </w:r>
      <w:bookmarkEnd w:id="13"/>
      <w:bookmarkEnd w:id="14"/>
      <w:proofErr w:type="spellEnd"/>
    </w:p>
    <w:p w14:paraId="3C51608A" w14:textId="432B4E23" w:rsidR="00AA5B18" w:rsidRDefault="00AA5B18" w:rsidP="00AA5B18"/>
    <w:p w14:paraId="7ED6187C" w14:textId="269A4169" w:rsidR="00AA5B18" w:rsidRDefault="00AA5B18" w:rsidP="00AA5B18">
      <w:r>
        <w:t xml:space="preserve">The function </w:t>
      </w:r>
      <w:proofErr w:type="spellStart"/>
      <w:r>
        <w:rPr>
          <w:rFonts w:ascii="Consolas" w:hAnsi="Consolas"/>
          <w:sz w:val="20"/>
          <w:szCs w:val="20"/>
        </w:rPr>
        <w:t>GeideaPaymentApi.</w:t>
      </w:r>
      <w:r w:rsidRPr="00AD2EB9">
        <w:rPr>
          <w:rFonts w:ascii="Menlo" w:hAnsi="Menlo" w:cs="Menlo"/>
          <w:color w:val="326D74"/>
          <w:sz w:val="20"/>
          <w:szCs w:val="20"/>
        </w:rPr>
        <w:t>getMerchantConfig</w:t>
      </w:r>
      <w:proofErr w:type="spellEnd"/>
      <w:r>
        <w:rPr>
          <w:rFonts w:ascii="Consolas" w:hAnsi="Consolas"/>
          <w:sz w:val="20"/>
          <w:szCs w:val="20"/>
        </w:rPr>
        <w:t xml:space="preserve"> </w:t>
      </w:r>
      <w:r>
        <w:t>should have the following parameters:</w:t>
      </w:r>
    </w:p>
    <w:p w14:paraId="76763651" w14:textId="77777777" w:rsidR="00AA5B18" w:rsidRDefault="00AA5B18" w:rsidP="00AA5B18"/>
    <w:p w14:paraId="6F616449" w14:textId="3FB4C911" w:rsidR="00AA5B18" w:rsidRDefault="00AA5B18" w:rsidP="00AA5B18">
      <w:pPr>
        <w:pStyle w:val="ListParagraph"/>
        <w:numPr>
          <w:ilvl w:val="0"/>
          <w:numId w:val="27"/>
        </w:numPr>
      </w:pPr>
      <w:r>
        <w:rPr>
          <w:rFonts w:ascii="Menlo" w:hAnsi="Menlo" w:cs="Menlo"/>
          <w:color w:val="326D74"/>
          <w:sz w:val="20"/>
          <w:szCs w:val="20"/>
        </w:rPr>
        <w:t>completion</w:t>
      </w:r>
      <w:r>
        <w:t xml:space="preserve">: </w:t>
      </w:r>
      <w:proofErr w:type="spellStart"/>
      <w:r>
        <w:t>GDConfigResponse</w:t>
      </w:r>
      <w:proofErr w:type="spellEnd"/>
      <w:r>
        <w:t xml:space="preserve">, </w:t>
      </w:r>
      <w:proofErr w:type="spellStart"/>
      <w:r>
        <w:t>GDErrorErrorResponse</w:t>
      </w:r>
      <w:proofErr w:type="spellEnd"/>
      <w:r>
        <w:t xml:space="preserve"> </w:t>
      </w:r>
    </w:p>
    <w:p w14:paraId="2B2940C2" w14:textId="77777777" w:rsidR="00AA5B18" w:rsidRDefault="00AA5B18" w:rsidP="00AA5B18">
      <w:pPr>
        <w:pStyle w:val="ListParagraph"/>
      </w:pPr>
    </w:p>
    <w:p w14:paraId="1F83FE2A" w14:textId="2E1E8100" w:rsidR="00AA5B18" w:rsidRDefault="00AA5B18" w:rsidP="00AA5B18">
      <w:r>
        <w:t xml:space="preserve">A success completion </w:t>
      </w:r>
      <w:proofErr w:type="spellStart"/>
      <w:r>
        <w:t>GDConfigResponse</w:t>
      </w:r>
      <w:proofErr w:type="spellEnd"/>
      <w:r>
        <w:t xml:space="preserve"> have the following properties:</w:t>
      </w:r>
    </w:p>
    <w:p w14:paraId="6B2FAD3F" w14:textId="1F1644C5" w:rsidR="00AA5B18" w:rsidRDefault="00AA5B18" w:rsidP="00AA5B18"/>
    <w:p w14:paraId="61EBEB28" w14:textId="774D7BA3" w:rsidR="00AA5B18" w:rsidRDefault="00AA5B18" w:rsidP="00AA5B18">
      <w:pPr>
        <w:pStyle w:val="ListParagraph"/>
        <w:numPr>
          <w:ilvl w:val="0"/>
          <w:numId w:val="27"/>
        </w:numPr>
      </w:pPr>
      <w:proofErr w:type="spellStart"/>
      <w:r>
        <w:rPr>
          <w:b/>
          <w:bCs/>
        </w:rPr>
        <w:t>GDConfigResponse</w:t>
      </w:r>
      <w:proofErr w:type="spellEnd"/>
      <w:r>
        <w:t>: Merchant Configuration object: Required</w:t>
      </w:r>
    </w:p>
    <w:p w14:paraId="728D0EB4" w14:textId="77777777" w:rsidR="00AA5B18" w:rsidRDefault="00AA5B18" w:rsidP="00AA5B18">
      <w:pPr>
        <w:pStyle w:val="ListParagraph"/>
      </w:pPr>
    </w:p>
    <w:p w14:paraId="32A9368C" w14:textId="740C74FA" w:rsidR="00AA5B18" w:rsidRDefault="00AA5B18" w:rsidP="00AA5B18">
      <w:pPr>
        <w:pStyle w:val="ListParagraph"/>
        <w:numPr>
          <w:ilvl w:val="2"/>
          <w:numId w:val="24"/>
        </w:numPr>
      </w:pPr>
      <w:proofErr w:type="spellStart"/>
      <w:r>
        <w:rPr>
          <w:b/>
          <w:bCs/>
        </w:rPr>
        <w:t>hppDefaultTimeOut</w:t>
      </w:r>
      <w:proofErr w:type="spellEnd"/>
      <w:r w:rsidRPr="006401B0">
        <w:t>:</w:t>
      </w:r>
      <w:r>
        <w:t xml:space="preserve"> Double = 1800</w:t>
      </w:r>
    </w:p>
    <w:p w14:paraId="085DBCC8" w14:textId="116E3549" w:rsidR="00EF6262" w:rsidRDefault="00AA5B18" w:rsidP="00D453BE">
      <w:pPr>
        <w:pStyle w:val="ListParagraph"/>
        <w:numPr>
          <w:ilvl w:val="2"/>
          <w:numId w:val="24"/>
        </w:numPr>
      </w:pPr>
      <w:r w:rsidRPr="00AA5B18">
        <w:rPr>
          <w:b/>
          <w:bCs/>
        </w:rPr>
        <w:t>countries</w:t>
      </w:r>
      <w:r w:rsidRPr="006401B0">
        <w:t>:</w:t>
      </w:r>
      <w:r>
        <w:t xml:space="preserve"> [</w:t>
      </w:r>
      <w:proofErr w:type="spellStart"/>
      <w:r>
        <w:t>ConfigCountriesResponse</w:t>
      </w:r>
      <w:proofErr w:type="spellEnd"/>
      <w:r>
        <w:t xml:space="preserve">] - list of countries supported by your </w:t>
      </w:r>
      <w:proofErr w:type="spellStart"/>
      <w:r>
        <w:t>mercahantID</w:t>
      </w:r>
      <w:proofErr w:type="spellEnd"/>
    </w:p>
    <w:p w14:paraId="129C2D27" w14:textId="2A8A8D8E" w:rsidR="00AA5B18" w:rsidRDefault="00AA5B18" w:rsidP="00D453BE">
      <w:pPr>
        <w:pStyle w:val="ListParagraph"/>
        <w:numPr>
          <w:ilvl w:val="2"/>
          <w:numId w:val="24"/>
        </w:numPr>
      </w:pPr>
      <w:r>
        <w:rPr>
          <w:b/>
          <w:bCs/>
        </w:rPr>
        <w:t>is3dsV2Enabled</w:t>
      </w:r>
      <w:r w:rsidRPr="00AA5B18">
        <w:t>:</w:t>
      </w:r>
      <w:r>
        <w:t xml:space="preserve"> Bool </w:t>
      </w:r>
      <w:r w:rsidR="00514C62">
        <w:t xml:space="preserve">- if false payment </w:t>
      </w:r>
      <w:proofErr w:type="spellStart"/>
      <w:r w:rsidR="00514C62">
        <w:t>Geidea</w:t>
      </w:r>
      <w:proofErr w:type="spellEnd"/>
      <w:r w:rsidR="00514C62">
        <w:t xml:space="preserve"> Payment SDK will use 3dsV1</w:t>
      </w:r>
    </w:p>
    <w:p w14:paraId="34D311EB" w14:textId="431CFA9D" w:rsidR="00514C62" w:rsidRDefault="00514C62" w:rsidP="00D453BE">
      <w:pPr>
        <w:pStyle w:val="ListParagraph"/>
        <w:numPr>
          <w:ilvl w:val="2"/>
          <w:numId w:val="24"/>
        </w:numPr>
      </w:pPr>
      <w:proofErr w:type="spellStart"/>
      <w:r>
        <w:rPr>
          <w:b/>
          <w:bCs/>
        </w:rPr>
        <w:t>isApplePayPaySupported</w:t>
      </w:r>
      <w:proofErr w:type="spellEnd"/>
      <w:r w:rsidRPr="00514C62">
        <w:t>:</w:t>
      </w:r>
      <w:r>
        <w:t xml:space="preserve"> Bool - if true you can use </w:t>
      </w:r>
      <w:proofErr w:type="spellStart"/>
      <w:r>
        <w:t>applePay</w:t>
      </w:r>
      <w:proofErr w:type="spellEnd"/>
      <w:r>
        <w:t xml:space="preserve"> functionality</w:t>
      </w:r>
    </w:p>
    <w:p w14:paraId="49C73D24" w14:textId="7224B814" w:rsidR="00514C62" w:rsidRDefault="00514C62" w:rsidP="00D453BE">
      <w:pPr>
        <w:pStyle w:val="ListParagraph"/>
        <w:numPr>
          <w:ilvl w:val="2"/>
          <w:numId w:val="24"/>
        </w:numPr>
      </w:pPr>
      <w:proofErr w:type="spellStart"/>
      <w:r>
        <w:rPr>
          <w:b/>
          <w:bCs/>
        </w:rPr>
        <w:t>isTokenizationEnabled</w:t>
      </w:r>
      <w:proofErr w:type="spellEnd"/>
      <w:r w:rsidRPr="00514C62">
        <w:t>:</w:t>
      </w:r>
      <w:r>
        <w:t xml:space="preserve"> Bool – If true you can set </w:t>
      </w:r>
      <w:proofErr w:type="spellStart"/>
      <w:r>
        <w:t>cardOnFile</w:t>
      </w:r>
      <w:proofErr w:type="spellEnd"/>
      <w:r>
        <w:t xml:space="preserve"> parameter to true for allowing users to pay with an already tokenized card</w:t>
      </w:r>
    </w:p>
    <w:p w14:paraId="05B6C94F" w14:textId="511309B7" w:rsidR="00514C62" w:rsidRDefault="00514C62" w:rsidP="00D453BE">
      <w:pPr>
        <w:pStyle w:val="ListParagraph"/>
        <w:numPr>
          <w:ilvl w:val="2"/>
          <w:numId w:val="24"/>
        </w:numPr>
      </w:pPr>
      <w:r>
        <w:rPr>
          <w:b/>
          <w:bCs/>
        </w:rPr>
        <w:t>name</w:t>
      </w:r>
      <w:r w:rsidRPr="00514C62">
        <w:t>:</w:t>
      </w:r>
      <w:r>
        <w:t xml:space="preserve"> String – the name of the merchant that will be used on Apple Pay payment</w:t>
      </w:r>
    </w:p>
    <w:p w14:paraId="042C560A" w14:textId="3E58E610" w:rsidR="00514C62" w:rsidRDefault="00514C62" w:rsidP="00D453BE">
      <w:pPr>
        <w:pStyle w:val="ListParagraph"/>
        <w:numPr>
          <w:ilvl w:val="2"/>
          <w:numId w:val="24"/>
        </w:numPr>
      </w:pPr>
      <w:proofErr w:type="spellStart"/>
      <w:r>
        <w:rPr>
          <w:b/>
          <w:bCs/>
        </w:rPr>
        <w:t>paymentMethods</w:t>
      </w:r>
      <w:proofErr w:type="spellEnd"/>
      <w:r w:rsidRPr="00514C62">
        <w:t>:</w:t>
      </w:r>
      <w:r>
        <w:t xml:space="preserve"> [String] – a list of supported </w:t>
      </w:r>
      <w:proofErr w:type="spellStart"/>
      <w:r>
        <w:t>paymentMethods</w:t>
      </w:r>
      <w:proofErr w:type="spellEnd"/>
      <w:r>
        <w:t xml:space="preserve"> e.g. [visa, </w:t>
      </w:r>
      <w:proofErr w:type="spellStart"/>
      <w:r>
        <w:t>mastercard</w:t>
      </w:r>
      <w:proofErr w:type="spellEnd"/>
      <w:r>
        <w:t xml:space="preserve">, </w:t>
      </w:r>
      <w:proofErr w:type="spellStart"/>
      <w:r>
        <w:t>mada</w:t>
      </w:r>
      <w:proofErr w:type="spellEnd"/>
      <w:r>
        <w:t xml:space="preserve">, </w:t>
      </w:r>
      <w:proofErr w:type="spellStart"/>
      <w:r>
        <w:t>amex</w:t>
      </w:r>
      <w:proofErr w:type="spellEnd"/>
      <w:r>
        <w:t>,]</w:t>
      </w:r>
    </w:p>
    <w:p w14:paraId="654A8D36" w14:textId="6347B5B7" w:rsidR="00514C62" w:rsidRDefault="00514C62" w:rsidP="00514C62">
      <w:pPr>
        <w:pStyle w:val="ListParagraph"/>
        <w:numPr>
          <w:ilvl w:val="2"/>
          <w:numId w:val="24"/>
        </w:numPr>
      </w:pPr>
      <w:proofErr w:type="spellStart"/>
      <w:r>
        <w:rPr>
          <w:b/>
          <w:bCs/>
        </w:rPr>
        <w:lastRenderedPageBreak/>
        <w:t>allowedInitiatedByValues</w:t>
      </w:r>
      <w:proofErr w:type="spellEnd"/>
      <w:r w:rsidRPr="00514C62">
        <w:t>:</w:t>
      </w:r>
      <w:r>
        <w:t xml:space="preserve"> [Sting] - a list of allowed initiated by values, </w:t>
      </w:r>
      <w:proofErr w:type="spellStart"/>
      <w:r>
        <w:t>e.g</w:t>
      </w:r>
      <w:proofErr w:type="spellEnd"/>
      <w:r>
        <w:t xml:space="preserve"> [Internet, Merchant]</w:t>
      </w:r>
    </w:p>
    <w:p w14:paraId="1C42367D" w14:textId="77777777" w:rsidR="00514C62" w:rsidRDefault="00514C62" w:rsidP="00BD7D49">
      <w:bookmarkStart w:id="17" w:name="OLE_LINK9"/>
      <w:bookmarkStart w:id="18" w:name="OLE_LINK10"/>
    </w:p>
    <w:p w14:paraId="0752306F" w14:textId="08DCDE20" w:rsidR="00787CE0" w:rsidRDefault="00787CE0" w:rsidP="00BD7D49">
      <w:r>
        <w:t>Example</w:t>
      </w:r>
      <w:r w:rsidR="00DD2D02">
        <w:t xml:space="preserve"> Swift</w:t>
      </w:r>
      <w:r>
        <w:t>:</w:t>
      </w:r>
      <w:bookmarkEnd w:id="17"/>
      <w:bookmarkEnd w:id="18"/>
    </w:p>
    <w:p w14:paraId="5B088347" w14:textId="6F1FC38C" w:rsidR="00F25118" w:rsidRDefault="00ED6669" w:rsidP="00BD7D49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3F9133B1" wp14:editId="7AC23E4C">
                <wp:simplePos x="0" y="0"/>
                <wp:positionH relativeFrom="margin">
                  <wp:posOffset>-114300</wp:posOffset>
                </wp:positionH>
                <wp:positionV relativeFrom="paragraph">
                  <wp:posOffset>78105</wp:posOffset>
                </wp:positionV>
                <wp:extent cx="5969000" cy="2146300"/>
                <wp:effectExtent l="0" t="0" r="1270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9000" cy="21463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406789" id="Rectangle 3" o:spid="_x0000_s1026" style="position:absolute;margin-left:-9pt;margin-top:6.15pt;width:470pt;height:169pt;z-index:-251620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" fillcolor="#e7e6e6 [3214]" strokecolor="white [3212]" strokeweight="1pt">
                <w10:wrap anchorx="margin"/>
              </v:rect>
            </w:pict>
          </mc:Fallback>
        </mc:AlternateContent>
      </w:r>
    </w:p>
    <w:p w14:paraId="51CC8F43" w14:textId="5792B869" w:rsidR="00F25118" w:rsidRDefault="008F3FA7" w:rsidP="00BD7D49">
      <w:pPr>
        <w:rPr>
          <w:rFonts w:ascii="Consolas" w:hAnsi="Consolas"/>
          <w:sz w:val="20"/>
          <w:szCs w:val="20"/>
        </w:rPr>
      </w:pPr>
      <w:r>
        <w:t xml:space="preserve">   </w:t>
      </w:r>
      <w:bookmarkStart w:id="19" w:name="OLE_LINK11"/>
      <w:bookmarkStart w:id="20" w:name="OLE_LINK12"/>
      <w:proofErr w:type="gramStart"/>
      <w:r w:rsidR="00DD2D02">
        <w:rPr>
          <w:rFonts w:ascii="Consolas" w:hAnsi="Consolas"/>
          <w:sz w:val="20"/>
          <w:szCs w:val="20"/>
        </w:rPr>
        <w:t>if</w:t>
      </w:r>
      <w:r w:rsidR="00B269A1">
        <w:rPr>
          <w:rFonts w:ascii="Consolas" w:hAnsi="Consolas"/>
          <w:sz w:val="20"/>
          <w:szCs w:val="20"/>
        </w:rPr>
        <w:t xml:space="preserve"> </w:t>
      </w:r>
      <w:r w:rsidR="00DD2D02">
        <w:rPr>
          <w:rFonts w:ascii="Consolas" w:hAnsi="Consolas"/>
          <w:sz w:val="20"/>
          <w:szCs w:val="20"/>
        </w:rPr>
        <w:t>!</w:t>
      </w:r>
      <w:bookmarkStart w:id="21" w:name="OLE_LINK3"/>
      <w:bookmarkStart w:id="22" w:name="OLE_LINK4"/>
      <w:proofErr w:type="spellStart"/>
      <w:proofErr w:type="gramEnd"/>
      <w:r w:rsidR="00DD2D02">
        <w:rPr>
          <w:rFonts w:ascii="Consolas" w:hAnsi="Consolas"/>
          <w:sz w:val="20"/>
          <w:szCs w:val="20"/>
        </w:rPr>
        <w:t>GeideaPaymentApi</w:t>
      </w:r>
      <w:bookmarkEnd w:id="21"/>
      <w:bookmarkEnd w:id="22"/>
      <w:r w:rsidR="00DD2D02">
        <w:rPr>
          <w:rFonts w:ascii="Consolas" w:hAnsi="Consolas"/>
          <w:sz w:val="20"/>
          <w:szCs w:val="20"/>
        </w:rPr>
        <w:t>.isCredentialsAvailable</w:t>
      </w:r>
      <w:proofErr w:type="spellEnd"/>
      <w:r w:rsidR="00DD2D02">
        <w:rPr>
          <w:rFonts w:ascii="Consolas" w:hAnsi="Consolas"/>
          <w:sz w:val="20"/>
          <w:szCs w:val="20"/>
        </w:rPr>
        <w:t>() {</w:t>
      </w:r>
    </w:p>
    <w:p w14:paraId="4DC8C10D" w14:textId="5271BB0F" w:rsidR="00DD2D02" w:rsidRDefault="00DD2D02" w:rsidP="00DD2D02">
      <w:pPr>
        <w:ind w:left="1440"/>
        <w:rPr>
          <w:rFonts w:ascii="Consolas" w:hAnsi="Consolas"/>
          <w:sz w:val="20"/>
          <w:szCs w:val="20"/>
        </w:rPr>
      </w:pPr>
      <w:proofErr w:type="spellStart"/>
      <w:r>
        <w:rPr>
          <w:rFonts w:ascii="Consolas" w:hAnsi="Consolas"/>
          <w:sz w:val="20"/>
          <w:szCs w:val="20"/>
        </w:rPr>
        <w:t>GeideaPaymentA</w:t>
      </w:r>
      <w:r w:rsidR="00C31E39">
        <w:rPr>
          <w:rFonts w:ascii="Consolas" w:hAnsi="Consolas"/>
          <w:sz w:val="20"/>
          <w:szCs w:val="20"/>
        </w:rPr>
        <w:t>PI</w:t>
      </w:r>
      <w:r>
        <w:rPr>
          <w:rFonts w:ascii="Consolas" w:hAnsi="Consolas"/>
          <w:sz w:val="20"/>
          <w:szCs w:val="20"/>
        </w:rPr>
        <w:t>.</w:t>
      </w:r>
      <w:bookmarkStart w:id="23" w:name="OLE_LINK5"/>
      <w:bookmarkStart w:id="24" w:name="OLE_LINK6"/>
      <w:r>
        <w:rPr>
          <w:rFonts w:ascii="Consolas" w:hAnsi="Consolas"/>
          <w:sz w:val="20"/>
          <w:szCs w:val="20"/>
        </w:rPr>
        <w:t>setCredentials</w:t>
      </w:r>
      <w:bookmarkEnd w:id="23"/>
      <w:bookmarkEnd w:id="24"/>
      <w:proofErr w:type="spellEnd"/>
      <w:r>
        <w:rPr>
          <w:rFonts w:ascii="Consolas" w:hAnsi="Consolas"/>
          <w:sz w:val="20"/>
          <w:szCs w:val="20"/>
        </w:rPr>
        <w:t>(</w:t>
      </w:r>
      <w:proofErr w:type="spellStart"/>
      <w:r>
        <w:rPr>
          <w:rFonts w:ascii="Consolas" w:hAnsi="Consolas"/>
          <w:sz w:val="20"/>
          <w:szCs w:val="20"/>
        </w:rPr>
        <w:t>withMerchantKey</w:t>
      </w:r>
      <w:proofErr w:type="spellEnd"/>
      <w:r>
        <w:rPr>
          <w:rFonts w:ascii="Consolas" w:hAnsi="Consolas"/>
          <w:sz w:val="20"/>
          <w:szCs w:val="20"/>
        </w:rPr>
        <w:t>: “</w:t>
      </w:r>
      <w:proofErr w:type="spellStart"/>
      <w:r>
        <w:rPr>
          <w:rFonts w:ascii="Consolas" w:hAnsi="Consolas"/>
          <w:sz w:val="20"/>
          <w:szCs w:val="20"/>
        </w:rPr>
        <w:t>merchantKey</w:t>
      </w:r>
      <w:proofErr w:type="spellEnd"/>
      <w:r>
        <w:rPr>
          <w:rFonts w:ascii="Consolas" w:hAnsi="Consolas"/>
          <w:sz w:val="20"/>
          <w:szCs w:val="20"/>
        </w:rPr>
        <w:t xml:space="preserve">” </w:t>
      </w:r>
      <w:proofErr w:type="spellStart"/>
      <w:r>
        <w:rPr>
          <w:rFonts w:ascii="Consolas" w:hAnsi="Consolas"/>
          <w:sz w:val="20"/>
          <w:szCs w:val="20"/>
        </w:rPr>
        <w:t>andPassword</w:t>
      </w:r>
      <w:proofErr w:type="spellEnd"/>
      <w:r>
        <w:rPr>
          <w:rFonts w:ascii="Consolas" w:hAnsi="Consolas"/>
          <w:sz w:val="20"/>
          <w:szCs w:val="20"/>
        </w:rPr>
        <w:t>: “password”)</w:t>
      </w:r>
    </w:p>
    <w:p w14:paraId="0C2F21A0" w14:textId="0739AA7F" w:rsidR="00DD2D02" w:rsidRDefault="00DD2D02" w:rsidP="00DD2D02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}</w:t>
      </w:r>
    </w:p>
    <w:bookmarkEnd w:id="19"/>
    <w:bookmarkEnd w:id="20"/>
    <w:p w14:paraId="4A4E8E9F" w14:textId="79B1FFA2" w:rsidR="00ED6669" w:rsidRDefault="00ED6669" w:rsidP="00DD2D02">
      <w:pPr>
        <w:rPr>
          <w:rFonts w:ascii="Consolas" w:hAnsi="Consolas"/>
          <w:sz w:val="20"/>
          <w:szCs w:val="20"/>
        </w:rPr>
      </w:pPr>
    </w:p>
    <w:p w14:paraId="3CA8DF44" w14:textId="17B9677B" w:rsidR="00ED6669" w:rsidRDefault="00ED6669" w:rsidP="00DD2D02">
      <w:pPr>
        <w:rPr>
          <w:rFonts w:ascii="Consolas" w:hAnsi="Consolas"/>
          <w:sz w:val="20"/>
          <w:szCs w:val="20"/>
        </w:rPr>
      </w:pPr>
    </w:p>
    <w:p w14:paraId="71CE9383" w14:textId="6BF350CF" w:rsidR="00AD2EB9" w:rsidRPr="00AD2EB9" w:rsidRDefault="00AD2EB9" w:rsidP="00AD2EB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sz w:val="20"/>
          <w:szCs w:val="20"/>
        </w:rPr>
      </w:pPr>
      <w:bookmarkStart w:id="25" w:name="OLE_LINK21"/>
      <w:bookmarkStart w:id="26" w:name="OLE_LINK22"/>
      <w:r>
        <w:rPr>
          <w:rFonts w:ascii="Menlo" w:hAnsi="Menlo" w:cs="Menlo"/>
          <w:color w:val="1C464A"/>
          <w:sz w:val="20"/>
          <w:szCs w:val="20"/>
        </w:rPr>
        <w:t xml:space="preserve"> </w:t>
      </w:r>
      <w:proofErr w:type="spellStart"/>
      <w:r w:rsidRPr="00AD2EB9">
        <w:rPr>
          <w:rFonts w:ascii="Menlo" w:hAnsi="Menlo" w:cs="Menlo"/>
          <w:color w:val="1C464A"/>
          <w:sz w:val="20"/>
          <w:szCs w:val="20"/>
        </w:rPr>
        <w:t>GeideaPaymentAPI</w:t>
      </w:r>
      <w:r w:rsidRPr="00AD2EB9">
        <w:rPr>
          <w:rFonts w:ascii="Menlo" w:hAnsi="Menlo" w:cs="Menlo"/>
          <w:color w:val="000000"/>
          <w:sz w:val="20"/>
          <w:szCs w:val="20"/>
        </w:rPr>
        <w:t>.</w:t>
      </w:r>
      <w:bookmarkStart w:id="27" w:name="OLE_LINK24"/>
      <w:bookmarkStart w:id="28" w:name="OLE_LINK25"/>
      <w:r w:rsidRPr="00AD2EB9">
        <w:rPr>
          <w:rFonts w:ascii="Menlo" w:hAnsi="Menlo" w:cs="Menlo"/>
          <w:color w:val="326D74"/>
          <w:sz w:val="20"/>
          <w:szCs w:val="20"/>
        </w:rPr>
        <w:t>getMerchantConfig</w:t>
      </w:r>
      <w:bookmarkEnd w:id="27"/>
      <w:bookmarkEnd w:id="28"/>
      <w:proofErr w:type="spellEnd"/>
      <w:r w:rsidRPr="00AD2EB9">
        <w:rPr>
          <w:rFonts w:ascii="Menlo" w:hAnsi="Menlo" w:cs="Menlo"/>
          <w:color w:val="000000"/>
          <w:sz w:val="20"/>
          <w:szCs w:val="20"/>
        </w:rPr>
        <w:t>(</w:t>
      </w:r>
      <w:proofErr w:type="gramStart"/>
      <w:r w:rsidRPr="00AD2EB9">
        <w:rPr>
          <w:rFonts w:ascii="Menlo" w:hAnsi="Menlo" w:cs="Menlo"/>
          <w:color w:val="000000"/>
          <w:sz w:val="20"/>
          <w:szCs w:val="20"/>
        </w:rPr>
        <w:t>completion:{</w:t>
      </w:r>
      <w:proofErr w:type="gramEnd"/>
      <w:r w:rsidRPr="00AD2EB9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GDConfigResponse</w:t>
      </w:r>
      <w:proofErr w:type="spellEnd"/>
      <w:r w:rsidRPr="00AD2EB9">
        <w:rPr>
          <w:rFonts w:ascii="Menlo" w:hAnsi="Menlo" w:cs="Menlo"/>
          <w:color w:val="000000"/>
          <w:sz w:val="20"/>
          <w:szCs w:val="20"/>
        </w:rPr>
        <w:t>, error</w:t>
      </w:r>
      <w:r>
        <w:rPr>
          <w:rFonts w:ascii="Menlo" w:hAnsi="Menlo" w:cs="Menlo"/>
          <w:color w:val="000000"/>
          <w:sz w:val="20"/>
          <w:szCs w:val="20"/>
        </w:rPr>
        <w:t xml:space="preserve"> </w:t>
      </w:r>
      <w:r w:rsidRPr="00AD2EB9">
        <w:rPr>
          <w:rFonts w:ascii="Menlo" w:hAnsi="Menlo" w:cs="Menlo"/>
          <w:b/>
          <w:bCs/>
          <w:color w:val="9B2393"/>
          <w:sz w:val="20"/>
          <w:szCs w:val="20"/>
        </w:rPr>
        <w:t>in</w:t>
      </w:r>
    </w:p>
    <w:p w14:paraId="4C62B596" w14:textId="07D0FFE6" w:rsidR="00AD2EB9" w:rsidRPr="00AD2EB9" w:rsidRDefault="00AD2EB9" w:rsidP="00AD2EB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sz w:val="20"/>
          <w:szCs w:val="20"/>
        </w:rPr>
      </w:pPr>
      <w:r w:rsidRPr="00AD2EB9">
        <w:rPr>
          <w:rFonts w:ascii="Menlo" w:hAnsi="Menlo" w:cs="Menlo"/>
          <w:color w:val="000000"/>
          <w:sz w:val="20"/>
          <w:szCs w:val="20"/>
        </w:rPr>
        <w:t xml:space="preserve">            </w:t>
      </w:r>
      <w:r w:rsidRPr="00AD2EB9">
        <w:rPr>
          <w:rFonts w:ascii="Menlo" w:hAnsi="Menlo" w:cs="Menlo"/>
          <w:b/>
          <w:bCs/>
          <w:color w:val="9B2393"/>
          <w:sz w:val="20"/>
          <w:szCs w:val="20"/>
        </w:rPr>
        <w:t>guard</w:t>
      </w:r>
      <w:r w:rsidRPr="00AD2EB9">
        <w:rPr>
          <w:rFonts w:ascii="Menlo" w:hAnsi="Menlo" w:cs="Menlo"/>
          <w:color w:val="000000"/>
          <w:sz w:val="20"/>
          <w:szCs w:val="20"/>
        </w:rPr>
        <w:t xml:space="preserve"> </w:t>
      </w:r>
      <w:r w:rsidRPr="00AD2EB9">
        <w:rPr>
          <w:rFonts w:ascii="Menlo" w:hAnsi="Menlo" w:cs="Menlo"/>
          <w:b/>
          <w:bCs/>
          <w:color w:val="9B2393"/>
          <w:sz w:val="20"/>
          <w:szCs w:val="20"/>
        </w:rPr>
        <w:t>let</w:t>
      </w:r>
      <w:r w:rsidRPr="00AD2EB9">
        <w:rPr>
          <w:rFonts w:ascii="Menlo" w:hAnsi="Menlo" w:cs="Menlo"/>
          <w:color w:val="000000"/>
          <w:sz w:val="20"/>
          <w:szCs w:val="20"/>
        </w:rPr>
        <w:t xml:space="preserve"> config = response </w:t>
      </w:r>
      <w:r w:rsidRPr="00AD2EB9">
        <w:rPr>
          <w:rFonts w:ascii="Menlo" w:hAnsi="Menlo" w:cs="Menlo"/>
          <w:b/>
          <w:bCs/>
          <w:color w:val="9B2393"/>
          <w:sz w:val="20"/>
          <w:szCs w:val="20"/>
        </w:rPr>
        <w:t>else</w:t>
      </w:r>
      <w:r w:rsidRPr="00AD2EB9">
        <w:rPr>
          <w:rFonts w:ascii="Menlo" w:hAnsi="Menlo" w:cs="Menlo"/>
          <w:color w:val="000000"/>
          <w:sz w:val="20"/>
          <w:szCs w:val="20"/>
        </w:rPr>
        <w:t xml:space="preserve"> {</w:t>
      </w:r>
    </w:p>
    <w:p w14:paraId="01DD078C" w14:textId="77777777" w:rsidR="00AD2EB9" w:rsidRPr="00AD2EB9" w:rsidRDefault="00AD2EB9" w:rsidP="00AD2EB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sz w:val="20"/>
          <w:szCs w:val="20"/>
        </w:rPr>
      </w:pPr>
      <w:r w:rsidRPr="00AD2EB9">
        <w:rPr>
          <w:rFonts w:ascii="Menlo" w:hAnsi="Menlo" w:cs="Menlo"/>
          <w:color w:val="000000"/>
          <w:sz w:val="20"/>
          <w:szCs w:val="20"/>
        </w:rPr>
        <w:t xml:space="preserve">                </w:t>
      </w:r>
      <w:r w:rsidRPr="00AD2EB9">
        <w:rPr>
          <w:rFonts w:ascii="Menlo" w:hAnsi="Menlo" w:cs="Menlo"/>
          <w:b/>
          <w:bCs/>
          <w:color w:val="9B2393"/>
          <w:sz w:val="20"/>
          <w:szCs w:val="20"/>
        </w:rPr>
        <w:t>return</w:t>
      </w:r>
    </w:p>
    <w:p w14:paraId="17774759" w14:textId="1C7F3C82" w:rsidR="00AD2EB9" w:rsidRDefault="00AD2EB9" w:rsidP="00AD2EB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sz w:val="20"/>
          <w:szCs w:val="20"/>
        </w:rPr>
      </w:pPr>
      <w:r w:rsidRPr="00AD2EB9">
        <w:rPr>
          <w:rFonts w:ascii="Menlo" w:hAnsi="Menlo" w:cs="Menlo"/>
          <w:color w:val="000000"/>
          <w:sz w:val="20"/>
          <w:szCs w:val="20"/>
        </w:rPr>
        <w:t xml:space="preserve">            }</w:t>
      </w:r>
    </w:p>
    <w:p w14:paraId="58410497" w14:textId="788C0A8C" w:rsidR="00AD2EB9" w:rsidRPr="00AD2EB9" w:rsidRDefault="00AD2EB9" w:rsidP="00AD2EB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ab/>
      </w:r>
      <w:r>
        <w:rPr>
          <w:rFonts w:ascii="Menlo" w:hAnsi="Menlo" w:cs="Menlo"/>
          <w:color w:val="000000"/>
          <w:sz w:val="20"/>
          <w:szCs w:val="20"/>
        </w:rPr>
        <w:tab/>
      </w:r>
      <w:r>
        <w:rPr>
          <w:rFonts w:ascii="Menlo" w:hAnsi="Menlo" w:cs="Menlo"/>
          <w:color w:val="000000"/>
          <w:sz w:val="20"/>
          <w:szCs w:val="20"/>
        </w:rPr>
        <w:tab/>
      </w:r>
      <w:bookmarkStart w:id="29" w:name="OLE_LINK23"/>
      <w:r>
        <w:rPr>
          <w:rFonts w:ascii="Menlo" w:hAnsi="Menlo" w:cs="Menlo"/>
          <w:color w:val="000000"/>
          <w:sz w:val="20"/>
          <w:szCs w:val="20"/>
        </w:rPr>
        <w:t xml:space="preserve">// Store 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GDConfigResponse</w:t>
      </w:r>
      <w:proofErr w:type="spellEnd"/>
      <w:r>
        <w:rPr>
          <w:rFonts w:ascii="Menlo" w:hAnsi="Menlo" w:cs="Menlo"/>
          <w:color w:val="000000"/>
          <w:sz w:val="20"/>
          <w:szCs w:val="20"/>
        </w:rPr>
        <w:t xml:space="preserve"> for future use</w:t>
      </w:r>
      <w:bookmarkEnd w:id="29"/>
    </w:p>
    <w:p w14:paraId="3EC387FD" w14:textId="3C6A0658" w:rsidR="00AD2EB9" w:rsidRPr="00AD2EB9" w:rsidRDefault="00AD2EB9" w:rsidP="00AD2EB9">
      <w:pPr>
        <w:rPr>
          <w:rFonts w:ascii="Consolas" w:hAnsi="Consolas"/>
          <w:sz w:val="20"/>
          <w:szCs w:val="20"/>
        </w:rPr>
      </w:pPr>
      <w:r w:rsidRPr="00AD2EB9">
        <w:rPr>
          <w:rFonts w:ascii="Menlo" w:hAnsi="Menlo" w:cs="Menlo"/>
          <w:color w:val="000000"/>
          <w:sz w:val="20"/>
          <w:szCs w:val="20"/>
        </w:rPr>
        <w:t xml:space="preserve">        })</w:t>
      </w:r>
    </w:p>
    <w:bookmarkEnd w:id="25"/>
    <w:bookmarkEnd w:id="26"/>
    <w:p w14:paraId="62321C9C" w14:textId="37806769" w:rsidR="00AD2EB9" w:rsidRDefault="00AD2EB9" w:rsidP="00DD2D02">
      <w:pPr>
        <w:rPr>
          <w:rFonts w:ascii="Consolas" w:hAnsi="Consolas"/>
          <w:sz w:val="20"/>
          <w:szCs w:val="20"/>
        </w:rPr>
      </w:pPr>
    </w:p>
    <w:p w14:paraId="540BFFB5" w14:textId="026ACE20" w:rsidR="00AD2EB9" w:rsidRPr="00B07D8F" w:rsidRDefault="00AD2EB9" w:rsidP="00DD2D02">
      <w:pPr>
        <w:rPr>
          <w:rFonts w:ascii="Consolas" w:hAnsi="Consolas"/>
          <w:sz w:val="20"/>
          <w:szCs w:val="20"/>
        </w:rPr>
      </w:pPr>
    </w:p>
    <w:p w14:paraId="71F9F5FB" w14:textId="56724E95" w:rsidR="00F25118" w:rsidRDefault="00514C62" w:rsidP="00BD7D49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1" locked="0" layoutInCell="1" allowOverlap="1" wp14:anchorId="6643617C" wp14:editId="5E49679A">
                <wp:simplePos x="0" y="0"/>
                <wp:positionH relativeFrom="margin">
                  <wp:posOffset>-114300</wp:posOffset>
                </wp:positionH>
                <wp:positionV relativeFrom="paragraph">
                  <wp:posOffset>233680</wp:posOffset>
                </wp:positionV>
                <wp:extent cx="5969000" cy="2032000"/>
                <wp:effectExtent l="0" t="0" r="12700" b="1270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9000" cy="20320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AA5DCF" id="Rectangle 17" o:spid="_x0000_s1026" style="position:absolute;margin-left:-9pt;margin-top:18.4pt;width:470pt;height:160pt;z-index:-251599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" fillcolor="#e7e6e6 [3214]" strokecolor="white [3212]" strokeweight="1pt">
                <w10:wrap anchorx="margin"/>
              </v:rect>
            </w:pict>
          </mc:Fallback>
        </mc:AlternateContent>
      </w:r>
      <w:r w:rsidR="00ED6669">
        <w:t>Example Objective C:</w:t>
      </w:r>
    </w:p>
    <w:p w14:paraId="6BE65FAC" w14:textId="6DD86CEC" w:rsidR="00ED6669" w:rsidRDefault="00ED6669" w:rsidP="00ED666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2F363D"/>
          <w:sz w:val="20"/>
          <w:szCs w:val="20"/>
        </w:rPr>
      </w:pPr>
      <w:r>
        <w:rPr>
          <w:rFonts w:ascii="Consolas" w:hAnsi="Consolas" w:cs="Consolas"/>
          <w:color w:val="2F363D"/>
          <w:sz w:val="20"/>
          <w:szCs w:val="20"/>
        </w:rPr>
        <w:t xml:space="preserve"> </w:t>
      </w:r>
    </w:p>
    <w:p w14:paraId="3CF91D23" w14:textId="611828B5" w:rsidR="00ED6669" w:rsidRPr="00ED6669" w:rsidRDefault="00ED6669" w:rsidP="00ED666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2F363D"/>
          <w:sz w:val="20"/>
          <w:szCs w:val="20"/>
        </w:rPr>
        <w:t xml:space="preserve"> </w:t>
      </w:r>
      <w:r w:rsidRPr="00ED6669">
        <w:rPr>
          <w:rFonts w:ascii="Consolas" w:hAnsi="Consolas" w:cs="Consolas"/>
          <w:color w:val="2F363D"/>
          <w:sz w:val="20"/>
          <w:szCs w:val="20"/>
        </w:rPr>
        <w:t xml:space="preserve">if </w:t>
      </w:r>
      <w:proofErr w:type="gramStart"/>
      <w:r w:rsidRPr="00ED6669">
        <w:rPr>
          <w:rFonts w:ascii="Consolas" w:hAnsi="Consolas" w:cs="Consolas"/>
          <w:color w:val="2F363D"/>
          <w:sz w:val="20"/>
          <w:szCs w:val="20"/>
        </w:rPr>
        <w:t>(![</w:t>
      </w:r>
      <w:proofErr w:type="spellStart"/>
      <w:proofErr w:type="gramEnd"/>
      <w:r w:rsidRPr="00ED6669">
        <w:rPr>
          <w:rFonts w:ascii="Consolas" w:hAnsi="Consolas" w:cs="Consolas"/>
          <w:color w:val="2F363D"/>
          <w:sz w:val="20"/>
          <w:szCs w:val="20"/>
        </w:rPr>
        <w:t>GeideaPaymentAPI</w:t>
      </w:r>
      <w:proofErr w:type="spellEnd"/>
      <w:r w:rsidRPr="00ED6669">
        <w:rPr>
          <w:rFonts w:ascii="Consolas" w:hAnsi="Consolas" w:cs="Consolas"/>
          <w:color w:val="2F363D"/>
          <w:sz w:val="20"/>
          <w:szCs w:val="20"/>
        </w:rPr>
        <w:t xml:space="preserve"> </w:t>
      </w:r>
      <w:proofErr w:type="spellStart"/>
      <w:r w:rsidRPr="00ED6669">
        <w:rPr>
          <w:rFonts w:ascii="Consolas" w:hAnsi="Consolas" w:cs="Consolas"/>
          <w:color w:val="2F363D"/>
          <w:sz w:val="20"/>
          <w:szCs w:val="20"/>
        </w:rPr>
        <w:t>isCredentialsAvailable</w:t>
      </w:r>
      <w:proofErr w:type="spellEnd"/>
      <w:r w:rsidRPr="00ED6669">
        <w:rPr>
          <w:rFonts w:ascii="Consolas" w:hAnsi="Consolas" w:cs="Consolas"/>
          <w:color w:val="2F363D"/>
          <w:sz w:val="20"/>
          <w:szCs w:val="20"/>
        </w:rPr>
        <w:t>]) {</w:t>
      </w:r>
    </w:p>
    <w:p w14:paraId="3BDFA740" w14:textId="0CA5607B" w:rsidR="00ED6669" w:rsidRPr="00ED6669" w:rsidRDefault="00ED6669" w:rsidP="00ED6669">
      <w:pPr>
        <w:tabs>
          <w:tab w:val="left" w:pos="593"/>
        </w:tabs>
        <w:autoSpaceDE w:val="0"/>
        <w:autoSpaceDN w:val="0"/>
        <w:adjustRightInd w:val="0"/>
        <w:spacing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 w:rsidRPr="00ED666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D6669">
        <w:rPr>
          <w:rFonts w:ascii="Consolas" w:hAnsi="Consolas" w:cs="Consolas"/>
          <w:color w:val="2F363D"/>
          <w:sz w:val="20"/>
          <w:szCs w:val="20"/>
        </w:rPr>
        <w:t>[</w:t>
      </w:r>
      <w:proofErr w:type="spellStart"/>
      <w:r w:rsidRPr="00ED6669">
        <w:rPr>
          <w:rFonts w:ascii="Consolas" w:hAnsi="Consolas" w:cs="Consolas"/>
          <w:color w:val="2F363D"/>
          <w:sz w:val="20"/>
          <w:szCs w:val="20"/>
        </w:rPr>
        <w:t>GeideaPaymentAPI</w:t>
      </w:r>
      <w:proofErr w:type="spellEnd"/>
      <w:r w:rsidRPr="00ED6669">
        <w:rPr>
          <w:rFonts w:ascii="Consolas" w:hAnsi="Consolas" w:cs="Consolas"/>
          <w:color w:val="2F363D"/>
          <w:sz w:val="20"/>
          <w:szCs w:val="20"/>
        </w:rPr>
        <w:t xml:space="preserve"> </w:t>
      </w:r>
      <w:proofErr w:type="spellStart"/>
      <w:r w:rsidRPr="00ED6669">
        <w:rPr>
          <w:rFonts w:ascii="Consolas" w:hAnsi="Consolas" w:cs="Consolas"/>
          <w:color w:val="2F363D"/>
          <w:sz w:val="20"/>
          <w:szCs w:val="20"/>
        </w:rPr>
        <w:t>setCredentialsWithMerchantKey</w:t>
      </w:r>
      <w:proofErr w:type="spellEnd"/>
      <w:r w:rsidRPr="00ED6669">
        <w:rPr>
          <w:rFonts w:ascii="Consolas" w:hAnsi="Consolas" w:cs="Consolas"/>
          <w:color w:val="2F363D"/>
          <w:sz w:val="20"/>
          <w:szCs w:val="20"/>
        </w:rPr>
        <w:t xml:space="preserve">: @"merchantKey" </w:t>
      </w:r>
      <w:proofErr w:type="spellStart"/>
      <w:r w:rsidRPr="00ED6669">
        <w:rPr>
          <w:rFonts w:ascii="Consolas" w:hAnsi="Consolas" w:cs="Consolas"/>
          <w:color w:val="2F363D"/>
          <w:sz w:val="20"/>
          <w:szCs w:val="20"/>
        </w:rPr>
        <w:t>andPassword</w:t>
      </w:r>
      <w:proofErr w:type="spellEnd"/>
      <w:r w:rsidRPr="00ED6669">
        <w:rPr>
          <w:rFonts w:ascii="Consolas" w:hAnsi="Consolas" w:cs="Consolas"/>
          <w:color w:val="2F363D"/>
          <w:sz w:val="20"/>
          <w:szCs w:val="20"/>
        </w:rPr>
        <w:t>: @"</w:t>
      </w:r>
      <w:r>
        <w:rPr>
          <w:rFonts w:ascii="Consolas" w:hAnsi="Consolas" w:cs="Consolas"/>
          <w:color w:val="2F363D"/>
          <w:sz w:val="20"/>
          <w:szCs w:val="20"/>
        </w:rPr>
        <w:t>password</w:t>
      </w:r>
      <w:r w:rsidRPr="00ED6669">
        <w:rPr>
          <w:rFonts w:ascii="Consolas" w:hAnsi="Consolas" w:cs="Consolas"/>
          <w:color w:val="2F363D"/>
          <w:sz w:val="20"/>
          <w:szCs w:val="20"/>
        </w:rPr>
        <w:t>"</w:t>
      </w:r>
      <w:proofErr w:type="gramStart"/>
      <w:r w:rsidRPr="00ED6669">
        <w:rPr>
          <w:rFonts w:ascii="Consolas" w:hAnsi="Consolas" w:cs="Consolas"/>
          <w:color w:val="2F363D"/>
          <w:sz w:val="20"/>
          <w:szCs w:val="20"/>
        </w:rPr>
        <w:t>];</w:t>
      </w:r>
      <w:proofErr w:type="gramEnd"/>
    </w:p>
    <w:p w14:paraId="2EB0A2AB" w14:textId="4FC63EBC" w:rsidR="00ED6669" w:rsidRDefault="00ED6669" w:rsidP="00ED6669">
      <w:pPr>
        <w:rPr>
          <w:rFonts w:ascii="Consolas" w:hAnsi="Consolas" w:cs="Consolas"/>
          <w:color w:val="2F363D"/>
          <w:sz w:val="20"/>
          <w:szCs w:val="20"/>
        </w:rPr>
      </w:pPr>
      <w:r>
        <w:rPr>
          <w:rFonts w:ascii="Consolas" w:hAnsi="Consolas" w:cs="Consolas"/>
          <w:color w:val="2F363D"/>
          <w:sz w:val="20"/>
          <w:szCs w:val="20"/>
        </w:rPr>
        <w:t xml:space="preserve"> </w:t>
      </w:r>
      <w:r w:rsidRPr="00ED6669">
        <w:rPr>
          <w:rFonts w:ascii="Consolas" w:hAnsi="Consolas" w:cs="Consolas"/>
          <w:color w:val="2F363D"/>
          <w:sz w:val="20"/>
          <w:szCs w:val="20"/>
        </w:rPr>
        <w:t>}</w:t>
      </w:r>
    </w:p>
    <w:p w14:paraId="036182ED" w14:textId="4EE867C2" w:rsidR="00AD2EB9" w:rsidRDefault="00AD2EB9" w:rsidP="00ED6669">
      <w:pPr>
        <w:rPr>
          <w:rFonts w:ascii="Consolas" w:hAnsi="Consolas" w:cs="Consolas"/>
          <w:color w:val="2F363D"/>
          <w:sz w:val="20"/>
          <w:szCs w:val="20"/>
        </w:rPr>
      </w:pPr>
    </w:p>
    <w:p w14:paraId="2D70BF74" w14:textId="77777777" w:rsidR="00AD2EB9" w:rsidRPr="00AD2EB9" w:rsidRDefault="00AD2EB9" w:rsidP="00AD2EB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AD2EB9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Pr="00AD2EB9">
        <w:rPr>
          <w:rFonts w:ascii="Consolas" w:hAnsi="Consolas" w:cs="Consolas"/>
          <w:color w:val="1C464A"/>
          <w:sz w:val="20"/>
          <w:szCs w:val="20"/>
        </w:rPr>
        <w:t>GeideaPaymentAPI</w:t>
      </w:r>
      <w:proofErr w:type="spellEnd"/>
      <w:r w:rsidRPr="00AD2EB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D2EB9">
        <w:rPr>
          <w:rFonts w:ascii="Consolas" w:hAnsi="Consolas" w:cs="Consolas"/>
          <w:color w:val="326D74"/>
          <w:sz w:val="20"/>
          <w:szCs w:val="20"/>
        </w:rPr>
        <w:t>getMerchantConfigWithCompletion</w:t>
      </w:r>
      <w:proofErr w:type="spellEnd"/>
      <w:r w:rsidRPr="00AD2EB9">
        <w:rPr>
          <w:rFonts w:ascii="Consolas" w:hAnsi="Consolas" w:cs="Consolas"/>
          <w:color w:val="000000"/>
          <w:sz w:val="20"/>
          <w:szCs w:val="20"/>
        </w:rPr>
        <w:t>:^(</w:t>
      </w:r>
      <w:proofErr w:type="spellStart"/>
      <w:r w:rsidRPr="00AD2EB9">
        <w:rPr>
          <w:rFonts w:ascii="Consolas" w:hAnsi="Consolas" w:cs="Consolas"/>
          <w:color w:val="1C464A"/>
          <w:sz w:val="20"/>
          <w:szCs w:val="20"/>
        </w:rPr>
        <w:t>GDConfigResponse</w:t>
      </w:r>
      <w:proofErr w:type="spellEnd"/>
      <w:r w:rsidRPr="00AD2EB9">
        <w:rPr>
          <w:rFonts w:ascii="Consolas" w:hAnsi="Consolas" w:cs="Consolas"/>
          <w:color w:val="000000"/>
          <w:sz w:val="20"/>
          <w:szCs w:val="20"/>
        </w:rPr>
        <w:t xml:space="preserve">* config, </w:t>
      </w:r>
      <w:proofErr w:type="spellStart"/>
      <w:r w:rsidRPr="00AD2EB9">
        <w:rPr>
          <w:rFonts w:ascii="Consolas" w:hAnsi="Consolas" w:cs="Consolas"/>
          <w:color w:val="1C464A"/>
          <w:sz w:val="20"/>
          <w:szCs w:val="20"/>
        </w:rPr>
        <w:t>GDErrorResponse</w:t>
      </w:r>
      <w:proofErr w:type="spellEnd"/>
      <w:r w:rsidRPr="00AD2EB9">
        <w:rPr>
          <w:rFonts w:ascii="Consolas" w:hAnsi="Consolas" w:cs="Consolas"/>
          <w:color w:val="000000"/>
          <w:sz w:val="20"/>
          <w:szCs w:val="20"/>
        </w:rPr>
        <w:t>* error) {</w:t>
      </w:r>
    </w:p>
    <w:p w14:paraId="596D94A3" w14:textId="77777777" w:rsidR="00AD2EB9" w:rsidRPr="00AD2EB9" w:rsidRDefault="00AD2EB9" w:rsidP="00AD2EB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AD2EB9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AD2EB9">
        <w:rPr>
          <w:rFonts w:ascii="Consolas" w:hAnsi="Consolas" w:cs="Consolas"/>
          <w:b/>
          <w:bCs/>
          <w:color w:val="9B2393"/>
          <w:sz w:val="20"/>
          <w:szCs w:val="20"/>
        </w:rPr>
        <w:t>if</w:t>
      </w:r>
      <w:r w:rsidRPr="00AD2EB9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gramStart"/>
      <w:r w:rsidRPr="00AD2EB9">
        <w:rPr>
          <w:rFonts w:ascii="Consolas" w:hAnsi="Consolas" w:cs="Consolas"/>
          <w:color w:val="000000"/>
          <w:sz w:val="20"/>
          <w:szCs w:val="20"/>
        </w:rPr>
        <w:t>config !</w:t>
      </w:r>
      <w:proofErr w:type="gramEnd"/>
      <w:r w:rsidRPr="00AD2EB9">
        <w:rPr>
          <w:rFonts w:ascii="Consolas" w:hAnsi="Consolas" w:cs="Consolas"/>
          <w:color w:val="000000"/>
          <w:sz w:val="20"/>
          <w:szCs w:val="20"/>
        </w:rPr>
        <w:t xml:space="preserve">= </w:t>
      </w:r>
      <w:r w:rsidRPr="00AD2EB9">
        <w:rPr>
          <w:rFonts w:ascii="Consolas" w:hAnsi="Consolas" w:cs="Consolas"/>
          <w:b/>
          <w:bCs/>
          <w:color w:val="9B2393"/>
          <w:sz w:val="20"/>
          <w:szCs w:val="20"/>
        </w:rPr>
        <w:t>NULL</w:t>
      </w:r>
      <w:r w:rsidRPr="00AD2EB9">
        <w:rPr>
          <w:rFonts w:ascii="Consolas" w:hAnsi="Consolas" w:cs="Consolas"/>
          <w:color w:val="000000"/>
          <w:sz w:val="20"/>
          <w:szCs w:val="20"/>
        </w:rPr>
        <w:t>) {</w:t>
      </w:r>
    </w:p>
    <w:p w14:paraId="0FF5FDB3" w14:textId="3CCF3813" w:rsidR="00AD2EB9" w:rsidRDefault="00AD2EB9" w:rsidP="00AD2EB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AD2EB9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74A70C33" w14:textId="519C42E4" w:rsidR="00AD2EB9" w:rsidRPr="00AD2EB9" w:rsidRDefault="00AD2EB9" w:rsidP="00AD2EB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Menlo" w:hAnsi="Menlo" w:cs="Menlo"/>
          <w:color w:val="000000"/>
          <w:sz w:val="20"/>
          <w:szCs w:val="20"/>
        </w:rPr>
        <w:t xml:space="preserve">// Store 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GDConfigResponse</w:t>
      </w:r>
      <w:proofErr w:type="spellEnd"/>
      <w:r>
        <w:rPr>
          <w:rFonts w:ascii="Menlo" w:hAnsi="Menlo" w:cs="Menlo"/>
          <w:color w:val="000000"/>
          <w:sz w:val="20"/>
          <w:szCs w:val="20"/>
        </w:rPr>
        <w:t xml:space="preserve"> for future use</w:t>
      </w:r>
    </w:p>
    <w:p w14:paraId="6B126649" w14:textId="77777777" w:rsidR="00AD2EB9" w:rsidRPr="00AD2EB9" w:rsidRDefault="00AD2EB9" w:rsidP="00AD2EB9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 w:rsidRPr="00AD2EB9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44E15704" w14:textId="3BEAE971" w:rsidR="00AD2EB9" w:rsidRPr="00AD2EB9" w:rsidRDefault="00AD2EB9" w:rsidP="00AD2EB9">
      <w:pPr>
        <w:rPr>
          <w:rFonts w:ascii="Consolas" w:hAnsi="Consolas" w:cs="Consolas"/>
          <w:sz w:val="20"/>
          <w:szCs w:val="20"/>
        </w:rPr>
      </w:pPr>
      <w:r w:rsidRPr="00AD2EB9">
        <w:rPr>
          <w:rFonts w:ascii="Consolas" w:hAnsi="Consolas" w:cs="Consolas"/>
          <w:color w:val="000000"/>
          <w:sz w:val="20"/>
          <w:szCs w:val="20"/>
        </w:rPr>
        <w:t xml:space="preserve">    }];</w:t>
      </w:r>
    </w:p>
    <w:p w14:paraId="763648F2" w14:textId="77777777" w:rsidR="00AD2EB9" w:rsidRDefault="00AD2EB9" w:rsidP="00EF6262"/>
    <w:p w14:paraId="21591C0B" w14:textId="77777777" w:rsidR="00AD2EB9" w:rsidRPr="00D01DFF" w:rsidRDefault="00AD2EB9" w:rsidP="00EF6262"/>
    <w:p w14:paraId="15FC90FB" w14:textId="122C4659" w:rsidR="008B083C" w:rsidRDefault="00C3668C" w:rsidP="008B083C">
      <w:pPr>
        <w:pStyle w:val="Heading3"/>
        <w:numPr>
          <w:ilvl w:val="2"/>
          <w:numId w:val="8"/>
        </w:numPr>
      </w:pPr>
      <w:bookmarkStart w:id="30" w:name="_Set_up_GeideaAPI"/>
      <w:bookmarkStart w:id="31" w:name="_Toc67583106"/>
      <w:bookmarkEnd w:id="30"/>
      <w:r>
        <w:t>Initialize</w:t>
      </w:r>
      <w:r w:rsidR="008B083C">
        <w:t xml:space="preserve"> </w:t>
      </w:r>
      <w:r w:rsidR="00C31E39">
        <w:t>Payment flow using</w:t>
      </w:r>
      <w:r w:rsidR="008B083C">
        <w:t xml:space="preserve"> </w:t>
      </w:r>
      <w:proofErr w:type="spellStart"/>
      <w:r>
        <w:t>Geidea</w:t>
      </w:r>
      <w:proofErr w:type="spellEnd"/>
      <w:r>
        <w:t xml:space="preserve"> SDK</w:t>
      </w:r>
      <w:r w:rsidR="00926F96">
        <w:t xml:space="preserve"> </w:t>
      </w:r>
      <w:r>
        <w:t>Payment objects</w:t>
      </w:r>
      <w:r w:rsidR="00F53DAD">
        <w:t>:</w:t>
      </w:r>
      <w:bookmarkEnd w:id="31"/>
    </w:p>
    <w:p w14:paraId="67A561FC" w14:textId="77777777" w:rsidR="00C31E39" w:rsidRDefault="00C31E39" w:rsidP="004E0D3E"/>
    <w:p w14:paraId="10299A04" w14:textId="50E87D00" w:rsidR="00C00CAA" w:rsidRDefault="00C00CAA" w:rsidP="00C00CAA">
      <w:r>
        <w:t xml:space="preserve">The function </w:t>
      </w:r>
      <w:proofErr w:type="spellStart"/>
      <w:r>
        <w:rPr>
          <w:rFonts w:ascii="Consolas" w:hAnsi="Consolas"/>
          <w:sz w:val="20"/>
          <w:szCs w:val="20"/>
        </w:rPr>
        <w:t>GeideaPaymentApi.pay</w:t>
      </w:r>
      <w:proofErr w:type="spellEnd"/>
      <w:r w:rsidR="00F96ECA">
        <w:rPr>
          <w:rFonts w:ascii="Consolas" w:hAnsi="Consolas"/>
          <w:sz w:val="20"/>
          <w:szCs w:val="20"/>
        </w:rPr>
        <w:t xml:space="preserve"> </w:t>
      </w:r>
      <w:r>
        <w:t>should have the following parameters:</w:t>
      </w:r>
    </w:p>
    <w:p w14:paraId="3BA4AC54" w14:textId="11F80383" w:rsidR="00C00CAA" w:rsidRDefault="00C00CAA" w:rsidP="004E0D3E"/>
    <w:p w14:paraId="0D3039CB" w14:textId="2641220E" w:rsidR="00C00CAA" w:rsidRDefault="00C00CAA" w:rsidP="00C00CAA">
      <w:pPr>
        <w:pStyle w:val="ListParagraph"/>
        <w:numPr>
          <w:ilvl w:val="0"/>
          <w:numId w:val="27"/>
        </w:numPr>
      </w:pPr>
      <w:bookmarkStart w:id="32" w:name="OLE_LINK66"/>
      <w:bookmarkStart w:id="33" w:name="OLE_LINK67"/>
      <w:proofErr w:type="spellStart"/>
      <w:r>
        <w:rPr>
          <w:b/>
          <w:bCs/>
        </w:rPr>
        <w:t>GDAmount</w:t>
      </w:r>
      <w:bookmarkStart w:id="34" w:name="OLE_LINK17"/>
      <w:bookmarkStart w:id="35" w:name="OLE_LINK18"/>
      <w:proofErr w:type="spellEnd"/>
      <w:r>
        <w:t xml:space="preserve">: </w:t>
      </w:r>
      <w:r w:rsidR="006401B0">
        <w:t xml:space="preserve">SDK Amount object: </w:t>
      </w:r>
      <w:bookmarkStart w:id="36" w:name="OLE_LINK19"/>
      <w:bookmarkStart w:id="37" w:name="OLE_LINK20"/>
      <w:r w:rsidR="006401B0">
        <w:t>Required</w:t>
      </w:r>
      <w:bookmarkEnd w:id="36"/>
      <w:bookmarkEnd w:id="37"/>
    </w:p>
    <w:p w14:paraId="2BC43613" w14:textId="7BCD1448" w:rsidR="006401B0" w:rsidRDefault="006401B0" w:rsidP="006401B0">
      <w:pPr>
        <w:pStyle w:val="ListParagraph"/>
        <w:numPr>
          <w:ilvl w:val="2"/>
          <w:numId w:val="24"/>
        </w:numPr>
      </w:pPr>
      <w:r>
        <w:rPr>
          <w:b/>
          <w:bCs/>
        </w:rPr>
        <w:t>amount</w:t>
      </w:r>
      <w:r w:rsidRPr="006401B0">
        <w:t>:</w:t>
      </w:r>
      <w:r>
        <w:t xml:space="preserve"> Double (Required)</w:t>
      </w:r>
      <w:r w:rsidR="001F2098">
        <w:t xml:space="preserve"> -maximum 2 decimals </w:t>
      </w:r>
    </w:p>
    <w:p w14:paraId="467BC107" w14:textId="10D6B60A" w:rsidR="006401B0" w:rsidRDefault="006401B0" w:rsidP="006401B0">
      <w:pPr>
        <w:pStyle w:val="ListParagraph"/>
        <w:numPr>
          <w:ilvl w:val="2"/>
          <w:numId w:val="24"/>
        </w:numPr>
      </w:pPr>
      <w:r>
        <w:rPr>
          <w:b/>
          <w:bCs/>
        </w:rPr>
        <w:t>currency</w:t>
      </w:r>
      <w:r w:rsidRPr="006401B0">
        <w:t>:</w:t>
      </w:r>
      <w:r>
        <w:t xml:space="preserve"> </w:t>
      </w:r>
      <w:r w:rsidR="00B269A1">
        <w:t>String (</w:t>
      </w:r>
      <w:r>
        <w:t>Required)</w:t>
      </w:r>
      <w:r w:rsidR="001F2098">
        <w:t xml:space="preserve"> - 3 letters and must be one of the approved currencies</w:t>
      </w:r>
    </w:p>
    <w:bookmarkEnd w:id="32"/>
    <w:bookmarkEnd w:id="33"/>
    <w:bookmarkEnd w:id="34"/>
    <w:bookmarkEnd w:id="35"/>
    <w:p w14:paraId="21F136BA" w14:textId="236C3C9D" w:rsidR="006401B0" w:rsidRDefault="00C00CAA" w:rsidP="006401B0">
      <w:pPr>
        <w:pStyle w:val="ListParagraph"/>
        <w:numPr>
          <w:ilvl w:val="0"/>
          <w:numId w:val="27"/>
        </w:numPr>
      </w:pPr>
      <w:proofErr w:type="spellStart"/>
      <w:r>
        <w:rPr>
          <w:b/>
          <w:bCs/>
        </w:rPr>
        <w:t>GDCardDetails</w:t>
      </w:r>
      <w:proofErr w:type="spellEnd"/>
      <w:r>
        <w:t xml:space="preserve">: </w:t>
      </w:r>
      <w:r w:rsidR="006401B0">
        <w:t>SDK Card Details object: Required</w:t>
      </w:r>
      <w:r w:rsidR="00547C21">
        <w:t xml:space="preserve"> </w:t>
      </w:r>
    </w:p>
    <w:p w14:paraId="30B137C2" w14:textId="0B7B664F" w:rsidR="006401B0" w:rsidRDefault="006401B0" w:rsidP="006401B0">
      <w:pPr>
        <w:pStyle w:val="ListParagraph"/>
        <w:numPr>
          <w:ilvl w:val="2"/>
          <w:numId w:val="24"/>
        </w:numPr>
      </w:pPr>
      <w:proofErr w:type="spellStart"/>
      <w:r w:rsidRPr="006401B0">
        <w:rPr>
          <w:b/>
          <w:bCs/>
        </w:rPr>
        <w:t>cardHolderName</w:t>
      </w:r>
      <w:proofErr w:type="spellEnd"/>
      <w:r>
        <w:t>: String (Required)</w:t>
      </w:r>
      <w:r w:rsidR="001F2098">
        <w:t xml:space="preserve"> – </w:t>
      </w:r>
      <w:bookmarkStart w:id="38" w:name="OLE_LINK46"/>
      <w:bookmarkStart w:id="39" w:name="OLE_LINK47"/>
      <w:r w:rsidR="001F2098">
        <w:t>maximum 255 characters</w:t>
      </w:r>
      <w:bookmarkEnd w:id="38"/>
      <w:bookmarkEnd w:id="39"/>
    </w:p>
    <w:p w14:paraId="4E85AD70" w14:textId="7FB5321A" w:rsidR="006401B0" w:rsidRDefault="006401B0" w:rsidP="006401B0">
      <w:pPr>
        <w:pStyle w:val="ListParagraph"/>
        <w:numPr>
          <w:ilvl w:val="2"/>
          <w:numId w:val="24"/>
        </w:numPr>
      </w:pPr>
      <w:proofErr w:type="spellStart"/>
      <w:r w:rsidRPr="006401B0">
        <w:rPr>
          <w:b/>
          <w:bCs/>
        </w:rPr>
        <w:t>cardNumber</w:t>
      </w:r>
      <w:proofErr w:type="spellEnd"/>
      <w:r>
        <w:t>: String (Required)</w:t>
      </w:r>
      <w:r>
        <w:tab/>
      </w:r>
    </w:p>
    <w:p w14:paraId="0EA2DB05" w14:textId="66C37045" w:rsidR="006401B0" w:rsidRDefault="006401B0" w:rsidP="006401B0">
      <w:pPr>
        <w:pStyle w:val="ListParagraph"/>
        <w:numPr>
          <w:ilvl w:val="2"/>
          <w:numId w:val="24"/>
        </w:numPr>
      </w:pPr>
      <w:proofErr w:type="spellStart"/>
      <w:r w:rsidRPr="006401B0">
        <w:rPr>
          <w:b/>
          <w:bCs/>
        </w:rPr>
        <w:t>cvv</w:t>
      </w:r>
      <w:proofErr w:type="spellEnd"/>
      <w:r>
        <w:t>: String (Required)</w:t>
      </w:r>
      <w:r w:rsidR="001F2098">
        <w:t xml:space="preserve"> – 3 or 4 (if </w:t>
      </w:r>
      <w:proofErr w:type="spellStart"/>
      <w:r w:rsidR="001F2098">
        <w:t>amex</w:t>
      </w:r>
      <w:proofErr w:type="spellEnd"/>
      <w:r w:rsidR="001F2098">
        <w:t>) digits</w:t>
      </w:r>
    </w:p>
    <w:p w14:paraId="3F98978B" w14:textId="26376697" w:rsidR="006401B0" w:rsidRDefault="006401B0" w:rsidP="006401B0">
      <w:pPr>
        <w:pStyle w:val="ListParagraph"/>
        <w:numPr>
          <w:ilvl w:val="2"/>
          <w:numId w:val="24"/>
        </w:numPr>
      </w:pPr>
      <w:proofErr w:type="spellStart"/>
      <w:r w:rsidRPr="006401B0">
        <w:rPr>
          <w:b/>
          <w:bCs/>
        </w:rPr>
        <w:t>expiryMonth</w:t>
      </w:r>
      <w:proofErr w:type="spellEnd"/>
      <w:r>
        <w:t>: Int (Required)</w:t>
      </w:r>
      <w:r w:rsidR="001F2098">
        <w:t xml:space="preserve"> - digits from 1 to 12</w:t>
      </w:r>
    </w:p>
    <w:p w14:paraId="1C247040" w14:textId="148F5B2B" w:rsidR="006401B0" w:rsidRDefault="006401B0" w:rsidP="00914E67">
      <w:pPr>
        <w:pStyle w:val="ListParagraph"/>
        <w:numPr>
          <w:ilvl w:val="2"/>
          <w:numId w:val="24"/>
        </w:numPr>
      </w:pPr>
      <w:proofErr w:type="spellStart"/>
      <w:r w:rsidRPr="006401B0">
        <w:rPr>
          <w:b/>
          <w:bCs/>
        </w:rPr>
        <w:lastRenderedPageBreak/>
        <w:t>expiryYear</w:t>
      </w:r>
      <w:proofErr w:type="spellEnd"/>
      <w:r>
        <w:t>: Int (Required)</w:t>
      </w:r>
      <w:r w:rsidR="001F2098">
        <w:t xml:space="preserve"> – digits from 1 to 99</w:t>
      </w:r>
      <w:r>
        <w:tab/>
      </w:r>
      <w:r w:rsidR="001F2098">
        <w:t xml:space="preserve"> </w:t>
      </w:r>
    </w:p>
    <w:p w14:paraId="2C44B646" w14:textId="0585F244" w:rsidR="00290403" w:rsidRPr="00290403" w:rsidRDefault="00290403" w:rsidP="00850931">
      <w:pPr>
        <w:pStyle w:val="ListParagraph"/>
        <w:ind w:left="2160"/>
      </w:pPr>
    </w:p>
    <w:p w14:paraId="56665A75" w14:textId="6DA3261A" w:rsidR="00290403" w:rsidRDefault="00290403" w:rsidP="00290403">
      <w:pPr>
        <w:pStyle w:val="ListParagraph"/>
        <w:numPr>
          <w:ilvl w:val="0"/>
          <w:numId w:val="27"/>
        </w:numPr>
      </w:pPr>
      <w:proofErr w:type="spellStart"/>
      <w:r>
        <w:rPr>
          <w:b/>
          <w:bCs/>
        </w:rPr>
        <w:t>GDTokenizationDetails</w:t>
      </w:r>
      <w:proofErr w:type="spellEnd"/>
      <w:r>
        <w:t xml:space="preserve">: SDK Tokenization Details object: Optional </w:t>
      </w:r>
    </w:p>
    <w:p w14:paraId="5AA9330C" w14:textId="53CA7095" w:rsidR="009A264D" w:rsidRDefault="009A264D" w:rsidP="00914E67">
      <w:pPr>
        <w:pStyle w:val="ListParagraph"/>
        <w:numPr>
          <w:ilvl w:val="2"/>
          <w:numId w:val="24"/>
        </w:numPr>
      </w:pPr>
      <w:proofErr w:type="spellStart"/>
      <w:r>
        <w:rPr>
          <w:b/>
          <w:bCs/>
        </w:rPr>
        <w:t>cardOnFile</w:t>
      </w:r>
      <w:proofErr w:type="spellEnd"/>
      <w:r w:rsidRPr="009A264D">
        <w:t>:</w:t>
      </w:r>
      <w:r>
        <w:t xml:space="preserve"> Bool (</w:t>
      </w:r>
      <w:r w:rsidR="00847602">
        <w:t>Optional</w:t>
      </w:r>
      <w:r>
        <w:t xml:space="preserve">) – used for card </w:t>
      </w:r>
      <w:r w:rsidR="00D22A46">
        <w:t>to</w:t>
      </w:r>
      <w:r>
        <w:t xml:space="preserve">kenization: if true </w:t>
      </w:r>
      <w:r w:rsidR="00D22A46">
        <w:t xml:space="preserve">the following optional parameter are required. </w:t>
      </w:r>
    </w:p>
    <w:p w14:paraId="3FD35930" w14:textId="373C0A35" w:rsidR="00A5292C" w:rsidRPr="00A5292C" w:rsidRDefault="00D22A46" w:rsidP="00914E67">
      <w:pPr>
        <w:pStyle w:val="ListParagraph"/>
        <w:numPr>
          <w:ilvl w:val="2"/>
          <w:numId w:val="24"/>
        </w:numPr>
        <w:rPr>
          <w:b/>
          <w:bCs/>
        </w:rPr>
      </w:pPr>
      <w:proofErr w:type="spellStart"/>
      <w:r>
        <w:rPr>
          <w:b/>
          <w:bCs/>
        </w:rPr>
        <w:t>initiadedBy</w:t>
      </w:r>
      <w:proofErr w:type="spellEnd"/>
      <w:r w:rsidRPr="00D22A46">
        <w:t>:</w:t>
      </w:r>
      <w:r>
        <w:t xml:space="preserve"> String (Optional) (Required if </w:t>
      </w:r>
      <w:proofErr w:type="spellStart"/>
      <w:r>
        <w:t>cardOnFile</w:t>
      </w:r>
      <w:proofErr w:type="spellEnd"/>
      <w:r>
        <w:t xml:space="preserve"> true)</w:t>
      </w:r>
      <w:r w:rsidR="00A5292C">
        <w:t xml:space="preserve"> – when starting the tokenization process must be the following value:</w:t>
      </w:r>
    </w:p>
    <w:p w14:paraId="04E9B832" w14:textId="25D42920" w:rsidR="00D22A46" w:rsidRPr="00A5292C" w:rsidRDefault="00D22A46" w:rsidP="00A5292C">
      <w:pPr>
        <w:pStyle w:val="ListParagraph"/>
        <w:numPr>
          <w:ilvl w:val="4"/>
          <w:numId w:val="24"/>
        </w:numPr>
        <w:rPr>
          <w:b/>
          <w:bCs/>
        </w:rPr>
      </w:pPr>
      <w:r w:rsidRPr="00A5292C">
        <w:rPr>
          <w:b/>
          <w:bCs/>
        </w:rPr>
        <w:t>Internet</w:t>
      </w:r>
    </w:p>
    <w:p w14:paraId="2A88D5BA" w14:textId="27819A4C" w:rsidR="00D22A46" w:rsidRDefault="00D22A46" w:rsidP="00914E67">
      <w:pPr>
        <w:pStyle w:val="ListParagraph"/>
        <w:numPr>
          <w:ilvl w:val="2"/>
          <w:numId w:val="24"/>
        </w:numPr>
      </w:pPr>
      <w:proofErr w:type="spellStart"/>
      <w:r>
        <w:rPr>
          <w:b/>
          <w:bCs/>
        </w:rPr>
        <w:t>agreementId</w:t>
      </w:r>
      <w:proofErr w:type="spellEnd"/>
      <w:r w:rsidRPr="00D22A46">
        <w:t>:</w:t>
      </w:r>
      <w:r>
        <w:t xml:space="preserve"> String – can be any value (can be non-unique value)</w:t>
      </w:r>
      <w:r w:rsidR="00BB679B">
        <w:t xml:space="preserve"> or </w:t>
      </w:r>
      <w:r w:rsidR="00BB679B">
        <w:rPr>
          <w:b/>
          <w:bCs/>
        </w:rPr>
        <w:t xml:space="preserve">NIL </w:t>
      </w:r>
    </w:p>
    <w:p w14:paraId="4C560B93" w14:textId="6278BDB2" w:rsidR="00D22A46" w:rsidRDefault="00D22A46" w:rsidP="00914E67">
      <w:pPr>
        <w:pStyle w:val="ListParagraph"/>
        <w:numPr>
          <w:ilvl w:val="2"/>
          <w:numId w:val="24"/>
        </w:numPr>
      </w:pPr>
      <w:proofErr w:type="spellStart"/>
      <w:r>
        <w:rPr>
          <w:b/>
          <w:bCs/>
        </w:rPr>
        <w:t>agreementType</w:t>
      </w:r>
      <w:proofErr w:type="spellEnd"/>
      <w:r w:rsidRPr="00D22A46">
        <w:t>:</w:t>
      </w:r>
      <w:r>
        <w:t xml:space="preserve"> String – Must be one of the following values</w:t>
      </w:r>
      <w:r w:rsidR="00BB679B">
        <w:t xml:space="preserve"> or </w:t>
      </w:r>
      <w:r w:rsidR="00BB679B">
        <w:rPr>
          <w:b/>
          <w:bCs/>
        </w:rPr>
        <w:t xml:space="preserve">NIL if </w:t>
      </w:r>
      <w:proofErr w:type="spellStart"/>
      <w:r w:rsidR="00BB679B" w:rsidRPr="005F4F3B">
        <w:t>agreementId</w:t>
      </w:r>
      <w:proofErr w:type="spellEnd"/>
      <w:r w:rsidR="00BB679B">
        <w:rPr>
          <w:b/>
          <w:bCs/>
        </w:rPr>
        <w:t xml:space="preserve"> is NIL </w:t>
      </w:r>
      <w:r w:rsidR="00BB679B">
        <w:t xml:space="preserve">and if there will be </w:t>
      </w:r>
      <w:r w:rsidR="005F4F3B">
        <w:t>NO</w:t>
      </w:r>
      <w:r w:rsidR="00BB679B">
        <w:t xml:space="preserve"> subscription payments in the future</w:t>
      </w:r>
    </w:p>
    <w:p w14:paraId="7931A5E6" w14:textId="61233C7F" w:rsidR="00D22A46" w:rsidRPr="00A5292C" w:rsidRDefault="00D22A46" w:rsidP="00D22A46">
      <w:pPr>
        <w:pStyle w:val="ListParagraph"/>
        <w:numPr>
          <w:ilvl w:val="4"/>
          <w:numId w:val="24"/>
        </w:numPr>
        <w:rPr>
          <w:b/>
          <w:bCs/>
        </w:rPr>
      </w:pPr>
      <w:r w:rsidRPr="00A5292C">
        <w:rPr>
          <w:b/>
          <w:bCs/>
        </w:rPr>
        <w:t>Recurring</w:t>
      </w:r>
    </w:p>
    <w:p w14:paraId="1FD4B6E5" w14:textId="64AA8693" w:rsidR="00D22A46" w:rsidRPr="00A5292C" w:rsidRDefault="00D22A46" w:rsidP="00D22A46">
      <w:pPr>
        <w:pStyle w:val="ListParagraph"/>
        <w:numPr>
          <w:ilvl w:val="4"/>
          <w:numId w:val="24"/>
        </w:numPr>
        <w:rPr>
          <w:b/>
          <w:bCs/>
        </w:rPr>
      </w:pPr>
      <w:proofErr w:type="spellStart"/>
      <w:r w:rsidRPr="00A5292C">
        <w:rPr>
          <w:b/>
          <w:bCs/>
        </w:rPr>
        <w:t>Installment</w:t>
      </w:r>
      <w:proofErr w:type="spellEnd"/>
    </w:p>
    <w:p w14:paraId="1166AEC7" w14:textId="1A08D8EB" w:rsidR="00340D83" w:rsidRDefault="00D22A46" w:rsidP="00340D83">
      <w:pPr>
        <w:pStyle w:val="ListParagraph"/>
        <w:numPr>
          <w:ilvl w:val="4"/>
          <w:numId w:val="24"/>
        </w:numPr>
        <w:rPr>
          <w:b/>
          <w:bCs/>
        </w:rPr>
      </w:pPr>
      <w:r w:rsidRPr="00A5292C">
        <w:rPr>
          <w:b/>
          <w:bCs/>
        </w:rPr>
        <w:t>Unscheduled</w:t>
      </w:r>
    </w:p>
    <w:p w14:paraId="60767EDE" w14:textId="77777777" w:rsidR="00340D83" w:rsidRPr="00340D83" w:rsidRDefault="00340D83" w:rsidP="00340D83">
      <w:pPr>
        <w:rPr>
          <w:b/>
          <w:bCs/>
        </w:rPr>
      </w:pPr>
    </w:p>
    <w:p w14:paraId="0B2DD24F" w14:textId="77777777" w:rsidR="009A264D" w:rsidRDefault="009A264D" w:rsidP="009A264D">
      <w:pPr>
        <w:pStyle w:val="ListParagraph"/>
        <w:ind w:left="2160"/>
      </w:pPr>
    </w:p>
    <w:p w14:paraId="0CDD1BAB" w14:textId="29765B0D" w:rsidR="00340D83" w:rsidRPr="00340D83" w:rsidRDefault="00340D83" w:rsidP="00340D83">
      <w:pPr>
        <w:pStyle w:val="ListParagraph"/>
        <w:numPr>
          <w:ilvl w:val="0"/>
          <w:numId w:val="27"/>
        </w:numPr>
      </w:pPr>
      <w:proofErr w:type="spellStart"/>
      <w:r>
        <w:rPr>
          <w:b/>
          <w:bCs/>
        </w:rPr>
        <w:t>EInvoiceId</w:t>
      </w:r>
      <w:proofErr w:type="spellEnd"/>
      <w:r>
        <w:t xml:space="preserve">: String   The parameter used to pay the already created EInvoice: Optional </w:t>
      </w:r>
    </w:p>
    <w:p w14:paraId="04989B48" w14:textId="61E1D923" w:rsidR="00C00CAA" w:rsidRDefault="00C00CAA" w:rsidP="00C00CAA">
      <w:pPr>
        <w:pStyle w:val="ListParagraph"/>
        <w:numPr>
          <w:ilvl w:val="0"/>
          <w:numId w:val="27"/>
        </w:numPr>
      </w:pPr>
      <w:proofErr w:type="spellStart"/>
      <w:r>
        <w:rPr>
          <w:b/>
          <w:bCs/>
        </w:rPr>
        <w:t>GDCustomerDetails</w:t>
      </w:r>
      <w:proofErr w:type="spellEnd"/>
      <w:r>
        <w:t xml:space="preserve">: </w:t>
      </w:r>
      <w:r w:rsidR="00914E67">
        <w:t>SDK Customer Details object used for customer reference: Optional</w:t>
      </w:r>
    </w:p>
    <w:p w14:paraId="060839A8" w14:textId="429C4498" w:rsidR="00C00CAA" w:rsidRDefault="00AF6B26" w:rsidP="00AF6B26">
      <w:pPr>
        <w:pStyle w:val="ListParagraph"/>
        <w:numPr>
          <w:ilvl w:val="2"/>
          <w:numId w:val="24"/>
        </w:numPr>
      </w:pPr>
      <w:proofErr w:type="spellStart"/>
      <w:r>
        <w:rPr>
          <w:b/>
          <w:bCs/>
        </w:rPr>
        <w:t>customerEmail</w:t>
      </w:r>
      <w:proofErr w:type="spellEnd"/>
      <w:r w:rsidRPr="00AF6B26">
        <w:t>:</w:t>
      </w:r>
      <w:r>
        <w:t xml:space="preserve"> String (Optional)</w:t>
      </w:r>
    </w:p>
    <w:p w14:paraId="00005E21" w14:textId="0C233723" w:rsidR="00AF6B26" w:rsidRDefault="00AF6B26" w:rsidP="00AF6B26">
      <w:pPr>
        <w:pStyle w:val="ListParagraph"/>
        <w:numPr>
          <w:ilvl w:val="2"/>
          <w:numId w:val="24"/>
        </w:numPr>
      </w:pPr>
      <w:proofErr w:type="spellStart"/>
      <w:r>
        <w:rPr>
          <w:b/>
          <w:bCs/>
        </w:rPr>
        <w:t>merchantReferenceID</w:t>
      </w:r>
      <w:proofErr w:type="spellEnd"/>
      <w:r w:rsidRPr="00AF6B26">
        <w:t>:</w:t>
      </w:r>
      <w:r>
        <w:t xml:space="preserve"> String (Optional)</w:t>
      </w:r>
    </w:p>
    <w:p w14:paraId="688195E2" w14:textId="44A5A020" w:rsidR="00655666" w:rsidRDefault="00AF6B26" w:rsidP="00A5292C">
      <w:pPr>
        <w:pStyle w:val="ListParagraph"/>
        <w:numPr>
          <w:ilvl w:val="2"/>
          <w:numId w:val="24"/>
        </w:numPr>
      </w:pPr>
      <w:proofErr w:type="spellStart"/>
      <w:r>
        <w:rPr>
          <w:b/>
          <w:bCs/>
        </w:rPr>
        <w:t>callbackUrl</w:t>
      </w:r>
      <w:proofErr w:type="spellEnd"/>
      <w:r w:rsidRPr="00AF6B26">
        <w:t>:</w:t>
      </w:r>
      <w:r>
        <w:t xml:space="preserve"> String (Optional)</w:t>
      </w:r>
    </w:p>
    <w:p w14:paraId="20FCBD4D" w14:textId="10DD8AA1" w:rsidR="00A5292C" w:rsidRDefault="00A5292C" w:rsidP="00A5292C">
      <w:pPr>
        <w:pStyle w:val="ListParagraph"/>
        <w:numPr>
          <w:ilvl w:val="2"/>
          <w:numId w:val="24"/>
        </w:numPr>
      </w:pPr>
      <w:proofErr w:type="spellStart"/>
      <w:r>
        <w:rPr>
          <w:b/>
          <w:bCs/>
        </w:rPr>
        <w:t>paymentOperation</w:t>
      </w:r>
      <w:proofErr w:type="spellEnd"/>
      <w:r w:rsidRPr="00A5292C">
        <w:t>:</w:t>
      </w:r>
      <w:r>
        <w:t xml:space="preserve"> </w:t>
      </w:r>
      <w:proofErr w:type="spellStart"/>
      <w:r>
        <w:t>PaymentOperation</w:t>
      </w:r>
      <w:proofErr w:type="spellEnd"/>
      <w:r>
        <w:t xml:space="preserve"> (Optional) – Can be one of the following </w:t>
      </w:r>
      <w:proofErr w:type="spellStart"/>
      <w:r>
        <w:t>enum</w:t>
      </w:r>
      <w:proofErr w:type="spellEnd"/>
      <w:r>
        <w:t xml:space="preserve"> values, if nil the </w:t>
      </w:r>
      <w:r w:rsidR="00EE461E">
        <w:t>merchant configuration will be used for payment</w:t>
      </w:r>
      <w:r>
        <w:t>:</w:t>
      </w:r>
    </w:p>
    <w:p w14:paraId="15C4C868" w14:textId="03CC4D0E" w:rsidR="00EE461E" w:rsidRPr="00EE461E" w:rsidRDefault="00EE461E" w:rsidP="00EE461E">
      <w:pPr>
        <w:pStyle w:val="ListParagraph"/>
        <w:numPr>
          <w:ilvl w:val="4"/>
          <w:numId w:val="24"/>
        </w:numPr>
        <w:rPr>
          <w:b/>
          <w:bCs/>
        </w:rPr>
      </w:pPr>
      <w:r w:rsidRPr="00EE461E">
        <w:rPr>
          <w:b/>
          <w:bCs/>
        </w:rPr>
        <w:t>pay</w:t>
      </w:r>
      <w:r>
        <w:rPr>
          <w:b/>
          <w:bCs/>
        </w:rPr>
        <w:t xml:space="preserve"> </w:t>
      </w:r>
      <w:r>
        <w:t xml:space="preserve">– default Payment, amount will be automatically paid to merchant. The </w:t>
      </w:r>
      <w:proofErr w:type="spellStart"/>
      <w:r w:rsidRPr="00B269A1">
        <w:rPr>
          <w:b/>
          <w:bCs/>
        </w:rPr>
        <w:t>GDOrderResponse</w:t>
      </w:r>
      <w:proofErr w:type="spellEnd"/>
      <w:r>
        <w:rPr>
          <w:b/>
          <w:bCs/>
        </w:rPr>
        <w:t xml:space="preserve"> </w:t>
      </w:r>
      <w:r>
        <w:t xml:space="preserve">parameter </w:t>
      </w:r>
      <w:proofErr w:type="spellStart"/>
      <w:r w:rsidRPr="00EE461E">
        <w:rPr>
          <w:b/>
          <w:bCs/>
        </w:rPr>
        <w:t>detailedStatus</w:t>
      </w:r>
      <w:proofErr w:type="spellEnd"/>
      <w:r>
        <w:rPr>
          <w:b/>
          <w:bCs/>
        </w:rPr>
        <w:t xml:space="preserve"> </w:t>
      </w:r>
      <w:r>
        <w:t>will pe “Paid” on success</w:t>
      </w:r>
    </w:p>
    <w:p w14:paraId="2497BD08" w14:textId="77777777" w:rsidR="00EE461E" w:rsidRPr="00EE461E" w:rsidRDefault="00EE461E" w:rsidP="00EE461E">
      <w:pPr>
        <w:pStyle w:val="ListParagraph"/>
        <w:ind w:left="3600"/>
        <w:rPr>
          <w:b/>
          <w:bCs/>
        </w:rPr>
      </w:pPr>
    </w:p>
    <w:p w14:paraId="39B92400" w14:textId="5D6B3DDB" w:rsidR="008C7923" w:rsidRPr="00EE461E" w:rsidRDefault="00EE461E" w:rsidP="008C7923">
      <w:pPr>
        <w:pStyle w:val="ListParagraph"/>
        <w:numPr>
          <w:ilvl w:val="4"/>
          <w:numId w:val="24"/>
        </w:numPr>
        <w:rPr>
          <w:b/>
          <w:bCs/>
        </w:rPr>
      </w:pPr>
      <w:proofErr w:type="spellStart"/>
      <w:r w:rsidRPr="00EE461E">
        <w:rPr>
          <w:b/>
          <w:bCs/>
        </w:rPr>
        <w:t>preAuthorize</w:t>
      </w:r>
      <w:proofErr w:type="spellEnd"/>
      <w:r w:rsidR="008C7923">
        <w:rPr>
          <w:b/>
          <w:bCs/>
        </w:rPr>
        <w:t xml:space="preserve"> </w:t>
      </w:r>
      <w:r w:rsidR="008C7923">
        <w:t xml:space="preserve">– payment will be just Authorized, not paid. For finishing the payment, you must use the </w:t>
      </w:r>
      <w:r w:rsidR="008C7923">
        <w:rPr>
          <w:b/>
          <w:bCs/>
        </w:rPr>
        <w:t xml:space="preserve">Capture </w:t>
      </w:r>
      <w:r w:rsidR="008C7923">
        <w:t>API (</w:t>
      </w:r>
      <w:proofErr w:type="spellStart"/>
      <w:r w:rsidR="008C7923">
        <w:rPr>
          <w:b/>
          <w:bCs/>
        </w:rPr>
        <w:t>GeideaPaymentAPI.capture</w:t>
      </w:r>
      <w:proofErr w:type="spellEnd"/>
      <w:r w:rsidR="008C7923">
        <w:t xml:space="preserve">) later for capturing the amount with a saved </w:t>
      </w:r>
      <w:proofErr w:type="spellStart"/>
      <w:r w:rsidR="008C7923">
        <w:t>orderId</w:t>
      </w:r>
      <w:proofErr w:type="spellEnd"/>
      <w:r w:rsidR="008C7923">
        <w:t xml:space="preserve">. The </w:t>
      </w:r>
      <w:proofErr w:type="spellStart"/>
      <w:r w:rsidR="008C7923" w:rsidRPr="00B269A1">
        <w:rPr>
          <w:b/>
          <w:bCs/>
        </w:rPr>
        <w:t>GDOrderResponse</w:t>
      </w:r>
      <w:proofErr w:type="spellEnd"/>
      <w:r w:rsidR="008C7923">
        <w:rPr>
          <w:b/>
          <w:bCs/>
        </w:rPr>
        <w:t xml:space="preserve"> </w:t>
      </w:r>
      <w:r w:rsidR="008C7923">
        <w:t xml:space="preserve">parameter </w:t>
      </w:r>
      <w:proofErr w:type="spellStart"/>
      <w:r w:rsidR="008C7923" w:rsidRPr="00EE461E">
        <w:rPr>
          <w:b/>
          <w:bCs/>
        </w:rPr>
        <w:t>detailedStatus</w:t>
      </w:r>
      <w:proofErr w:type="spellEnd"/>
      <w:r w:rsidR="008C7923">
        <w:rPr>
          <w:b/>
          <w:bCs/>
        </w:rPr>
        <w:t xml:space="preserve"> </w:t>
      </w:r>
      <w:r w:rsidR="008C7923">
        <w:t xml:space="preserve">will pe “Authorized” on success and </w:t>
      </w:r>
      <w:proofErr w:type="spellStart"/>
      <w:r w:rsidR="008C7923" w:rsidRPr="008C7923">
        <w:rPr>
          <w:b/>
          <w:bCs/>
        </w:rPr>
        <w:t>orderId</w:t>
      </w:r>
      <w:proofErr w:type="spellEnd"/>
      <w:r w:rsidR="008C7923">
        <w:rPr>
          <w:b/>
          <w:bCs/>
        </w:rPr>
        <w:t xml:space="preserve"> </w:t>
      </w:r>
      <w:r w:rsidR="008C7923">
        <w:t xml:space="preserve">value must pe persist </w:t>
      </w:r>
      <w:r w:rsidR="002E3117">
        <w:t>to</w:t>
      </w:r>
      <w:r w:rsidR="008C7923">
        <w:t xml:space="preserve"> finish the flow.</w:t>
      </w:r>
    </w:p>
    <w:p w14:paraId="4CB69BB3" w14:textId="0EA6D7AA" w:rsidR="00EE461E" w:rsidRPr="00EE461E" w:rsidRDefault="00EE461E" w:rsidP="008C7923">
      <w:pPr>
        <w:pStyle w:val="ListParagraph"/>
        <w:ind w:left="3600"/>
        <w:rPr>
          <w:b/>
          <w:bCs/>
        </w:rPr>
      </w:pPr>
    </w:p>
    <w:p w14:paraId="2CE48731" w14:textId="4E83C9B9" w:rsidR="00EE461E" w:rsidRPr="00EE461E" w:rsidRDefault="00EE461E" w:rsidP="00EE461E">
      <w:pPr>
        <w:pStyle w:val="ListParagraph"/>
        <w:numPr>
          <w:ilvl w:val="4"/>
          <w:numId w:val="24"/>
        </w:numPr>
        <w:rPr>
          <w:b/>
          <w:bCs/>
        </w:rPr>
      </w:pPr>
      <w:proofErr w:type="spellStart"/>
      <w:r w:rsidRPr="00EE461E">
        <w:rPr>
          <w:b/>
          <w:bCs/>
        </w:rPr>
        <w:t>Authorize</w:t>
      </w:r>
      <w:r>
        <w:rPr>
          <w:b/>
          <w:bCs/>
        </w:rPr>
        <w:t>Capture</w:t>
      </w:r>
      <w:proofErr w:type="spellEnd"/>
      <w:r>
        <w:rPr>
          <w:b/>
          <w:bCs/>
        </w:rPr>
        <w:t xml:space="preserve"> </w:t>
      </w:r>
      <w:r>
        <w:t xml:space="preserve">– authorized Payment, amount will be automatically paid to merchant. The </w:t>
      </w:r>
      <w:proofErr w:type="spellStart"/>
      <w:r w:rsidRPr="00B269A1">
        <w:rPr>
          <w:b/>
          <w:bCs/>
        </w:rPr>
        <w:t>GDOrderResponse</w:t>
      </w:r>
      <w:proofErr w:type="spellEnd"/>
      <w:r>
        <w:rPr>
          <w:b/>
          <w:bCs/>
        </w:rPr>
        <w:t xml:space="preserve"> </w:t>
      </w:r>
      <w:r>
        <w:t xml:space="preserve">parameter </w:t>
      </w:r>
      <w:proofErr w:type="spellStart"/>
      <w:r w:rsidRPr="00EE461E">
        <w:rPr>
          <w:b/>
          <w:bCs/>
        </w:rPr>
        <w:t>detailedStatus</w:t>
      </w:r>
      <w:proofErr w:type="spellEnd"/>
      <w:r>
        <w:rPr>
          <w:b/>
          <w:bCs/>
        </w:rPr>
        <w:t xml:space="preserve"> </w:t>
      </w:r>
      <w:r>
        <w:t>will pe “</w:t>
      </w:r>
      <w:r w:rsidR="008C7923">
        <w:t>Captured</w:t>
      </w:r>
      <w:r>
        <w:t>” on success</w:t>
      </w:r>
    </w:p>
    <w:p w14:paraId="29852CB9" w14:textId="56233BBD" w:rsidR="00EE461E" w:rsidRPr="00EE461E" w:rsidRDefault="00EE461E" w:rsidP="008C7923">
      <w:pPr>
        <w:pStyle w:val="ListParagraph"/>
        <w:ind w:left="3600"/>
        <w:rPr>
          <w:b/>
          <w:bCs/>
        </w:rPr>
      </w:pPr>
    </w:p>
    <w:p w14:paraId="2692A881" w14:textId="245184FF" w:rsidR="00EE461E" w:rsidRPr="00EE461E" w:rsidRDefault="00EE461E" w:rsidP="00EE461E">
      <w:pPr>
        <w:pStyle w:val="ListParagraph"/>
        <w:numPr>
          <w:ilvl w:val="4"/>
          <w:numId w:val="24"/>
        </w:numPr>
        <w:rPr>
          <w:b/>
          <w:bCs/>
        </w:rPr>
      </w:pPr>
      <w:r w:rsidRPr="00EE461E">
        <w:rPr>
          <w:b/>
          <w:bCs/>
        </w:rPr>
        <w:t xml:space="preserve">none </w:t>
      </w:r>
      <w:r>
        <w:t>– same as NIL, merchant configuration will be used for payment</w:t>
      </w:r>
    </w:p>
    <w:p w14:paraId="4F20563B" w14:textId="77777777" w:rsidR="00A5292C" w:rsidRDefault="00A5292C" w:rsidP="00EE461E"/>
    <w:p w14:paraId="71CEDCC4" w14:textId="77777777" w:rsidR="00A5292C" w:rsidRPr="00655666" w:rsidRDefault="00A5292C" w:rsidP="00A5292C">
      <w:pPr>
        <w:pStyle w:val="ListParagraph"/>
        <w:ind w:left="2160"/>
      </w:pPr>
    </w:p>
    <w:p w14:paraId="402D1392" w14:textId="758BB0D9" w:rsidR="00655666" w:rsidRDefault="00655666" w:rsidP="00655666">
      <w:pPr>
        <w:pStyle w:val="ListParagraph"/>
        <w:numPr>
          <w:ilvl w:val="2"/>
          <w:numId w:val="24"/>
        </w:numPr>
      </w:pPr>
      <w:proofErr w:type="spellStart"/>
      <w:r>
        <w:rPr>
          <w:b/>
          <w:bCs/>
        </w:rPr>
        <w:t>shippingAddress</w:t>
      </w:r>
      <w:proofErr w:type="spellEnd"/>
      <w:r w:rsidRPr="00655666">
        <w:t>:</w:t>
      </w:r>
      <w:r>
        <w:t xml:space="preserve"> </w:t>
      </w:r>
      <w:proofErr w:type="spellStart"/>
      <w:r>
        <w:t>GDAddress</w:t>
      </w:r>
      <w:proofErr w:type="spellEnd"/>
      <w:r>
        <w:t xml:space="preserve"> (Optional)</w:t>
      </w:r>
    </w:p>
    <w:p w14:paraId="780F6AB8" w14:textId="6293F1E1" w:rsidR="00655666" w:rsidRDefault="00655666" w:rsidP="00655666">
      <w:pPr>
        <w:pStyle w:val="ListParagraph"/>
        <w:ind w:left="2880"/>
      </w:pPr>
      <w:proofErr w:type="spellStart"/>
      <w:r>
        <w:lastRenderedPageBreak/>
        <w:t>GDAddress</w:t>
      </w:r>
      <w:proofErr w:type="spellEnd"/>
      <w:r w:rsidR="001F2098">
        <w:t>:</w:t>
      </w:r>
    </w:p>
    <w:p w14:paraId="24F16E2A" w14:textId="3DE36FFD" w:rsidR="001F2098" w:rsidRDefault="001F2098" w:rsidP="001F2098">
      <w:pPr>
        <w:pStyle w:val="ListParagraph"/>
        <w:numPr>
          <w:ilvl w:val="4"/>
          <w:numId w:val="38"/>
        </w:numPr>
      </w:pPr>
      <w:proofErr w:type="spellStart"/>
      <w:r>
        <w:rPr>
          <w:b/>
          <w:bCs/>
        </w:rPr>
        <w:t>countryCode</w:t>
      </w:r>
      <w:proofErr w:type="spellEnd"/>
      <w:r w:rsidRPr="00AF6B26">
        <w:t>:</w:t>
      </w:r>
      <w:r>
        <w:t xml:space="preserve"> String (Optional) – 3 letters </w:t>
      </w:r>
    </w:p>
    <w:p w14:paraId="5D1C097D" w14:textId="41A5F892" w:rsidR="001F2098" w:rsidRDefault="001F2098" w:rsidP="001F2098">
      <w:pPr>
        <w:pStyle w:val="ListParagraph"/>
        <w:numPr>
          <w:ilvl w:val="4"/>
          <w:numId w:val="38"/>
        </w:numPr>
      </w:pPr>
      <w:r>
        <w:rPr>
          <w:b/>
          <w:bCs/>
        </w:rPr>
        <w:t>city</w:t>
      </w:r>
      <w:r w:rsidRPr="00AF6B26">
        <w:t>:</w:t>
      </w:r>
      <w:r>
        <w:t xml:space="preserve"> String (Optional)</w:t>
      </w:r>
    </w:p>
    <w:p w14:paraId="17A4DE26" w14:textId="03BFA52C" w:rsidR="001F2098" w:rsidRDefault="001F2098" w:rsidP="001F2098">
      <w:pPr>
        <w:pStyle w:val="ListParagraph"/>
        <w:numPr>
          <w:ilvl w:val="4"/>
          <w:numId w:val="38"/>
        </w:numPr>
      </w:pPr>
      <w:r>
        <w:rPr>
          <w:b/>
          <w:bCs/>
        </w:rPr>
        <w:t>street</w:t>
      </w:r>
      <w:r w:rsidRPr="00AF6B26">
        <w:t>:</w:t>
      </w:r>
      <w:r>
        <w:t xml:space="preserve"> String (Optional)</w:t>
      </w:r>
    </w:p>
    <w:p w14:paraId="16C34443" w14:textId="2D6B24EB" w:rsidR="001F2098" w:rsidRDefault="001F2098" w:rsidP="001F2098">
      <w:pPr>
        <w:pStyle w:val="ListParagraph"/>
        <w:numPr>
          <w:ilvl w:val="4"/>
          <w:numId w:val="38"/>
        </w:numPr>
      </w:pPr>
      <w:proofErr w:type="spellStart"/>
      <w:r>
        <w:rPr>
          <w:b/>
          <w:bCs/>
        </w:rPr>
        <w:t>postCode</w:t>
      </w:r>
      <w:proofErr w:type="spellEnd"/>
      <w:r w:rsidRPr="00AF6B26">
        <w:t>:</w:t>
      </w:r>
      <w:r>
        <w:t xml:space="preserve"> String (Optional)</w:t>
      </w:r>
    </w:p>
    <w:p w14:paraId="4F757977" w14:textId="1F82481F" w:rsidR="001F2098" w:rsidRDefault="001F2098" w:rsidP="001F2098">
      <w:pPr>
        <w:pStyle w:val="ListParagraph"/>
        <w:numPr>
          <w:ilvl w:val="2"/>
          <w:numId w:val="24"/>
        </w:numPr>
      </w:pPr>
      <w:proofErr w:type="spellStart"/>
      <w:r>
        <w:rPr>
          <w:b/>
          <w:bCs/>
        </w:rPr>
        <w:t>billingAddress</w:t>
      </w:r>
      <w:proofErr w:type="spellEnd"/>
      <w:r w:rsidRPr="00655666">
        <w:t>:</w:t>
      </w:r>
      <w:r>
        <w:t xml:space="preserve"> </w:t>
      </w:r>
      <w:proofErr w:type="spellStart"/>
      <w:r>
        <w:t>GDAddress</w:t>
      </w:r>
      <w:proofErr w:type="spellEnd"/>
      <w:r>
        <w:t xml:space="preserve"> (Optional)</w:t>
      </w:r>
    </w:p>
    <w:p w14:paraId="68C1ABC9" w14:textId="77777777" w:rsidR="001F2098" w:rsidRDefault="001F2098" w:rsidP="001F2098">
      <w:pPr>
        <w:pStyle w:val="ListParagraph"/>
        <w:ind w:left="2880"/>
      </w:pPr>
      <w:proofErr w:type="spellStart"/>
      <w:r>
        <w:t>GDAddress</w:t>
      </w:r>
      <w:proofErr w:type="spellEnd"/>
      <w:r>
        <w:t>:</w:t>
      </w:r>
    </w:p>
    <w:p w14:paraId="68E82AE3" w14:textId="77777777" w:rsidR="001F2098" w:rsidRDefault="001F2098" w:rsidP="001F2098">
      <w:pPr>
        <w:pStyle w:val="ListParagraph"/>
        <w:numPr>
          <w:ilvl w:val="4"/>
          <w:numId w:val="38"/>
        </w:numPr>
      </w:pPr>
      <w:proofErr w:type="spellStart"/>
      <w:r>
        <w:rPr>
          <w:b/>
          <w:bCs/>
        </w:rPr>
        <w:t>countryCode</w:t>
      </w:r>
      <w:proofErr w:type="spellEnd"/>
      <w:r w:rsidRPr="00AF6B26">
        <w:t>:</w:t>
      </w:r>
      <w:r>
        <w:t xml:space="preserve"> String (Optional) – 3 letters </w:t>
      </w:r>
    </w:p>
    <w:p w14:paraId="2DC243BF" w14:textId="77777777" w:rsidR="001F2098" w:rsidRDefault="001F2098" w:rsidP="001F2098">
      <w:pPr>
        <w:pStyle w:val="ListParagraph"/>
        <w:numPr>
          <w:ilvl w:val="4"/>
          <w:numId w:val="38"/>
        </w:numPr>
      </w:pPr>
      <w:r>
        <w:rPr>
          <w:b/>
          <w:bCs/>
        </w:rPr>
        <w:t>city</w:t>
      </w:r>
      <w:r w:rsidRPr="00AF6B26">
        <w:t>:</w:t>
      </w:r>
      <w:r>
        <w:t xml:space="preserve"> String (Optional)</w:t>
      </w:r>
    </w:p>
    <w:p w14:paraId="10ADC4D7" w14:textId="77777777" w:rsidR="001F2098" w:rsidRDefault="001F2098" w:rsidP="001F2098">
      <w:pPr>
        <w:pStyle w:val="ListParagraph"/>
        <w:numPr>
          <w:ilvl w:val="4"/>
          <w:numId w:val="38"/>
        </w:numPr>
      </w:pPr>
      <w:r>
        <w:rPr>
          <w:b/>
          <w:bCs/>
        </w:rPr>
        <w:t>street</w:t>
      </w:r>
      <w:r w:rsidRPr="00AF6B26">
        <w:t>:</w:t>
      </w:r>
      <w:r>
        <w:t xml:space="preserve"> String (Optional)</w:t>
      </w:r>
    </w:p>
    <w:p w14:paraId="0274182D" w14:textId="5FD76ECB" w:rsidR="001F2098" w:rsidRDefault="001F2098" w:rsidP="001F2098">
      <w:pPr>
        <w:pStyle w:val="ListParagraph"/>
        <w:numPr>
          <w:ilvl w:val="4"/>
          <w:numId w:val="38"/>
        </w:numPr>
      </w:pPr>
      <w:proofErr w:type="spellStart"/>
      <w:r w:rsidRPr="001F2098">
        <w:rPr>
          <w:b/>
          <w:bCs/>
        </w:rPr>
        <w:t>postCode</w:t>
      </w:r>
      <w:proofErr w:type="spellEnd"/>
      <w:r w:rsidRPr="00AF6B26">
        <w:t>:</w:t>
      </w:r>
      <w:r>
        <w:t xml:space="preserve"> String (Optional</w:t>
      </w:r>
    </w:p>
    <w:p w14:paraId="0B0C75CA" w14:textId="446B312C" w:rsidR="00655666" w:rsidRDefault="0035617D" w:rsidP="0035617D">
      <w:pPr>
        <w:pStyle w:val="ListParagraph"/>
        <w:numPr>
          <w:ilvl w:val="0"/>
          <w:numId w:val="38"/>
        </w:numPr>
      </w:pPr>
      <w:proofErr w:type="spellStart"/>
      <w:r w:rsidRPr="0035617D">
        <w:rPr>
          <w:b/>
          <w:bCs/>
        </w:rPr>
        <w:t>navController</w:t>
      </w:r>
      <w:proofErr w:type="spellEnd"/>
      <w:r>
        <w:t xml:space="preserve">: </w:t>
      </w:r>
      <w:proofErr w:type="spellStart"/>
      <w:r>
        <w:t>UIViewController</w:t>
      </w:r>
      <w:proofErr w:type="spellEnd"/>
      <w:r>
        <w:t xml:space="preserve"> used for presenting SDK Payment Flow (Required)</w:t>
      </w:r>
    </w:p>
    <w:p w14:paraId="5F4A4C29" w14:textId="00856C2C" w:rsidR="0035617D" w:rsidRDefault="0035617D" w:rsidP="0035617D">
      <w:pPr>
        <w:pStyle w:val="ListParagraph"/>
        <w:numPr>
          <w:ilvl w:val="2"/>
          <w:numId w:val="38"/>
        </w:numPr>
      </w:pPr>
      <w:bookmarkStart w:id="40" w:name="OLE_LINK48"/>
      <w:bookmarkStart w:id="41" w:name="OLE_LINK49"/>
      <w:r w:rsidRPr="0035617D">
        <w:t xml:space="preserve">can be </w:t>
      </w:r>
      <w:r>
        <w:t xml:space="preserve">your </w:t>
      </w:r>
      <w:bookmarkEnd w:id="40"/>
      <w:bookmarkEnd w:id="41"/>
      <w:proofErr w:type="spellStart"/>
      <w:r w:rsidR="009940DA">
        <w:t>UI</w:t>
      </w:r>
      <w:r>
        <w:t>ViewController</w:t>
      </w:r>
      <w:proofErr w:type="spellEnd"/>
      <w:r>
        <w:t xml:space="preserve"> </w:t>
      </w:r>
      <w:r w:rsidRPr="0035617D">
        <w:rPr>
          <w:color w:val="FF0000"/>
        </w:rPr>
        <w:t>self</w:t>
      </w:r>
      <w:r>
        <w:rPr>
          <w:color w:val="FF0000"/>
        </w:rPr>
        <w:t xml:space="preserve"> </w:t>
      </w:r>
      <w:bookmarkStart w:id="42" w:name="OLE_LINK50"/>
      <w:r>
        <w:t>SDK flow will be presented modally</w:t>
      </w:r>
      <w:bookmarkEnd w:id="42"/>
    </w:p>
    <w:p w14:paraId="7B3A8AB1" w14:textId="35359FA6" w:rsidR="0035617D" w:rsidRDefault="0035617D" w:rsidP="0035617D">
      <w:pPr>
        <w:pStyle w:val="ListParagraph"/>
        <w:numPr>
          <w:ilvl w:val="2"/>
          <w:numId w:val="38"/>
        </w:numPr>
      </w:pPr>
      <w:r>
        <w:t xml:space="preserve">can be your </w:t>
      </w:r>
      <w:proofErr w:type="spellStart"/>
      <w:r>
        <w:t>UINavigationController</w:t>
      </w:r>
      <w:proofErr w:type="spellEnd"/>
      <w:r>
        <w:t xml:space="preserve"> </w:t>
      </w:r>
      <w:proofErr w:type="spellStart"/>
      <w:r>
        <w:rPr>
          <w:color w:val="FF0000"/>
        </w:rPr>
        <w:t>navigationController</w:t>
      </w:r>
      <w:proofErr w:type="spellEnd"/>
      <w:r>
        <w:rPr>
          <w:color w:val="FF0000"/>
        </w:rPr>
        <w:t xml:space="preserve"> </w:t>
      </w:r>
      <w:r>
        <w:t xml:space="preserve">SDK flow will be pushed from your </w:t>
      </w:r>
      <w:proofErr w:type="spellStart"/>
      <w:r>
        <w:t>navitation</w:t>
      </w:r>
      <w:proofErr w:type="spellEnd"/>
      <w:r>
        <w:t xml:space="preserve"> controller</w:t>
      </w:r>
    </w:p>
    <w:p w14:paraId="4109AE80" w14:textId="4FCABE7B" w:rsidR="00655666" w:rsidRDefault="0035617D" w:rsidP="004E0D3E">
      <w:pPr>
        <w:pStyle w:val="ListParagraph"/>
        <w:numPr>
          <w:ilvl w:val="0"/>
          <w:numId w:val="38"/>
        </w:numPr>
      </w:pPr>
      <w:r>
        <w:rPr>
          <w:b/>
          <w:bCs/>
        </w:rPr>
        <w:t>completion</w:t>
      </w:r>
      <w:r>
        <w:t>: (</w:t>
      </w:r>
      <w:proofErr w:type="spellStart"/>
      <w:proofErr w:type="gramStart"/>
      <w:r>
        <w:t>GDOrderResponse</w:t>
      </w:r>
      <w:proofErr w:type="spellEnd"/>
      <w:r w:rsidR="00EF6262">
        <w:t>?,</w:t>
      </w:r>
      <w:proofErr w:type="gramEnd"/>
      <w:r w:rsidR="00EF6262">
        <w:t xml:space="preserve"> </w:t>
      </w:r>
      <w:proofErr w:type="spellStart"/>
      <w:r w:rsidR="00EF6262">
        <w:t>GDErrorResponse</w:t>
      </w:r>
      <w:proofErr w:type="spellEnd"/>
      <w:r w:rsidR="00EF6262">
        <w:t>?</w:t>
      </w:r>
      <w:r>
        <w:t>)</w:t>
      </w:r>
      <w:r w:rsidR="00EF6262">
        <w:t xml:space="preserve"> -? Void</w:t>
      </w:r>
      <w:r>
        <w:t xml:space="preserve"> </w:t>
      </w:r>
      <w:r w:rsidR="00EF6262">
        <w:t xml:space="preserve">used for returning success </w:t>
      </w:r>
      <w:proofErr w:type="spellStart"/>
      <w:r w:rsidR="00EF6262" w:rsidRPr="00B269A1">
        <w:rPr>
          <w:b/>
          <w:bCs/>
        </w:rPr>
        <w:t>GDOrderResponse</w:t>
      </w:r>
      <w:proofErr w:type="spellEnd"/>
      <w:r w:rsidR="00EF6262">
        <w:t xml:space="preserve">, or failure </w:t>
      </w:r>
      <w:proofErr w:type="spellStart"/>
      <w:r w:rsidR="00EF6262" w:rsidRPr="00B269A1">
        <w:rPr>
          <w:b/>
          <w:bCs/>
        </w:rPr>
        <w:t>GDOrderResponse</w:t>
      </w:r>
      <w:proofErr w:type="spellEnd"/>
      <w:r w:rsidR="00EF6262">
        <w:t xml:space="preserve"> to your application</w:t>
      </w:r>
    </w:p>
    <w:p w14:paraId="2FFA563E" w14:textId="77777777" w:rsidR="009A5E01" w:rsidRDefault="009A5E01" w:rsidP="00B269A1">
      <w:pPr>
        <w:pStyle w:val="ListParagraph"/>
      </w:pPr>
    </w:p>
    <w:p w14:paraId="424066D6" w14:textId="458D24F9" w:rsidR="003B7C07" w:rsidRDefault="0060575E" w:rsidP="004E0D3E">
      <w:r>
        <w:t>Example</w:t>
      </w:r>
      <w:r w:rsidR="00EF6262">
        <w:t xml:space="preserve"> </w:t>
      </w:r>
      <w:r w:rsidR="009A5E01">
        <w:t xml:space="preserve">parameters </w:t>
      </w:r>
      <w:r w:rsidR="00EF6262">
        <w:t>Swift</w:t>
      </w:r>
      <w:r>
        <w:t>:</w:t>
      </w:r>
      <w:r w:rsidR="00BF1B19">
        <w:tab/>
        <w:t xml:space="preserve"> </w:t>
      </w:r>
    </w:p>
    <w:p w14:paraId="278EA083" w14:textId="3CF857B6" w:rsidR="0060575E" w:rsidRDefault="00163D85" w:rsidP="004E0D3E">
      <w:r w:rsidRPr="002300D0">
        <w:rPr>
          <w:rFonts w:ascii="Consolas" w:hAnsi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281EC1AD" wp14:editId="0E436CBE">
                <wp:simplePos x="0" y="0"/>
                <wp:positionH relativeFrom="margin">
                  <wp:posOffset>-122400</wp:posOffset>
                </wp:positionH>
                <wp:positionV relativeFrom="paragraph">
                  <wp:posOffset>62261</wp:posOffset>
                </wp:positionV>
                <wp:extent cx="5810400" cy="2995200"/>
                <wp:effectExtent l="0" t="0" r="19050" b="1524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400" cy="29952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83DBEF" id="Rectangle 7" o:spid="_x0000_s1026" style="position:absolute;margin-left:-9.65pt;margin-top:4.9pt;width:457.5pt;height:235.85pt;z-index:-251612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" fillcolor="#e7e6e6 [3214]" strokecolor="white [3212]" strokeweight="1pt">
                <w10:wrap anchorx="margin"/>
              </v:rect>
            </w:pict>
          </mc:Fallback>
        </mc:AlternateContent>
      </w:r>
    </w:p>
    <w:p w14:paraId="7477784C" w14:textId="5E158436" w:rsidR="00F53DAD" w:rsidRPr="00C6479D" w:rsidRDefault="00EF6262" w:rsidP="00EF6262">
      <w:pPr>
        <w:rPr>
          <w:rFonts w:asciiTheme="minorHAnsi" w:hAnsiTheme="minorHAnsi" w:cstheme="minorHAnsi"/>
        </w:rPr>
      </w:pPr>
      <w:r>
        <w:t xml:space="preserve">  </w:t>
      </w:r>
      <w:r w:rsidR="0037758C">
        <w:t xml:space="preserve"> </w:t>
      </w:r>
      <w:r w:rsidR="0037758C" w:rsidRPr="00C6479D">
        <w:rPr>
          <w:rFonts w:asciiTheme="minorHAnsi" w:hAnsiTheme="minorHAnsi" w:cstheme="minorHAnsi"/>
        </w:rPr>
        <w:t>l</w:t>
      </w:r>
      <w:r w:rsidRPr="00C6479D">
        <w:rPr>
          <w:rFonts w:asciiTheme="minorHAnsi" w:hAnsiTheme="minorHAnsi" w:cstheme="minorHAnsi"/>
        </w:rPr>
        <w:t xml:space="preserve">et amount = </w:t>
      </w:r>
      <w:proofErr w:type="spellStart"/>
      <w:proofErr w:type="gramStart"/>
      <w:r w:rsidRPr="00C6479D">
        <w:rPr>
          <w:rFonts w:asciiTheme="minorHAnsi" w:hAnsiTheme="minorHAnsi" w:cstheme="minorHAnsi"/>
        </w:rPr>
        <w:t>GDA</w:t>
      </w:r>
      <w:r w:rsidR="0037758C" w:rsidRPr="00C6479D">
        <w:rPr>
          <w:rFonts w:asciiTheme="minorHAnsi" w:hAnsiTheme="minorHAnsi" w:cstheme="minorHAnsi"/>
        </w:rPr>
        <w:t>mount</w:t>
      </w:r>
      <w:proofErr w:type="spellEnd"/>
      <w:r w:rsidR="0037758C" w:rsidRPr="00C6479D">
        <w:rPr>
          <w:rFonts w:asciiTheme="minorHAnsi" w:hAnsiTheme="minorHAnsi" w:cstheme="minorHAnsi"/>
        </w:rPr>
        <w:t>(</w:t>
      </w:r>
      <w:proofErr w:type="gramEnd"/>
      <w:r w:rsidR="0037758C" w:rsidRPr="00C6479D">
        <w:rPr>
          <w:rFonts w:asciiTheme="minorHAnsi" w:hAnsiTheme="minorHAnsi" w:cstheme="minorHAnsi"/>
        </w:rPr>
        <w:t>amount: 23.10, currency:  “SAR“))</w:t>
      </w:r>
    </w:p>
    <w:p w14:paraId="361E8A2F" w14:textId="3337330F" w:rsidR="00163D85" w:rsidRDefault="0037758C" w:rsidP="0037758C">
      <w:pPr>
        <w:rPr>
          <w:rFonts w:asciiTheme="minorHAnsi" w:hAnsiTheme="minorHAnsi" w:cstheme="minorHAnsi"/>
        </w:rPr>
      </w:pPr>
      <w:r w:rsidRPr="00C6479D">
        <w:rPr>
          <w:rFonts w:asciiTheme="minorHAnsi" w:hAnsiTheme="minorHAnsi" w:cstheme="minorHAnsi"/>
        </w:rPr>
        <w:t xml:space="preserve">   </w:t>
      </w:r>
      <w:bookmarkStart w:id="43" w:name="OLE_LINK51"/>
      <w:r w:rsidRPr="00C6479D">
        <w:rPr>
          <w:rFonts w:asciiTheme="minorHAnsi" w:hAnsiTheme="minorHAnsi" w:cstheme="minorHAnsi"/>
        </w:rPr>
        <w:t xml:space="preserve">let </w:t>
      </w:r>
      <w:proofErr w:type="spellStart"/>
      <w:r w:rsidRPr="00C6479D">
        <w:rPr>
          <w:rFonts w:asciiTheme="minorHAnsi" w:hAnsiTheme="minorHAnsi" w:cstheme="minorHAnsi"/>
        </w:rPr>
        <w:t>cardDetails</w:t>
      </w:r>
      <w:proofErr w:type="spellEnd"/>
      <w:r w:rsidRPr="00C6479D">
        <w:rPr>
          <w:rFonts w:asciiTheme="minorHAnsi" w:hAnsiTheme="minorHAnsi" w:cstheme="minorHAnsi"/>
        </w:rPr>
        <w:t xml:space="preserve"> = </w:t>
      </w:r>
      <w:proofErr w:type="spellStart"/>
      <w:proofErr w:type="gramStart"/>
      <w:r w:rsidRPr="00C6479D">
        <w:rPr>
          <w:rFonts w:asciiTheme="minorHAnsi" w:hAnsiTheme="minorHAnsi" w:cstheme="minorHAnsi"/>
        </w:rPr>
        <w:t>GDCardDetails</w:t>
      </w:r>
      <w:proofErr w:type="spellEnd"/>
      <w:r w:rsidRPr="00C6479D">
        <w:rPr>
          <w:rFonts w:asciiTheme="minorHAnsi" w:hAnsiTheme="minorHAnsi" w:cstheme="minorHAnsi"/>
        </w:rPr>
        <w:t>(</w:t>
      </w:r>
      <w:proofErr w:type="spellStart"/>
      <w:proofErr w:type="gramEnd"/>
      <w:r w:rsidRPr="00C6479D">
        <w:rPr>
          <w:rFonts w:asciiTheme="minorHAnsi" w:hAnsiTheme="minorHAnsi" w:cstheme="minorHAnsi"/>
        </w:rPr>
        <w:t>withCardHolderName</w:t>
      </w:r>
      <w:proofErr w:type="spellEnd"/>
      <w:r w:rsidRPr="00C6479D">
        <w:rPr>
          <w:rFonts w:asciiTheme="minorHAnsi" w:hAnsiTheme="minorHAnsi" w:cstheme="minorHAnsi"/>
        </w:rPr>
        <w:t xml:space="preserve">: “name”,  </w:t>
      </w:r>
      <w:proofErr w:type="spellStart"/>
      <w:r w:rsidR="004F5349" w:rsidRPr="00C6479D">
        <w:rPr>
          <w:rFonts w:asciiTheme="minorHAnsi" w:hAnsiTheme="minorHAnsi" w:cstheme="minorHAnsi"/>
        </w:rPr>
        <w:t>andCardNumber</w:t>
      </w:r>
      <w:proofErr w:type="spellEnd"/>
      <w:r w:rsidRPr="00C6479D">
        <w:rPr>
          <w:rFonts w:asciiTheme="minorHAnsi" w:hAnsiTheme="minorHAnsi" w:cstheme="minorHAnsi"/>
        </w:rPr>
        <w:t xml:space="preserve">: </w:t>
      </w:r>
      <w:r w:rsidR="004F5349" w:rsidRPr="00C6479D">
        <w:rPr>
          <w:rFonts w:asciiTheme="minorHAnsi" w:hAnsiTheme="minorHAnsi" w:cstheme="minorHAnsi"/>
        </w:rPr>
        <w:t xml:space="preserve"> </w:t>
      </w:r>
      <w:r w:rsidRPr="00C6479D">
        <w:rPr>
          <w:rFonts w:asciiTheme="minorHAnsi" w:hAnsiTheme="minorHAnsi" w:cstheme="minorHAnsi"/>
        </w:rPr>
        <w:t>“</w:t>
      </w:r>
      <w:r w:rsidR="004F5349" w:rsidRPr="00C6479D">
        <w:rPr>
          <w:rFonts w:asciiTheme="minorHAnsi" w:hAnsiTheme="minorHAnsi" w:cstheme="minorHAnsi"/>
        </w:rPr>
        <w:t>4111111111111111</w:t>
      </w:r>
      <w:r w:rsidRPr="00C6479D">
        <w:rPr>
          <w:rFonts w:asciiTheme="minorHAnsi" w:hAnsiTheme="minorHAnsi" w:cstheme="minorHAnsi"/>
        </w:rPr>
        <w:t>“</w:t>
      </w:r>
      <w:r w:rsidR="004F5349" w:rsidRPr="00C6479D">
        <w:rPr>
          <w:rFonts w:asciiTheme="minorHAnsi" w:hAnsiTheme="minorHAnsi" w:cstheme="minorHAnsi"/>
        </w:rPr>
        <w:t xml:space="preserve">,  </w:t>
      </w:r>
      <w:proofErr w:type="spellStart"/>
      <w:r w:rsidR="004F5349" w:rsidRPr="00C6479D">
        <w:rPr>
          <w:rFonts w:asciiTheme="minorHAnsi" w:hAnsiTheme="minorHAnsi" w:cstheme="minorHAnsi"/>
        </w:rPr>
        <w:t>andCVV</w:t>
      </w:r>
      <w:proofErr w:type="spellEnd"/>
      <w:r w:rsidR="004F5349" w:rsidRPr="00C6479D">
        <w:rPr>
          <w:rFonts w:asciiTheme="minorHAnsi" w:hAnsiTheme="minorHAnsi" w:cstheme="minorHAnsi"/>
        </w:rPr>
        <w:t xml:space="preserve">: “111”, </w:t>
      </w:r>
      <w:proofErr w:type="spellStart"/>
      <w:r w:rsidR="004F5349" w:rsidRPr="00C6479D">
        <w:rPr>
          <w:rFonts w:asciiTheme="minorHAnsi" w:hAnsiTheme="minorHAnsi" w:cstheme="minorHAnsi"/>
        </w:rPr>
        <w:t>andExpiryMonth</w:t>
      </w:r>
      <w:proofErr w:type="spellEnd"/>
      <w:r w:rsidR="004F5349" w:rsidRPr="00C6479D">
        <w:rPr>
          <w:rFonts w:asciiTheme="minorHAnsi" w:hAnsiTheme="minorHAnsi" w:cstheme="minorHAnsi"/>
        </w:rPr>
        <w:t xml:space="preserve">: 12, </w:t>
      </w:r>
      <w:proofErr w:type="spellStart"/>
      <w:r w:rsidR="004F5349" w:rsidRPr="00C6479D">
        <w:rPr>
          <w:rFonts w:asciiTheme="minorHAnsi" w:hAnsiTheme="minorHAnsi" w:cstheme="minorHAnsi"/>
        </w:rPr>
        <w:t>andExpiryYear</w:t>
      </w:r>
      <w:proofErr w:type="spellEnd"/>
      <w:r w:rsidR="004F5349" w:rsidRPr="00C6479D">
        <w:rPr>
          <w:rFonts w:asciiTheme="minorHAnsi" w:hAnsiTheme="minorHAnsi" w:cstheme="minorHAnsi"/>
        </w:rPr>
        <w:t>: 23</w:t>
      </w:r>
      <w:r w:rsidR="008C7923">
        <w:rPr>
          <w:rFonts w:asciiTheme="minorHAnsi" w:hAnsiTheme="minorHAnsi" w:cstheme="minorHAnsi"/>
        </w:rPr>
        <w:t xml:space="preserve">, </w:t>
      </w:r>
      <w:proofErr w:type="spellStart"/>
      <w:r w:rsidR="008C7923">
        <w:rPr>
          <w:rFonts w:asciiTheme="minorHAnsi" w:hAnsiTheme="minorHAnsi" w:cstheme="minorHAnsi"/>
        </w:rPr>
        <w:t>and</w:t>
      </w:r>
      <w:r w:rsidR="00BB679B">
        <w:rPr>
          <w:rFonts w:asciiTheme="minorHAnsi" w:hAnsiTheme="minorHAnsi" w:cstheme="minorHAnsi"/>
        </w:rPr>
        <w:t>CardOnFile</w:t>
      </w:r>
      <w:proofErr w:type="spellEnd"/>
      <w:r w:rsidR="00BB679B">
        <w:rPr>
          <w:rFonts w:asciiTheme="minorHAnsi" w:hAnsiTheme="minorHAnsi" w:cstheme="minorHAnsi"/>
        </w:rPr>
        <w:t xml:space="preserve">: true or false, </w:t>
      </w:r>
      <w:proofErr w:type="spellStart"/>
      <w:r w:rsidR="00BB679B">
        <w:rPr>
          <w:rFonts w:asciiTheme="minorHAnsi" w:hAnsiTheme="minorHAnsi" w:cstheme="minorHAnsi"/>
        </w:rPr>
        <w:t>initiatedBy</w:t>
      </w:r>
      <w:proofErr w:type="spellEnd"/>
      <w:r w:rsidR="00BB679B">
        <w:rPr>
          <w:rFonts w:asciiTheme="minorHAnsi" w:hAnsiTheme="minorHAnsi" w:cstheme="minorHAnsi"/>
        </w:rPr>
        <w:t xml:space="preserve">: “Internet” - can be nil if </w:t>
      </w:r>
      <w:proofErr w:type="spellStart"/>
      <w:r w:rsidR="00BB679B">
        <w:rPr>
          <w:rFonts w:asciiTheme="minorHAnsi" w:hAnsiTheme="minorHAnsi" w:cstheme="minorHAnsi"/>
        </w:rPr>
        <w:t>cardOnFIle</w:t>
      </w:r>
      <w:proofErr w:type="spellEnd"/>
      <w:r w:rsidR="00BB679B">
        <w:rPr>
          <w:rFonts w:asciiTheme="minorHAnsi" w:hAnsiTheme="minorHAnsi" w:cstheme="minorHAnsi"/>
        </w:rPr>
        <w:t xml:space="preserve"> is false, </w:t>
      </w:r>
      <w:proofErr w:type="spellStart"/>
      <w:r w:rsidR="00BB679B">
        <w:rPr>
          <w:rFonts w:asciiTheme="minorHAnsi" w:hAnsiTheme="minorHAnsi" w:cstheme="minorHAnsi"/>
        </w:rPr>
        <w:t>agreementId</w:t>
      </w:r>
      <w:proofErr w:type="spellEnd"/>
      <w:r w:rsidR="00BB679B">
        <w:rPr>
          <w:rFonts w:asciiTheme="minorHAnsi" w:hAnsiTheme="minorHAnsi" w:cstheme="minorHAnsi"/>
        </w:rPr>
        <w:t xml:space="preserve">: String - anything can be non-unique value or nil, </w:t>
      </w:r>
      <w:proofErr w:type="spellStart"/>
      <w:r w:rsidR="00BB679B">
        <w:rPr>
          <w:rFonts w:asciiTheme="minorHAnsi" w:hAnsiTheme="minorHAnsi" w:cstheme="minorHAnsi"/>
        </w:rPr>
        <w:t>agreementType</w:t>
      </w:r>
      <w:proofErr w:type="spellEnd"/>
      <w:r w:rsidR="00BB679B">
        <w:rPr>
          <w:rFonts w:asciiTheme="minorHAnsi" w:hAnsiTheme="minorHAnsi" w:cstheme="minorHAnsi"/>
        </w:rPr>
        <w:t>: String – can be one of the following: “Recurring”, “</w:t>
      </w:r>
      <w:proofErr w:type="spellStart"/>
      <w:r w:rsidR="00BB679B">
        <w:rPr>
          <w:rFonts w:asciiTheme="minorHAnsi" w:hAnsiTheme="minorHAnsi" w:cstheme="minorHAnsi"/>
        </w:rPr>
        <w:t>Installment</w:t>
      </w:r>
      <w:proofErr w:type="spellEnd"/>
      <w:r w:rsidR="00BB679B">
        <w:rPr>
          <w:rFonts w:asciiTheme="minorHAnsi" w:hAnsiTheme="minorHAnsi" w:cstheme="minorHAnsi"/>
        </w:rPr>
        <w:t xml:space="preserve">”, “Rescheduled” or nil if </w:t>
      </w:r>
      <w:proofErr w:type="spellStart"/>
      <w:r w:rsidR="00BB679B">
        <w:rPr>
          <w:rFonts w:asciiTheme="minorHAnsi" w:hAnsiTheme="minorHAnsi" w:cstheme="minorHAnsi"/>
        </w:rPr>
        <w:t>agreementId</w:t>
      </w:r>
      <w:proofErr w:type="spellEnd"/>
      <w:r w:rsidR="00BB679B">
        <w:rPr>
          <w:rFonts w:asciiTheme="minorHAnsi" w:hAnsiTheme="minorHAnsi" w:cstheme="minorHAnsi"/>
        </w:rPr>
        <w:t xml:space="preserve"> is nil ))</w:t>
      </w:r>
      <w:r w:rsidRPr="00C6479D">
        <w:rPr>
          <w:rFonts w:asciiTheme="minorHAnsi" w:hAnsiTheme="minorHAnsi" w:cstheme="minorHAnsi"/>
        </w:rPr>
        <w:t>))</w:t>
      </w:r>
      <w:bookmarkEnd w:id="43"/>
    </w:p>
    <w:p w14:paraId="00039530" w14:textId="7259D7F1" w:rsidR="00163D85" w:rsidRPr="00C6479D" w:rsidRDefault="00163D85" w:rsidP="0037758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2F363D"/>
        </w:rPr>
        <w:t xml:space="preserve"> </w:t>
      </w:r>
      <w:r w:rsidRPr="00163D85">
        <w:rPr>
          <w:rFonts w:asciiTheme="minorHAnsi" w:hAnsiTheme="minorHAnsi" w:cstheme="minorHAnsi"/>
          <w:color w:val="2F363D"/>
        </w:rPr>
        <w:t xml:space="preserve">let </w:t>
      </w:r>
      <w:proofErr w:type="spellStart"/>
      <w:r w:rsidRPr="00163D85">
        <w:rPr>
          <w:rFonts w:asciiTheme="minorHAnsi" w:hAnsiTheme="minorHAnsi" w:cstheme="minorHAnsi"/>
          <w:color w:val="2F363D"/>
        </w:rPr>
        <w:t>tokenizationDetails</w:t>
      </w:r>
      <w:proofErr w:type="spellEnd"/>
      <w:r w:rsidRPr="00163D85">
        <w:rPr>
          <w:rFonts w:asciiTheme="minorHAnsi" w:hAnsiTheme="minorHAnsi" w:cstheme="minorHAnsi"/>
          <w:color w:val="2F363D"/>
        </w:rPr>
        <w:t xml:space="preserve"> = </w:t>
      </w:r>
      <w:proofErr w:type="spellStart"/>
      <w:proofErr w:type="gramStart"/>
      <w:r w:rsidRPr="00163D85">
        <w:rPr>
          <w:rFonts w:asciiTheme="minorHAnsi" w:hAnsiTheme="minorHAnsi" w:cstheme="minorHAnsi"/>
          <w:color w:val="2F363D"/>
        </w:rPr>
        <w:t>GDTokenizationDetails</w:t>
      </w:r>
      <w:proofErr w:type="spellEnd"/>
      <w:r w:rsidRPr="00163D85">
        <w:rPr>
          <w:rFonts w:asciiTheme="minorHAnsi" w:hAnsiTheme="minorHAnsi" w:cstheme="minorHAnsi"/>
          <w:color w:val="2F363D"/>
        </w:rPr>
        <w:t>(</w:t>
      </w:r>
      <w:proofErr w:type="spellStart"/>
      <w:proofErr w:type="gramEnd"/>
      <w:r w:rsidRPr="00163D85">
        <w:rPr>
          <w:rFonts w:asciiTheme="minorHAnsi" w:hAnsiTheme="minorHAnsi" w:cstheme="minorHAnsi"/>
          <w:color w:val="2F363D"/>
        </w:rPr>
        <w:t>withCardOnFile</w:t>
      </w:r>
      <w:proofErr w:type="spellEnd"/>
      <w:r w:rsidRPr="00163D85">
        <w:rPr>
          <w:rFonts w:asciiTheme="minorHAnsi" w:hAnsiTheme="minorHAnsi" w:cstheme="minorHAnsi"/>
          <w:color w:val="2F363D"/>
        </w:rPr>
        <w:t xml:space="preserve">: false, </w:t>
      </w:r>
      <w:proofErr w:type="spellStart"/>
      <w:r w:rsidRPr="00163D85">
        <w:rPr>
          <w:rFonts w:asciiTheme="minorHAnsi" w:hAnsiTheme="minorHAnsi" w:cstheme="minorHAnsi"/>
          <w:color w:val="2F363D"/>
        </w:rPr>
        <w:t>initiatedBy</w:t>
      </w:r>
      <w:proofErr w:type="spellEnd"/>
      <w:r w:rsidRPr="00163D85">
        <w:rPr>
          <w:rFonts w:asciiTheme="minorHAnsi" w:hAnsiTheme="minorHAnsi" w:cstheme="minorHAnsi"/>
          <w:color w:val="2F363D"/>
        </w:rPr>
        <w:t xml:space="preserve">: "Internet " or </w:t>
      </w:r>
      <w:r>
        <w:rPr>
          <w:rFonts w:asciiTheme="minorHAnsi" w:hAnsiTheme="minorHAnsi" w:cstheme="minorHAnsi"/>
          <w:color w:val="2F363D"/>
        </w:rPr>
        <w:t xml:space="preserve">    </w:t>
      </w:r>
      <w:r w:rsidRPr="00163D85">
        <w:rPr>
          <w:rFonts w:asciiTheme="minorHAnsi" w:hAnsiTheme="minorHAnsi" w:cstheme="minorHAnsi"/>
          <w:color w:val="2F363D"/>
        </w:rPr>
        <w:t xml:space="preserve">"Merchant", </w:t>
      </w:r>
      <w:proofErr w:type="spellStart"/>
      <w:r w:rsidRPr="00163D85">
        <w:rPr>
          <w:rFonts w:asciiTheme="minorHAnsi" w:hAnsiTheme="minorHAnsi" w:cstheme="minorHAnsi"/>
          <w:color w:val="2F363D"/>
        </w:rPr>
        <w:t>agreementId</w:t>
      </w:r>
      <w:proofErr w:type="spellEnd"/>
      <w:r w:rsidRPr="00163D85">
        <w:rPr>
          <w:rFonts w:asciiTheme="minorHAnsi" w:hAnsiTheme="minorHAnsi" w:cstheme="minorHAnsi"/>
          <w:color w:val="2F363D"/>
        </w:rPr>
        <w:t xml:space="preserve">: </w:t>
      </w:r>
      <w:proofErr w:type="spellStart"/>
      <w:r w:rsidRPr="00163D85">
        <w:rPr>
          <w:rFonts w:asciiTheme="minorHAnsi" w:hAnsiTheme="minorHAnsi" w:cstheme="minorHAnsi"/>
          <w:color w:val="2F363D"/>
        </w:rPr>
        <w:t>someString</w:t>
      </w:r>
      <w:proofErr w:type="spellEnd"/>
      <w:r w:rsidRPr="00163D85">
        <w:rPr>
          <w:rFonts w:asciiTheme="minorHAnsi" w:hAnsiTheme="minorHAnsi" w:cstheme="minorHAnsi"/>
          <w:color w:val="2F363D"/>
        </w:rPr>
        <w:t xml:space="preserve">, </w:t>
      </w:r>
      <w:proofErr w:type="spellStart"/>
      <w:r w:rsidRPr="00163D85">
        <w:rPr>
          <w:rFonts w:asciiTheme="minorHAnsi" w:hAnsiTheme="minorHAnsi" w:cstheme="minorHAnsi"/>
          <w:color w:val="2F363D"/>
        </w:rPr>
        <w:t>agreementType</w:t>
      </w:r>
      <w:proofErr w:type="spellEnd"/>
      <w:r w:rsidRPr="00163D85">
        <w:rPr>
          <w:rFonts w:asciiTheme="minorHAnsi" w:hAnsiTheme="minorHAnsi" w:cstheme="minorHAnsi"/>
          <w:color w:val="2F363D"/>
        </w:rPr>
        <w:t xml:space="preserve">: </w:t>
      </w:r>
      <w:proofErr w:type="spellStart"/>
      <w:r w:rsidRPr="00163D85">
        <w:rPr>
          <w:rFonts w:asciiTheme="minorHAnsi" w:hAnsiTheme="minorHAnsi" w:cstheme="minorHAnsi"/>
          <w:color w:val="2F363D"/>
        </w:rPr>
        <w:t>someString</w:t>
      </w:r>
      <w:proofErr w:type="spellEnd"/>
      <w:r w:rsidRPr="00163D85">
        <w:rPr>
          <w:rFonts w:asciiTheme="minorHAnsi" w:hAnsiTheme="minorHAnsi" w:cstheme="minorHAnsi"/>
          <w:color w:val="2F363D"/>
          <w:sz w:val="24"/>
          <w:szCs w:val="24"/>
        </w:rPr>
        <w:t>)</w:t>
      </w:r>
    </w:p>
    <w:p w14:paraId="3160D328" w14:textId="5D53AC14" w:rsidR="004F5349" w:rsidRPr="00C6479D" w:rsidRDefault="004F5349" w:rsidP="004F5349">
      <w:pPr>
        <w:rPr>
          <w:rFonts w:asciiTheme="minorHAnsi" w:hAnsiTheme="minorHAnsi" w:cstheme="minorHAnsi"/>
        </w:rPr>
      </w:pPr>
      <w:r w:rsidRPr="00C6479D">
        <w:rPr>
          <w:rFonts w:asciiTheme="minorHAnsi" w:hAnsiTheme="minorHAnsi" w:cstheme="minorHAnsi"/>
        </w:rPr>
        <w:t xml:space="preserve">   let </w:t>
      </w:r>
      <w:proofErr w:type="spellStart"/>
      <w:r w:rsidRPr="00C6479D">
        <w:rPr>
          <w:rFonts w:asciiTheme="minorHAnsi" w:hAnsiTheme="minorHAnsi" w:cstheme="minorHAnsi"/>
        </w:rPr>
        <w:t>shippingAddress</w:t>
      </w:r>
      <w:proofErr w:type="spellEnd"/>
      <w:r w:rsidRPr="00C6479D">
        <w:rPr>
          <w:rFonts w:asciiTheme="minorHAnsi" w:hAnsiTheme="minorHAnsi" w:cstheme="minorHAnsi"/>
        </w:rPr>
        <w:t xml:space="preserve"> = </w:t>
      </w:r>
      <w:proofErr w:type="spellStart"/>
      <w:proofErr w:type="gramStart"/>
      <w:r w:rsidRPr="00C6479D">
        <w:rPr>
          <w:rFonts w:asciiTheme="minorHAnsi" w:hAnsiTheme="minorHAnsi" w:cstheme="minorHAnsi"/>
        </w:rPr>
        <w:t>GDAddress</w:t>
      </w:r>
      <w:proofErr w:type="spellEnd"/>
      <w:r w:rsidRPr="00C6479D">
        <w:rPr>
          <w:rFonts w:asciiTheme="minorHAnsi" w:hAnsiTheme="minorHAnsi" w:cstheme="minorHAnsi"/>
        </w:rPr>
        <w:t>(</w:t>
      </w:r>
      <w:proofErr w:type="spellStart"/>
      <w:proofErr w:type="gramEnd"/>
      <w:r w:rsidRPr="00C6479D">
        <w:rPr>
          <w:rFonts w:asciiTheme="minorHAnsi" w:hAnsiTheme="minorHAnsi" w:cstheme="minorHAnsi"/>
        </w:rPr>
        <w:t>withCountryCode</w:t>
      </w:r>
      <w:proofErr w:type="spellEnd"/>
      <w:r w:rsidRPr="00C6479D">
        <w:rPr>
          <w:rFonts w:asciiTheme="minorHAnsi" w:hAnsiTheme="minorHAnsi" w:cstheme="minorHAnsi"/>
        </w:rPr>
        <w:t>: “</w:t>
      </w:r>
      <w:r w:rsidR="00833FEB" w:rsidRPr="00C6479D">
        <w:rPr>
          <w:rFonts w:asciiTheme="minorHAnsi" w:hAnsiTheme="minorHAnsi" w:cstheme="minorHAnsi"/>
        </w:rPr>
        <w:t>some country Code ex: SAU</w:t>
      </w:r>
      <w:r w:rsidRPr="00C6479D">
        <w:rPr>
          <w:rFonts w:asciiTheme="minorHAnsi" w:hAnsiTheme="minorHAnsi" w:cstheme="minorHAnsi"/>
        </w:rPr>
        <w:t xml:space="preserve">”,  </w:t>
      </w:r>
      <w:proofErr w:type="spellStart"/>
      <w:r w:rsidRPr="00C6479D">
        <w:rPr>
          <w:rFonts w:asciiTheme="minorHAnsi" w:hAnsiTheme="minorHAnsi" w:cstheme="minorHAnsi"/>
        </w:rPr>
        <w:t>andCity</w:t>
      </w:r>
      <w:proofErr w:type="spellEnd"/>
      <w:r w:rsidRPr="00C6479D">
        <w:rPr>
          <w:rFonts w:asciiTheme="minorHAnsi" w:hAnsiTheme="minorHAnsi" w:cstheme="minorHAnsi"/>
        </w:rPr>
        <w:t xml:space="preserve">:  </w:t>
      </w:r>
      <w:r w:rsidR="00833FEB" w:rsidRPr="00C6479D">
        <w:rPr>
          <w:rFonts w:asciiTheme="minorHAnsi" w:hAnsiTheme="minorHAnsi" w:cstheme="minorHAnsi"/>
        </w:rPr>
        <w:t xml:space="preserve">    </w:t>
      </w:r>
      <w:r w:rsidRPr="00C6479D">
        <w:rPr>
          <w:rFonts w:asciiTheme="minorHAnsi" w:hAnsiTheme="minorHAnsi" w:cstheme="minorHAnsi"/>
        </w:rPr>
        <w:t>“</w:t>
      </w:r>
      <w:r w:rsidR="00833FEB" w:rsidRPr="00C6479D">
        <w:rPr>
          <w:rFonts w:asciiTheme="minorHAnsi" w:hAnsiTheme="minorHAnsi" w:cstheme="minorHAnsi"/>
        </w:rPr>
        <w:t>some City</w:t>
      </w:r>
      <w:r w:rsidRPr="00C6479D">
        <w:rPr>
          <w:rFonts w:asciiTheme="minorHAnsi" w:hAnsiTheme="minorHAnsi" w:cstheme="minorHAnsi"/>
        </w:rPr>
        <w:t xml:space="preserve">“,  </w:t>
      </w:r>
      <w:proofErr w:type="spellStart"/>
      <w:r w:rsidR="00833FEB" w:rsidRPr="00C6479D">
        <w:rPr>
          <w:rFonts w:asciiTheme="minorHAnsi" w:hAnsiTheme="minorHAnsi" w:cstheme="minorHAnsi"/>
        </w:rPr>
        <w:t>andStreet</w:t>
      </w:r>
      <w:proofErr w:type="spellEnd"/>
      <w:r w:rsidRPr="00C6479D">
        <w:rPr>
          <w:rFonts w:asciiTheme="minorHAnsi" w:hAnsiTheme="minorHAnsi" w:cstheme="minorHAnsi"/>
        </w:rPr>
        <w:t>: “</w:t>
      </w:r>
      <w:r w:rsidR="00833FEB" w:rsidRPr="00C6479D">
        <w:rPr>
          <w:rFonts w:asciiTheme="minorHAnsi" w:hAnsiTheme="minorHAnsi" w:cstheme="minorHAnsi"/>
        </w:rPr>
        <w:t>some street address</w:t>
      </w:r>
      <w:r w:rsidRPr="00C6479D">
        <w:rPr>
          <w:rFonts w:asciiTheme="minorHAnsi" w:hAnsiTheme="minorHAnsi" w:cstheme="minorHAnsi"/>
        </w:rPr>
        <w:t xml:space="preserve">”, </w:t>
      </w:r>
      <w:proofErr w:type="spellStart"/>
      <w:r w:rsidR="00833FEB" w:rsidRPr="00C6479D">
        <w:rPr>
          <w:rFonts w:asciiTheme="minorHAnsi" w:hAnsiTheme="minorHAnsi" w:cstheme="minorHAnsi"/>
        </w:rPr>
        <w:t>andPostCode</w:t>
      </w:r>
      <w:proofErr w:type="spellEnd"/>
      <w:r w:rsidRPr="00C6479D">
        <w:rPr>
          <w:rFonts w:asciiTheme="minorHAnsi" w:hAnsiTheme="minorHAnsi" w:cstheme="minorHAnsi"/>
        </w:rPr>
        <w:t xml:space="preserve">: </w:t>
      </w:r>
      <w:r w:rsidR="00833FEB" w:rsidRPr="00C6479D">
        <w:rPr>
          <w:rFonts w:asciiTheme="minorHAnsi" w:hAnsiTheme="minorHAnsi" w:cstheme="minorHAnsi"/>
        </w:rPr>
        <w:t xml:space="preserve">“some </w:t>
      </w:r>
      <w:proofErr w:type="spellStart"/>
      <w:r w:rsidR="00833FEB" w:rsidRPr="00C6479D">
        <w:rPr>
          <w:rFonts w:asciiTheme="minorHAnsi" w:hAnsiTheme="minorHAnsi" w:cstheme="minorHAnsi"/>
        </w:rPr>
        <w:t>postCode</w:t>
      </w:r>
      <w:proofErr w:type="spellEnd"/>
      <w:r w:rsidR="00833FEB" w:rsidRPr="00C6479D">
        <w:rPr>
          <w:rFonts w:asciiTheme="minorHAnsi" w:hAnsiTheme="minorHAnsi" w:cstheme="minorHAnsi"/>
        </w:rPr>
        <w:t xml:space="preserve"> address”</w:t>
      </w:r>
      <w:r w:rsidRPr="00C6479D">
        <w:rPr>
          <w:rFonts w:asciiTheme="minorHAnsi" w:hAnsiTheme="minorHAnsi" w:cstheme="minorHAnsi"/>
        </w:rPr>
        <w:t>))</w:t>
      </w:r>
    </w:p>
    <w:p w14:paraId="3359A5F6" w14:textId="64B5F307" w:rsidR="00833FEB" w:rsidRPr="00C6479D" w:rsidRDefault="00833FEB" w:rsidP="00833FEB">
      <w:pPr>
        <w:rPr>
          <w:rFonts w:asciiTheme="minorHAnsi" w:hAnsiTheme="minorHAnsi" w:cstheme="minorHAnsi"/>
        </w:rPr>
      </w:pPr>
      <w:r w:rsidRPr="00C6479D">
        <w:rPr>
          <w:rFonts w:asciiTheme="minorHAnsi" w:hAnsiTheme="minorHAnsi" w:cstheme="minorHAnsi"/>
        </w:rPr>
        <w:t xml:space="preserve">   </w:t>
      </w:r>
      <w:bookmarkStart w:id="44" w:name="OLE_LINK52"/>
      <w:bookmarkStart w:id="45" w:name="OLE_LINK53"/>
      <w:r w:rsidRPr="00C6479D">
        <w:rPr>
          <w:rFonts w:asciiTheme="minorHAnsi" w:hAnsiTheme="minorHAnsi" w:cstheme="minorHAnsi"/>
        </w:rPr>
        <w:t xml:space="preserve">let </w:t>
      </w:r>
      <w:proofErr w:type="spellStart"/>
      <w:r w:rsidRPr="00C6479D">
        <w:rPr>
          <w:rFonts w:asciiTheme="minorHAnsi" w:hAnsiTheme="minorHAnsi" w:cstheme="minorHAnsi"/>
        </w:rPr>
        <w:t>billingAddress</w:t>
      </w:r>
      <w:proofErr w:type="spellEnd"/>
      <w:r w:rsidRPr="00C6479D">
        <w:rPr>
          <w:rFonts w:asciiTheme="minorHAnsi" w:hAnsiTheme="minorHAnsi" w:cstheme="minorHAnsi"/>
        </w:rPr>
        <w:t xml:space="preserve"> = </w:t>
      </w:r>
      <w:proofErr w:type="spellStart"/>
      <w:proofErr w:type="gramStart"/>
      <w:r w:rsidRPr="00C6479D">
        <w:rPr>
          <w:rFonts w:asciiTheme="minorHAnsi" w:hAnsiTheme="minorHAnsi" w:cstheme="minorHAnsi"/>
        </w:rPr>
        <w:t>GDAddress</w:t>
      </w:r>
      <w:proofErr w:type="spellEnd"/>
      <w:r w:rsidRPr="00C6479D">
        <w:rPr>
          <w:rFonts w:asciiTheme="minorHAnsi" w:hAnsiTheme="minorHAnsi" w:cstheme="minorHAnsi"/>
        </w:rPr>
        <w:t>(</w:t>
      </w:r>
      <w:proofErr w:type="spellStart"/>
      <w:proofErr w:type="gramEnd"/>
      <w:r w:rsidRPr="00C6479D">
        <w:rPr>
          <w:rFonts w:asciiTheme="minorHAnsi" w:hAnsiTheme="minorHAnsi" w:cstheme="minorHAnsi"/>
        </w:rPr>
        <w:t>withCountryCode</w:t>
      </w:r>
      <w:proofErr w:type="spellEnd"/>
      <w:r w:rsidRPr="00C6479D">
        <w:rPr>
          <w:rFonts w:asciiTheme="minorHAnsi" w:hAnsiTheme="minorHAnsi" w:cstheme="minorHAnsi"/>
        </w:rPr>
        <w:t xml:space="preserve">: “some country Code ex: SAU”,  </w:t>
      </w:r>
      <w:proofErr w:type="spellStart"/>
      <w:r w:rsidRPr="00C6479D">
        <w:rPr>
          <w:rFonts w:asciiTheme="minorHAnsi" w:hAnsiTheme="minorHAnsi" w:cstheme="minorHAnsi"/>
        </w:rPr>
        <w:t>andCity</w:t>
      </w:r>
      <w:proofErr w:type="spellEnd"/>
      <w:r w:rsidRPr="00C6479D">
        <w:rPr>
          <w:rFonts w:asciiTheme="minorHAnsi" w:hAnsiTheme="minorHAnsi" w:cstheme="minorHAnsi"/>
        </w:rPr>
        <w:t xml:space="preserve">:  “some City“,  </w:t>
      </w:r>
      <w:proofErr w:type="spellStart"/>
      <w:r w:rsidRPr="00C6479D">
        <w:rPr>
          <w:rFonts w:asciiTheme="minorHAnsi" w:hAnsiTheme="minorHAnsi" w:cstheme="minorHAnsi"/>
        </w:rPr>
        <w:t>andStreet</w:t>
      </w:r>
      <w:proofErr w:type="spellEnd"/>
      <w:r w:rsidRPr="00C6479D">
        <w:rPr>
          <w:rFonts w:asciiTheme="minorHAnsi" w:hAnsiTheme="minorHAnsi" w:cstheme="minorHAnsi"/>
        </w:rPr>
        <w:t xml:space="preserve">: “some street address”, </w:t>
      </w:r>
      <w:proofErr w:type="spellStart"/>
      <w:r w:rsidRPr="00C6479D">
        <w:rPr>
          <w:rFonts w:asciiTheme="minorHAnsi" w:hAnsiTheme="minorHAnsi" w:cstheme="minorHAnsi"/>
        </w:rPr>
        <w:t>andPostCode</w:t>
      </w:r>
      <w:proofErr w:type="spellEnd"/>
      <w:r w:rsidRPr="00C6479D">
        <w:rPr>
          <w:rFonts w:asciiTheme="minorHAnsi" w:hAnsiTheme="minorHAnsi" w:cstheme="minorHAnsi"/>
        </w:rPr>
        <w:t xml:space="preserve">: “some </w:t>
      </w:r>
      <w:proofErr w:type="spellStart"/>
      <w:r w:rsidRPr="00C6479D">
        <w:rPr>
          <w:rFonts w:asciiTheme="minorHAnsi" w:hAnsiTheme="minorHAnsi" w:cstheme="minorHAnsi"/>
        </w:rPr>
        <w:t>postCode</w:t>
      </w:r>
      <w:proofErr w:type="spellEnd"/>
      <w:r w:rsidRPr="00C6479D">
        <w:rPr>
          <w:rFonts w:asciiTheme="minorHAnsi" w:hAnsiTheme="minorHAnsi" w:cstheme="minorHAnsi"/>
        </w:rPr>
        <w:t xml:space="preserve"> address”))</w:t>
      </w:r>
      <w:bookmarkEnd w:id="44"/>
      <w:bookmarkEnd w:id="45"/>
    </w:p>
    <w:p w14:paraId="33393E64" w14:textId="31FD12ED" w:rsidR="00833FEB" w:rsidRPr="00C6479D" w:rsidRDefault="00833FEB" w:rsidP="00833FEB">
      <w:pPr>
        <w:ind w:left="100"/>
        <w:rPr>
          <w:rFonts w:asciiTheme="minorHAnsi" w:hAnsiTheme="minorHAnsi" w:cstheme="minorHAnsi"/>
        </w:rPr>
      </w:pPr>
      <w:r w:rsidRPr="00C6479D">
        <w:rPr>
          <w:rFonts w:asciiTheme="minorHAnsi" w:hAnsiTheme="minorHAnsi" w:cstheme="minorHAnsi"/>
        </w:rPr>
        <w:t xml:space="preserve">let </w:t>
      </w:r>
      <w:proofErr w:type="spellStart"/>
      <w:r w:rsidRPr="00C6479D">
        <w:rPr>
          <w:rFonts w:asciiTheme="minorHAnsi" w:hAnsiTheme="minorHAnsi" w:cstheme="minorHAnsi"/>
        </w:rPr>
        <w:t>customerDetails</w:t>
      </w:r>
      <w:proofErr w:type="spellEnd"/>
      <w:r w:rsidRPr="00C6479D">
        <w:rPr>
          <w:rFonts w:asciiTheme="minorHAnsi" w:hAnsiTheme="minorHAnsi" w:cstheme="minorHAnsi"/>
        </w:rPr>
        <w:t xml:space="preserve"> = </w:t>
      </w:r>
      <w:proofErr w:type="spellStart"/>
      <w:r w:rsidRPr="00C6479D">
        <w:rPr>
          <w:rFonts w:asciiTheme="minorHAnsi" w:hAnsiTheme="minorHAnsi" w:cstheme="minorHAnsi"/>
        </w:rPr>
        <w:t>GDCustomerDetails</w:t>
      </w:r>
      <w:proofErr w:type="spellEnd"/>
      <w:r w:rsidRPr="00C6479D">
        <w:rPr>
          <w:rFonts w:asciiTheme="minorHAnsi" w:hAnsiTheme="minorHAnsi" w:cstheme="minorHAnsi"/>
        </w:rPr>
        <w:t xml:space="preserve"> (</w:t>
      </w:r>
      <w:proofErr w:type="spellStart"/>
      <w:r w:rsidRPr="00C6479D">
        <w:rPr>
          <w:rFonts w:asciiTheme="minorHAnsi" w:hAnsiTheme="minorHAnsi" w:cstheme="minorHAnsi"/>
        </w:rPr>
        <w:t>withEmail</w:t>
      </w:r>
      <w:proofErr w:type="spellEnd"/>
      <w:r w:rsidRPr="00C6479D">
        <w:rPr>
          <w:rFonts w:asciiTheme="minorHAnsi" w:hAnsiTheme="minorHAnsi" w:cstheme="minorHAnsi"/>
        </w:rPr>
        <w:t xml:space="preserve">: “valid email address”, </w:t>
      </w:r>
      <w:proofErr w:type="spellStart"/>
      <w:r w:rsidRPr="00C6479D">
        <w:rPr>
          <w:rFonts w:asciiTheme="minorHAnsi" w:hAnsiTheme="minorHAnsi" w:cstheme="minorHAnsi"/>
        </w:rPr>
        <w:t>andCallbaclUrl</w:t>
      </w:r>
      <w:proofErr w:type="spellEnd"/>
      <w:r w:rsidRPr="00C6479D">
        <w:rPr>
          <w:rFonts w:asciiTheme="minorHAnsi" w:hAnsiTheme="minorHAnsi" w:cstheme="minorHAnsi"/>
        </w:rPr>
        <w:t xml:space="preserve">: “valid </w:t>
      </w:r>
      <w:proofErr w:type="spellStart"/>
      <w:r w:rsidRPr="00C6479D">
        <w:rPr>
          <w:rFonts w:asciiTheme="minorHAnsi" w:hAnsiTheme="minorHAnsi" w:cstheme="minorHAnsi"/>
        </w:rPr>
        <w:t>url</w:t>
      </w:r>
      <w:proofErr w:type="spellEnd"/>
      <w:r w:rsidRPr="00C6479D">
        <w:rPr>
          <w:rFonts w:asciiTheme="minorHAnsi" w:hAnsiTheme="minorHAnsi" w:cstheme="minorHAnsi"/>
        </w:rPr>
        <w:t xml:space="preserve"> “, </w:t>
      </w:r>
      <w:proofErr w:type="spellStart"/>
      <w:r w:rsidRPr="00C6479D">
        <w:rPr>
          <w:rFonts w:asciiTheme="minorHAnsi" w:hAnsiTheme="minorHAnsi" w:cstheme="minorHAnsi"/>
        </w:rPr>
        <w:t>merchantReferenceID</w:t>
      </w:r>
      <w:proofErr w:type="spellEnd"/>
      <w:r w:rsidRPr="00C6479D">
        <w:rPr>
          <w:rFonts w:asciiTheme="minorHAnsi" w:hAnsiTheme="minorHAnsi" w:cstheme="minorHAnsi"/>
        </w:rPr>
        <w:t xml:space="preserve">: “your reference id”, </w:t>
      </w:r>
      <w:proofErr w:type="spellStart"/>
      <w:r w:rsidR="00BB679B">
        <w:rPr>
          <w:rFonts w:asciiTheme="minorHAnsi" w:hAnsiTheme="minorHAnsi" w:cstheme="minorHAnsi"/>
        </w:rPr>
        <w:t>paymentOperation</w:t>
      </w:r>
      <w:proofErr w:type="spellEnd"/>
      <w:r w:rsidR="00BB679B">
        <w:rPr>
          <w:rFonts w:asciiTheme="minorHAnsi" w:hAnsiTheme="minorHAnsi" w:cstheme="minorHAnsi"/>
        </w:rPr>
        <w:t xml:space="preserve">: </w:t>
      </w:r>
      <w:proofErr w:type="spellStart"/>
      <w:r w:rsidR="00BB679B">
        <w:rPr>
          <w:rFonts w:asciiTheme="minorHAnsi" w:hAnsiTheme="minorHAnsi" w:cstheme="minorHAnsi"/>
        </w:rPr>
        <w:t>PaymentOperation</w:t>
      </w:r>
      <w:proofErr w:type="spellEnd"/>
      <w:r w:rsidR="00BB679B">
        <w:rPr>
          <w:rFonts w:asciiTheme="minorHAnsi" w:hAnsiTheme="minorHAnsi" w:cstheme="minorHAnsi"/>
        </w:rPr>
        <w:t xml:space="preserve">, </w:t>
      </w:r>
      <w:proofErr w:type="spellStart"/>
      <w:r w:rsidRPr="00C6479D">
        <w:rPr>
          <w:rFonts w:asciiTheme="minorHAnsi" w:hAnsiTheme="minorHAnsi" w:cstheme="minorHAnsi"/>
        </w:rPr>
        <w:t>shippingAddress</w:t>
      </w:r>
      <w:proofErr w:type="spellEnd"/>
      <w:r w:rsidRPr="00C6479D">
        <w:rPr>
          <w:rFonts w:asciiTheme="minorHAnsi" w:hAnsiTheme="minorHAnsi" w:cstheme="minorHAnsi"/>
        </w:rPr>
        <w:t xml:space="preserve">: </w:t>
      </w:r>
      <w:proofErr w:type="spellStart"/>
      <w:r w:rsidRPr="00C6479D">
        <w:rPr>
          <w:rFonts w:asciiTheme="minorHAnsi" w:hAnsiTheme="minorHAnsi" w:cstheme="minorHAnsi"/>
        </w:rPr>
        <w:t>shippingAddress</w:t>
      </w:r>
      <w:proofErr w:type="spellEnd"/>
      <w:r w:rsidRPr="00C6479D">
        <w:rPr>
          <w:rFonts w:asciiTheme="minorHAnsi" w:hAnsiTheme="minorHAnsi" w:cstheme="minorHAnsi"/>
        </w:rPr>
        <w:t xml:space="preserve">, </w:t>
      </w:r>
      <w:proofErr w:type="spellStart"/>
      <w:r w:rsidRPr="00C6479D">
        <w:rPr>
          <w:rFonts w:asciiTheme="minorHAnsi" w:hAnsiTheme="minorHAnsi" w:cstheme="minorHAnsi"/>
        </w:rPr>
        <w:t>billingAddress</w:t>
      </w:r>
      <w:proofErr w:type="spellEnd"/>
      <w:r w:rsidRPr="00C6479D">
        <w:rPr>
          <w:rFonts w:asciiTheme="minorHAnsi" w:hAnsiTheme="minorHAnsi" w:cstheme="minorHAnsi"/>
        </w:rPr>
        <w:t xml:space="preserve">: </w:t>
      </w:r>
      <w:proofErr w:type="spellStart"/>
      <w:r w:rsidRPr="00C6479D">
        <w:rPr>
          <w:rFonts w:asciiTheme="minorHAnsi" w:hAnsiTheme="minorHAnsi" w:cstheme="minorHAnsi"/>
        </w:rPr>
        <w:t>billingAddress</w:t>
      </w:r>
      <w:proofErr w:type="spellEnd"/>
      <w:r w:rsidRPr="00C6479D">
        <w:rPr>
          <w:rFonts w:asciiTheme="minorHAnsi" w:hAnsiTheme="minorHAnsi" w:cstheme="minorHAnsi"/>
        </w:rPr>
        <w:t>))</w:t>
      </w:r>
    </w:p>
    <w:p w14:paraId="41CDD23D" w14:textId="6529B972" w:rsidR="00CA3474" w:rsidRDefault="00CA3474" w:rsidP="00EF6262">
      <w:pPr>
        <w:rPr>
          <w:rFonts w:ascii="Consolas" w:hAnsi="Consolas"/>
          <w:sz w:val="20"/>
          <w:szCs w:val="20"/>
        </w:rPr>
      </w:pPr>
    </w:p>
    <w:p w14:paraId="1B9066E3" w14:textId="77777777" w:rsidR="008C7923" w:rsidRDefault="008C7923" w:rsidP="00EF6262"/>
    <w:p w14:paraId="7F0932E1" w14:textId="77777777" w:rsidR="00BC3F95" w:rsidRDefault="00BC3F95" w:rsidP="00EF6262"/>
    <w:p w14:paraId="3D706F29" w14:textId="77777777" w:rsidR="00BC3F95" w:rsidRDefault="00BC3F95" w:rsidP="00EF6262"/>
    <w:p w14:paraId="546A7A8B" w14:textId="77777777" w:rsidR="00BC3F95" w:rsidRDefault="00BC3F95" w:rsidP="00EF6262"/>
    <w:p w14:paraId="61D27E06" w14:textId="77777777" w:rsidR="00BC3F95" w:rsidRDefault="00BC3F95" w:rsidP="00EF6262"/>
    <w:p w14:paraId="30B1E12C" w14:textId="77777777" w:rsidR="00BC3F95" w:rsidRDefault="00BC3F95" w:rsidP="00EF6262"/>
    <w:p w14:paraId="3E3FAF10" w14:textId="77777777" w:rsidR="00BC3F95" w:rsidRDefault="00BC3F95" w:rsidP="00EF6262"/>
    <w:p w14:paraId="273D4DDA" w14:textId="77777777" w:rsidR="00BC3F95" w:rsidRDefault="00BC3F95" w:rsidP="00EF6262"/>
    <w:p w14:paraId="3DB7EED1" w14:textId="77777777" w:rsidR="00BC3F95" w:rsidRDefault="00BC3F95" w:rsidP="00EF6262"/>
    <w:p w14:paraId="0D5DB844" w14:textId="75E06CB9" w:rsidR="00C6479D" w:rsidRDefault="003B7C07" w:rsidP="00EF6262">
      <w:r>
        <w:lastRenderedPageBreak/>
        <w:t>Example</w:t>
      </w:r>
      <w:r w:rsidR="00B269A1">
        <w:t xml:space="preserve"> </w:t>
      </w:r>
      <w:r w:rsidR="009A5E01">
        <w:t>parameters</w:t>
      </w:r>
      <w:r>
        <w:t xml:space="preserve"> Objective C:</w:t>
      </w:r>
    </w:p>
    <w:p w14:paraId="00681070" w14:textId="55CBFAB4" w:rsidR="00CA3474" w:rsidRPr="00C6479D" w:rsidRDefault="00C6479D" w:rsidP="00EF6262">
      <w:r w:rsidRPr="002300D0">
        <w:rPr>
          <w:rFonts w:ascii="Consolas" w:hAnsi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 wp14:anchorId="1BE68253" wp14:editId="60E55F49">
                <wp:simplePos x="0" y="0"/>
                <wp:positionH relativeFrom="margin">
                  <wp:posOffset>-81643</wp:posOffset>
                </wp:positionH>
                <wp:positionV relativeFrom="paragraph">
                  <wp:posOffset>109764</wp:posOffset>
                </wp:positionV>
                <wp:extent cx="5891135" cy="2228850"/>
                <wp:effectExtent l="0" t="0" r="14605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1135" cy="22288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EE2FA4" w14:textId="77777777" w:rsidR="00D21D88" w:rsidRDefault="00D21D88" w:rsidP="00BF1B1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E68253" id="Rectangle 18" o:spid="_x0000_s1026" style="position:absolute;margin-left:-6.45pt;margin-top:8.65pt;width:463.85pt;height:175.5pt;z-index:-251597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" fillcolor="#e7e6e6 [3214]" strokecolor="white [3212]" strokeweight="1pt">
                <v:textbox>
                  <w:txbxContent>
                    <w:p w14:paraId="2CEE2FA4" w14:textId="77777777" w:rsidR="00D21D88" w:rsidRDefault="00D21D88" w:rsidP="00BF1B19"/>
                  </w:txbxContent>
                </v:textbox>
                <w10:wrap anchorx="margin"/>
              </v:rect>
            </w:pict>
          </mc:Fallback>
        </mc:AlternateContent>
      </w:r>
    </w:p>
    <w:p w14:paraId="14D08F1A" w14:textId="04BB676C" w:rsidR="00163D85" w:rsidRDefault="00163D85" w:rsidP="003B7C07">
      <w:pPr>
        <w:rPr>
          <w:rFonts w:cs="Calibri"/>
          <w:color w:val="2F363D"/>
        </w:rPr>
      </w:pPr>
      <w:r>
        <w:rPr>
          <w:rFonts w:cs="Calibri"/>
          <w:color w:val="2F363D"/>
        </w:rPr>
        <w:t xml:space="preserve">   </w:t>
      </w:r>
      <w:proofErr w:type="spellStart"/>
      <w:r w:rsidR="003B7C07" w:rsidRPr="003B7C07">
        <w:rPr>
          <w:rFonts w:cs="Calibri"/>
          <w:color w:val="2F363D"/>
        </w:rPr>
        <w:t>GDAmount</w:t>
      </w:r>
      <w:proofErr w:type="spellEnd"/>
      <w:r w:rsidR="003B7C07" w:rsidRPr="003B7C07">
        <w:rPr>
          <w:rFonts w:cs="Calibri"/>
          <w:color w:val="2F363D"/>
        </w:rPr>
        <w:t xml:space="preserve"> *amount = [[</w:t>
      </w:r>
      <w:proofErr w:type="spellStart"/>
      <w:r w:rsidR="003B7C07" w:rsidRPr="003B7C07">
        <w:rPr>
          <w:rFonts w:cs="Calibri"/>
          <w:color w:val="2F363D"/>
        </w:rPr>
        <w:t>GDAmount</w:t>
      </w:r>
      <w:proofErr w:type="spellEnd"/>
      <w:r w:rsidR="003B7C07" w:rsidRPr="003B7C07">
        <w:rPr>
          <w:rFonts w:cs="Calibri"/>
          <w:color w:val="2F363D"/>
        </w:rPr>
        <w:t xml:space="preserve"> </w:t>
      </w:r>
      <w:proofErr w:type="spellStart"/>
      <w:r w:rsidR="003B7C07" w:rsidRPr="003B7C07">
        <w:rPr>
          <w:rFonts w:cs="Calibri"/>
          <w:color w:val="2F363D"/>
        </w:rPr>
        <w:t>alloc</w:t>
      </w:r>
      <w:proofErr w:type="spellEnd"/>
      <w:r w:rsidR="003B7C07" w:rsidRPr="003B7C07">
        <w:rPr>
          <w:rFonts w:cs="Calibri"/>
          <w:color w:val="2F363D"/>
        </w:rPr>
        <w:t xml:space="preserve">] </w:t>
      </w:r>
      <w:proofErr w:type="spellStart"/>
      <w:r w:rsidR="003B7C07" w:rsidRPr="003B7C07">
        <w:rPr>
          <w:rFonts w:cs="Calibri"/>
          <w:color w:val="2F363D"/>
        </w:rPr>
        <w:t>initWithAmount</w:t>
      </w:r>
      <w:proofErr w:type="spellEnd"/>
      <w:r w:rsidR="003B7C07" w:rsidRPr="003B7C07">
        <w:rPr>
          <w:rFonts w:cs="Calibri"/>
          <w:color w:val="2F363D"/>
        </w:rPr>
        <w:t xml:space="preserve">: </w:t>
      </w:r>
      <w:r w:rsidR="003B7C07">
        <w:rPr>
          <w:rFonts w:cs="Calibri"/>
          <w:color w:val="2F363D"/>
        </w:rPr>
        <w:t>23.10</w:t>
      </w:r>
      <w:r w:rsidR="003B7C07" w:rsidRPr="003B7C07">
        <w:rPr>
          <w:rFonts w:cs="Calibri"/>
          <w:color w:val="2F363D"/>
        </w:rPr>
        <w:t xml:space="preserve"> currency: </w:t>
      </w:r>
      <w:proofErr w:type="gramStart"/>
      <w:r w:rsidR="003B7C07">
        <w:rPr>
          <w:rFonts w:cs="Calibri"/>
          <w:color w:val="2F363D"/>
        </w:rPr>
        <w:t>@”SAR</w:t>
      </w:r>
      <w:proofErr w:type="gramEnd"/>
      <w:r w:rsidR="003B7C07">
        <w:rPr>
          <w:rFonts w:cs="Calibri"/>
          <w:color w:val="2F363D"/>
        </w:rPr>
        <w:t>”</w:t>
      </w:r>
      <w:r w:rsidR="003B7C07" w:rsidRPr="003B7C07">
        <w:rPr>
          <w:rFonts w:cs="Calibri"/>
          <w:color w:val="2F363D"/>
        </w:rPr>
        <w:t>]</w:t>
      </w:r>
    </w:p>
    <w:p w14:paraId="088FABAD" w14:textId="1EB5E28F" w:rsidR="00163D85" w:rsidRPr="00163D85" w:rsidRDefault="00163D85" w:rsidP="00163D85">
      <w:pPr>
        <w:rPr>
          <w:rFonts w:cs="Calibri"/>
          <w:color w:val="2F363D"/>
        </w:rPr>
      </w:pPr>
      <w:r>
        <w:rPr>
          <w:rFonts w:cs="Calibri"/>
          <w:color w:val="2F363D"/>
        </w:rPr>
        <w:t xml:space="preserve">   </w:t>
      </w:r>
      <w:proofErr w:type="spellStart"/>
      <w:r w:rsidR="003B7C07" w:rsidRPr="003B7C07">
        <w:rPr>
          <w:rFonts w:cs="Calibri"/>
          <w:color w:val="2F363D"/>
        </w:rPr>
        <w:t>GDCardDetails</w:t>
      </w:r>
      <w:proofErr w:type="spellEnd"/>
      <w:r w:rsidR="003B7C07" w:rsidRPr="003B7C07">
        <w:rPr>
          <w:rFonts w:cs="Calibri"/>
          <w:color w:val="2F363D"/>
        </w:rPr>
        <w:t xml:space="preserve"> *</w:t>
      </w:r>
      <w:proofErr w:type="spellStart"/>
      <w:r w:rsidR="003B7C07" w:rsidRPr="003B7C07">
        <w:rPr>
          <w:rFonts w:cs="Calibri"/>
          <w:color w:val="2F363D"/>
        </w:rPr>
        <w:t>cardDetails</w:t>
      </w:r>
      <w:proofErr w:type="spellEnd"/>
      <w:r w:rsidR="003B7C07" w:rsidRPr="003B7C07">
        <w:rPr>
          <w:rFonts w:cs="Calibri"/>
          <w:color w:val="2F363D"/>
        </w:rPr>
        <w:t xml:space="preserve"> = [[</w:t>
      </w:r>
      <w:proofErr w:type="spellStart"/>
      <w:r w:rsidR="003B7C07" w:rsidRPr="003B7C07">
        <w:rPr>
          <w:rFonts w:cs="Calibri"/>
          <w:color w:val="2F363D"/>
        </w:rPr>
        <w:t>GDCardDetails</w:t>
      </w:r>
      <w:proofErr w:type="spellEnd"/>
      <w:r w:rsidR="003B7C07" w:rsidRPr="003B7C07">
        <w:rPr>
          <w:rFonts w:cs="Calibri"/>
          <w:color w:val="2F363D"/>
        </w:rPr>
        <w:t xml:space="preserve"> </w:t>
      </w:r>
      <w:proofErr w:type="spellStart"/>
      <w:r w:rsidR="003B7C07" w:rsidRPr="003B7C07">
        <w:rPr>
          <w:rFonts w:cs="Calibri"/>
          <w:color w:val="2F363D"/>
        </w:rPr>
        <w:t>alloc</w:t>
      </w:r>
      <w:proofErr w:type="spellEnd"/>
      <w:r w:rsidR="003B7C07" w:rsidRPr="003B7C07">
        <w:rPr>
          <w:rFonts w:cs="Calibri"/>
          <w:color w:val="2F363D"/>
        </w:rPr>
        <w:t xml:space="preserve">] </w:t>
      </w:r>
      <w:proofErr w:type="spellStart"/>
      <w:r w:rsidR="003B7C07" w:rsidRPr="003B7C07">
        <w:rPr>
          <w:rFonts w:cs="Calibri"/>
          <w:color w:val="2F363D"/>
        </w:rPr>
        <w:t>initWithCardholderName</w:t>
      </w:r>
      <w:proofErr w:type="spellEnd"/>
      <w:r w:rsidR="003B7C07" w:rsidRPr="003B7C07">
        <w:rPr>
          <w:rFonts w:cs="Calibri"/>
          <w:color w:val="2F363D"/>
        </w:rPr>
        <w:t>:</w:t>
      </w:r>
      <w:r w:rsidR="003B7C07">
        <w:rPr>
          <w:rFonts w:cs="Calibri"/>
          <w:color w:val="2F363D"/>
        </w:rPr>
        <w:t xml:space="preserve"> @”name”</w:t>
      </w:r>
      <w:r w:rsidR="003B7C07" w:rsidRPr="003B7C07">
        <w:rPr>
          <w:rFonts w:cs="Calibri"/>
          <w:color w:val="2F363D"/>
        </w:rPr>
        <w:t xml:space="preserve"> </w:t>
      </w:r>
      <w:proofErr w:type="spellStart"/>
      <w:r w:rsidR="003B7C07" w:rsidRPr="003B7C07">
        <w:rPr>
          <w:rFonts w:cs="Calibri"/>
          <w:color w:val="2F363D"/>
        </w:rPr>
        <w:t>andCardNumber</w:t>
      </w:r>
      <w:proofErr w:type="spellEnd"/>
      <w:r w:rsidR="003B7C07" w:rsidRPr="003B7C07">
        <w:rPr>
          <w:rFonts w:cs="Calibri"/>
          <w:color w:val="2F363D"/>
        </w:rPr>
        <w:t xml:space="preserve">: </w:t>
      </w:r>
      <w:proofErr w:type="gramStart"/>
      <w:r w:rsidR="003B7C07">
        <w:rPr>
          <w:rFonts w:cs="Calibri"/>
          <w:color w:val="2F363D"/>
        </w:rPr>
        <w:t>@“</w:t>
      </w:r>
      <w:proofErr w:type="gramEnd"/>
      <w:r w:rsidR="003B7C07">
        <w:rPr>
          <w:rFonts w:cs="Calibri"/>
          <w:color w:val="2F363D"/>
        </w:rPr>
        <w:t xml:space="preserve">4111111111111111” </w:t>
      </w:r>
      <w:proofErr w:type="spellStart"/>
      <w:r w:rsidR="003B7C07" w:rsidRPr="003B7C07">
        <w:rPr>
          <w:rFonts w:cs="Calibri"/>
          <w:color w:val="2F363D"/>
        </w:rPr>
        <w:t>andCVV</w:t>
      </w:r>
      <w:proofErr w:type="spellEnd"/>
      <w:r w:rsidR="003B7C07" w:rsidRPr="003B7C07">
        <w:rPr>
          <w:rFonts w:cs="Calibri"/>
          <w:color w:val="2F363D"/>
        </w:rPr>
        <w:t xml:space="preserve">: </w:t>
      </w:r>
      <w:r w:rsidR="003B7C07">
        <w:rPr>
          <w:rFonts w:cs="Calibri"/>
          <w:color w:val="2F363D"/>
        </w:rPr>
        <w:t>@”111”</w:t>
      </w:r>
      <w:r w:rsidR="003B7C07" w:rsidRPr="003B7C07">
        <w:rPr>
          <w:rFonts w:cs="Calibri"/>
          <w:color w:val="2F363D"/>
        </w:rPr>
        <w:t xml:space="preserve">andExpiryMonth: </w:t>
      </w:r>
      <w:r w:rsidR="00C6479D">
        <w:rPr>
          <w:rFonts w:cs="Calibri"/>
          <w:color w:val="2F363D"/>
        </w:rPr>
        <w:t xml:space="preserve">12 </w:t>
      </w:r>
      <w:proofErr w:type="spellStart"/>
      <w:r w:rsidR="003B7C07" w:rsidRPr="003B7C07">
        <w:rPr>
          <w:rFonts w:cs="Calibri"/>
          <w:color w:val="2F363D"/>
        </w:rPr>
        <w:t>andExpiryYear</w:t>
      </w:r>
      <w:proofErr w:type="spellEnd"/>
      <w:r w:rsidR="003B7C07" w:rsidRPr="003B7C07">
        <w:rPr>
          <w:rFonts w:cs="Calibri"/>
          <w:color w:val="2F363D"/>
        </w:rPr>
        <w:t xml:space="preserve">: </w:t>
      </w:r>
      <w:r w:rsidR="00C6479D">
        <w:rPr>
          <w:rFonts w:cs="Calibri"/>
          <w:color w:val="2F363D"/>
        </w:rPr>
        <w:t>23</w:t>
      </w:r>
      <w:r>
        <w:rPr>
          <w:rFonts w:cs="Calibri"/>
          <w:color w:val="2F363D"/>
        </w:rPr>
        <w:t>];</w:t>
      </w:r>
    </w:p>
    <w:p w14:paraId="1CE42C1E" w14:textId="6A18122C" w:rsidR="00163D85" w:rsidRPr="00163D85" w:rsidRDefault="00163D85" w:rsidP="00163D85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2F363D"/>
        </w:rPr>
        <w:t xml:space="preserve">   </w:t>
      </w:r>
      <w:proofErr w:type="spellStart"/>
      <w:r w:rsidRPr="00163D85">
        <w:rPr>
          <w:rFonts w:asciiTheme="minorHAnsi" w:hAnsiTheme="minorHAnsi" w:cstheme="minorHAnsi"/>
          <w:color w:val="2F363D"/>
        </w:rPr>
        <w:t>GDTokenizationDetails</w:t>
      </w:r>
      <w:proofErr w:type="spellEnd"/>
      <w:r w:rsidRPr="00163D85">
        <w:rPr>
          <w:rFonts w:asciiTheme="minorHAnsi" w:hAnsiTheme="minorHAnsi" w:cstheme="minorHAnsi"/>
          <w:color w:val="2F363D"/>
        </w:rPr>
        <w:t xml:space="preserve"> *</w:t>
      </w:r>
      <w:proofErr w:type="spellStart"/>
      <w:r w:rsidRPr="00163D85">
        <w:rPr>
          <w:rFonts w:asciiTheme="minorHAnsi" w:hAnsiTheme="minorHAnsi" w:cstheme="minorHAnsi"/>
          <w:color w:val="2F363D"/>
        </w:rPr>
        <w:t>tokenizationDetails</w:t>
      </w:r>
      <w:proofErr w:type="spellEnd"/>
      <w:r w:rsidRPr="00163D85">
        <w:rPr>
          <w:rFonts w:asciiTheme="minorHAnsi" w:hAnsiTheme="minorHAnsi" w:cstheme="minorHAnsi"/>
          <w:color w:val="2F363D"/>
        </w:rPr>
        <w:t xml:space="preserve"> = [[</w:t>
      </w:r>
      <w:proofErr w:type="spellStart"/>
      <w:r w:rsidRPr="00163D85">
        <w:rPr>
          <w:rFonts w:asciiTheme="minorHAnsi" w:hAnsiTheme="minorHAnsi" w:cstheme="minorHAnsi"/>
          <w:color w:val="2F363D"/>
        </w:rPr>
        <w:t>GDTokenizationDetails</w:t>
      </w:r>
      <w:proofErr w:type="spellEnd"/>
      <w:r w:rsidRPr="00163D85">
        <w:rPr>
          <w:rFonts w:asciiTheme="minorHAnsi" w:hAnsiTheme="minorHAnsi" w:cstheme="minorHAnsi"/>
          <w:color w:val="2F363D"/>
        </w:rPr>
        <w:t xml:space="preserve"> </w:t>
      </w:r>
      <w:proofErr w:type="spellStart"/>
      <w:r w:rsidRPr="00163D85">
        <w:rPr>
          <w:rFonts w:asciiTheme="minorHAnsi" w:hAnsiTheme="minorHAnsi" w:cstheme="minorHAnsi"/>
          <w:color w:val="2F363D"/>
        </w:rPr>
        <w:t>alloc</w:t>
      </w:r>
      <w:proofErr w:type="spellEnd"/>
      <w:r w:rsidRPr="00163D85">
        <w:rPr>
          <w:rFonts w:asciiTheme="minorHAnsi" w:hAnsiTheme="minorHAnsi" w:cstheme="minorHAnsi"/>
          <w:color w:val="2F363D"/>
        </w:rPr>
        <w:t xml:space="preserve">] </w:t>
      </w:r>
      <w:proofErr w:type="spellStart"/>
      <w:proofErr w:type="gramStart"/>
      <w:r w:rsidRPr="00163D85">
        <w:rPr>
          <w:rFonts w:asciiTheme="minorHAnsi" w:hAnsiTheme="minorHAnsi" w:cstheme="minorHAnsi"/>
          <w:color w:val="2F363D"/>
        </w:rPr>
        <w:t>initWithCardOnFile:Bool</w:t>
      </w:r>
      <w:proofErr w:type="spellEnd"/>
      <w:proofErr w:type="gramEnd"/>
      <w:r w:rsidRPr="00163D85">
        <w:rPr>
          <w:rFonts w:asciiTheme="minorHAnsi" w:hAnsiTheme="minorHAnsi" w:cstheme="minorHAnsi"/>
          <w:color w:val="2F363D"/>
        </w:rPr>
        <w:t xml:space="preserve"> </w:t>
      </w:r>
      <w:proofErr w:type="spellStart"/>
      <w:r w:rsidRPr="00163D85">
        <w:rPr>
          <w:rFonts w:asciiTheme="minorHAnsi" w:hAnsiTheme="minorHAnsi" w:cstheme="minorHAnsi"/>
          <w:color w:val="2F363D"/>
        </w:rPr>
        <w:t>initiatedBy</w:t>
      </w:r>
      <w:proofErr w:type="spellEnd"/>
      <w:r w:rsidRPr="00163D85">
        <w:rPr>
          <w:rFonts w:asciiTheme="minorHAnsi" w:hAnsiTheme="minorHAnsi" w:cstheme="minorHAnsi"/>
          <w:color w:val="2F363D"/>
        </w:rPr>
        <w:t xml:space="preserve">: </w:t>
      </w:r>
      <w:proofErr w:type="spellStart"/>
      <w:r w:rsidRPr="00163D85">
        <w:rPr>
          <w:rFonts w:asciiTheme="minorHAnsi" w:hAnsiTheme="minorHAnsi" w:cstheme="minorHAnsi"/>
          <w:color w:val="2F363D"/>
        </w:rPr>
        <w:t>NSString</w:t>
      </w:r>
      <w:proofErr w:type="spellEnd"/>
      <w:r w:rsidRPr="00163D85">
        <w:rPr>
          <w:rFonts w:asciiTheme="minorHAnsi" w:hAnsiTheme="minorHAnsi" w:cstheme="minorHAnsi"/>
          <w:color w:val="2F363D"/>
        </w:rPr>
        <w:t xml:space="preserve">  </w:t>
      </w:r>
      <w:proofErr w:type="spellStart"/>
      <w:r w:rsidRPr="00163D85">
        <w:rPr>
          <w:rFonts w:asciiTheme="minorHAnsi" w:hAnsiTheme="minorHAnsi" w:cstheme="minorHAnsi"/>
          <w:color w:val="2F363D"/>
        </w:rPr>
        <w:t>agreementId:NSString</w:t>
      </w:r>
      <w:proofErr w:type="spellEnd"/>
      <w:r w:rsidRPr="00163D85">
        <w:rPr>
          <w:rFonts w:asciiTheme="minorHAnsi" w:hAnsiTheme="minorHAnsi" w:cstheme="minorHAnsi"/>
          <w:color w:val="2F363D"/>
        </w:rPr>
        <w:t xml:space="preserve"> </w:t>
      </w:r>
      <w:proofErr w:type="spellStart"/>
      <w:r w:rsidRPr="00163D85">
        <w:rPr>
          <w:rFonts w:asciiTheme="minorHAnsi" w:hAnsiTheme="minorHAnsi" w:cstheme="minorHAnsi"/>
          <w:color w:val="2F363D"/>
        </w:rPr>
        <w:t>agreementType:NSString</w:t>
      </w:r>
      <w:proofErr w:type="spellEnd"/>
      <w:r>
        <w:rPr>
          <w:rFonts w:ascii="Menlo" w:hAnsi="Menlo" w:cs="Menlo"/>
          <w:color w:val="2F363D"/>
          <w:sz w:val="24"/>
          <w:szCs w:val="24"/>
        </w:rPr>
        <w:t>];</w:t>
      </w:r>
    </w:p>
    <w:p w14:paraId="18BE373D" w14:textId="148AF3E5" w:rsidR="00C6479D" w:rsidRDefault="00163D85" w:rsidP="00C6479D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2F363D"/>
        </w:rPr>
      </w:pPr>
      <w:r>
        <w:rPr>
          <w:rFonts w:cs="Calibri"/>
          <w:color w:val="2F363D"/>
        </w:rPr>
        <w:t xml:space="preserve">  </w:t>
      </w:r>
      <w:proofErr w:type="spellStart"/>
      <w:r w:rsidR="00C6479D" w:rsidRPr="00C6479D">
        <w:rPr>
          <w:rFonts w:cs="Calibri"/>
          <w:color w:val="2F363D"/>
        </w:rPr>
        <w:t>GDAddress</w:t>
      </w:r>
      <w:proofErr w:type="spellEnd"/>
      <w:r w:rsidR="00C6479D" w:rsidRPr="00C6479D">
        <w:rPr>
          <w:rFonts w:cs="Calibri"/>
          <w:color w:val="2F363D"/>
        </w:rPr>
        <w:t xml:space="preserve"> *</w:t>
      </w:r>
      <w:proofErr w:type="spellStart"/>
      <w:r w:rsidR="00C6479D" w:rsidRPr="00C6479D">
        <w:rPr>
          <w:rFonts w:cs="Calibri"/>
          <w:color w:val="2F363D"/>
        </w:rPr>
        <w:t>shippingAddress</w:t>
      </w:r>
      <w:proofErr w:type="spellEnd"/>
      <w:r w:rsidR="00C6479D" w:rsidRPr="00C6479D">
        <w:rPr>
          <w:rFonts w:cs="Calibri"/>
          <w:color w:val="2F363D"/>
        </w:rPr>
        <w:t xml:space="preserve"> = [[</w:t>
      </w:r>
      <w:proofErr w:type="spellStart"/>
      <w:r w:rsidR="00C6479D" w:rsidRPr="00C6479D">
        <w:rPr>
          <w:rFonts w:cs="Calibri"/>
          <w:color w:val="2F363D"/>
        </w:rPr>
        <w:t>GDAddress</w:t>
      </w:r>
      <w:proofErr w:type="spellEnd"/>
      <w:r w:rsidR="00C6479D" w:rsidRPr="00C6479D">
        <w:rPr>
          <w:rFonts w:cs="Calibri"/>
          <w:color w:val="2F363D"/>
        </w:rPr>
        <w:t xml:space="preserve"> </w:t>
      </w:r>
      <w:proofErr w:type="spellStart"/>
      <w:r w:rsidR="00C6479D" w:rsidRPr="00C6479D">
        <w:rPr>
          <w:rFonts w:cs="Calibri"/>
          <w:color w:val="2F363D"/>
        </w:rPr>
        <w:t>alloc</w:t>
      </w:r>
      <w:proofErr w:type="spellEnd"/>
      <w:r w:rsidR="00C6479D" w:rsidRPr="00C6479D">
        <w:rPr>
          <w:rFonts w:cs="Calibri"/>
          <w:color w:val="2F363D"/>
        </w:rPr>
        <w:t xml:space="preserve">] </w:t>
      </w:r>
      <w:proofErr w:type="spellStart"/>
      <w:r w:rsidR="00C6479D" w:rsidRPr="00C6479D">
        <w:rPr>
          <w:rFonts w:cs="Calibri"/>
          <w:color w:val="2F363D"/>
        </w:rPr>
        <w:t>initWithCountryCode</w:t>
      </w:r>
      <w:proofErr w:type="spellEnd"/>
      <w:r w:rsidR="00C6479D" w:rsidRPr="00C6479D">
        <w:rPr>
          <w:rFonts w:cs="Calibri"/>
          <w:color w:val="2F363D"/>
        </w:rPr>
        <w:t>:</w:t>
      </w:r>
      <w:r w:rsidR="00C6479D">
        <w:rPr>
          <w:rFonts w:cs="Calibri"/>
          <w:color w:val="2F363D"/>
        </w:rPr>
        <w:t xml:space="preserve"> </w:t>
      </w:r>
      <w:proofErr w:type="gramStart"/>
      <w:r w:rsidR="00C6479D">
        <w:rPr>
          <w:rFonts w:cs="Calibri"/>
          <w:color w:val="2F363D"/>
        </w:rPr>
        <w:t>@”</w:t>
      </w:r>
      <w:r w:rsidR="00C6479D">
        <w:t>some</w:t>
      </w:r>
      <w:proofErr w:type="gramEnd"/>
      <w:r w:rsidR="00C6479D">
        <w:t xml:space="preserve"> country Code ex: SAU</w:t>
      </w:r>
      <w:r w:rsidR="00C6479D">
        <w:rPr>
          <w:rFonts w:cs="Calibri"/>
          <w:color w:val="2F363D"/>
        </w:rPr>
        <w:t>”</w:t>
      </w:r>
      <w:r w:rsidR="00C6479D" w:rsidRPr="00C6479D">
        <w:rPr>
          <w:rFonts w:cs="Calibri"/>
          <w:color w:val="2F363D"/>
        </w:rPr>
        <w:t xml:space="preserve"> </w:t>
      </w:r>
      <w:proofErr w:type="spellStart"/>
      <w:r w:rsidR="00C6479D" w:rsidRPr="00C6479D">
        <w:rPr>
          <w:rFonts w:cs="Calibri"/>
          <w:color w:val="2F363D"/>
        </w:rPr>
        <w:t>andCity</w:t>
      </w:r>
      <w:proofErr w:type="spellEnd"/>
      <w:r w:rsidR="00C6479D" w:rsidRPr="00C6479D">
        <w:rPr>
          <w:rFonts w:cs="Calibri"/>
          <w:color w:val="2F363D"/>
        </w:rPr>
        <w:t>:</w:t>
      </w:r>
      <w:r w:rsidR="00C6479D">
        <w:rPr>
          <w:rFonts w:cs="Calibri"/>
          <w:color w:val="2F363D"/>
        </w:rPr>
        <w:t>@”some City”</w:t>
      </w:r>
      <w:r w:rsidR="00C6479D" w:rsidRPr="00C6479D">
        <w:rPr>
          <w:rFonts w:cs="Calibri"/>
          <w:color w:val="2F363D"/>
        </w:rPr>
        <w:t xml:space="preserve"> </w:t>
      </w:r>
      <w:proofErr w:type="spellStart"/>
      <w:r w:rsidR="00C6479D" w:rsidRPr="00C6479D">
        <w:rPr>
          <w:rFonts w:cs="Calibri"/>
          <w:color w:val="2F363D"/>
        </w:rPr>
        <w:t>andStreet</w:t>
      </w:r>
      <w:proofErr w:type="spellEnd"/>
      <w:r w:rsidR="00C6479D" w:rsidRPr="00C6479D">
        <w:rPr>
          <w:rFonts w:cs="Calibri"/>
          <w:color w:val="2F363D"/>
        </w:rPr>
        <w:t>:</w:t>
      </w:r>
      <w:r w:rsidR="00C6479D">
        <w:rPr>
          <w:rFonts w:cs="Calibri"/>
          <w:color w:val="2F363D"/>
        </w:rPr>
        <w:t xml:space="preserve"> @”some address”</w:t>
      </w:r>
      <w:r w:rsidR="00C6479D" w:rsidRPr="00C6479D">
        <w:rPr>
          <w:rFonts w:cs="Calibri"/>
          <w:color w:val="2F363D"/>
        </w:rPr>
        <w:t xml:space="preserve"> </w:t>
      </w:r>
      <w:proofErr w:type="spellStart"/>
      <w:r w:rsidR="00C6479D" w:rsidRPr="00C6479D">
        <w:rPr>
          <w:rFonts w:cs="Calibri"/>
          <w:color w:val="2F363D"/>
        </w:rPr>
        <w:t>andPostCode</w:t>
      </w:r>
      <w:proofErr w:type="spellEnd"/>
      <w:r w:rsidR="00C6479D" w:rsidRPr="00C6479D">
        <w:rPr>
          <w:rFonts w:cs="Calibri"/>
          <w:color w:val="2F363D"/>
        </w:rPr>
        <w:t>:</w:t>
      </w:r>
      <w:r w:rsidR="00C6479D">
        <w:rPr>
          <w:rFonts w:cs="Calibri"/>
          <w:color w:val="2F363D"/>
        </w:rPr>
        <w:t xml:space="preserve">@”some </w:t>
      </w:r>
      <w:proofErr w:type="spellStart"/>
      <w:r w:rsidR="00C6479D">
        <w:rPr>
          <w:rFonts w:cs="Calibri"/>
          <w:color w:val="2F363D"/>
        </w:rPr>
        <w:t>postalCode</w:t>
      </w:r>
      <w:proofErr w:type="spellEnd"/>
      <w:r w:rsidR="00C6479D">
        <w:rPr>
          <w:rFonts w:cs="Calibri"/>
          <w:color w:val="2F363D"/>
        </w:rPr>
        <w:t>”</w:t>
      </w:r>
      <w:r>
        <w:rPr>
          <w:rFonts w:cs="Calibri"/>
          <w:color w:val="2F363D"/>
        </w:rPr>
        <w:t>]</w:t>
      </w:r>
      <w:r w:rsidR="00C6479D" w:rsidRPr="00C6479D">
        <w:rPr>
          <w:rFonts w:cs="Calibri"/>
          <w:color w:val="2F363D"/>
        </w:rPr>
        <w:t>;</w:t>
      </w:r>
    </w:p>
    <w:p w14:paraId="2F790819" w14:textId="68C47249" w:rsidR="00C6479D" w:rsidRDefault="00C6479D" w:rsidP="00C6479D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2F363D"/>
        </w:rPr>
      </w:pPr>
      <w:proofErr w:type="spellStart"/>
      <w:r w:rsidRPr="00C6479D">
        <w:rPr>
          <w:rFonts w:cs="Calibri"/>
          <w:color w:val="2F363D"/>
        </w:rPr>
        <w:t>GDAddress</w:t>
      </w:r>
      <w:proofErr w:type="spellEnd"/>
      <w:r w:rsidRPr="00C6479D">
        <w:rPr>
          <w:rFonts w:cs="Calibri"/>
          <w:color w:val="2F363D"/>
        </w:rPr>
        <w:t xml:space="preserve"> *</w:t>
      </w:r>
      <w:proofErr w:type="spellStart"/>
      <w:r>
        <w:rPr>
          <w:rFonts w:cs="Calibri"/>
          <w:color w:val="2F363D"/>
        </w:rPr>
        <w:t>billing</w:t>
      </w:r>
      <w:r w:rsidRPr="00C6479D">
        <w:rPr>
          <w:rFonts w:cs="Calibri"/>
          <w:color w:val="2F363D"/>
        </w:rPr>
        <w:t>Address</w:t>
      </w:r>
      <w:proofErr w:type="spellEnd"/>
      <w:r w:rsidRPr="00C6479D">
        <w:rPr>
          <w:rFonts w:cs="Calibri"/>
          <w:color w:val="2F363D"/>
        </w:rPr>
        <w:t xml:space="preserve"> = [[</w:t>
      </w:r>
      <w:proofErr w:type="spellStart"/>
      <w:r w:rsidRPr="00C6479D">
        <w:rPr>
          <w:rFonts w:cs="Calibri"/>
          <w:color w:val="2F363D"/>
        </w:rPr>
        <w:t>GDAddress</w:t>
      </w:r>
      <w:proofErr w:type="spellEnd"/>
      <w:r w:rsidRPr="00C6479D">
        <w:rPr>
          <w:rFonts w:cs="Calibri"/>
          <w:color w:val="2F363D"/>
        </w:rPr>
        <w:t xml:space="preserve"> </w:t>
      </w:r>
      <w:proofErr w:type="spellStart"/>
      <w:r w:rsidRPr="00C6479D">
        <w:rPr>
          <w:rFonts w:cs="Calibri"/>
          <w:color w:val="2F363D"/>
        </w:rPr>
        <w:t>alloc</w:t>
      </w:r>
      <w:proofErr w:type="spellEnd"/>
      <w:r w:rsidRPr="00C6479D">
        <w:rPr>
          <w:rFonts w:cs="Calibri"/>
          <w:color w:val="2F363D"/>
        </w:rPr>
        <w:t xml:space="preserve">] </w:t>
      </w:r>
      <w:proofErr w:type="spellStart"/>
      <w:r w:rsidRPr="00C6479D">
        <w:rPr>
          <w:rFonts w:cs="Calibri"/>
          <w:color w:val="2F363D"/>
        </w:rPr>
        <w:t>initWithCountryCode</w:t>
      </w:r>
      <w:proofErr w:type="spellEnd"/>
      <w:r w:rsidRPr="00C6479D">
        <w:rPr>
          <w:rFonts w:cs="Calibri"/>
          <w:color w:val="2F363D"/>
        </w:rPr>
        <w:t>:</w:t>
      </w:r>
      <w:r>
        <w:rPr>
          <w:rFonts w:cs="Calibri"/>
          <w:color w:val="2F363D"/>
        </w:rPr>
        <w:t xml:space="preserve"> </w:t>
      </w:r>
      <w:proofErr w:type="gramStart"/>
      <w:r>
        <w:rPr>
          <w:rFonts w:cs="Calibri"/>
          <w:color w:val="2F363D"/>
        </w:rPr>
        <w:t>@”</w:t>
      </w:r>
      <w:r>
        <w:t>some</w:t>
      </w:r>
      <w:proofErr w:type="gramEnd"/>
      <w:r>
        <w:t xml:space="preserve"> country Code ex: SAU</w:t>
      </w:r>
      <w:r>
        <w:rPr>
          <w:rFonts w:cs="Calibri"/>
          <w:color w:val="2F363D"/>
        </w:rPr>
        <w:t>”</w:t>
      </w:r>
      <w:r w:rsidRPr="00C6479D">
        <w:rPr>
          <w:rFonts w:cs="Calibri"/>
          <w:color w:val="2F363D"/>
        </w:rPr>
        <w:t xml:space="preserve"> </w:t>
      </w:r>
      <w:proofErr w:type="spellStart"/>
      <w:r w:rsidRPr="00C6479D">
        <w:rPr>
          <w:rFonts w:cs="Calibri"/>
          <w:color w:val="2F363D"/>
        </w:rPr>
        <w:t>andCity</w:t>
      </w:r>
      <w:proofErr w:type="spellEnd"/>
      <w:r w:rsidRPr="00C6479D">
        <w:rPr>
          <w:rFonts w:cs="Calibri"/>
          <w:color w:val="2F363D"/>
        </w:rPr>
        <w:t>:</w:t>
      </w:r>
      <w:r>
        <w:rPr>
          <w:rFonts w:cs="Calibri"/>
          <w:color w:val="2F363D"/>
        </w:rPr>
        <w:t>@”some City”</w:t>
      </w:r>
      <w:r w:rsidRPr="00C6479D">
        <w:rPr>
          <w:rFonts w:cs="Calibri"/>
          <w:color w:val="2F363D"/>
        </w:rPr>
        <w:t xml:space="preserve"> </w:t>
      </w:r>
      <w:proofErr w:type="spellStart"/>
      <w:r w:rsidRPr="00C6479D">
        <w:rPr>
          <w:rFonts w:cs="Calibri"/>
          <w:color w:val="2F363D"/>
        </w:rPr>
        <w:t>andStreet</w:t>
      </w:r>
      <w:proofErr w:type="spellEnd"/>
      <w:r w:rsidRPr="00C6479D">
        <w:rPr>
          <w:rFonts w:cs="Calibri"/>
          <w:color w:val="2F363D"/>
        </w:rPr>
        <w:t>:</w:t>
      </w:r>
      <w:r>
        <w:rPr>
          <w:rFonts w:cs="Calibri"/>
          <w:color w:val="2F363D"/>
        </w:rPr>
        <w:t xml:space="preserve"> @”some address”</w:t>
      </w:r>
      <w:r w:rsidRPr="00C6479D">
        <w:rPr>
          <w:rFonts w:cs="Calibri"/>
          <w:color w:val="2F363D"/>
        </w:rPr>
        <w:t xml:space="preserve"> </w:t>
      </w:r>
      <w:proofErr w:type="spellStart"/>
      <w:r w:rsidRPr="00C6479D">
        <w:rPr>
          <w:rFonts w:cs="Calibri"/>
          <w:color w:val="2F363D"/>
        </w:rPr>
        <w:t>andPostCode</w:t>
      </w:r>
      <w:proofErr w:type="spellEnd"/>
      <w:r w:rsidRPr="00C6479D">
        <w:rPr>
          <w:rFonts w:cs="Calibri"/>
          <w:color w:val="2F363D"/>
        </w:rPr>
        <w:t>:</w:t>
      </w:r>
      <w:r>
        <w:rPr>
          <w:rFonts w:cs="Calibri"/>
          <w:color w:val="2F363D"/>
        </w:rPr>
        <w:t xml:space="preserve">@”some </w:t>
      </w:r>
      <w:proofErr w:type="spellStart"/>
      <w:r>
        <w:rPr>
          <w:rFonts w:cs="Calibri"/>
          <w:color w:val="2F363D"/>
        </w:rPr>
        <w:t>postalCode</w:t>
      </w:r>
      <w:proofErr w:type="spellEnd"/>
      <w:r>
        <w:rPr>
          <w:rFonts w:cs="Calibri"/>
          <w:color w:val="2F363D"/>
        </w:rPr>
        <w:t>”</w:t>
      </w:r>
      <w:r w:rsidR="00163D85">
        <w:rPr>
          <w:rFonts w:cs="Calibri"/>
          <w:color w:val="2F363D"/>
        </w:rPr>
        <w:t>]</w:t>
      </w:r>
      <w:r w:rsidRPr="00C6479D">
        <w:rPr>
          <w:rFonts w:cs="Calibri"/>
          <w:color w:val="2F363D"/>
        </w:rPr>
        <w:t>;</w:t>
      </w:r>
    </w:p>
    <w:p w14:paraId="346E243C" w14:textId="21537109" w:rsidR="0000485F" w:rsidRDefault="00C6479D" w:rsidP="00C3668C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2F363D"/>
        </w:rPr>
      </w:pPr>
      <w:r w:rsidRPr="00C6479D">
        <w:rPr>
          <w:rFonts w:asciiTheme="minorHAnsi" w:hAnsiTheme="minorHAnsi" w:cstheme="minorHAnsi"/>
          <w:color w:val="000000"/>
        </w:rPr>
        <w:t xml:space="preserve">  </w:t>
      </w:r>
      <w:proofErr w:type="spellStart"/>
      <w:r w:rsidRPr="00C6479D">
        <w:rPr>
          <w:rFonts w:asciiTheme="minorHAnsi" w:hAnsiTheme="minorHAnsi" w:cstheme="minorHAnsi"/>
          <w:color w:val="2F363D"/>
        </w:rPr>
        <w:t>GDCustomerDetails</w:t>
      </w:r>
      <w:proofErr w:type="spellEnd"/>
      <w:r w:rsidRPr="00C6479D">
        <w:rPr>
          <w:rFonts w:asciiTheme="minorHAnsi" w:hAnsiTheme="minorHAnsi" w:cstheme="minorHAnsi"/>
          <w:color w:val="2F363D"/>
        </w:rPr>
        <w:t xml:space="preserve"> *</w:t>
      </w:r>
      <w:proofErr w:type="spellStart"/>
      <w:r w:rsidRPr="00C6479D">
        <w:rPr>
          <w:rFonts w:asciiTheme="minorHAnsi" w:hAnsiTheme="minorHAnsi" w:cstheme="minorHAnsi"/>
          <w:color w:val="2F363D"/>
        </w:rPr>
        <w:t>customerDetails</w:t>
      </w:r>
      <w:proofErr w:type="spellEnd"/>
      <w:r w:rsidRPr="00C6479D">
        <w:rPr>
          <w:rFonts w:asciiTheme="minorHAnsi" w:hAnsiTheme="minorHAnsi" w:cstheme="minorHAnsi"/>
          <w:color w:val="2F363D"/>
        </w:rPr>
        <w:t xml:space="preserve"> = [[</w:t>
      </w:r>
      <w:proofErr w:type="spellStart"/>
      <w:r w:rsidRPr="00C6479D">
        <w:rPr>
          <w:rFonts w:asciiTheme="minorHAnsi" w:hAnsiTheme="minorHAnsi" w:cstheme="minorHAnsi"/>
          <w:color w:val="2F363D"/>
        </w:rPr>
        <w:t>GDCustomerDetails</w:t>
      </w:r>
      <w:proofErr w:type="spellEnd"/>
      <w:r w:rsidRPr="00C6479D">
        <w:rPr>
          <w:rFonts w:asciiTheme="minorHAnsi" w:hAnsiTheme="minorHAnsi" w:cstheme="minorHAnsi"/>
          <w:color w:val="2F363D"/>
        </w:rPr>
        <w:t xml:space="preserve"> </w:t>
      </w:r>
      <w:proofErr w:type="spellStart"/>
      <w:r w:rsidRPr="00C6479D">
        <w:rPr>
          <w:rFonts w:asciiTheme="minorHAnsi" w:hAnsiTheme="minorHAnsi" w:cstheme="minorHAnsi"/>
          <w:color w:val="2F363D"/>
        </w:rPr>
        <w:t>alloc</w:t>
      </w:r>
      <w:proofErr w:type="spellEnd"/>
      <w:r w:rsidRPr="00C6479D">
        <w:rPr>
          <w:rFonts w:asciiTheme="minorHAnsi" w:hAnsiTheme="minorHAnsi" w:cstheme="minorHAnsi"/>
          <w:color w:val="2F363D"/>
        </w:rPr>
        <w:t xml:space="preserve">] </w:t>
      </w:r>
      <w:proofErr w:type="spellStart"/>
      <w:r w:rsidRPr="00C6479D">
        <w:rPr>
          <w:rFonts w:asciiTheme="minorHAnsi" w:hAnsiTheme="minorHAnsi" w:cstheme="minorHAnsi"/>
          <w:color w:val="2F363D"/>
        </w:rPr>
        <w:t>initWithEmail</w:t>
      </w:r>
      <w:proofErr w:type="spellEnd"/>
      <w:r w:rsidRPr="00C6479D">
        <w:rPr>
          <w:rFonts w:asciiTheme="minorHAnsi" w:hAnsiTheme="minorHAnsi" w:cstheme="minorHAnsi"/>
          <w:color w:val="2F363D"/>
        </w:rPr>
        <w:t xml:space="preserve">: </w:t>
      </w:r>
      <w:proofErr w:type="gramStart"/>
      <w:r>
        <w:rPr>
          <w:rFonts w:asciiTheme="minorHAnsi" w:hAnsiTheme="minorHAnsi" w:cstheme="minorHAnsi"/>
          <w:color w:val="2F363D"/>
        </w:rPr>
        <w:t>@”valid</w:t>
      </w:r>
      <w:proofErr w:type="gramEnd"/>
      <w:r>
        <w:rPr>
          <w:rFonts w:asciiTheme="minorHAnsi" w:hAnsiTheme="minorHAnsi" w:cstheme="minorHAnsi"/>
          <w:color w:val="2F363D"/>
        </w:rPr>
        <w:t xml:space="preserve"> email”</w:t>
      </w:r>
      <w:r w:rsidRPr="00C6479D">
        <w:rPr>
          <w:rFonts w:asciiTheme="minorHAnsi" w:hAnsiTheme="minorHAnsi" w:cstheme="minorHAnsi"/>
          <w:color w:val="2F363D"/>
        </w:rPr>
        <w:t xml:space="preserve"> </w:t>
      </w:r>
      <w:proofErr w:type="spellStart"/>
      <w:r w:rsidRPr="00C6479D">
        <w:rPr>
          <w:rFonts w:asciiTheme="minorHAnsi" w:hAnsiTheme="minorHAnsi" w:cstheme="minorHAnsi"/>
          <w:color w:val="2F363D"/>
        </w:rPr>
        <w:t>andCallbackUrl</w:t>
      </w:r>
      <w:proofErr w:type="spellEnd"/>
      <w:r>
        <w:rPr>
          <w:rFonts w:asciiTheme="minorHAnsi" w:hAnsiTheme="minorHAnsi" w:cstheme="minorHAnsi"/>
          <w:color w:val="2F363D"/>
        </w:rPr>
        <w:t>: @”validURL”</w:t>
      </w:r>
      <w:r w:rsidRPr="00C6479D">
        <w:rPr>
          <w:rFonts w:asciiTheme="minorHAnsi" w:hAnsiTheme="minorHAnsi" w:cstheme="minorHAnsi"/>
          <w:color w:val="2F363D"/>
        </w:rPr>
        <w:t xml:space="preserve"> </w:t>
      </w:r>
      <w:proofErr w:type="spellStart"/>
      <w:r w:rsidRPr="00C6479D">
        <w:rPr>
          <w:rFonts w:asciiTheme="minorHAnsi" w:hAnsiTheme="minorHAnsi" w:cstheme="minorHAnsi"/>
          <w:color w:val="2F363D"/>
        </w:rPr>
        <w:t>merchantReferenceId</w:t>
      </w:r>
      <w:proofErr w:type="spellEnd"/>
      <w:r w:rsidRPr="00C6479D">
        <w:rPr>
          <w:rFonts w:asciiTheme="minorHAnsi" w:hAnsiTheme="minorHAnsi" w:cstheme="minorHAnsi"/>
          <w:color w:val="2F363D"/>
        </w:rPr>
        <w:t>:</w:t>
      </w:r>
      <w:r>
        <w:rPr>
          <w:rFonts w:asciiTheme="minorHAnsi" w:hAnsiTheme="minorHAnsi" w:cstheme="minorHAnsi"/>
          <w:color w:val="2F363D"/>
        </w:rPr>
        <w:t xml:space="preserve"> @”</w:t>
      </w:r>
      <w:r w:rsidRPr="00C6479D">
        <w:rPr>
          <w:rFonts w:asciiTheme="minorHAnsi" w:hAnsiTheme="minorHAnsi" w:cstheme="minorHAnsi"/>
        </w:rPr>
        <w:t xml:space="preserve"> your reference id</w:t>
      </w:r>
      <w:r>
        <w:rPr>
          <w:rFonts w:asciiTheme="minorHAnsi" w:hAnsiTheme="minorHAnsi" w:cstheme="minorHAnsi"/>
          <w:color w:val="2F363D"/>
        </w:rPr>
        <w:t>”</w:t>
      </w:r>
      <w:r w:rsidR="00BB679B">
        <w:rPr>
          <w:rFonts w:asciiTheme="minorHAnsi" w:hAnsiTheme="minorHAnsi" w:cstheme="minorHAnsi"/>
          <w:color w:val="2F363D"/>
        </w:rPr>
        <w:t xml:space="preserve"> </w:t>
      </w:r>
      <w:proofErr w:type="spellStart"/>
      <w:r w:rsidR="00BB679B">
        <w:rPr>
          <w:rFonts w:asciiTheme="minorHAnsi" w:hAnsiTheme="minorHAnsi" w:cstheme="minorHAnsi"/>
          <w:color w:val="2F363D"/>
        </w:rPr>
        <w:t>paymentOperat</w:t>
      </w:r>
      <w:r w:rsidR="00E523AA">
        <w:rPr>
          <w:rFonts w:asciiTheme="minorHAnsi" w:hAnsiTheme="minorHAnsi" w:cstheme="minorHAnsi"/>
          <w:color w:val="2F363D"/>
        </w:rPr>
        <w:t>ion</w:t>
      </w:r>
      <w:proofErr w:type="spellEnd"/>
      <w:r w:rsidR="00E523AA">
        <w:rPr>
          <w:rFonts w:asciiTheme="minorHAnsi" w:hAnsiTheme="minorHAnsi" w:cstheme="minorHAnsi"/>
          <w:color w:val="2F363D"/>
        </w:rPr>
        <w:t xml:space="preserve">: </w:t>
      </w:r>
      <w:proofErr w:type="spellStart"/>
      <w:r w:rsidR="00E523AA">
        <w:rPr>
          <w:rFonts w:asciiTheme="minorHAnsi" w:hAnsiTheme="minorHAnsi" w:cstheme="minorHAnsi"/>
          <w:color w:val="2F363D"/>
        </w:rPr>
        <w:t>PaymentOperationPay</w:t>
      </w:r>
      <w:proofErr w:type="spellEnd"/>
      <w:r w:rsidRPr="00C6479D">
        <w:rPr>
          <w:rFonts w:asciiTheme="minorHAnsi" w:hAnsiTheme="minorHAnsi" w:cstheme="minorHAnsi"/>
          <w:color w:val="2F363D"/>
        </w:rPr>
        <w:t xml:space="preserve"> </w:t>
      </w:r>
      <w:proofErr w:type="spellStart"/>
      <w:r w:rsidRPr="00C6479D">
        <w:rPr>
          <w:rFonts w:asciiTheme="minorHAnsi" w:hAnsiTheme="minorHAnsi" w:cstheme="minorHAnsi"/>
          <w:color w:val="2F363D"/>
        </w:rPr>
        <w:t>shippingAddress</w:t>
      </w:r>
      <w:proofErr w:type="spellEnd"/>
      <w:r w:rsidRPr="00C6479D">
        <w:rPr>
          <w:rFonts w:asciiTheme="minorHAnsi" w:hAnsiTheme="minorHAnsi" w:cstheme="minorHAnsi"/>
          <w:color w:val="2F363D"/>
        </w:rPr>
        <w:t>:</w:t>
      </w:r>
      <w:r>
        <w:rPr>
          <w:rFonts w:asciiTheme="minorHAnsi" w:hAnsiTheme="minorHAnsi" w:cstheme="minorHAnsi"/>
          <w:color w:val="2F363D"/>
        </w:rPr>
        <w:t xml:space="preserve"> </w:t>
      </w:r>
      <w:proofErr w:type="spellStart"/>
      <w:r w:rsidRPr="00C6479D">
        <w:rPr>
          <w:rFonts w:asciiTheme="minorHAnsi" w:hAnsiTheme="minorHAnsi" w:cstheme="minorHAnsi"/>
          <w:color w:val="2F363D"/>
        </w:rPr>
        <w:t>shippingAddress</w:t>
      </w:r>
      <w:proofErr w:type="spellEnd"/>
      <w:r w:rsidRPr="00C6479D">
        <w:rPr>
          <w:rFonts w:asciiTheme="minorHAnsi" w:hAnsiTheme="minorHAnsi" w:cstheme="minorHAnsi"/>
          <w:color w:val="2F363D"/>
        </w:rPr>
        <w:t xml:space="preserve"> </w:t>
      </w:r>
      <w:proofErr w:type="spellStart"/>
      <w:r w:rsidRPr="00C6479D">
        <w:rPr>
          <w:rFonts w:asciiTheme="minorHAnsi" w:hAnsiTheme="minorHAnsi" w:cstheme="minorHAnsi"/>
          <w:color w:val="2F363D"/>
        </w:rPr>
        <w:t>billingAddress</w:t>
      </w:r>
      <w:proofErr w:type="spellEnd"/>
      <w:r w:rsidRPr="00C6479D">
        <w:rPr>
          <w:rFonts w:asciiTheme="minorHAnsi" w:hAnsiTheme="minorHAnsi" w:cstheme="minorHAnsi"/>
          <w:color w:val="2F363D"/>
        </w:rPr>
        <w:t>:</w:t>
      </w:r>
      <w:r>
        <w:rPr>
          <w:rFonts w:asciiTheme="minorHAnsi" w:hAnsiTheme="minorHAnsi" w:cstheme="minorHAnsi"/>
          <w:color w:val="2F363D"/>
        </w:rPr>
        <w:t xml:space="preserve"> </w:t>
      </w:r>
      <w:proofErr w:type="spellStart"/>
      <w:r w:rsidRPr="00C6479D">
        <w:rPr>
          <w:rFonts w:asciiTheme="minorHAnsi" w:hAnsiTheme="minorHAnsi" w:cstheme="minorHAnsi"/>
          <w:color w:val="2F363D"/>
        </w:rPr>
        <w:t>billingAddress</w:t>
      </w:r>
      <w:proofErr w:type="spellEnd"/>
      <w:r w:rsidRPr="00C6479D">
        <w:rPr>
          <w:rFonts w:asciiTheme="minorHAnsi" w:hAnsiTheme="minorHAnsi" w:cstheme="minorHAnsi"/>
          <w:color w:val="2F363D"/>
        </w:rPr>
        <w:t>];</w:t>
      </w:r>
    </w:p>
    <w:p w14:paraId="5415520D" w14:textId="77777777" w:rsidR="0096493B" w:rsidRPr="0096493B" w:rsidRDefault="0096493B" w:rsidP="0096493B"/>
    <w:p w14:paraId="193CD19C" w14:textId="4D421D05" w:rsidR="00BC3F95" w:rsidRDefault="00BC3F95" w:rsidP="00BC3F95">
      <w:pPr>
        <w:pStyle w:val="Heading3"/>
        <w:ind w:left="990"/>
      </w:pPr>
    </w:p>
    <w:p w14:paraId="7C60305D" w14:textId="77777777" w:rsidR="00BC3F95" w:rsidRPr="00BC3F95" w:rsidRDefault="00BC3F95" w:rsidP="00BC3F95"/>
    <w:p w14:paraId="7FEB59A1" w14:textId="0DDE039A" w:rsidR="00AE33BC" w:rsidRDefault="00C3668C" w:rsidP="00C70B91">
      <w:pPr>
        <w:pStyle w:val="Heading3"/>
        <w:numPr>
          <w:ilvl w:val="2"/>
          <w:numId w:val="8"/>
        </w:numPr>
      </w:pPr>
      <w:bookmarkStart w:id="46" w:name="_Toc67583107"/>
      <w:r>
        <w:t xml:space="preserve">Start payment flow using </w:t>
      </w:r>
      <w:proofErr w:type="spellStart"/>
      <w:r>
        <w:t>GeideaPaymentApi.pay</w:t>
      </w:r>
      <w:proofErr w:type="spellEnd"/>
      <w:r>
        <w:t xml:space="preserve"> function</w:t>
      </w:r>
      <w:bookmarkEnd w:id="46"/>
    </w:p>
    <w:p w14:paraId="222D50A9" w14:textId="77777777" w:rsidR="00C3668C" w:rsidRPr="00C3668C" w:rsidRDefault="00C3668C" w:rsidP="00C3668C"/>
    <w:p w14:paraId="48E91139" w14:textId="27E1DCA5" w:rsidR="0096493B" w:rsidRDefault="00C3668C" w:rsidP="00AE33BC">
      <w:bookmarkStart w:id="47" w:name="OLE_LINK40"/>
      <w:bookmarkStart w:id="48" w:name="OLE_LINK41"/>
      <w:r>
        <w:t xml:space="preserve">When the user clicked on the pay button from your application you should call the payment function: </w:t>
      </w:r>
      <w:proofErr w:type="spellStart"/>
      <w:r>
        <w:t>GeideaPaymentApi.pay</w:t>
      </w:r>
      <w:proofErr w:type="spellEnd"/>
      <w:r w:rsidR="00926F96">
        <w:t xml:space="preserve"> </w:t>
      </w:r>
      <w:bookmarkStart w:id="49" w:name="OLE_LINK38"/>
      <w:bookmarkStart w:id="50" w:name="OLE_LINK39"/>
      <w:proofErr w:type="spellStart"/>
      <w:r w:rsidR="00926F96">
        <w:t>GeideaPaymentApi.pay</w:t>
      </w:r>
      <w:bookmarkEnd w:id="49"/>
      <w:bookmarkEnd w:id="50"/>
      <w:proofErr w:type="spellEnd"/>
      <w:r w:rsidR="00926F96">
        <w:t xml:space="preserve"> or</w:t>
      </w:r>
      <w:r w:rsidR="00850931">
        <w:t xml:space="preserve"> </w:t>
      </w:r>
      <w:proofErr w:type="spellStart"/>
      <w:r w:rsidR="00850931">
        <w:t>GeideaPaymentApi.payWithGeideaForm</w:t>
      </w:r>
      <w:proofErr w:type="spellEnd"/>
      <w:r w:rsidR="00850931">
        <w:t xml:space="preserve"> </w:t>
      </w:r>
      <w:r w:rsidR="00926F96">
        <w:t xml:space="preserve"> </w:t>
      </w:r>
      <w:r>
        <w:t xml:space="preserve"> with the above parameters described on section 3.1.3</w:t>
      </w:r>
      <w:r w:rsidR="000C4F69">
        <w:t>.</w:t>
      </w:r>
    </w:p>
    <w:bookmarkEnd w:id="47"/>
    <w:bookmarkEnd w:id="48"/>
    <w:p w14:paraId="04259EFF" w14:textId="77777777" w:rsidR="008C65C1" w:rsidRDefault="008C65C1" w:rsidP="00AE33BC"/>
    <w:p w14:paraId="3D262B2F" w14:textId="0D7BD294" w:rsidR="0000527C" w:rsidRDefault="0096493B" w:rsidP="00AE33BC">
      <w:r>
        <w:t>-</w:t>
      </w:r>
      <w:r w:rsidR="000C4F69">
        <w:t xml:space="preserve"> </w:t>
      </w:r>
      <w:r>
        <w:t xml:space="preserve">Override </w:t>
      </w:r>
      <w:proofErr w:type="spellStart"/>
      <w:r w:rsidRPr="0096493B">
        <w:rPr>
          <w:b/>
          <w:bCs/>
        </w:rPr>
        <w:t>paymentOperation</w:t>
      </w:r>
      <w:proofErr w:type="spellEnd"/>
      <w:r>
        <w:rPr>
          <w:b/>
          <w:bCs/>
        </w:rPr>
        <w:t>:</w:t>
      </w:r>
      <w:r>
        <w:t xml:space="preserve"> </w:t>
      </w:r>
      <w:r w:rsidR="000C4F69">
        <w:t xml:space="preserve">If the optional parameter </w:t>
      </w:r>
      <w:proofErr w:type="spellStart"/>
      <w:r w:rsidR="000C4F69">
        <w:t>paymentOperation</w:t>
      </w:r>
      <w:proofErr w:type="spellEnd"/>
      <w:r w:rsidR="000C4F69">
        <w:t xml:space="preserve"> is not NIL and is preAuth</w:t>
      </w:r>
      <w:r>
        <w:t>o</w:t>
      </w:r>
      <w:r w:rsidR="000C4F69">
        <w:t>rize, an additional step will be required for completing the flow: 3.1.5 Capture flow</w:t>
      </w:r>
    </w:p>
    <w:p w14:paraId="624A2AF1" w14:textId="77777777" w:rsidR="008C65C1" w:rsidRDefault="008C65C1" w:rsidP="00AE33BC"/>
    <w:p w14:paraId="05C1FAC3" w14:textId="5F843F0F" w:rsidR="00735510" w:rsidRDefault="0096493B" w:rsidP="00AE33BC">
      <w:r>
        <w:t xml:space="preserve">- </w:t>
      </w:r>
      <w:r w:rsidRPr="0096493B">
        <w:rPr>
          <w:b/>
          <w:bCs/>
        </w:rPr>
        <w:t>Tokeni</w:t>
      </w:r>
      <w:r w:rsidR="00290403">
        <w:rPr>
          <w:b/>
          <w:bCs/>
        </w:rPr>
        <w:t>z</w:t>
      </w:r>
      <w:r w:rsidRPr="0096493B">
        <w:rPr>
          <w:b/>
          <w:bCs/>
        </w:rPr>
        <w:t>ation</w:t>
      </w:r>
      <w:r>
        <w:t>:</w:t>
      </w:r>
    </w:p>
    <w:p w14:paraId="755762C8" w14:textId="54E5AF8C" w:rsidR="00735510" w:rsidRDefault="00735510" w:rsidP="00AE33BC">
      <w:r>
        <w:t xml:space="preserve">From persisted </w:t>
      </w:r>
      <w:proofErr w:type="spellStart"/>
      <w:r w:rsidRPr="00735510">
        <w:rPr>
          <w:b/>
          <w:bCs/>
        </w:rPr>
        <w:t>GDConfigResponse</w:t>
      </w:r>
      <w:proofErr w:type="spellEnd"/>
      <w:r>
        <w:t xml:space="preserve"> check the flag </w:t>
      </w:r>
      <w:proofErr w:type="spellStart"/>
      <w:r>
        <w:rPr>
          <w:b/>
          <w:bCs/>
        </w:rPr>
        <w:t>isTokenisationEnabled</w:t>
      </w:r>
      <w:proofErr w:type="spellEnd"/>
      <w:r>
        <w:t xml:space="preserve"> </w:t>
      </w:r>
      <w:r w:rsidR="001C5A6A">
        <w:t>before</w:t>
      </w:r>
      <w:r>
        <w:t xml:space="preserve"> start</w:t>
      </w:r>
      <w:r w:rsidR="001C5A6A">
        <w:t>ing</w:t>
      </w:r>
      <w:r>
        <w:t xml:space="preserve"> the flow and show</w:t>
      </w:r>
      <w:r w:rsidR="001C5A6A">
        <w:t>ing</w:t>
      </w:r>
      <w:r>
        <w:t xml:space="preserve"> the save card button</w:t>
      </w:r>
    </w:p>
    <w:p w14:paraId="77554AE4" w14:textId="1168ACDD" w:rsidR="0096493B" w:rsidRPr="008C65C1" w:rsidRDefault="0096493B" w:rsidP="00AE33BC">
      <w:r>
        <w:t xml:space="preserve"> If the </w:t>
      </w:r>
      <w:proofErr w:type="spellStart"/>
      <w:r w:rsidRPr="0096493B">
        <w:rPr>
          <w:b/>
          <w:bCs/>
        </w:rPr>
        <w:t>cardOnFile</w:t>
      </w:r>
      <w:proofErr w:type="spellEnd"/>
      <w:r>
        <w:t xml:space="preserve"> </w:t>
      </w:r>
      <w:r w:rsidR="001C5A6A">
        <w:t>is</w:t>
      </w:r>
      <w:r>
        <w:t xml:space="preserve"> set to true, in the </w:t>
      </w:r>
      <w:proofErr w:type="spellStart"/>
      <w:r w:rsidRPr="0096493B">
        <w:rPr>
          <w:b/>
          <w:bCs/>
        </w:rPr>
        <w:t>GDOrderResponse</w:t>
      </w:r>
      <w:proofErr w:type="spellEnd"/>
      <w:r>
        <w:t xml:space="preserve"> a new field: </w:t>
      </w:r>
      <w:proofErr w:type="spellStart"/>
      <w:r w:rsidRPr="0096493B">
        <w:rPr>
          <w:b/>
          <w:bCs/>
        </w:rPr>
        <w:t>tokenId</w:t>
      </w:r>
      <w:proofErr w:type="spellEnd"/>
      <w:r>
        <w:rPr>
          <w:b/>
          <w:bCs/>
        </w:rPr>
        <w:t xml:space="preserve"> </w:t>
      </w:r>
      <w:r>
        <w:t xml:space="preserve">will be computed. The merchant needs to persist this value together with the card identifier for future payments with card </w:t>
      </w:r>
      <w:r w:rsidR="001C5A6A">
        <w:t>Token and</w:t>
      </w:r>
      <w:r w:rsidR="008C65C1">
        <w:t xml:space="preserve"> need to save </w:t>
      </w:r>
      <w:proofErr w:type="spellStart"/>
      <w:r w:rsidR="008C65C1">
        <w:t>agreementId</w:t>
      </w:r>
      <w:proofErr w:type="spellEnd"/>
      <w:r w:rsidR="008C65C1">
        <w:t xml:space="preserve"> and </w:t>
      </w:r>
      <w:proofErr w:type="spellStart"/>
      <w:r w:rsidR="008C65C1">
        <w:t>agreementType</w:t>
      </w:r>
      <w:proofErr w:type="spellEnd"/>
      <w:r w:rsidR="008C65C1">
        <w:t xml:space="preserve"> if there will be subscription payments in the future</w:t>
      </w:r>
      <w:r>
        <w:t xml:space="preserve">: see </w:t>
      </w:r>
      <w:r w:rsidRPr="0096493B">
        <w:rPr>
          <w:b/>
          <w:bCs/>
        </w:rPr>
        <w:t>3.1.6 Pay with Token</w:t>
      </w:r>
      <w:r w:rsidR="008C65C1">
        <w:rPr>
          <w:b/>
          <w:bCs/>
        </w:rPr>
        <w:t xml:space="preserve">. </w:t>
      </w:r>
    </w:p>
    <w:p w14:paraId="0C1E007F" w14:textId="77777777" w:rsidR="0096493B" w:rsidRDefault="0096493B" w:rsidP="00AE33BC"/>
    <w:p w14:paraId="7FBDF531" w14:textId="77777777" w:rsidR="0000527C" w:rsidRPr="0000527C" w:rsidRDefault="0000527C" w:rsidP="00AE33BC"/>
    <w:p w14:paraId="6E937CD8" w14:textId="77777777" w:rsidR="00BC3F95" w:rsidRDefault="00BC3F95" w:rsidP="00AE33BC">
      <w:bookmarkStart w:id="51" w:name="OLE_LINK44"/>
      <w:bookmarkStart w:id="52" w:name="OLE_LINK45"/>
    </w:p>
    <w:p w14:paraId="6D029045" w14:textId="77777777" w:rsidR="00BC3F95" w:rsidRDefault="00BC3F95" w:rsidP="00AE33BC"/>
    <w:p w14:paraId="511D1E70" w14:textId="77777777" w:rsidR="00BC3F95" w:rsidRDefault="00BC3F95" w:rsidP="00AE33BC"/>
    <w:p w14:paraId="6A302904" w14:textId="77777777" w:rsidR="00BC3F95" w:rsidRDefault="00BC3F95" w:rsidP="00AE33BC"/>
    <w:p w14:paraId="780A2E66" w14:textId="77777777" w:rsidR="00BC3F95" w:rsidRDefault="00BC3F95" w:rsidP="00AE33BC"/>
    <w:p w14:paraId="3D6975D3" w14:textId="77777777" w:rsidR="00BC3F95" w:rsidRDefault="00BC3F95" w:rsidP="00AE33BC"/>
    <w:p w14:paraId="7195D055" w14:textId="77777777" w:rsidR="00BC3F95" w:rsidRDefault="00BC3F95" w:rsidP="00AE33BC"/>
    <w:p w14:paraId="2EB8BC36" w14:textId="77777777" w:rsidR="00BC3F95" w:rsidRDefault="00BC3F95" w:rsidP="00AE33BC"/>
    <w:p w14:paraId="5F63B0B2" w14:textId="77777777" w:rsidR="00BC3F95" w:rsidRDefault="00BC3F95" w:rsidP="00AE33BC"/>
    <w:p w14:paraId="292F9D26" w14:textId="77777777" w:rsidR="00BC3F95" w:rsidRDefault="00BC3F95" w:rsidP="00AE33BC"/>
    <w:p w14:paraId="130CD724" w14:textId="0E7E953A" w:rsidR="00AE33BC" w:rsidRDefault="00E523AA" w:rsidP="00AE33BC">
      <w:r w:rsidRPr="002300D0">
        <w:rPr>
          <w:rFonts w:ascii="Consolas" w:hAnsi="Consolas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708416" behindDoc="1" locked="0" layoutInCell="1" allowOverlap="1" wp14:anchorId="31199403" wp14:editId="01BD8E4C">
                <wp:simplePos x="0" y="0"/>
                <wp:positionH relativeFrom="margin">
                  <wp:posOffset>-114300</wp:posOffset>
                </wp:positionH>
                <wp:positionV relativeFrom="paragraph">
                  <wp:posOffset>204107</wp:posOffset>
                </wp:positionV>
                <wp:extent cx="5824220" cy="5265964"/>
                <wp:effectExtent l="0" t="0" r="17780" b="1778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4220" cy="5265964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F9B894" id="Rectangle 9" o:spid="_x0000_s1026" style="position:absolute;margin-left:-9pt;margin-top:16.05pt;width:458.6pt;height:414.65pt;z-index:-251608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" fillcolor="#e7e6e6 [3214]" strokecolor="white [3212]" strokeweight="1pt">
                <w10:wrap anchorx="margin"/>
              </v:rect>
            </w:pict>
          </mc:Fallback>
        </mc:AlternateContent>
      </w:r>
      <w:r w:rsidR="00BC6475">
        <w:t>Example</w:t>
      </w:r>
      <w:r w:rsidR="00C3668C">
        <w:t xml:space="preserve"> Swift</w:t>
      </w:r>
      <w:r w:rsidR="00BC6475">
        <w:t>:</w:t>
      </w:r>
    </w:p>
    <w:p w14:paraId="29ABFE9E" w14:textId="62BB9FFA" w:rsidR="00BC6475" w:rsidRDefault="00BC6475" w:rsidP="00AE33BC"/>
    <w:p w14:paraId="5D88B686" w14:textId="5B97BA86" w:rsidR="00C3668C" w:rsidRDefault="00163D85" w:rsidP="00C3668C">
      <w:bookmarkStart w:id="53" w:name="OLE_LINK62"/>
      <w:bookmarkStart w:id="54" w:name="OLE_LINK63"/>
      <w:proofErr w:type="spellStart"/>
      <w:proofErr w:type="gramStart"/>
      <w:r w:rsidRPr="00163D85">
        <w:rPr>
          <w:rFonts w:asciiTheme="minorHAnsi" w:hAnsiTheme="minorHAnsi" w:cstheme="minorHAnsi"/>
          <w:color w:val="2F363D"/>
        </w:rPr>
        <w:t>GeideaPaymentAPI.pay</w:t>
      </w:r>
      <w:proofErr w:type="spellEnd"/>
      <w:r w:rsidRPr="00163D85">
        <w:rPr>
          <w:rFonts w:asciiTheme="minorHAnsi" w:hAnsiTheme="minorHAnsi" w:cstheme="minorHAnsi"/>
          <w:color w:val="2F363D"/>
        </w:rPr>
        <w:t>(</w:t>
      </w:r>
      <w:proofErr w:type="spellStart"/>
      <w:proofErr w:type="gramEnd"/>
      <w:r w:rsidRPr="00163D85">
        <w:rPr>
          <w:rFonts w:asciiTheme="minorHAnsi" w:hAnsiTheme="minorHAnsi" w:cstheme="minorHAnsi"/>
          <w:color w:val="2F363D"/>
        </w:rPr>
        <w:t>theAmount</w:t>
      </w:r>
      <w:proofErr w:type="spellEnd"/>
      <w:r w:rsidRPr="00163D85">
        <w:rPr>
          <w:rFonts w:asciiTheme="minorHAnsi" w:hAnsiTheme="minorHAnsi" w:cstheme="minorHAnsi"/>
          <w:color w:val="2F363D"/>
        </w:rPr>
        <w:t xml:space="preserve">: amount, </w:t>
      </w:r>
      <w:proofErr w:type="spellStart"/>
      <w:r w:rsidRPr="00163D85">
        <w:rPr>
          <w:rFonts w:asciiTheme="minorHAnsi" w:hAnsiTheme="minorHAnsi" w:cstheme="minorHAnsi"/>
          <w:color w:val="2F363D"/>
        </w:rPr>
        <w:t>withCardDetails</w:t>
      </w:r>
      <w:proofErr w:type="spellEnd"/>
      <w:r w:rsidRPr="00163D85">
        <w:rPr>
          <w:rFonts w:asciiTheme="minorHAnsi" w:hAnsiTheme="minorHAnsi" w:cstheme="minorHAnsi"/>
          <w:color w:val="2F363D"/>
        </w:rPr>
        <w:t xml:space="preserve">: </w:t>
      </w:r>
      <w:proofErr w:type="spellStart"/>
      <w:r w:rsidRPr="00163D85">
        <w:rPr>
          <w:rFonts w:asciiTheme="minorHAnsi" w:hAnsiTheme="minorHAnsi" w:cstheme="minorHAnsi"/>
          <w:color w:val="2F363D"/>
        </w:rPr>
        <w:t>cardDetails</w:t>
      </w:r>
      <w:proofErr w:type="spellEnd"/>
      <w:r w:rsidRPr="00163D85">
        <w:rPr>
          <w:rFonts w:asciiTheme="minorHAnsi" w:hAnsiTheme="minorHAnsi" w:cstheme="minorHAnsi"/>
          <w:color w:val="2F363D"/>
        </w:rPr>
        <w:t xml:space="preserve">, </w:t>
      </w:r>
      <w:proofErr w:type="spellStart"/>
      <w:r w:rsidRPr="00163D85">
        <w:rPr>
          <w:rFonts w:asciiTheme="minorHAnsi" w:hAnsiTheme="minorHAnsi" w:cstheme="minorHAnsi"/>
          <w:color w:val="2F363D"/>
        </w:rPr>
        <w:t>andTokenizationDetails</w:t>
      </w:r>
      <w:proofErr w:type="spellEnd"/>
      <w:r w:rsidRPr="00163D85">
        <w:rPr>
          <w:rFonts w:asciiTheme="minorHAnsi" w:hAnsiTheme="minorHAnsi" w:cstheme="minorHAnsi"/>
          <w:color w:val="2F363D"/>
        </w:rPr>
        <w:t xml:space="preserve">: </w:t>
      </w:r>
      <w:proofErr w:type="spellStart"/>
      <w:r w:rsidRPr="00163D85">
        <w:rPr>
          <w:rFonts w:asciiTheme="minorHAnsi" w:hAnsiTheme="minorHAnsi" w:cstheme="minorHAnsi"/>
          <w:color w:val="2F363D"/>
        </w:rPr>
        <w:t>tokenizationDetails</w:t>
      </w:r>
      <w:proofErr w:type="spellEnd"/>
      <w:r w:rsidRPr="00163D85">
        <w:rPr>
          <w:rFonts w:asciiTheme="minorHAnsi" w:hAnsiTheme="minorHAnsi" w:cstheme="minorHAnsi"/>
          <w:color w:val="2F363D"/>
        </w:rPr>
        <w:t xml:space="preserve">, </w:t>
      </w:r>
      <w:proofErr w:type="spellStart"/>
      <w:r w:rsidR="00340D83">
        <w:rPr>
          <w:rFonts w:asciiTheme="minorHAnsi" w:hAnsiTheme="minorHAnsi" w:cstheme="minorHAnsi"/>
          <w:color w:val="2F363D"/>
        </w:rPr>
        <w:t>andEInvoice</w:t>
      </w:r>
      <w:proofErr w:type="spellEnd"/>
      <w:r w:rsidR="00340D83">
        <w:rPr>
          <w:rFonts w:asciiTheme="minorHAnsi" w:hAnsiTheme="minorHAnsi" w:cstheme="minorHAnsi"/>
          <w:color w:val="2F363D"/>
        </w:rPr>
        <w:t xml:space="preserve">: eInvoice, </w:t>
      </w:r>
      <w:proofErr w:type="spellStart"/>
      <w:r w:rsidRPr="00163D85">
        <w:rPr>
          <w:rFonts w:asciiTheme="minorHAnsi" w:hAnsiTheme="minorHAnsi" w:cstheme="minorHAnsi"/>
          <w:color w:val="2F363D"/>
        </w:rPr>
        <w:t>andCustomerDetails</w:t>
      </w:r>
      <w:proofErr w:type="spellEnd"/>
      <w:r w:rsidRPr="00163D85">
        <w:rPr>
          <w:rFonts w:asciiTheme="minorHAnsi" w:hAnsiTheme="minorHAnsi" w:cstheme="minorHAnsi"/>
          <w:color w:val="2F363D"/>
        </w:rPr>
        <w:t xml:space="preserve">: </w:t>
      </w:r>
      <w:proofErr w:type="spellStart"/>
      <w:r w:rsidRPr="00163D85">
        <w:rPr>
          <w:rFonts w:asciiTheme="minorHAnsi" w:hAnsiTheme="minorHAnsi" w:cstheme="minorHAnsi"/>
          <w:color w:val="2F363D"/>
        </w:rPr>
        <w:t>customerDetails</w:t>
      </w:r>
      <w:proofErr w:type="spellEnd"/>
      <w:r w:rsidRPr="00163D85">
        <w:rPr>
          <w:rFonts w:asciiTheme="minorHAnsi" w:hAnsiTheme="minorHAnsi" w:cstheme="minorHAnsi"/>
          <w:color w:val="2F363D"/>
        </w:rPr>
        <w:t xml:space="preserve">, </w:t>
      </w:r>
      <w:proofErr w:type="spellStart"/>
      <w:r w:rsidRPr="00163D85">
        <w:rPr>
          <w:rFonts w:asciiTheme="minorHAnsi" w:hAnsiTheme="minorHAnsi" w:cstheme="minorHAnsi"/>
          <w:color w:val="2F363D"/>
        </w:rPr>
        <w:t>navController</w:t>
      </w:r>
      <w:proofErr w:type="spellEnd"/>
      <w:r w:rsidRPr="00163D85">
        <w:rPr>
          <w:rFonts w:asciiTheme="minorHAnsi" w:hAnsiTheme="minorHAnsi" w:cstheme="minorHAnsi"/>
          <w:color w:val="2F363D"/>
        </w:rPr>
        <w:t>: **</w:t>
      </w:r>
      <w:proofErr w:type="spellStart"/>
      <w:r w:rsidRPr="00163D85">
        <w:rPr>
          <w:rFonts w:asciiTheme="minorHAnsi" w:hAnsiTheme="minorHAnsi" w:cstheme="minorHAnsi"/>
          <w:color w:val="2F363D"/>
        </w:rPr>
        <w:t>navVC</w:t>
      </w:r>
      <w:proofErr w:type="spellEnd"/>
      <w:r w:rsidRPr="00163D85">
        <w:rPr>
          <w:rFonts w:asciiTheme="minorHAnsi" w:hAnsiTheme="minorHAnsi" w:cstheme="minorHAnsi"/>
          <w:color w:val="2F363D"/>
        </w:rPr>
        <w:t>** or **self**, completion:{ response, error in</w:t>
      </w:r>
      <w:r>
        <w:rPr>
          <w:rFonts w:asciiTheme="minorHAnsi" w:hAnsiTheme="minorHAnsi" w:cstheme="minorHAnsi"/>
          <w:color w:val="2F363D"/>
        </w:rPr>
        <w:t xml:space="preserve"> </w:t>
      </w:r>
      <w:r w:rsidR="00C3668C">
        <w:t>{</w:t>
      </w:r>
    </w:p>
    <w:p w14:paraId="60CF0A92" w14:textId="0DA43A66" w:rsidR="00C3668C" w:rsidRDefault="00C3668C" w:rsidP="00C3668C">
      <w:r>
        <w:tab/>
      </w:r>
      <w:proofErr w:type="spellStart"/>
      <w:proofErr w:type="gramStart"/>
      <w:r>
        <w:t>DispatchQueue.main.async</w:t>
      </w:r>
      <w:proofErr w:type="spellEnd"/>
      <w:proofErr w:type="gramEnd"/>
      <w:r>
        <w:t xml:space="preserve"> {</w:t>
      </w:r>
    </w:p>
    <w:p w14:paraId="01D55F5B" w14:textId="0908F488" w:rsidR="00C3668C" w:rsidRDefault="00C3668C" w:rsidP="00C3668C">
      <w:r>
        <w:tab/>
      </w:r>
      <w:r>
        <w:tab/>
        <w:t>If let err = error {</w:t>
      </w:r>
    </w:p>
    <w:p w14:paraId="71B7D124" w14:textId="77777777" w:rsidR="00C3668C" w:rsidRDefault="00C3668C" w:rsidP="00C3668C">
      <w:r>
        <w:tab/>
      </w:r>
      <w:r>
        <w:tab/>
      </w:r>
      <w:r>
        <w:tab/>
        <w:t xml:space="preserve">If </w:t>
      </w:r>
      <w:proofErr w:type="spellStart"/>
      <w:proofErr w:type="gramStart"/>
      <w:r>
        <w:t>err.errors</w:t>
      </w:r>
      <w:proofErr w:type="gramEnd"/>
      <w:r>
        <w:t>.isEmpty</w:t>
      </w:r>
      <w:proofErr w:type="spellEnd"/>
      <w:r>
        <w:t xml:space="preserve"> {</w:t>
      </w:r>
    </w:p>
    <w:p w14:paraId="33DF3CEE" w14:textId="77777777" w:rsidR="00C3668C" w:rsidRDefault="00C3668C" w:rsidP="00C3668C">
      <w:r>
        <w:tab/>
      </w:r>
      <w:r>
        <w:tab/>
      </w:r>
      <w:r>
        <w:tab/>
        <w:t xml:space="preserve">     </w:t>
      </w:r>
      <w:bookmarkStart w:id="55" w:name="OLE_LINK54"/>
      <w:bookmarkStart w:id="56" w:name="OLE_LINK55"/>
      <w:r>
        <w:t xml:space="preserve">//TODO: display relevant fields from </w:t>
      </w:r>
      <w:proofErr w:type="spellStart"/>
      <w:r>
        <w:t>GDErrorResponse</w:t>
      </w:r>
      <w:proofErr w:type="spellEnd"/>
      <w:r>
        <w:t xml:space="preserve"> as title, </w:t>
      </w:r>
      <w:proofErr w:type="spellStart"/>
      <w:r>
        <w:t>responseMessage</w:t>
      </w:r>
      <w:proofErr w:type="spellEnd"/>
      <w:r>
        <w:t xml:space="preserve">, </w:t>
      </w:r>
      <w:proofErr w:type="spellStart"/>
      <w:r>
        <w:t>responseCode</w:t>
      </w:r>
      <w:proofErr w:type="spellEnd"/>
      <w:r>
        <w:t xml:space="preserve">, </w:t>
      </w:r>
      <w:proofErr w:type="spellStart"/>
      <w:r>
        <w:t>detailedResponseMessage</w:t>
      </w:r>
      <w:proofErr w:type="spellEnd"/>
      <w:r>
        <w:t xml:space="preserve">, </w:t>
      </w:r>
      <w:proofErr w:type="spellStart"/>
      <w:r>
        <w:t>detailedResponseCode</w:t>
      </w:r>
      <w:proofErr w:type="spellEnd"/>
      <w:r>
        <w:t>: String</w:t>
      </w:r>
      <w:bookmarkEnd w:id="55"/>
      <w:bookmarkEnd w:id="56"/>
    </w:p>
    <w:p w14:paraId="163141C4" w14:textId="77777777" w:rsidR="00C3668C" w:rsidRDefault="00C3668C" w:rsidP="00C3668C">
      <w:pPr>
        <w:ind w:left="1440" w:firstLine="720"/>
      </w:pPr>
      <w:r>
        <w:t>} else {</w:t>
      </w:r>
    </w:p>
    <w:p w14:paraId="7AB4C4BB" w14:textId="0DA127C8" w:rsidR="00C3668C" w:rsidRDefault="00C3668C" w:rsidP="00C3668C">
      <w:pPr>
        <w:ind w:left="2160"/>
      </w:pPr>
      <w:bookmarkStart w:id="57" w:name="OLE_LINK56"/>
      <w:bookmarkStart w:id="58" w:name="OLE_LINK57"/>
      <w:r>
        <w:t xml:space="preserve">     //TODO: display relevant fields from </w:t>
      </w:r>
      <w:proofErr w:type="spellStart"/>
      <w:r>
        <w:t>GDErrorResponse</w:t>
      </w:r>
      <w:proofErr w:type="spellEnd"/>
      <w:r>
        <w:t xml:space="preserve"> as </w:t>
      </w:r>
      <w:r w:rsidR="001C5A6A">
        <w:t>title, errors</w:t>
      </w:r>
    </w:p>
    <w:bookmarkEnd w:id="57"/>
    <w:bookmarkEnd w:id="58"/>
    <w:p w14:paraId="03EC338C" w14:textId="611B6FDE" w:rsidR="00C3668C" w:rsidRDefault="00C3668C" w:rsidP="00C3668C">
      <w:pPr>
        <w:ind w:left="1440" w:firstLine="720"/>
      </w:pPr>
      <w:r>
        <w:t>}</w:t>
      </w:r>
    </w:p>
    <w:p w14:paraId="749F75C1" w14:textId="0A7541D7" w:rsidR="00C8041B" w:rsidRDefault="00C8041B" w:rsidP="00C8041B">
      <w:pPr>
        <w:ind w:left="720" w:firstLine="720"/>
      </w:pPr>
      <w:r>
        <w:t>} else {</w:t>
      </w:r>
    </w:p>
    <w:p w14:paraId="4F6B8043" w14:textId="16F8CAEB" w:rsidR="00C8041B" w:rsidRDefault="00C8041B" w:rsidP="00C8041B">
      <w:pPr>
        <w:ind w:firstLine="720"/>
      </w:pPr>
      <w:r>
        <w:tab/>
      </w:r>
      <w:r>
        <w:tab/>
        <w:t xml:space="preserve">guard let </w:t>
      </w:r>
      <w:proofErr w:type="spellStart"/>
      <w:r>
        <w:t>orderResponse</w:t>
      </w:r>
      <w:proofErr w:type="spellEnd"/>
      <w:r>
        <w:t xml:space="preserve"> = response else {</w:t>
      </w:r>
    </w:p>
    <w:p w14:paraId="618D4A86" w14:textId="218CD170" w:rsidR="00C8041B" w:rsidRDefault="00C8041B" w:rsidP="00C8041B">
      <w:pPr>
        <w:ind w:firstLine="720"/>
      </w:pPr>
      <w:r>
        <w:tab/>
      </w:r>
      <w:r>
        <w:tab/>
        <w:t xml:space="preserve">    return</w:t>
      </w:r>
    </w:p>
    <w:p w14:paraId="1594D953" w14:textId="6CEAFDB7" w:rsidR="00C8041B" w:rsidRDefault="00C8041B" w:rsidP="00C8041B">
      <w:pPr>
        <w:ind w:left="1440" w:firstLine="720"/>
      </w:pPr>
      <w:r>
        <w:t>}</w:t>
      </w:r>
    </w:p>
    <w:p w14:paraId="607997C0" w14:textId="25C18F90" w:rsidR="0096493B" w:rsidRDefault="00C8041B" w:rsidP="008C65C1">
      <w:pPr>
        <w:ind w:left="1440" w:firstLine="720"/>
      </w:pPr>
      <w:r>
        <w:t xml:space="preserve">//TODO: Display relevant fields from </w:t>
      </w:r>
      <w:proofErr w:type="spellStart"/>
      <w:r>
        <w:t>GDOrderResponse</w:t>
      </w:r>
      <w:proofErr w:type="spellEnd"/>
    </w:p>
    <w:p w14:paraId="169237F9" w14:textId="0B72D6D3" w:rsidR="00E523AA" w:rsidRPr="00E523AA" w:rsidRDefault="00E523AA" w:rsidP="00E523AA">
      <w:pPr>
        <w:tabs>
          <w:tab w:val="left" w:pos="593"/>
        </w:tabs>
        <w:autoSpaceDE w:val="0"/>
        <w:autoSpaceDN w:val="0"/>
        <w:adjustRightInd w:val="0"/>
        <w:spacing w:line="240" w:lineRule="auto"/>
        <w:ind w:left="593"/>
        <w:rPr>
          <w:rFonts w:cs="Calibri"/>
          <w:color w:val="000000"/>
        </w:rPr>
      </w:pPr>
      <w:r>
        <w:rPr>
          <w:rFonts w:cs="Calibri"/>
          <w:color w:val="2F363D"/>
        </w:rPr>
        <w:tab/>
      </w:r>
      <w:r>
        <w:rPr>
          <w:rFonts w:cs="Calibri"/>
          <w:color w:val="2F363D"/>
        </w:rPr>
        <w:tab/>
      </w:r>
      <w:r>
        <w:rPr>
          <w:rFonts w:cs="Calibri"/>
          <w:color w:val="2F363D"/>
        </w:rPr>
        <w:tab/>
      </w:r>
      <w:r w:rsidRPr="00E523AA">
        <w:rPr>
          <w:rFonts w:cs="Calibri"/>
          <w:color w:val="2F363D"/>
        </w:rPr>
        <w:t xml:space="preserve">//TODO: if </w:t>
      </w:r>
      <w:proofErr w:type="spellStart"/>
      <w:r w:rsidRPr="00E523AA">
        <w:rPr>
          <w:rFonts w:cs="Calibri"/>
          <w:color w:val="2F363D"/>
        </w:rPr>
        <w:t>cardOnFile</w:t>
      </w:r>
      <w:proofErr w:type="spellEnd"/>
      <w:r w:rsidRPr="00E523AA">
        <w:rPr>
          <w:rFonts w:cs="Calibri"/>
          <w:color w:val="2F363D"/>
        </w:rPr>
        <w:t xml:space="preserve"> is </w:t>
      </w:r>
      <w:r w:rsidR="001C5A6A" w:rsidRPr="00E523AA">
        <w:rPr>
          <w:rFonts w:cs="Calibri"/>
          <w:color w:val="2F363D"/>
        </w:rPr>
        <w:t>true</w:t>
      </w:r>
      <w:r w:rsidR="001C5A6A">
        <w:rPr>
          <w:rFonts w:cs="Calibri"/>
          <w:color w:val="2F363D"/>
        </w:rPr>
        <w:t xml:space="preserve">, </w:t>
      </w:r>
      <w:r w:rsidR="001C5A6A" w:rsidRPr="00E523AA">
        <w:rPr>
          <w:rFonts w:cs="Calibri"/>
          <w:color w:val="2F363D"/>
        </w:rPr>
        <w:t>save</w:t>
      </w:r>
      <w:r w:rsidRPr="00E523AA">
        <w:rPr>
          <w:rFonts w:cs="Calibri"/>
          <w:color w:val="2F363D"/>
        </w:rPr>
        <w:t xml:space="preserve"> </w:t>
      </w:r>
      <w:proofErr w:type="spellStart"/>
      <w:r w:rsidRPr="00E523AA">
        <w:rPr>
          <w:rFonts w:cs="Calibri"/>
          <w:color w:val="2F363D"/>
        </w:rPr>
        <w:t>tokenId</w:t>
      </w:r>
      <w:proofErr w:type="spellEnd"/>
      <w:r w:rsidRPr="00E523AA">
        <w:rPr>
          <w:rFonts w:cs="Calibri"/>
          <w:color w:val="2F363D"/>
        </w:rPr>
        <w:t xml:space="preserve"> from </w:t>
      </w:r>
      <w:proofErr w:type="spellStart"/>
      <w:r w:rsidRPr="00E523AA">
        <w:rPr>
          <w:rFonts w:cs="Calibri"/>
          <w:color w:val="2F363D"/>
        </w:rPr>
        <w:t>GDOrderResponse</w:t>
      </w:r>
      <w:proofErr w:type="spellEnd"/>
      <w:r w:rsidRPr="00E523AA">
        <w:rPr>
          <w:rFonts w:cs="Calibri"/>
          <w:color w:val="2F363D"/>
        </w:rPr>
        <w:t xml:space="preserve"> in persistence </w:t>
      </w:r>
      <w:r w:rsidR="008C65C1" w:rsidRPr="00E523AA">
        <w:rPr>
          <w:rFonts w:cs="Calibri"/>
          <w:color w:val="2F363D"/>
        </w:rPr>
        <w:t>and</w:t>
      </w:r>
      <w:r w:rsidRPr="00E523AA">
        <w:rPr>
          <w:rFonts w:cs="Calibri"/>
          <w:color w:val="2F363D"/>
        </w:rPr>
        <w:t xml:space="preserve"> </w:t>
      </w:r>
      <w:proofErr w:type="spellStart"/>
      <w:r w:rsidRPr="00E523AA">
        <w:rPr>
          <w:rFonts w:cs="Calibri"/>
          <w:color w:val="2F363D"/>
        </w:rPr>
        <w:t>agreementId</w:t>
      </w:r>
      <w:proofErr w:type="spellEnd"/>
      <w:r w:rsidRPr="00E523AA">
        <w:rPr>
          <w:rFonts w:cs="Calibri"/>
          <w:color w:val="2F363D"/>
        </w:rPr>
        <w:t xml:space="preserve"> and </w:t>
      </w:r>
      <w:proofErr w:type="spellStart"/>
      <w:r w:rsidRPr="00E523AA">
        <w:rPr>
          <w:rFonts w:cs="Calibri"/>
          <w:color w:val="2F363D"/>
        </w:rPr>
        <w:t>agreementType</w:t>
      </w:r>
      <w:proofErr w:type="spellEnd"/>
      <w:r w:rsidRPr="00E523AA">
        <w:rPr>
          <w:rFonts w:cs="Calibri"/>
          <w:color w:val="2F363D"/>
        </w:rPr>
        <w:t xml:space="preserve"> for</w:t>
      </w:r>
      <w:r w:rsidR="008C65C1">
        <w:rPr>
          <w:rFonts w:cs="Calibri"/>
          <w:color w:val="2F363D"/>
        </w:rPr>
        <w:t xml:space="preserve"> future</w:t>
      </w:r>
      <w:r w:rsidRPr="00E523AA">
        <w:rPr>
          <w:rFonts w:cs="Calibri"/>
          <w:color w:val="2F363D"/>
        </w:rPr>
        <w:t xml:space="preserve"> subscriptions</w:t>
      </w:r>
    </w:p>
    <w:p w14:paraId="027A0D53" w14:textId="0999E7B1" w:rsidR="00E523AA" w:rsidRPr="00E523AA" w:rsidRDefault="00E523AA" w:rsidP="00E523AA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>
        <w:rPr>
          <w:rFonts w:cs="Calibri"/>
          <w:color w:val="000000"/>
        </w:rPr>
        <w:tab/>
        <w:t xml:space="preserve">              </w:t>
      </w:r>
      <w:r w:rsidRPr="00E523AA">
        <w:rPr>
          <w:rFonts w:cs="Calibri"/>
          <w:color w:val="000000"/>
        </w:rPr>
        <w:t xml:space="preserve">    </w:t>
      </w:r>
      <w:r w:rsidRPr="00E523AA">
        <w:rPr>
          <w:rFonts w:cs="Calibri"/>
          <w:color w:val="2F363D"/>
        </w:rPr>
        <w:t xml:space="preserve">//TODO: if </w:t>
      </w:r>
      <w:proofErr w:type="spellStart"/>
      <w:r w:rsidRPr="00E523AA">
        <w:rPr>
          <w:rFonts w:cs="Calibri"/>
          <w:color w:val="2F363D"/>
        </w:rPr>
        <w:t>paymentOperation</w:t>
      </w:r>
      <w:proofErr w:type="spellEnd"/>
      <w:r w:rsidRPr="00E523AA">
        <w:rPr>
          <w:rFonts w:cs="Calibri"/>
          <w:color w:val="2F363D"/>
        </w:rPr>
        <w:t xml:space="preserve"> is </w:t>
      </w:r>
      <w:proofErr w:type="spellStart"/>
      <w:r w:rsidRPr="00E523AA">
        <w:rPr>
          <w:rFonts w:cs="Calibri"/>
          <w:color w:val="2F363D"/>
        </w:rPr>
        <w:t>PaymentOperation.preAuthorize</w:t>
      </w:r>
      <w:proofErr w:type="spellEnd"/>
      <w:r w:rsidRPr="00E523AA">
        <w:rPr>
          <w:rFonts w:cs="Calibri"/>
          <w:color w:val="2F363D"/>
        </w:rPr>
        <w:t>:</w:t>
      </w:r>
    </w:p>
    <w:p w14:paraId="78285CEA" w14:textId="2000E3E9" w:rsidR="00E523AA" w:rsidRDefault="00E523AA" w:rsidP="00E523AA">
      <w:pPr>
        <w:tabs>
          <w:tab w:val="left" w:pos="593"/>
        </w:tabs>
        <w:autoSpaceDE w:val="0"/>
        <w:autoSpaceDN w:val="0"/>
        <w:adjustRightInd w:val="0"/>
        <w:spacing w:line="240" w:lineRule="auto"/>
        <w:ind w:left="593"/>
        <w:rPr>
          <w:rFonts w:cs="Calibri"/>
          <w:color w:val="2F363D"/>
        </w:rPr>
      </w:pPr>
      <w:r w:rsidRPr="00E523AA">
        <w:rPr>
          <w:rFonts w:cs="Calibri"/>
          <w:color w:val="000000"/>
        </w:rPr>
        <w:t xml:space="preserve">     </w:t>
      </w:r>
      <w:r>
        <w:rPr>
          <w:rFonts w:cs="Calibri"/>
          <w:color w:val="000000"/>
        </w:rPr>
        <w:t xml:space="preserve">     </w:t>
      </w:r>
      <w:r>
        <w:rPr>
          <w:rFonts w:cs="Calibri"/>
          <w:color w:val="000000"/>
        </w:rPr>
        <w:tab/>
        <w:t xml:space="preserve"> </w:t>
      </w:r>
      <w:r w:rsidRPr="00E523AA">
        <w:rPr>
          <w:rFonts w:cs="Calibri"/>
          <w:color w:val="2F363D"/>
        </w:rPr>
        <w:t>// Save order id in persistence for capturing the payment with</w:t>
      </w:r>
    </w:p>
    <w:p w14:paraId="1F5DCFAB" w14:textId="089464AC" w:rsidR="00E523AA" w:rsidRPr="00E523AA" w:rsidRDefault="00E523AA" w:rsidP="00E523AA">
      <w:pPr>
        <w:tabs>
          <w:tab w:val="left" w:pos="593"/>
        </w:tabs>
        <w:autoSpaceDE w:val="0"/>
        <w:autoSpaceDN w:val="0"/>
        <w:adjustRightInd w:val="0"/>
        <w:spacing w:line="240" w:lineRule="auto"/>
        <w:ind w:left="593"/>
        <w:rPr>
          <w:rFonts w:cs="Calibri"/>
          <w:color w:val="000000"/>
        </w:rPr>
      </w:pPr>
      <w:r>
        <w:rPr>
          <w:rFonts w:cs="Calibri"/>
          <w:color w:val="2F363D"/>
        </w:rPr>
        <w:tab/>
      </w:r>
      <w:r>
        <w:rPr>
          <w:rFonts w:cs="Calibri"/>
          <w:color w:val="2F363D"/>
        </w:rPr>
        <w:tab/>
      </w:r>
      <w:r>
        <w:rPr>
          <w:rFonts w:cs="Calibri"/>
          <w:color w:val="2F363D"/>
        </w:rPr>
        <w:tab/>
      </w:r>
      <w:r w:rsidRPr="00E523AA">
        <w:rPr>
          <w:rFonts w:cs="Calibri"/>
          <w:color w:val="2F363D"/>
        </w:rPr>
        <w:t xml:space="preserve"> // </w:t>
      </w:r>
      <w:proofErr w:type="spellStart"/>
      <w:r w:rsidRPr="00E523AA">
        <w:rPr>
          <w:rFonts w:cs="Calibri"/>
          <w:color w:val="2F363D"/>
        </w:rPr>
        <w:t>GeideaPaymentApi.capture</w:t>
      </w:r>
      <w:proofErr w:type="spellEnd"/>
    </w:p>
    <w:p w14:paraId="6CF49489" w14:textId="388B2D69" w:rsidR="00E523AA" w:rsidRPr="00E523AA" w:rsidRDefault="00E523AA" w:rsidP="00E523AA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</w:r>
      <w:r w:rsidRPr="00E523AA">
        <w:rPr>
          <w:rFonts w:cs="Calibri"/>
          <w:color w:val="000000"/>
        </w:rPr>
        <w:t xml:space="preserve">     </w:t>
      </w:r>
      <w:r w:rsidRPr="00E523AA">
        <w:rPr>
          <w:rFonts w:cs="Calibri"/>
          <w:color w:val="2F363D"/>
        </w:rPr>
        <w:t xml:space="preserve">// if </w:t>
      </w:r>
      <w:proofErr w:type="spellStart"/>
      <w:r w:rsidRPr="00E523AA">
        <w:rPr>
          <w:rFonts w:cs="Calibri"/>
          <w:color w:val="2F363D"/>
        </w:rPr>
        <w:t>orderResponse.detailedStatus</w:t>
      </w:r>
      <w:proofErr w:type="spellEnd"/>
      <w:r w:rsidRPr="00E523AA">
        <w:rPr>
          <w:rFonts w:cs="Calibri"/>
          <w:color w:val="2F363D"/>
        </w:rPr>
        <w:t xml:space="preserve"> == "Authorized" {</w:t>
      </w:r>
    </w:p>
    <w:p w14:paraId="67BEE567" w14:textId="68CDC338" w:rsidR="000C4F69" w:rsidRDefault="00E523AA" w:rsidP="00E523AA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2F363D"/>
        </w:rPr>
      </w:pP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</w:r>
      <w:r w:rsidRPr="00E523AA">
        <w:rPr>
          <w:rFonts w:cs="Calibri"/>
          <w:color w:val="000000"/>
        </w:rPr>
        <w:t xml:space="preserve">     </w:t>
      </w:r>
      <w:r w:rsidRPr="00E523AA">
        <w:rPr>
          <w:rFonts w:cs="Calibri"/>
          <w:color w:val="2F363D"/>
        </w:rPr>
        <w:t xml:space="preserve">// TODO: save </w:t>
      </w:r>
      <w:proofErr w:type="spellStart"/>
      <w:proofErr w:type="gramStart"/>
      <w:r w:rsidRPr="00E523AA">
        <w:rPr>
          <w:rFonts w:cs="Calibri"/>
          <w:color w:val="2F363D"/>
        </w:rPr>
        <w:t>order.orderId</w:t>
      </w:r>
      <w:proofErr w:type="spellEnd"/>
      <w:proofErr w:type="gramEnd"/>
    </w:p>
    <w:p w14:paraId="38C72FEF" w14:textId="0D267DDF" w:rsidR="000C4F69" w:rsidRPr="000C4F69" w:rsidRDefault="000C4F69" w:rsidP="00E523AA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2F363D"/>
        </w:rPr>
      </w:pPr>
      <w:r>
        <w:rPr>
          <w:rFonts w:cs="Calibri"/>
          <w:color w:val="2F363D"/>
        </w:rPr>
        <w:tab/>
      </w:r>
      <w:r>
        <w:rPr>
          <w:rFonts w:cs="Calibri"/>
          <w:color w:val="2F363D"/>
        </w:rPr>
        <w:tab/>
      </w:r>
      <w:r>
        <w:rPr>
          <w:rFonts w:cs="Calibri"/>
          <w:color w:val="2F363D"/>
        </w:rPr>
        <w:tab/>
      </w:r>
      <w:r>
        <w:rPr>
          <w:rFonts w:cs="Calibri"/>
          <w:color w:val="2F363D"/>
        </w:rPr>
        <w:tab/>
      </w:r>
      <w:r>
        <w:rPr>
          <w:rFonts w:cs="Calibri"/>
          <w:color w:val="2F363D"/>
        </w:rPr>
        <w:tab/>
        <w:t xml:space="preserve">   // TODO: show capture button on the UID</w:t>
      </w:r>
    </w:p>
    <w:p w14:paraId="1AF0AF8F" w14:textId="74F39809" w:rsidR="00E523AA" w:rsidRPr="00E523AA" w:rsidRDefault="00E523AA" w:rsidP="00E523AA">
      <w:pPr>
        <w:ind w:left="1440" w:firstLine="720"/>
        <w:rPr>
          <w:rFonts w:cs="Calibri"/>
        </w:rPr>
      </w:pPr>
      <w:r w:rsidRPr="00E523AA">
        <w:rPr>
          <w:rFonts w:cs="Calibri"/>
          <w:color w:val="000000"/>
        </w:rPr>
        <w:t xml:space="preserve">     </w:t>
      </w:r>
      <w:r w:rsidRPr="00E523AA">
        <w:rPr>
          <w:rFonts w:cs="Calibri"/>
          <w:color w:val="2F363D"/>
        </w:rPr>
        <w:t>// }</w:t>
      </w:r>
    </w:p>
    <w:p w14:paraId="2AC1F3BC" w14:textId="3F532437" w:rsidR="00C8041B" w:rsidRDefault="00C8041B" w:rsidP="00C8041B">
      <w:pPr>
        <w:ind w:left="720" w:firstLine="720"/>
      </w:pPr>
      <w:r>
        <w:t>}</w:t>
      </w:r>
    </w:p>
    <w:p w14:paraId="17822DD8" w14:textId="30756163" w:rsidR="00C3668C" w:rsidRDefault="00C3668C" w:rsidP="00C3668C">
      <w:r>
        <w:t xml:space="preserve">     </w:t>
      </w:r>
      <w:r w:rsidR="00C8041B">
        <w:t xml:space="preserve">     </w:t>
      </w:r>
      <w:r>
        <w:t>}</w:t>
      </w:r>
      <w:r w:rsidR="00C8041B">
        <w:t xml:space="preserve"> </w:t>
      </w:r>
    </w:p>
    <w:p w14:paraId="782582D8" w14:textId="77777777" w:rsidR="00C3668C" w:rsidRDefault="00C3668C" w:rsidP="00C3668C">
      <w:r>
        <w:t>})</w:t>
      </w:r>
    </w:p>
    <w:bookmarkEnd w:id="53"/>
    <w:bookmarkEnd w:id="54"/>
    <w:p w14:paraId="50DD05CE" w14:textId="08D75186" w:rsidR="00AE33BC" w:rsidRDefault="00AE33BC" w:rsidP="00AE33BC"/>
    <w:p w14:paraId="7A320D83" w14:textId="012C79AE" w:rsidR="00E523AA" w:rsidRPr="00673B9A" w:rsidRDefault="00C3668C" w:rsidP="00673B9A">
      <w:r>
        <w:t>Example Objective C:</w:t>
      </w:r>
    </w:p>
    <w:p w14:paraId="674C5E6B" w14:textId="19698BFF" w:rsidR="00E523AA" w:rsidRDefault="00673B9A" w:rsidP="00C8041B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 w:rsidRPr="002300D0">
        <w:rPr>
          <w:rFonts w:ascii="Consolas" w:hAnsi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0704" behindDoc="1" locked="0" layoutInCell="1" allowOverlap="1" wp14:anchorId="328F0DF2" wp14:editId="744F823F">
                <wp:simplePos x="0" y="0"/>
                <wp:positionH relativeFrom="margin">
                  <wp:posOffset>-163286</wp:posOffset>
                </wp:positionH>
                <wp:positionV relativeFrom="paragraph">
                  <wp:posOffset>85090</wp:posOffset>
                </wp:positionV>
                <wp:extent cx="6159500" cy="4718957"/>
                <wp:effectExtent l="0" t="0" r="12700" b="1841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9500" cy="4718957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78DE7F" id="Rectangle 20" o:spid="_x0000_s1026" style="position:absolute;margin-left:-12.85pt;margin-top:6.7pt;width:485pt;height:371.55pt;z-index:-251595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" fillcolor="#e7e6e6 [3214]" strokecolor="white [3212]" strokeweight="1pt">
                <w10:wrap anchorx="margin"/>
              </v:rect>
            </w:pict>
          </mc:Fallback>
        </mc:AlternateContent>
      </w:r>
    </w:p>
    <w:p w14:paraId="5C8EF85A" w14:textId="25C9EEC7" w:rsidR="00C8041B" w:rsidRPr="00163D85" w:rsidRDefault="00C8041B" w:rsidP="00C8041B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r w:rsidRPr="00C8041B">
        <w:rPr>
          <w:rFonts w:cs="Calibri"/>
          <w:color w:val="000000"/>
        </w:rPr>
        <w:t xml:space="preserve"> </w:t>
      </w:r>
      <w:bookmarkStart w:id="59" w:name="OLE_LINK60"/>
      <w:bookmarkStart w:id="60" w:name="OLE_LINK61"/>
      <w:r w:rsidR="00163D85" w:rsidRPr="00163D85">
        <w:rPr>
          <w:rFonts w:asciiTheme="minorHAnsi" w:hAnsiTheme="minorHAnsi" w:cstheme="minorHAnsi"/>
          <w:color w:val="2F363D"/>
        </w:rPr>
        <w:t>[</w:t>
      </w:r>
      <w:proofErr w:type="spellStart"/>
      <w:r w:rsidR="00163D85" w:rsidRPr="00163D85">
        <w:rPr>
          <w:rFonts w:asciiTheme="minorHAnsi" w:hAnsiTheme="minorHAnsi" w:cstheme="minorHAnsi"/>
          <w:color w:val="2F363D"/>
        </w:rPr>
        <w:t>GeideaPaymentAPI</w:t>
      </w:r>
      <w:proofErr w:type="spellEnd"/>
      <w:r w:rsidR="00163D85" w:rsidRPr="00163D85">
        <w:rPr>
          <w:rFonts w:asciiTheme="minorHAnsi" w:hAnsiTheme="minorHAnsi" w:cstheme="minorHAnsi"/>
          <w:color w:val="2F363D"/>
        </w:rPr>
        <w:t xml:space="preserve"> </w:t>
      </w:r>
      <w:proofErr w:type="spellStart"/>
      <w:proofErr w:type="gramStart"/>
      <w:r w:rsidR="00163D85" w:rsidRPr="00163D85">
        <w:rPr>
          <w:rFonts w:asciiTheme="minorHAnsi" w:hAnsiTheme="minorHAnsi" w:cstheme="minorHAnsi"/>
          <w:color w:val="2F363D"/>
        </w:rPr>
        <w:t>payWithTheAmount:amount</w:t>
      </w:r>
      <w:proofErr w:type="spellEnd"/>
      <w:proofErr w:type="gramEnd"/>
      <w:r w:rsidR="00163D85" w:rsidRPr="00163D85">
        <w:rPr>
          <w:rFonts w:asciiTheme="minorHAnsi" w:hAnsiTheme="minorHAnsi" w:cstheme="minorHAnsi"/>
          <w:color w:val="2F363D"/>
        </w:rPr>
        <w:t xml:space="preserve"> </w:t>
      </w:r>
      <w:proofErr w:type="spellStart"/>
      <w:r w:rsidR="00163D85" w:rsidRPr="00163D85">
        <w:rPr>
          <w:rFonts w:asciiTheme="minorHAnsi" w:hAnsiTheme="minorHAnsi" w:cstheme="minorHAnsi"/>
          <w:color w:val="2F363D"/>
        </w:rPr>
        <w:t>withCardDetails:cardDetails</w:t>
      </w:r>
      <w:proofErr w:type="spellEnd"/>
      <w:r w:rsidR="00163D85" w:rsidRPr="00163D85">
        <w:rPr>
          <w:rFonts w:asciiTheme="minorHAnsi" w:hAnsiTheme="minorHAnsi" w:cstheme="minorHAnsi"/>
          <w:color w:val="2F363D"/>
        </w:rPr>
        <w:t xml:space="preserve">  </w:t>
      </w:r>
      <w:proofErr w:type="spellStart"/>
      <w:r w:rsidR="00163D85" w:rsidRPr="00163D85">
        <w:rPr>
          <w:rFonts w:asciiTheme="minorHAnsi" w:hAnsiTheme="minorHAnsi" w:cstheme="minorHAnsi"/>
          <w:color w:val="2F363D"/>
        </w:rPr>
        <w:t>andTokenizationDetails</w:t>
      </w:r>
      <w:proofErr w:type="spellEnd"/>
      <w:r w:rsidR="00163D85" w:rsidRPr="00163D85">
        <w:rPr>
          <w:rFonts w:asciiTheme="minorHAnsi" w:hAnsiTheme="minorHAnsi" w:cstheme="minorHAnsi"/>
          <w:color w:val="2F363D"/>
        </w:rPr>
        <w:t xml:space="preserve">: </w:t>
      </w:r>
      <w:proofErr w:type="spellStart"/>
      <w:r w:rsidR="00163D85" w:rsidRPr="00163D85">
        <w:rPr>
          <w:rFonts w:asciiTheme="minorHAnsi" w:hAnsiTheme="minorHAnsi" w:cstheme="minorHAnsi"/>
          <w:color w:val="2F363D"/>
        </w:rPr>
        <w:t>tokenizationDetails</w:t>
      </w:r>
      <w:proofErr w:type="spellEnd"/>
      <w:r w:rsidR="00163D85" w:rsidRPr="00163D85">
        <w:rPr>
          <w:rFonts w:asciiTheme="minorHAnsi" w:hAnsiTheme="minorHAnsi" w:cstheme="minorHAnsi"/>
          <w:color w:val="2F363D"/>
        </w:rPr>
        <w:t xml:space="preserve"> </w:t>
      </w:r>
      <w:proofErr w:type="spellStart"/>
      <w:r w:rsidR="00692579">
        <w:rPr>
          <w:rFonts w:asciiTheme="minorHAnsi" w:hAnsiTheme="minorHAnsi" w:cstheme="minorHAnsi"/>
          <w:color w:val="2F363D"/>
        </w:rPr>
        <w:t>andEInvoiceId</w:t>
      </w:r>
      <w:proofErr w:type="spellEnd"/>
      <w:r w:rsidR="00692579">
        <w:rPr>
          <w:rFonts w:asciiTheme="minorHAnsi" w:hAnsiTheme="minorHAnsi" w:cstheme="minorHAnsi"/>
          <w:color w:val="2F363D"/>
        </w:rPr>
        <w:t xml:space="preserve">: </w:t>
      </w:r>
      <w:proofErr w:type="spellStart"/>
      <w:r w:rsidR="00692579">
        <w:rPr>
          <w:rFonts w:asciiTheme="minorHAnsi" w:hAnsiTheme="minorHAnsi" w:cstheme="minorHAnsi"/>
          <w:color w:val="2F363D"/>
        </w:rPr>
        <w:t>eInvoiceId</w:t>
      </w:r>
      <w:proofErr w:type="spellEnd"/>
      <w:r w:rsidR="00692579">
        <w:rPr>
          <w:rFonts w:asciiTheme="minorHAnsi" w:hAnsiTheme="minorHAnsi" w:cstheme="minorHAnsi"/>
          <w:color w:val="2F363D"/>
        </w:rPr>
        <w:t xml:space="preserve"> </w:t>
      </w:r>
      <w:proofErr w:type="spellStart"/>
      <w:r w:rsidR="00163D85" w:rsidRPr="00163D85">
        <w:rPr>
          <w:rFonts w:asciiTheme="minorHAnsi" w:hAnsiTheme="minorHAnsi" w:cstheme="minorHAnsi"/>
          <w:color w:val="2F363D"/>
        </w:rPr>
        <w:t>andCustomerDetails:customerDetails</w:t>
      </w:r>
      <w:proofErr w:type="spellEnd"/>
      <w:r w:rsidR="00163D85" w:rsidRPr="00163D85">
        <w:rPr>
          <w:rFonts w:asciiTheme="minorHAnsi" w:hAnsiTheme="minorHAnsi" w:cstheme="minorHAnsi"/>
          <w:color w:val="2F363D"/>
        </w:rPr>
        <w:t xml:space="preserve"> </w:t>
      </w:r>
      <w:proofErr w:type="spellStart"/>
      <w:r w:rsidR="00163D85" w:rsidRPr="00163D85">
        <w:rPr>
          <w:rFonts w:asciiTheme="minorHAnsi" w:hAnsiTheme="minorHAnsi" w:cstheme="minorHAnsi"/>
          <w:color w:val="2F363D"/>
        </w:rPr>
        <w:t>dismissAction:NULL</w:t>
      </w:r>
      <w:proofErr w:type="spellEnd"/>
      <w:r w:rsidR="00163D85" w:rsidRPr="00163D85">
        <w:rPr>
          <w:rFonts w:asciiTheme="minorHAnsi" w:hAnsiTheme="minorHAnsi" w:cstheme="minorHAnsi"/>
          <w:color w:val="2F363D"/>
        </w:rPr>
        <w:t xml:space="preserve"> </w:t>
      </w:r>
      <w:proofErr w:type="spellStart"/>
      <w:r w:rsidR="00163D85" w:rsidRPr="00163D85">
        <w:rPr>
          <w:rFonts w:asciiTheme="minorHAnsi" w:hAnsiTheme="minorHAnsi" w:cstheme="minorHAnsi"/>
          <w:color w:val="2F363D"/>
        </w:rPr>
        <w:t>navController</w:t>
      </w:r>
      <w:proofErr w:type="spellEnd"/>
      <w:r w:rsidR="00163D85" w:rsidRPr="00163D85">
        <w:rPr>
          <w:rFonts w:asciiTheme="minorHAnsi" w:hAnsiTheme="minorHAnsi" w:cstheme="minorHAnsi"/>
          <w:color w:val="2F363D"/>
        </w:rPr>
        <w:t>: **</w:t>
      </w:r>
      <w:proofErr w:type="spellStart"/>
      <w:r w:rsidR="00163D85" w:rsidRPr="00163D85">
        <w:rPr>
          <w:rFonts w:asciiTheme="minorHAnsi" w:hAnsiTheme="minorHAnsi" w:cstheme="minorHAnsi"/>
          <w:color w:val="2F363D"/>
        </w:rPr>
        <w:t>navVC</w:t>
      </w:r>
      <w:proofErr w:type="spellEnd"/>
      <w:r w:rsidR="00163D85" w:rsidRPr="00163D85">
        <w:rPr>
          <w:rFonts w:asciiTheme="minorHAnsi" w:hAnsiTheme="minorHAnsi" w:cstheme="minorHAnsi"/>
          <w:color w:val="2F363D"/>
        </w:rPr>
        <w:t>** or **self** completion:^(</w:t>
      </w:r>
      <w:proofErr w:type="spellStart"/>
      <w:r w:rsidR="00163D85" w:rsidRPr="00163D85">
        <w:rPr>
          <w:rFonts w:asciiTheme="minorHAnsi" w:hAnsiTheme="minorHAnsi" w:cstheme="minorHAnsi"/>
          <w:color w:val="2F363D"/>
        </w:rPr>
        <w:t>GDOrderResponse</w:t>
      </w:r>
      <w:proofErr w:type="spellEnd"/>
      <w:r w:rsidR="00163D85" w:rsidRPr="00163D85">
        <w:rPr>
          <w:rFonts w:asciiTheme="minorHAnsi" w:hAnsiTheme="minorHAnsi" w:cstheme="minorHAnsi"/>
          <w:color w:val="2F363D"/>
        </w:rPr>
        <w:t xml:space="preserve">* order, </w:t>
      </w:r>
      <w:proofErr w:type="spellStart"/>
      <w:r w:rsidR="00163D85" w:rsidRPr="00163D85">
        <w:rPr>
          <w:rFonts w:asciiTheme="minorHAnsi" w:hAnsiTheme="minorHAnsi" w:cstheme="minorHAnsi"/>
          <w:color w:val="2F363D"/>
        </w:rPr>
        <w:t>GDErrorResponse</w:t>
      </w:r>
      <w:proofErr w:type="spellEnd"/>
      <w:r w:rsidR="00163D85" w:rsidRPr="00163D85">
        <w:rPr>
          <w:rFonts w:asciiTheme="minorHAnsi" w:hAnsiTheme="minorHAnsi" w:cstheme="minorHAnsi"/>
          <w:color w:val="2F363D"/>
        </w:rPr>
        <w:t>* error</w:t>
      </w:r>
      <w:r w:rsidRPr="00163D85">
        <w:rPr>
          <w:rFonts w:asciiTheme="minorHAnsi" w:hAnsiTheme="minorHAnsi" w:cstheme="minorHAnsi"/>
          <w:color w:val="2F363D"/>
        </w:rPr>
        <w:t>)  {</w:t>
      </w:r>
    </w:p>
    <w:p w14:paraId="73DA7CD8" w14:textId="5C4A57BA" w:rsidR="00C8041B" w:rsidRPr="00163D85" w:rsidRDefault="00C8041B" w:rsidP="00C8041B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r w:rsidRPr="00163D85">
        <w:rPr>
          <w:rFonts w:asciiTheme="minorHAnsi" w:hAnsiTheme="minorHAnsi" w:cstheme="minorHAnsi"/>
          <w:color w:val="000000"/>
        </w:rPr>
        <w:t xml:space="preserve">         </w:t>
      </w:r>
      <w:r w:rsidRPr="00163D85">
        <w:rPr>
          <w:rFonts w:asciiTheme="minorHAnsi" w:hAnsiTheme="minorHAnsi" w:cstheme="minorHAnsi"/>
          <w:color w:val="2F363D"/>
        </w:rPr>
        <w:t>if (</w:t>
      </w:r>
      <w:proofErr w:type="gramStart"/>
      <w:r w:rsidRPr="00163D85">
        <w:rPr>
          <w:rFonts w:asciiTheme="minorHAnsi" w:hAnsiTheme="minorHAnsi" w:cstheme="minorHAnsi"/>
          <w:color w:val="2F363D"/>
        </w:rPr>
        <w:t>error !</w:t>
      </w:r>
      <w:proofErr w:type="gramEnd"/>
      <w:r w:rsidRPr="00163D85">
        <w:rPr>
          <w:rFonts w:asciiTheme="minorHAnsi" w:hAnsiTheme="minorHAnsi" w:cstheme="minorHAnsi"/>
          <w:color w:val="2F363D"/>
        </w:rPr>
        <w:t>= NULL) {</w:t>
      </w:r>
    </w:p>
    <w:p w14:paraId="44B5F3FF" w14:textId="09437CBA" w:rsidR="00C8041B" w:rsidRPr="00163D85" w:rsidRDefault="00C8041B" w:rsidP="00C8041B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r w:rsidRPr="00163D85">
        <w:rPr>
          <w:rFonts w:asciiTheme="minorHAnsi" w:hAnsiTheme="minorHAnsi" w:cstheme="minorHAnsi"/>
          <w:color w:val="000000"/>
        </w:rPr>
        <w:t xml:space="preserve">           </w:t>
      </w:r>
      <w:r w:rsidR="00695F48" w:rsidRPr="00163D85">
        <w:rPr>
          <w:rFonts w:asciiTheme="minorHAnsi" w:hAnsiTheme="minorHAnsi" w:cstheme="minorHAnsi"/>
          <w:color w:val="000000"/>
        </w:rPr>
        <w:t xml:space="preserve"> </w:t>
      </w:r>
      <w:r w:rsidRPr="00163D85">
        <w:rPr>
          <w:rFonts w:asciiTheme="minorHAnsi" w:hAnsiTheme="minorHAnsi" w:cstheme="minorHAnsi"/>
          <w:color w:val="000000"/>
        </w:rPr>
        <w:t xml:space="preserve">  </w:t>
      </w:r>
      <w:r w:rsidRPr="00163D85">
        <w:rPr>
          <w:rFonts w:asciiTheme="minorHAnsi" w:hAnsiTheme="minorHAnsi" w:cstheme="minorHAnsi"/>
          <w:color w:val="2F363D"/>
        </w:rPr>
        <w:t xml:space="preserve">if </w:t>
      </w:r>
      <w:proofErr w:type="gramStart"/>
      <w:r w:rsidRPr="00163D85">
        <w:rPr>
          <w:rFonts w:asciiTheme="minorHAnsi" w:hAnsiTheme="minorHAnsi" w:cstheme="minorHAnsi"/>
          <w:color w:val="2F363D"/>
        </w:rPr>
        <w:t>(!</w:t>
      </w:r>
      <w:proofErr w:type="spellStart"/>
      <w:r w:rsidRPr="00163D85">
        <w:rPr>
          <w:rFonts w:asciiTheme="minorHAnsi" w:hAnsiTheme="minorHAnsi" w:cstheme="minorHAnsi"/>
          <w:color w:val="2F363D"/>
        </w:rPr>
        <w:t>error</w:t>
      </w:r>
      <w:proofErr w:type="gramEnd"/>
      <w:r w:rsidRPr="00163D85">
        <w:rPr>
          <w:rFonts w:asciiTheme="minorHAnsi" w:hAnsiTheme="minorHAnsi" w:cstheme="minorHAnsi"/>
          <w:color w:val="2F363D"/>
        </w:rPr>
        <w:t>.errors</w:t>
      </w:r>
      <w:proofErr w:type="spellEnd"/>
      <w:r w:rsidRPr="00163D85">
        <w:rPr>
          <w:rFonts w:asciiTheme="minorHAnsi" w:hAnsiTheme="minorHAnsi" w:cstheme="minorHAnsi"/>
          <w:color w:val="2F363D"/>
        </w:rPr>
        <w:t xml:space="preserve"> || !</w:t>
      </w:r>
      <w:proofErr w:type="spellStart"/>
      <w:r w:rsidRPr="00163D85">
        <w:rPr>
          <w:rFonts w:asciiTheme="minorHAnsi" w:hAnsiTheme="minorHAnsi" w:cstheme="minorHAnsi"/>
          <w:color w:val="2F363D"/>
        </w:rPr>
        <w:t>error.errors.count</w:t>
      </w:r>
      <w:proofErr w:type="spellEnd"/>
      <w:r w:rsidRPr="00163D85">
        <w:rPr>
          <w:rFonts w:asciiTheme="minorHAnsi" w:hAnsiTheme="minorHAnsi" w:cstheme="minorHAnsi"/>
          <w:color w:val="2F363D"/>
        </w:rPr>
        <w:t>) {</w:t>
      </w:r>
      <w:r w:rsidRPr="00163D85">
        <w:rPr>
          <w:rFonts w:asciiTheme="minorHAnsi" w:hAnsiTheme="minorHAnsi" w:cstheme="minorHAnsi"/>
          <w:color w:val="000000"/>
        </w:rPr>
        <w:t xml:space="preserve">        </w:t>
      </w:r>
    </w:p>
    <w:p w14:paraId="3DF19A81" w14:textId="66796CFB" w:rsidR="00C8041B" w:rsidRPr="00163D85" w:rsidRDefault="00695F48" w:rsidP="00C8041B">
      <w:pPr>
        <w:tabs>
          <w:tab w:val="left" w:pos="593"/>
        </w:tabs>
        <w:autoSpaceDE w:val="0"/>
        <w:autoSpaceDN w:val="0"/>
        <w:adjustRightInd w:val="0"/>
        <w:spacing w:line="240" w:lineRule="auto"/>
        <w:ind w:firstLine="593"/>
        <w:rPr>
          <w:rFonts w:asciiTheme="minorHAnsi" w:hAnsiTheme="minorHAnsi" w:cstheme="minorHAnsi"/>
          <w:color w:val="000000"/>
        </w:rPr>
      </w:pPr>
      <w:r w:rsidRPr="00163D85">
        <w:rPr>
          <w:rFonts w:asciiTheme="minorHAnsi" w:hAnsiTheme="minorHAnsi" w:cstheme="minorHAnsi"/>
        </w:rPr>
        <w:t xml:space="preserve">      </w:t>
      </w:r>
      <w:r w:rsidR="00C8041B" w:rsidRPr="00163D85">
        <w:rPr>
          <w:rFonts w:asciiTheme="minorHAnsi" w:hAnsiTheme="minorHAnsi" w:cstheme="minorHAnsi"/>
        </w:rPr>
        <w:t xml:space="preserve">//TODO: display relevant fields from </w:t>
      </w:r>
      <w:proofErr w:type="spellStart"/>
      <w:r w:rsidR="00C8041B" w:rsidRPr="00163D85">
        <w:rPr>
          <w:rFonts w:asciiTheme="minorHAnsi" w:hAnsiTheme="minorHAnsi" w:cstheme="minorHAnsi"/>
        </w:rPr>
        <w:t>GDErrorResponse</w:t>
      </w:r>
      <w:proofErr w:type="spellEnd"/>
      <w:r w:rsidR="00C8041B" w:rsidRPr="00163D85">
        <w:rPr>
          <w:rFonts w:asciiTheme="minorHAnsi" w:hAnsiTheme="minorHAnsi" w:cstheme="minorHAnsi"/>
        </w:rPr>
        <w:t xml:space="preserve"> as title, </w:t>
      </w:r>
      <w:proofErr w:type="spellStart"/>
      <w:r w:rsidR="00C8041B" w:rsidRPr="00163D85">
        <w:rPr>
          <w:rFonts w:asciiTheme="minorHAnsi" w:hAnsiTheme="minorHAnsi" w:cstheme="minorHAnsi"/>
        </w:rPr>
        <w:t>responseMessage</w:t>
      </w:r>
      <w:proofErr w:type="spellEnd"/>
      <w:r w:rsidR="00C8041B" w:rsidRPr="00163D85">
        <w:rPr>
          <w:rFonts w:asciiTheme="minorHAnsi" w:hAnsiTheme="minorHAnsi" w:cstheme="minorHAnsi"/>
        </w:rPr>
        <w:t xml:space="preserve">, </w:t>
      </w:r>
      <w:proofErr w:type="spellStart"/>
      <w:r w:rsidR="00C8041B" w:rsidRPr="00163D85">
        <w:rPr>
          <w:rFonts w:asciiTheme="minorHAnsi" w:hAnsiTheme="minorHAnsi" w:cstheme="minorHAnsi"/>
        </w:rPr>
        <w:t>responseCode</w:t>
      </w:r>
      <w:proofErr w:type="spellEnd"/>
      <w:r w:rsidR="00C8041B" w:rsidRPr="00163D85">
        <w:rPr>
          <w:rFonts w:asciiTheme="minorHAnsi" w:hAnsiTheme="minorHAnsi" w:cstheme="minorHAnsi"/>
        </w:rPr>
        <w:t xml:space="preserve">, </w:t>
      </w:r>
      <w:proofErr w:type="spellStart"/>
      <w:r w:rsidR="00C8041B" w:rsidRPr="00163D85">
        <w:rPr>
          <w:rFonts w:asciiTheme="minorHAnsi" w:hAnsiTheme="minorHAnsi" w:cstheme="minorHAnsi"/>
        </w:rPr>
        <w:t>detailedResponseMessage</w:t>
      </w:r>
      <w:proofErr w:type="spellEnd"/>
      <w:r w:rsidR="00C8041B" w:rsidRPr="00163D85">
        <w:rPr>
          <w:rFonts w:asciiTheme="minorHAnsi" w:hAnsiTheme="minorHAnsi" w:cstheme="minorHAnsi"/>
        </w:rPr>
        <w:t xml:space="preserve">, </w:t>
      </w:r>
      <w:proofErr w:type="spellStart"/>
      <w:r w:rsidR="00C8041B" w:rsidRPr="00163D85">
        <w:rPr>
          <w:rFonts w:asciiTheme="minorHAnsi" w:hAnsiTheme="minorHAnsi" w:cstheme="minorHAnsi"/>
        </w:rPr>
        <w:t>detailedResponseCode</w:t>
      </w:r>
      <w:proofErr w:type="spellEnd"/>
      <w:r w:rsidR="00C8041B" w:rsidRPr="00163D85">
        <w:rPr>
          <w:rFonts w:asciiTheme="minorHAnsi" w:hAnsiTheme="minorHAnsi" w:cstheme="minorHAnsi"/>
        </w:rPr>
        <w:t>: String</w:t>
      </w:r>
      <w:r w:rsidR="00C8041B" w:rsidRPr="00163D85">
        <w:rPr>
          <w:rFonts w:asciiTheme="minorHAnsi" w:hAnsiTheme="minorHAnsi" w:cstheme="minorHAnsi"/>
          <w:color w:val="000000"/>
        </w:rPr>
        <w:t xml:space="preserve">          </w:t>
      </w:r>
    </w:p>
    <w:p w14:paraId="23774A34" w14:textId="2DF748B6" w:rsidR="00C8041B" w:rsidRPr="00163D85" w:rsidRDefault="00695F48" w:rsidP="00C8041B">
      <w:pPr>
        <w:tabs>
          <w:tab w:val="left" w:pos="593"/>
        </w:tabs>
        <w:autoSpaceDE w:val="0"/>
        <w:autoSpaceDN w:val="0"/>
        <w:adjustRightInd w:val="0"/>
        <w:spacing w:line="240" w:lineRule="auto"/>
        <w:ind w:firstLine="593"/>
        <w:rPr>
          <w:rFonts w:asciiTheme="minorHAnsi" w:hAnsiTheme="minorHAnsi" w:cstheme="minorHAnsi"/>
          <w:color w:val="000000"/>
        </w:rPr>
      </w:pPr>
      <w:r w:rsidRPr="00163D85">
        <w:rPr>
          <w:rFonts w:asciiTheme="minorHAnsi" w:hAnsiTheme="minorHAnsi" w:cstheme="minorHAnsi"/>
          <w:color w:val="000000"/>
        </w:rPr>
        <w:t xml:space="preserve"> </w:t>
      </w:r>
      <w:r w:rsidR="00C8041B" w:rsidRPr="00163D85">
        <w:rPr>
          <w:rFonts w:asciiTheme="minorHAnsi" w:hAnsiTheme="minorHAnsi" w:cstheme="minorHAnsi"/>
          <w:color w:val="000000"/>
        </w:rPr>
        <w:t xml:space="preserve">  </w:t>
      </w:r>
      <w:r w:rsidR="00C8041B" w:rsidRPr="00163D85">
        <w:rPr>
          <w:rFonts w:asciiTheme="minorHAnsi" w:hAnsiTheme="minorHAnsi" w:cstheme="minorHAnsi"/>
          <w:color w:val="2F363D"/>
        </w:rPr>
        <w:t>} else {</w:t>
      </w:r>
    </w:p>
    <w:p w14:paraId="32667798" w14:textId="255FE2BE" w:rsidR="00C8041B" w:rsidRPr="00163D85" w:rsidRDefault="00C8041B" w:rsidP="00C8041B">
      <w:pPr>
        <w:rPr>
          <w:rFonts w:asciiTheme="minorHAnsi" w:hAnsiTheme="minorHAnsi" w:cstheme="minorHAnsi"/>
        </w:rPr>
      </w:pPr>
      <w:r w:rsidRPr="00163D85">
        <w:rPr>
          <w:rFonts w:asciiTheme="minorHAnsi" w:hAnsiTheme="minorHAnsi" w:cstheme="minorHAnsi"/>
          <w:color w:val="000000"/>
        </w:rPr>
        <w:t xml:space="preserve">               </w:t>
      </w:r>
      <w:r w:rsidR="00695F48" w:rsidRPr="00163D85">
        <w:rPr>
          <w:rFonts w:asciiTheme="minorHAnsi" w:hAnsiTheme="minorHAnsi" w:cstheme="minorHAnsi"/>
          <w:color w:val="000000"/>
        </w:rPr>
        <w:t xml:space="preserve"> </w:t>
      </w:r>
      <w:r w:rsidRPr="00163D85">
        <w:rPr>
          <w:rFonts w:asciiTheme="minorHAnsi" w:hAnsiTheme="minorHAnsi" w:cstheme="minorHAnsi"/>
          <w:color w:val="000000"/>
        </w:rPr>
        <w:t xml:space="preserve"> </w:t>
      </w:r>
      <w:r w:rsidRPr="00163D85">
        <w:rPr>
          <w:rFonts w:asciiTheme="minorHAnsi" w:hAnsiTheme="minorHAnsi" w:cstheme="minorHAnsi"/>
        </w:rPr>
        <w:t xml:space="preserve">     //TODO: display relevant fields from </w:t>
      </w:r>
      <w:proofErr w:type="spellStart"/>
      <w:r w:rsidRPr="00163D85">
        <w:rPr>
          <w:rFonts w:asciiTheme="minorHAnsi" w:hAnsiTheme="minorHAnsi" w:cstheme="minorHAnsi"/>
        </w:rPr>
        <w:t>GDErrorResponse</w:t>
      </w:r>
      <w:proofErr w:type="spellEnd"/>
      <w:r w:rsidRPr="00163D85">
        <w:rPr>
          <w:rFonts w:asciiTheme="minorHAnsi" w:hAnsiTheme="minorHAnsi" w:cstheme="minorHAnsi"/>
        </w:rPr>
        <w:t xml:space="preserve"> as </w:t>
      </w:r>
      <w:r w:rsidR="00B269A1" w:rsidRPr="00163D85">
        <w:rPr>
          <w:rFonts w:asciiTheme="minorHAnsi" w:hAnsiTheme="minorHAnsi" w:cstheme="minorHAnsi"/>
        </w:rPr>
        <w:t>title, errors</w:t>
      </w:r>
    </w:p>
    <w:p w14:paraId="42C1D6C9" w14:textId="2BA56D3F" w:rsidR="00C8041B" w:rsidRPr="00163D85" w:rsidRDefault="00C8041B" w:rsidP="00C8041B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r w:rsidRPr="00163D85">
        <w:rPr>
          <w:rFonts w:asciiTheme="minorHAnsi" w:hAnsiTheme="minorHAnsi" w:cstheme="minorHAnsi"/>
          <w:color w:val="000000"/>
        </w:rPr>
        <w:t xml:space="preserve">          </w:t>
      </w:r>
      <w:r w:rsidR="00695F48" w:rsidRPr="00163D85">
        <w:rPr>
          <w:rFonts w:asciiTheme="minorHAnsi" w:hAnsiTheme="minorHAnsi" w:cstheme="minorHAnsi"/>
          <w:color w:val="000000"/>
        </w:rPr>
        <w:t xml:space="preserve"> </w:t>
      </w:r>
      <w:r w:rsidRPr="00163D85">
        <w:rPr>
          <w:rFonts w:asciiTheme="minorHAnsi" w:hAnsiTheme="minorHAnsi" w:cstheme="minorHAnsi"/>
          <w:color w:val="000000"/>
        </w:rPr>
        <w:t xml:space="preserve">   </w:t>
      </w:r>
      <w:r w:rsidRPr="00163D85">
        <w:rPr>
          <w:rFonts w:asciiTheme="minorHAnsi" w:hAnsiTheme="minorHAnsi" w:cstheme="minorHAnsi"/>
          <w:color w:val="2F363D"/>
        </w:rPr>
        <w:t>}</w:t>
      </w:r>
    </w:p>
    <w:p w14:paraId="2159AC4C" w14:textId="77777777" w:rsidR="00C8041B" w:rsidRPr="00163D85" w:rsidRDefault="00C8041B" w:rsidP="00C8041B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r w:rsidRPr="00163D85">
        <w:rPr>
          <w:rFonts w:asciiTheme="minorHAnsi" w:hAnsiTheme="minorHAnsi" w:cstheme="minorHAnsi"/>
          <w:color w:val="000000"/>
        </w:rPr>
        <w:t xml:space="preserve">         </w:t>
      </w:r>
      <w:r w:rsidRPr="00163D85">
        <w:rPr>
          <w:rFonts w:asciiTheme="minorHAnsi" w:hAnsiTheme="minorHAnsi" w:cstheme="minorHAnsi"/>
          <w:color w:val="2F363D"/>
        </w:rPr>
        <w:t>} else {</w:t>
      </w:r>
    </w:p>
    <w:p w14:paraId="083399D5" w14:textId="0C7C7078" w:rsidR="00C8041B" w:rsidRPr="00163D85" w:rsidRDefault="00C8041B" w:rsidP="00C8041B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r w:rsidRPr="00163D85">
        <w:rPr>
          <w:rFonts w:asciiTheme="minorHAnsi" w:hAnsiTheme="minorHAnsi" w:cstheme="minorHAnsi"/>
          <w:color w:val="000000"/>
        </w:rPr>
        <w:t xml:space="preserve">         </w:t>
      </w:r>
      <w:r w:rsidR="00695F48" w:rsidRPr="00163D85">
        <w:rPr>
          <w:rFonts w:asciiTheme="minorHAnsi" w:hAnsiTheme="minorHAnsi" w:cstheme="minorHAnsi"/>
          <w:color w:val="000000"/>
        </w:rPr>
        <w:t xml:space="preserve">   </w:t>
      </w:r>
      <w:r w:rsidRPr="00163D85">
        <w:rPr>
          <w:rFonts w:asciiTheme="minorHAnsi" w:hAnsiTheme="minorHAnsi" w:cstheme="minorHAnsi"/>
          <w:color w:val="000000"/>
        </w:rPr>
        <w:t xml:space="preserve">    </w:t>
      </w:r>
      <w:r w:rsidRPr="00163D85">
        <w:rPr>
          <w:rFonts w:asciiTheme="minorHAnsi" w:hAnsiTheme="minorHAnsi" w:cstheme="minorHAnsi"/>
          <w:color w:val="2F363D"/>
        </w:rPr>
        <w:t>if (</w:t>
      </w:r>
      <w:proofErr w:type="gramStart"/>
      <w:r w:rsidRPr="00163D85">
        <w:rPr>
          <w:rFonts w:asciiTheme="minorHAnsi" w:hAnsiTheme="minorHAnsi" w:cstheme="minorHAnsi"/>
          <w:color w:val="2F363D"/>
        </w:rPr>
        <w:t>order !</w:t>
      </w:r>
      <w:proofErr w:type="gramEnd"/>
      <w:r w:rsidRPr="00163D85">
        <w:rPr>
          <w:rFonts w:asciiTheme="minorHAnsi" w:hAnsiTheme="minorHAnsi" w:cstheme="minorHAnsi"/>
          <w:color w:val="2F363D"/>
        </w:rPr>
        <w:t>= NULL) {</w:t>
      </w:r>
    </w:p>
    <w:p w14:paraId="3EA13906" w14:textId="3AE1C5A0" w:rsidR="00C8041B" w:rsidRPr="00163D85" w:rsidRDefault="00C8041B" w:rsidP="00C8041B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2F363D"/>
        </w:rPr>
      </w:pPr>
      <w:r w:rsidRPr="00163D85">
        <w:rPr>
          <w:rFonts w:asciiTheme="minorHAnsi" w:hAnsiTheme="minorHAnsi" w:cstheme="minorHAnsi"/>
          <w:color w:val="000000"/>
        </w:rPr>
        <w:t xml:space="preserve">            </w:t>
      </w:r>
      <w:r w:rsidR="00695F48" w:rsidRPr="00163D85">
        <w:rPr>
          <w:rFonts w:asciiTheme="minorHAnsi" w:hAnsiTheme="minorHAnsi" w:cstheme="minorHAnsi"/>
          <w:color w:val="000000"/>
        </w:rPr>
        <w:t xml:space="preserve">   </w:t>
      </w:r>
      <w:r w:rsidRPr="00163D85">
        <w:rPr>
          <w:rFonts w:asciiTheme="minorHAnsi" w:hAnsiTheme="minorHAnsi" w:cstheme="minorHAnsi"/>
          <w:color w:val="000000"/>
        </w:rPr>
        <w:t xml:space="preserve">    </w:t>
      </w:r>
      <w:r w:rsidRPr="00163D85">
        <w:rPr>
          <w:rFonts w:asciiTheme="minorHAnsi" w:hAnsiTheme="minorHAnsi" w:cstheme="minorHAnsi"/>
          <w:color w:val="2F363D"/>
        </w:rPr>
        <w:t xml:space="preserve">//TODO: display relevant fields from </w:t>
      </w:r>
      <w:proofErr w:type="spellStart"/>
      <w:r w:rsidRPr="00163D85">
        <w:rPr>
          <w:rFonts w:asciiTheme="minorHAnsi" w:hAnsiTheme="minorHAnsi" w:cstheme="minorHAnsi"/>
          <w:color w:val="2F363D"/>
        </w:rPr>
        <w:t>GDOrderResponse</w:t>
      </w:r>
      <w:proofErr w:type="spellEnd"/>
    </w:p>
    <w:p w14:paraId="752B709E" w14:textId="77777777" w:rsidR="00E523AA" w:rsidRPr="00163D85" w:rsidRDefault="00E523AA" w:rsidP="00E523AA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r w:rsidRPr="00163D85">
        <w:rPr>
          <w:rFonts w:asciiTheme="minorHAnsi" w:hAnsiTheme="minorHAnsi" w:cstheme="minorHAnsi"/>
          <w:color w:val="000000"/>
        </w:rPr>
        <w:lastRenderedPageBreak/>
        <w:t xml:space="preserve">  </w:t>
      </w:r>
      <w:r w:rsidRPr="00163D85">
        <w:rPr>
          <w:rFonts w:asciiTheme="minorHAnsi" w:hAnsiTheme="minorHAnsi" w:cstheme="minorHAnsi"/>
          <w:color w:val="2F363D"/>
        </w:rPr>
        <w:t xml:space="preserve">//TODO: display relevant fields from </w:t>
      </w:r>
      <w:proofErr w:type="spellStart"/>
      <w:r w:rsidRPr="00163D85">
        <w:rPr>
          <w:rFonts w:asciiTheme="minorHAnsi" w:hAnsiTheme="minorHAnsi" w:cstheme="minorHAnsi"/>
          <w:color w:val="2F363D"/>
        </w:rPr>
        <w:t>GDOrderResponse</w:t>
      </w:r>
      <w:proofErr w:type="spellEnd"/>
    </w:p>
    <w:p w14:paraId="735A7F2C" w14:textId="77777777" w:rsidR="00E523AA" w:rsidRPr="00163D85" w:rsidRDefault="00E523AA" w:rsidP="00E523AA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2F363D"/>
        </w:rPr>
      </w:pPr>
      <w:r w:rsidRPr="00163D85">
        <w:rPr>
          <w:rFonts w:asciiTheme="minorHAnsi" w:hAnsiTheme="minorHAnsi" w:cstheme="minorHAnsi"/>
          <w:color w:val="000000"/>
        </w:rPr>
        <w:t xml:space="preserve">     </w:t>
      </w:r>
      <w:r w:rsidRPr="00163D85">
        <w:rPr>
          <w:rFonts w:asciiTheme="minorHAnsi" w:hAnsiTheme="minorHAnsi" w:cstheme="minorHAnsi"/>
          <w:color w:val="2F363D"/>
        </w:rPr>
        <w:t xml:space="preserve">//TODO: </w:t>
      </w:r>
    </w:p>
    <w:p w14:paraId="1E8C66BF" w14:textId="73A499C2" w:rsidR="00E523AA" w:rsidRPr="00E523AA" w:rsidRDefault="00E523AA" w:rsidP="00E523AA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 w:rsidRPr="00E523AA">
        <w:rPr>
          <w:rFonts w:cs="Calibri"/>
          <w:color w:val="2F363D"/>
        </w:rPr>
        <w:t xml:space="preserve">if </w:t>
      </w:r>
      <w:proofErr w:type="spellStart"/>
      <w:r w:rsidRPr="00E523AA">
        <w:rPr>
          <w:rFonts w:cs="Calibri"/>
          <w:color w:val="2F363D"/>
        </w:rPr>
        <w:t>cardOnFile</w:t>
      </w:r>
      <w:proofErr w:type="spellEnd"/>
      <w:r w:rsidRPr="00E523AA">
        <w:rPr>
          <w:rFonts w:cs="Calibri"/>
          <w:color w:val="2F363D"/>
        </w:rPr>
        <w:t xml:space="preserve"> is true save </w:t>
      </w:r>
      <w:proofErr w:type="spellStart"/>
      <w:r w:rsidRPr="00E523AA">
        <w:rPr>
          <w:rFonts w:cs="Calibri"/>
          <w:color w:val="2F363D"/>
        </w:rPr>
        <w:t>tokenId</w:t>
      </w:r>
      <w:proofErr w:type="spellEnd"/>
      <w:r w:rsidRPr="00E523AA">
        <w:rPr>
          <w:rFonts w:cs="Calibri"/>
          <w:color w:val="2F363D"/>
        </w:rPr>
        <w:t xml:space="preserve"> from </w:t>
      </w:r>
      <w:proofErr w:type="spellStart"/>
      <w:r w:rsidRPr="00E523AA">
        <w:rPr>
          <w:rFonts w:cs="Calibri"/>
          <w:color w:val="2F363D"/>
        </w:rPr>
        <w:t>GDOrderResponse</w:t>
      </w:r>
      <w:proofErr w:type="spellEnd"/>
      <w:r w:rsidRPr="00E523AA">
        <w:rPr>
          <w:rFonts w:cs="Calibri"/>
          <w:color w:val="2F363D"/>
        </w:rPr>
        <w:t xml:space="preserve"> in persistence and </w:t>
      </w:r>
      <w:proofErr w:type="spellStart"/>
      <w:r w:rsidRPr="00E523AA">
        <w:rPr>
          <w:rFonts w:cs="Calibri"/>
          <w:color w:val="2F363D"/>
        </w:rPr>
        <w:t>agreementId</w:t>
      </w:r>
      <w:proofErr w:type="spellEnd"/>
      <w:r w:rsidRPr="00E523AA">
        <w:rPr>
          <w:rFonts w:cs="Calibri"/>
          <w:color w:val="2F363D"/>
        </w:rPr>
        <w:t xml:space="preserve"> </w:t>
      </w:r>
      <w:r w:rsidR="001C5A6A" w:rsidRPr="00E523AA">
        <w:rPr>
          <w:rFonts w:cs="Calibri"/>
          <w:color w:val="2F363D"/>
        </w:rPr>
        <w:t xml:space="preserve">and </w:t>
      </w:r>
      <w:proofErr w:type="spellStart"/>
      <w:r w:rsidR="001C5A6A">
        <w:rPr>
          <w:rFonts w:cs="Calibri"/>
          <w:color w:val="2F363D"/>
        </w:rPr>
        <w:t>agreementType</w:t>
      </w:r>
      <w:proofErr w:type="spellEnd"/>
      <w:r w:rsidRPr="00E523AA">
        <w:rPr>
          <w:rFonts w:cs="Calibri"/>
          <w:color w:val="2F363D"/>
        </w:rPr>
        <w:t xml:space="preserve"> for subscriptions (</w:t>
      </w:r>
      <w:proofErr w:type="spellStart"/>
      <w:r w:rsidRPr="00E523AA">
        <w:rPr>
          <w:rFonts w:cs="Calibri"/>
          <w:color w:val="2F363D"/>
        </w:rPr>
        <w:t>InitistedBy</w:t>
      </w:r>
      <w:proofErr w:type="spellEnd"/>
      <w:r w:rsidRPr="00E523AA">
        <w:rPr>
          <w:rFonts w:cs="Calibri"/>
          <w:color w:val="2F363D"/>
        </w:rPr>
        <w:t xml:space="preserve"> = "Merchant")</w:t>
      </w:r>
    </w:p>
    <w:p w14:paraId="0B4E5EEB" w14:textId="0042B3DA" w:rsidR="00E523AA" w:rsidRPr="00E523AA" w:rsidRDefault="00E523AA" w:rsidP="00E523AA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 w:rsidRPr="00E523AA">
        <w:rPr>
          <w:rFonts w:cs="Calibri"/>
          <w:color w:val="000000"/>
        </w:rPr>
        <w:t xml:space="preserve">     </w:t>
      </w:r>
      <w:r w:rsidRPr="00E523AA">
        <w:rPr>
          <w:rFonts w:cs="Calibri"/>
          <w:color w:val="2F363D"/>
        </w:rPr>
        <w:t xml:space="preserve">// TODO: </w:t>
      </w:r>
      <w:r w:rsidR="001C5A6A" w:rsidRPr="00E523AA">
        <w:rPr>
          <w:rFonts w:cs="Calibri"/>
          <w:color w:val="2F363D"/>
        </w:rPr>
        <w:t>check [</w:t>
      </w:r>
      <w:r w:rsidRPr="00E523AA">
        <w:rPr>
          <w:rFonts w:cs="Calibri"/>
          <w:color w:val="2F363D"/>
        </w:rPr>
        <w:t xml:space="preserve">order </w:t>
      </w:r>
      <w:proofErr w:type="spellStart"/>
      <w:r w:rsidRPr="00E523AA">
        <w:rPr>
          <w:rFonts w:cs="Calibri"/>
          <w:color w:val="2F363D"/>
        </w:rPr>
        <w:t>tokenId</w:t>
      </w:r>
      <w:proofErr w:type="spellEnd"/>
      <w:proofErr w:type="gramStart"/>
      <w:r w:rsidRPr="00E523AA">
        <w:rPr>
          <w:rFonts w:cs="Calibri"/>
          <w:color w:val="2F363D"/>
        </w:rPr>
        <w:t>] !</w:t>
      </w:r>
      <w:proofErr w:type="gramEnd"/>
      <w:r w:rsidRPr="00E523AA">
        <w:rPr>
          <w:rFonts w:cs="Calibri"/>
          <w:color w:val="2F363D"/>
        </w:rPr>
        <w:t>= NULL</w:t>
      </w:r>
    </w:p>
    <w:p w14:paraId="589C1351" w14:textId="66138042" w:rsidR="00E523AA" w:rsidRPr="00E523AA" w:rsidRDefault="00E523AA" w:rsidP="00E523AA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 w:rsidRPr="00E523AA">
        <w:rPr>
          <w:rFonts w:cs="Calibri"/>
          <w:color w:val="000000"/>
        </w:rPr>
        <w:t xml:space="preserve">     </w:t>
      </w:r>
      <w:r w:rsidRPr="00E523AA">
        <w:rPr>
          <w:rFonts w:cs="Calibri"/>
          <w:color w:val="2F363D"/>
        </w:rPr>
        <w:t xml:space="preserve">//TODO: if </w:t>
      </w:r>
      <w:proofErr w:type="spellStart"/>
      <w:r w:rsidRPr="00E523AA">
        <w:rPr>
          <w:rFonts w:cs="Calibri"/>
          <w:color w:val="2F363D"/>
        </w:rPr>
        <w:t>paymentOperation</w:t>
      </w:r>
      <w:proofErr w:type="spellEnd"/>
      <w:r w:rsidRPr="00E523AA">
        <w:rPr>
          <w:rFonts w:cs="Calibri"/>
          <w:color w:val="2F363D"/>
        </w:rPr>
        <w:t xml:space="preserve"> is </w:t>
      </w:r>
      <w:proofErr w:type="spellStart"/>
      <w:r w:rsidRPr="00E523AA">
        <w:rPr>
          <w:rFonts w:cs="Calibri"/>
          <w:color w:val="2F363D"/>
        </w:rPr>
        <w:t>PaymentOperation.preAuthorize</w:t>
      </w:r>
      <w:proofErr w:type="spellEnd"/>
      <w:r w:rsidRPr="00E523AA">
        <w:rPr>
          <w:rFonts w:cs="Calibri"/>
          <w:color w:val="2F363D"/>
        </w:rPr>
        <w:t>:</w:t>
      </w:r>
    </w:p>
    <w:p w14:paraId="769E023C" w14:textId="0827BE13" w:rsidR="00E523AA" w:rsidRPr="00E523AA" w:rsidRDefault="00E523AA" w:rsidP="00E523AA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 w:rsidRPr="00E523AA">
        <w:rPr>
          <w:rFonts w:cs="Calibri"/>
          <w:color w:val="000000"/>
        </w:rPr>
        <w:t xml:space="preserve">   </w:t>
      </w:r>
      <w:r>
        <w:rPr>
          <w:rFonts w:cs="Calibri"/>
          <w:color w:val="000000"/>
        </w:rPr>
        <w:t xml:space="preserve">  // TODO: </w:t>
      </w:r>
      <w:r w:rsidRPr="00E523AA">
        <w:rPr>
          <w:rFonts w:cs="Calibri"/>
          <w:color w:val="000000"/>
        </w:rPr>
        <w:t xml:space="preserve">   </w:t>
      </w:r>
      <w:r w:rsidRPr="00E523AA">
        <w:rPr>
          <w:rFonts w:cs="Calibri"/>
          <w:color w:val="2F363D"/>
        </w:rPr>
        <w:t>Save order id in persistence for capturing the payment with</w:t>
      </w:r>
      <w:r>
        <w:rPr>
          <w:rFonts w:cs="Calibri"/>
          <w:color w:val="2F363D"/>
        </w:rPr>
        <w:t xml:space="preserve"> </w:t>
      </w:r>
      <w:proofErr w:type="spellStart"/>
      <w:r w:rsidRPr="00E523AA">
        <w:rPr>
          <w:rFonts w:cs="Calibri"/>
          <w:color w:val="2F363D"/>
        </w:rPr>
        <w:t>GeideaPaymentApi.capture</w:t>
      </w:r>
      <w:proofErr w:type="spellEnd"/>
    </w:p>
    <w:p w14:paraId="26C8A2A6" w14:textId="77B388C9" w:rsidR="00E523AA" w:rsidRPr="00E523AA" w:rsidRDefault="00E523AA" w:rsidP="00E523AA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 w:rsidRPr="00E523AA">
        <w:rPr>
          <w:rFonts w:cs="Calibri"/>
          <w:color w:val="000000"/>
        </w:rPr>
        <w:t xml:space="preserve">      </w:t>
      </w:r>
      <w:r>
        <w:rPr>
          <w:rFonts w:cs="Calibri"/>
          <w:color w:val="000000"/>
        </w:rPr>
        <w:tab/>
      </w:r>
      <w:r w:rsidRPr="00E523AA">
        <w:rPr>
          <w:rFonts w:cs="Calibri"/>
          <w:color w:val="2F363D"/>
        </w:rPr>
        <w:t xml:space="preserve">if ([[order </w:t>
      </w:r>
      <w:proofErr w:type="spellStart"/>
      <w:r w:rsidRPr="00E523AA">
        <w:rPr>
          <w:rFonts w:cs="Calibri"/>
          <w:color w:val="2F363D"/>
        </w:rPr>
        <w:t>detailedStatus</w:t>
      </w:r>
      <w:proofErr w:type="spellEnd"/>
      <w:r w:rsidRPr="00E523AA">
        <w:rPr>
          <w:rFonts w:cs="Calibri"/>
          <w:color w:val="2F363D"/>
        </w:rPr>
        <w:t xml:space="preserve">] </w:t>
      </w:r>
      <w:proofErr w:type="spellStart"/>
      <w:r w:rsidRPr="00E523AA">
        <w:rPr>
          <w:rFonts w:cs="Calibri"/>
          <w:color w:val="2F363D"/>
        </w:rPr>
        <w:t>isEqual</w:t>
      </w:r>
      <w:proofErr w:type="spellEnd"/>
      <w:r w:rsidRPr="00E523AA">
        <w:rPr>
          <w:rFonts w:cs="Calibri"/>
          <w:color w:val="2F363D"/>
        </w:rPr>
        <w:t>: @"Authorized"]) {</w:t>
      </w:r>
    </w:p>
    <w:p w14:paraId="7A146EAD" w14:textId="70BD4991" w:rsidR="00E523AA" w:rsidRDefault="00E523AA" w:rsidP="00E523AA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2F363D"/>
        </w:rPr>
      </w:pPr>
      <w:r w:rsidRPr="00E523AA">
        <w:rPr>
          <w:rFonts w:cs="Calibri"/>
          <w:color w:val="000000"/>
        </w:rPr>
        <w:t xml:space="preserve">    </w:t>
      </w:r>
      <w:r w:rsidR="00B0727D">
        <w:rPr>
          <w:rFonts w:cs="Calibri"/>
          <w:color w:val="000000"/>
        </w:rPr>
        <w:t>/</w:t>
      </w:r>
      <w:proofErr w:type="gramStart"/>
      <w:r w:rsidR="00B0727D">
        <w:rPr>
          <w:rFonts w:cs="Calibri"/>
          <w:color w:val="000000"/>
        </w:rPr>
        <w:t>/</w:t>
      </w:r>
      <w:r w:rsidRPr="00E523AA">
        <w:rPr>
          <w:rFonts w:cs="Calibri"/>
          <w:color w:val="000000"/>
        </w:rPr>
        <w:t xml:space="preserve">  </w:t>
      </w:r>
      <w:r w:rsidRPr="00E523AA">
        <w:rPr>
          <w:rFonts w:cs="Calibri"/>
          <w:color w:val="2F363D"/>
        </w:rPr>
        <w:t>TODO</w:t>
      </w:r>
      <w:proofErr w:type="gramEnd"/>
      <w:r w:rsidRPr="00E523AA">
        <w:rPr>
          <w:rFonts w:cs="Calibri"/>
          <w:color w:val="2F363D"/>
        </w:rPr>
        <w:t xml:space="preserve">: save </w:t>
      </w:r>
      <w:proofErr w:type="spellStart"/>
      <w:r w:rsidRPr="00E523AA">
        <w:rPr>
          <w:rFonts w:cs="Calibri"/>
          <w:color w:val="2F363D"/>
        </w:rPr>
        <w:t>order.orderId</w:t>
      </w:r>
      <w:proofErr w:type="spellEnd"/>
    </w:p>
    <w:p w14:paraId="55912860" w14:textId="28BC444D" w:rsidR="00B0727D" w:rsidRPr="00B0727D" w:rsidRDefault="00B0727D" w:rsidP="00E523AA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2F363D"/>
        </w:rPr>
      </w:pPr>
      <w:r>
        <w:rPr>
          <w:rFonts w:cs="Calibri"/>
          <w:color w:val="2F363D"/>
        </w:rPr>
        <w:t xml:space="preserve">    // TODO: show capture button on the UID</w:t>
      </w:r>
    </w:p>
    <w:p w14:paraId="7CE6E1C6" w14:textId="03482D2C" w:rsidR="00E523AA" w:rsidRPr="00E523AA" w:rsidRDefault="00E523AA" w:rsidP="00E523AA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 w:rsidRPr="00E523AA">
        <w:rPr>
          <w:rFonts w:cs="Calibri"/>
          <w:color w:val="000000"/>
        </w:rPr>
        <w:t xml:space="preserve">     </w:t>
      </w: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</w:r>
      <w:r w:rsidRPr="00E523AA">
        <w:rPr>
          <w:rFonts w:cs="Calibri"/>
          <w:color w:val="000000"/>
        </w:rPr>
        <w:t xml:space="preserve"> </w:t>
      </w:r>
      <w:r w:rsidRPr="00E523AA">
        <w:rPr>
          <w:rFonts w:cs="Calibri"/>
          <w:color w:val="2F363D"/>
        </w:rPr>
        <w:t>}</w:t>
      </w:r>
    </w:p>
    <w:p w14:paraId="40705DBE" w14:textId="1E91D5B1" w:rsidR="00E523AA" w:rsidRPr="00E523AA" w:rsidRDefault="00E523AA" w:rsidP="00E523AA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>
        <w:rPr>
          <w:rFonts w:cs="Calibri"/>
          <w:color w:val="000000"/>
        </w:rPr>
        <w:tab/>
      </w:r>
      <w:r w:rsidRPr="00E523AA">
        <w:rPr>
          <w:rFonts w:cs="Calibri"/>
          <w:color w:val="000000"/>
        </w:rPr>
        <w:t xml:space="preserve">     </w:t>
      </w:r>
      <w:r w:rsidRPr="00E523AA">
        <w:rPr>
          <w:rFonts w:cs="Calibri"/>
          <w:color w:val="2F363D"/>
        </w:rPr>
        <w:t>}</w:t>
      </w:r>
    </w:p>
    <w:p w14:paraId="007EE131" w14:textId="02F99DDF" w:rsidR="00E523AA" w:rsidRDefault="00E523AA" w:rsidP="00E523AA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 w:rsidRPr="00E523AA">
        <w:rPr>
          <w:rFonts w:cs="Calibri"/>
          <w:color w:val="000000"/>
        </w:rPr>
        <w:t xml:space="preserve">     </w:t>
      </w:r>
      <w:r>
        <w:rPr>
          <w:rFonts w:cs="Calibri"/>
          <w:color w:val="000000"/>
        </w:rPr>
        <w:tab/>
      </w:r>
      <w:r w:rsidRPr="00E523AA">
        <w:rPr>
          <w:rFonts w:cs="Calibri"/>
          <w:color w:val="2F363D"/>
        </w:rPr>
        <w:t>}</w:t>
      </w:r>
    </w:p>
    <w:p w14:paraId="02677048" w14:textId="3A94FB71" w:rsidR="00E523AA" w:rsidRPr="00E523AA" w:rsidRDefault="00E523AA" w:rsidP="00E523AA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 w:rsidRPr="00E523AA">
        <w:rPr>
          <w:rFonts w:cs="Calibri"/>
          <w:color w:val="000000"/>
        </w:rPr>
        <w:t xml:space="preserve">   </w:t>
      </w:r>
      <w:r w:rsidRPr="00E523AA">
        <w:rPr>
          <w:rFonts w:cs="Calibri"/>
          <w:color w:val="2F363D"/>
        </w:rPr>
        <w:t>}];</w:t>
      </w:r>
    </w:p>
    <w:bookmarkEnd w:id="51"/>
    <w:bookmarkEnd w:id="52"/>
    <w:bookmarkEnd w:id="59"/>
    <w:bookmarkEnd w:id="60"/>
    <w:p w14:paraId="0D9F5643" w14:textId="77777777" w:rsidR="009A5E01" w:rsidRPr="00E523AA" w:rsidRDefault="009A5E01" w:rsidP="00AE33BC">
      <w:pPr>
        <w:rPr>
          <w:rFonts w:cs="Calibri"/>
        </w:rPr>
      </w:pPr>
    </w:p>
    <w:p w14:paraId="6AE4DFD0" w14:textId="696B11B1" w:rsidR="00C3668C" w:rsidRDefault="00C3668C" w:rsidP="00AE33BC"/>
    <w:p w14:paraId="3EC03D46" w14:textId="64439E3D" w:rsidR="00850931" w:rsidRDefault="00A46B54" w:rsidP="00282B9B">
      <w:pPr>
        <w:pStyle w:val="Heading3"/>
        <w:numPr>
          <w:ilvl w:val="2"/>
          <w:numId w:val="8"/>
        </w:numPr>
      </w:pPr>
      <w:bookmarkStart w:id="61" w:name="_Toc67583108"/>
      <w:r>
        <w:t>Start payment flow using</w:t>
      </w:r>
      <w:r w:rsidR="009419D5">
        <w:t xml:space="preserve"> </w:t>
      </w:r>
      <w:proofErr w:type="spellStart"/>
      <w:r w:rsidR="009419D5">
        <w:t>Geidea</w:t>
      </w:r>
      <w:proofErr w:type="spellEnd"/>
      <w:r w:rsidR="009419D5">
        <w:t xml:space="preserve"> Form</w:t>
      </w:r>
      <w:bookmarkEnd w:id="61"/>
    </w:p>
    <w:p w14:paraId="425A78AA" w14:textId="77777777" w:rsidR="009419D5" w:rsidRPr="009419D5" w:rsidRDefault="009419D5" w:rsidP="009419D5"/>
    <w:p w14:paraId="3ABC4D1C" w14:textId="08990DA7" w:rsidR="00850931" w:rsidRDefault="00850931" w:rsidP="00850931">
      <w:r>
        <w:t xml:space="preserve">If you want to use the </w:t>
      </w:r>
      <w:proofErr w:type="spellStart"/>
      <w:r>
        <w:t>Geidea</w:t>
      </w:r>
      <w:proofErr w:type="spellEnd"/>
      <w:r>
        <w:t xml:space="preserve"> Payment Form for completing the payment you can use the SDK </w:t>
      </w:r>
      <w:bookmarkStart w:id="62" w:name="OLE_LINK42"/>
      <w:bookmarkStart w:id="63" w:name="OLE_LINK43"/>
      <w:proofErr w:type="spellStart"/>
      <w:r>
        <w:t>GeideaPaymentApi</w:t>
      </w:r>
      <w:bookmarkEnd w:id="62"/>
      <w:bookmarkEnd w:id="63"/>
      <w:r>
        <w:t>.payWithGeideaForm</w:t>
      </w:r>
      <w:proofErr w:type="spellEnd"/>
      <w:r w:rsidR="004A039B">
        <w:t>.</w:t>
      </w:r>
      <w:r w:rsidR="006A0143">
        <w:t xml:space="preserve"> </w:t>
      </w:r>
      <w:proofErr w:type="spellStart"/>
      <w:r w:rsidR="009419D5">
        <w:t>Geidea</w:t>
      </w:r>
      <w:proofErr w:type="spellEnd"/>
      <w:r w:rsidR="009419D5">
        <w:t xml:space="preserve"> </w:t>
      </w:r>
      <w:r w:rsidR="006A0143">
        <w:t>form</w:t>
      </w:r>
      <w:r w:rsidR="009419D5">
        <w:t xml:space="preserve"> </w:t>
      </w:r>
      <w:r w:rsidR="006A0143">
        <w:t xml:space="preserve">includes </w:t>
      </w:r>
      <w:r w:rsidR="009419D5">
        <w:t>UI for card details, customer details and Apple Pay embedded</w:t>
      </w:r>
      <w:r w:rsidR="006A0143">
        <w:t xml:space="preserve">, </w:t>
      </w:r>
      <w:r w:rsidR="00EA77D5">
        <w:t>and</w:t>
      </w:r>
      <w:r w:rsidR="006A0143">
        <w:t xml:space="preserve"> some optional details that you might want to pass.</w:t>
      </w:r>
      <w:r w:rsidR="004A039B">
        <w:t xml:space="preserve"> This </w:t>
      </w:r>
      <w:r w:rsidR="00DB0AFD">
        <w:t>replaces</w:t>
      </w:r>
      <w:r w:rsidR="004A039B">
        <w:t xml:space="preserve"> the need to </w:t>
      </w:r>
      <w:r w:rsidR="00547C21">
        <w:t xml:space="preserve">use </w:t>
      </w:r>
      <w:proofErr w:type="spellStart"/>
      <w:r w:rsidR="00547C21">
        <w:t>GeideaPaymentApi.pay</w:t>
      </w:r>
      <w:proofErr w:type="spellEnd"/>
      <w:r w:rsidR="004A039B">
        <w:t xml:space="preserve"> function when user clicked pay button on the app</w:t>
      </w:r>
      <w:r w:rsidR="00547C21">
        <w:t>.</w:t>
      </w:r>
    </w:p>
    <w:p w14:paraId="4A90426A" w14:textId="25F78248" w:rsidR="008167B6" w:rsidRDefault="008167B6" w:rsidP="00850931"/>
    <w:p w14:paraId="234DCD37" w14:textId="784DAB3D" w:rsidR="008167B6" w:rsidRDefault="008167B6" w:rsidP="00850931">
      <w:proofErr w:type="spellStart"/>
      <w:r>
        <w:t>Geidea</w:t>
      </w:r>
      <w:proofErr w:type="spellEnd"/>
      <w:r>
        <w:t xml:space="preserve"> Form has some features useful for the user: </w:t>
      </w:r>
    </w:p>
    <w:p w14:paraId="56AF3BB8" w14:textId="34426B19" w:rsidR="008167B6" w:rsidRDefault="008167B6" w:rsidP="008167B6">
      <w:pPr>
        <w:pStyle w:val="ListParagraph"/>
        <w:numPr>
          <w:ilvl w:val="2"/>
          <w:numId w:val="38"/>
        </w:numPr>
      </w:pPr>
      <w:r>
        <w:t>All fields validations with error messages</w:t>
      </w:r>
    </w:p>
    <w:p w14:paraId="44B152C1" w14:textId="20984882" w:rsidR="008167B6" w:rsidRDefault="008167B6" w:rsidP="008167B6">
      <w:pPr>
        <w:pStyle w:val="ListParagraph"/>
        <w:numPr>
          <w:ilvl w:val="2"/>
          <w:numId w:val="38"/>
        </w:numPr>
      </w:pPr>
      <w:r>
        <w:t>Embedded feedback messages for API failures</w:t>
      </w:r>
    </w:p>
    <w:p w14:paraId="0D22653E" w14:textId="7827663D" w:rsidR="008167B6" w:rsidRDefault="008167B6" w:rsidP="008167B6">
      <w:pPr>
        <w:pStyle w:val="ListParagraph"/>
        <w:numPr>
          <w:ilvl w:val="2"/>
          <w:numId w:val="38"/>
        </w:numPr>
      </w:pPr>
      <w:proofErr w:type="spellStart"/>
      <w:r>
        <w:t>UITextField</w:t>
      </w:r>
      <w:proofErr w:type="spellEnd"/>
      <w:r>
        <w:t xml:space="preserve"> navigation with next button and Done</w:t>
      </w:r>
    </w:p>
    <w:p w14:paraId="1A8A30DE" w14:textId="3EB0D9AC" w:rsidR="008167B6" w:rsidRDefault="008167B6" w:rsidP="008167B6">
      <w:pPr>
        <w:pStyle w:val="ListParagraph"/>
        <w:numPr>
          <w:ilvl w:val="2"/>
          <w:numId w:val="38"/>
        </w:numPr>
      </w:pPr>
      <w:r>
        <w:t>Adaptive UI based on user input or merchant input</w:t>
      </w:r>
    </w:p>
    <w:p w14:paraId="219B7B9F" w14:textId="7B2DC857" w:rsidR="006A0143" w:rsidRDefault="006A0143" w:rsidP="008167B6">
      <w:pPr>
        <w:pStyle w:val="ListParagraph"/>
        <w:numPr>
          <w:ilvl w:val="2"/>
          <w:numId w:val="38"/>
        </w:numPr>
      </w:pPr>
      <w:proofErr w:type="spellStart"/>
      <w:r>
        <w:t>GDOrderReponse</w:t>
      </w:r>
      <w:proofErr w:type="spellEnd"/>
      <w:r>
        <w:t xml:space="preserve"> and </w:t>
      </w:r>
      <w:proofErr w:type="spellStart"/>
      <w:r>
        <w:t>GDErrorResponse</w:t>
      </w:r>
      <w:proofErr w:type="spellEnd"/>
      <w:r>
        <w:t xml:space="preserve"> passed in completion for unrecovered errors inside the Form.</w:t>
      </w:r>
    </w:p>
    <w:p w14:paraId="4B7E6C70" w14:textId="4C12DFCD" w:rsidR="00DB0AFD" w:rsidRDefault="00DB0AFD" w:rsidP="00850931"/>
    <w:p w14:paraId="0B209085" w14:textId="58030C3E" w:rsidR="00DB0AFD" w:rsidRDefault="00DB0AFD" w:rsidP="00850931">
      <w:r>
        <w:t>There are some</w:t>
      </w:r>
      <w:r w:rsidR="00333B3C">
        <w:t xml:space="preserve"> optional parameters that you need to input for enabling some features:</w:t>
      </w:r>
    </w:p>
    <w:p w14:paraId="603DDC75" w14:textId="77777777" w:rsidR="00DB0AFD" w:rsidRDefault="00DB0AFD" w:rsidP="00850931"/>
    <w:p w14:paraId="0DAEE7A8" w14:textId="46ADF681" w:rsidR="008167B6" w:rsidRDefault="00333B3C" w:rsidP="00333B3C">
      <w:r>
        <w:t>1.</w:t>
      </w:r>
      <w:r w:rsidR="008167B6">
        <w:t xml:space="preserve"> </w:t>
      </w:r>
      <w:r w:rsidR="00DB0AFD">
        <w:t>If you want to use Apple Pay feature you have to pass</w:t>
      </w:r>
      <w:r w:rsidR="008167B6">
        <w:t xml:space="preserve"> Apple Pay details</w:t>
      </w:r>
      <w:r w:rsidR="00D93BE2">
        <w:t xml:space="preserve">. </w:t>
      </w:r>
      <w:proofErr w:type="spellStart"/>
      <w:r w:rsidR="00D93BE2">
        <w:t>ApplePay</w:t>
      </w:r>
      <w:proofErr w:type="spellEnd"/>
      <w:r w:rsidR="00D93BE2">
        <w:t xml:space="preserve"> </w:t>
      </w:r>
      <w:proofErr w:type="spellStart"/>
      <w:r w:rsidR="00D93BE2">
        <w:t>Buttton</w:t>
      </w:r>
      <w:proofErr w:type="spellEnd"/>
      <w:r w:rsidR="00D93BE2">
        <w:t xml:space="preserve"> </w:t>
      </w:r>
      <w:proofErr w:type="gramStart"/>
      <w:r w:rsidR="00D93BE2">
        <w:t>Placeholder  and</w:t>
      </w:r>
      <w:proofErr w:type="gramEnd"/>
      <w:r w:rsidR="00D93BE2">
        <w:t xml:space="preserve"> the host </w:t>
      </w:r>
      <w:proofErr w:type="spellStart"/>
      <w:r w:rsidR="00D93BE2">
        <w:t>UIViewController</w:t>
      </w:r>
      <w:proofErr w:type="spellEnd"/>
      <w:r w:rsidR="00D93BE2">
        <w:t xml:space="preserve"> are  not required in this case, because it is inherited by </w:t>
      </w:r>
      <w:proofErr w:type="spellStart"/>
      <w:r w:rsidR="00D93BE2">
        <w:t>Geidea</w:t>
      </w:r>
      <w:proofErr w:type="spellEnd"/>
      <w:r w:rsidR="00D93BE2">
        <w:t xml:space="preserve"> Form </w:t>
      </w:r>
    </w:p>
    <w:p w14:paraId="070EF432" w14:textId="094998E9" w:rsidR="00DB0AFD" w:rsidRPr="00A632E3" w:rsidRDefault="00DB0AFD" w:rsidP="008167B6">
      <w:proofErr w:type="spellStart"/>
      <w:r w:rsidRPr="008167B6">
        <w:rPr>
          <w:b/>
          <w:bCs/>
        </w:rPr>
        <w:t>GDApplePayDetails</w:t>
      </w:r>
      <w:proofErr w:type="spellEnd"/>
      <w:r>
        <w:t>: necessary details for Apple Pay UI and request (</w:t>
      </w:r>
      <w:r w:rsidR="008167B6">
        <w:t>Optional</w:t>
      </w:r>
      <w:r>
        <w:t>)</w:t>
      </w:r>
    </w:p>
    <w:p w14:paraId="55E35428" w14:textId="6A50204E" w:rsidR="00DB0AFD" w:rsidRDefault="008167B6" w:rsidP="00DB0AFD">
      <w:pPr>
        <w:pStyle w:val="ListParagraph"/>
        <w:numPr>
          <w:ilvl w:val="1"/>
          <w:numId w:val="27"/>
        </w:numPr>
      </w:pPr>
      <w:proofErr w:type="spellStart"/>
      <w:r w:rsidRPr="008167B6">
        <w:rPr>
          <w:b/>
          <w:bCs/>
        </w:rPr>
        <w:t>ApplePayMerchantId</w:t>
      </w:r>
      <w:proofErr w:type="spellEnd"/>
      <w:r>
        <w:t xml:space="preserve">: Your apple account </w:t>
      </w:r>
      <w:proofErr w:type="spellStart"/>
      <w:r>
        <w:t>merchantId</w:t>
      </w:r>
      <w:proofErr w:type="spellEnd"/>
      <w:r>
        <w:t xml:space="preserve"> from the apple pay setup</w:t>
      </w:r>
      <w:r>
        <w:tab/>
        <w:t xml:space="preserve"> (Required)</w:t>
      </w:r>
    </w:p>
    <w:p w14:paraId="0D20601F" w14:textId="1D8A358E" w:rsidR="00DB0AFD" w:rsidRDefault="00DB0AFD" w:rsidP="00DB0AFD">
      <w:pPr>
        <w:pStyle w:val="ListParagraph"/>
        <w:numPr>
          <w:ilvl w:val="1"/>
          <w:numId w:val="27"/>
        </w:numPr>
      </w:pPr>
      <w:proofErr w:type="spellStart"/>
      <w:r>
        <w:rPr>
          <w:b/>
          <w:bCs/>
        </w:rPr>
        <w:t>GDAmount</w:t>
      </w:r>
      <w:proofErr w:type="spellEnd"/>
      <w:r>
        <w:t>: SDK Amount object: Required</w:t>
      </w:r>
    </w:p>
    <w:p w14:paraId="2E1433B8" w14:textId="77777777" w:rsidR="00DB0AFD" w:rsidRDefault="00DB0AFD" w:rsidP="00DB0AFD">
      <w:pPr>
        <w:pStyle w:val="ListParagraph"/>
        <w:numPr>
          <w:ilvl w:val="2"/>
          <w:numId w:val="24"/>
        </w:numPr>
      </w:pPr>
      <w:r>
        <w:rPr>
          <w:b/>
          <w:bCs/>
        </w:rPr>
        <w:t>amount</w:t>
      </w:r>
      <w:r w:rsidRPr="006401B0">
        <w:t>:</w:t>
      </w:r>
      <w:r>
        <w:t xml:space="preserve"> Double (Required) -maximum 2 decimals </w:t>
      </w:r>
    </w:p>
    <w:p w14:paraId="5810E4FF" w14:textId="1B6060E7" w:rsidR="00DB0AFD" w:rsidRDefault="00DB0AFD" w:rsidP="00DB0AFD">
      <w:pPr>
        <w:pStyle w:val="ListParagraph"/>
        <w:numPr>
          <w:ilvl w:val="2"/>
          <w:numId w:val="24"/>
        </w:numPr>
      </w:pPr>
      <w:r>
        <w:rPr>
          <w:b/>
          <w:bCs/>
        </w:rPr>
        <w:t>currency</w:t>
      </w:r>
      <w:r w:rsidRPr="006401B0">
        <w:t>:</w:t>
      </w:r>
      <w:r>
        <w:t xml:space="preserve"> String (Required) - 3 letters and must be one of the approved currencies</w:t>
      </w:r>
    </w:p>
    <w:p w14:paraId="04E67198" w14:textId="17A085D3" w:rsidR="00333B3C" w:rsidRDefault="00333B3C" w:rsidP="00DB0AFD"/>
    <w:p w14:paraId="043AAC93" w14:textId="23FD1DB3" w:rsidR="00333B3C" w:rsidRDefault="00333B3C" w:rsidP="00DB0AFD">
      <w:r>
        <w:lastRenderedPageBreak/>
        <w:t xml:space="preserve">2. If you need the Form to display the email and Address you should send </w:t>
      </w:r>
      <w:proofErr w:type="spellStart"/>
      <w:r>
        <w:t>showEmail</w:t>
      </w:r>
      <w:proofErr w:type="spellEnd"/>
      <w:r>
        <w:t xml:space="preserve">, and </w:t>
      </w:r>
      <w:proofErr w:type="spellStart"/>
      <w:r>
        <w:t>showAddress</w:t>
      </w:r>
      <w:proofErr w:type="spellEnd"/>
      <w:r>
        <w:t xml:space="preserve"> to true. </w:t>
      </w:r>
    </w:p>
    <w:p w14:paraId="398898B5" w14:textId="576488C2" w:rsidR="00333B3C" w:rsidRDefault="009419D5" w:rsidP="00DB0AFD">
      <w:r>
        <w:t xml:space="preserve">3. </w:t>
      </w:r>
      <w:r w:rsidR="00333B3C">
        <w:t xml:space="preserve">If you send </w:t>
      </w:r>
      <w:proofErr w:type="spellStart"/>
      <w:r w:rsidR="00333B3C">
        <w:t>customerDetails</w:t>
      </w:r>
      <w:proofErr w:type="spellEnd"/>
      <w:r w:rsidR="00333B3C">
        <w:t xml:space="preserve"> already filled (</w:t>
      </w:r>
      <w:proofErr w:type="spellStart"/>
      <w:r w:rsidR="00333B3C">
        <w:t>GDCustomerDetails</w:t>
      </w:r>
      <w:proofErr w:type="spellEnd"/>
      <w:r w:rsidR="00333B3C">
        <w:t xml:space="preserve"> object), the form will be prefilled with the values sen</w:t>
      </w:r>
      <w:r w:rsidR="008167B6">
        <w:t>t</w:t>
      </w:r>
      <w:r w:rsidR="00333B3C">
        <w:t>, otherwise will be empty</w:t>
      </w:r>
    </w:p>
    <w:p w14:paraId="29CC04C0" w14:textId="3116B5A4" w:rsidR="00333B3C" w:rsidRDefault="009419D5" w:rsidP="00DB0AFD">
      <w:r>
        <w:t>4</w:t>
      </w:r>
      <w:r w:rsidR="008167B6">
        <w:t xml:space="preserve">. Send the </w:t>
      </w:r>
      <w:proofErr w:type="spellStart"/>
      <w:r w:rsidR="008167B6">
        <w:t>GDTokenizationDetails</w:t>
      </w:r>
      <w:proofErr w:type="spellEnd"/>
      <w:r w:rsidR="008167B6">
        <w:t xml:space="preserve"> if you want to enable card tokenization feature see se</w:t>
      </w:r>
      <w:r w:rsidR="00D93BE2">
        <w:t>c</w:t>
      </w:r>
      <w:r w:rsidR="008167B6">
        <w:t xml:space="preserve">tion </w:t>
      </w:r>
      <w:r w:rsidR="00D93BE2">
        <w:t>2</w:t>
      </w:r>
      <w:r w:rsidR="008167B6">
        <w:t>.1.</w:t>
      </w:r>
      <w:r w:rsidR="00D93BE2">
        <w:t xml:space="preserve">8 Pay </w:t>
      </w:r>
      <w:proofErr w:type="gramStart"/>
      <w:r w:rsidR="00D93BE2">
        <w:t>With</w:t>
      </w:r>
      <w:proofErr w:type="gramEnd"/>
      <w:r w:rsidR="00D93BE2">
        <w:t xml:space="preserve"> Token </w:t>
      </w:r>
      <w:r w:rsidR="008167B6">
        <w:t>for details</w:t>
      </w:r>
    </w:p>
    <w:p w14:paraId="3EFAF64B" w14:textId="319719BC" w:rsidR="008167B6" w:rsidRDefault="008167B6" w:rsidP="00DB0AFD"/>
    <w:p w14:paraId="6A95BD2A" w14:textId="05F12432" w:rsidR="00333B3C" w:rsidRDefault="00333B3C" w:rsidP="00C23EDF"/>
    <w:p w14:paraId="39249A6A" w14:textId="18F8FEA3" w:rsidR="00C23EDF" w:rsidRDefault="00C23EDF" w:rsidP="00C23EDF">
      <w:r>
        <w:t>Example Swift:</w:t>
      </w:r>
    </w:p>
    <w:p w14:paraId="5AB29735" w14:textId="0CC31BBD" w:rsidR="00DB0AFD" w:rsidRDefault="00282B9B" w:rsidP="00C23EDF">
      <w:r w:rsidRPr="002300D0">
        <w:rPr>
          <w:rFonts w:ascii="Consolas" w:hAnsi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2208" behindDoc="1" locked="0" layoutInCell="1" allowOverlap="1" wp14:anchorId="6B388FC3" wp14:editId="7061BE58">
                <wp:simplePos x="0" y="0"/>
                <wp:positionH relativeFrom="margin">
                  <wp:posOffset>-269421</wp:posOffset>
                </wp:positionH>
                <wp:positionV relativeFrom="paragraph">
                  <wp:posOffset>99241</wp:posOffset>
                </wp:positionV>
                <wp:extent cx="6159500" cy="5290458"/>
                <wp:effectExtent l="0" t="0" r="12700" b="1841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9500" cy="5290458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B0C831" id="Rectangle 24" o:spid="_x0000_s1026" style="position:absolute;margin-left:-21.2pt;margin-top:7.8pt;width:485pt;height:416.55pt;z-index:-251574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" fillcolor="#e7e6e6 [3214]" strokecolor="white [3212]" strokeweight="1pt">
                <w10:wrap anchorx="margin"/>
              </v:rect>
            </w:pict>
          </mc:Fallback>
        </mc:AlternateContent>
      </w:r>
    </w:p>
    <w:p w14:paraId="777ECC30" w14:textId="6EAC3982" w:rsidR="00DB0AFD" w:rsidRPr="00DB0AFD" w:rsidRDefault="00DB0AFD" w:rsidP="00DB0AFD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r>
        <w:rPr>
          <w:rFonts w:ascii="Menlo" w:hAnsi="Menlo" w:cs="Menlo"/>
          <w:color w:val="000000"/>
          <w:sz w:val="24"/>
          <w:szCs w:val="24"/>
        </w:rPr>
        <w:t xml:space="preserve">  </w:t>
      </w:r>
      <w:proofErr w:type="spellStart"/>
      <w:r w:rsidRPr="00DB0AFD">
        <w:rPr>
          <w:rFonts w:asciiTheme="minorHAnsi" w:hAnsiTheme="minorHAnsi" w:cstheme="minorHAnsi"/>
          <w:color w:val="1C464A"/>
        </w:rPr>
        <w:t>GeideaPaymentAPI</w:t>
      </w:r>
      <w:r w:rsidRPr="00DB0AFD">
        <w:rPr>
          <w:rFonts w:asciiTheme="minorHAnsi" w:hAnsiTheme="minorHAnsi" w:cstheme="minorHAnsi"/>
          <w:color w:val="000000"/>
        </w:rPr>
        <w:t>.</w:t>
      </w:r>
      <w:r w:rsidRPr="00DB0AFD">
        <w:rPr>
          <w:rFonts w:asciiTheme="minorHAnsi" w:hAnsiTheme="minorHAnsi" w:cstheme="minorHAnsi"/>
          <w:color w:val="326D74"/>
        </w:rPr>
        <w:t>payWithGeideaForm</w:t>
      </w:r>
      <w:proofErr w:type="spellEnd"/>
      <w:r w:rsidRPr="00DB0AFD">
        <w:rPr>
          <w:rFonts w:asciiTheme="minorHAnsi" w:hAnsiTheme="minorHAnsi" w:cstheme="minorHAnsi"/>
          <w:color w:val="000000"/>
        </w:rPr>
        <w:t>(</w:t>
      </w:r>
      <w:proofErr w:type="spellStart"/>
      <w:r w:rsidRPr="00DB0AFD">
        <w:rPr>
          <w:rFonts w:asciiTheme="minorHAnsi" w:hAnsiTheme="minorHAnsi" w:cstheme="minorHAnsi"/>
          <w:color w:val="000000"/>
        </w:rPr>
        <w:t>theAmount</w:t>
      </w:r>
      <w:proofErr w:type="spellEnd"/>
      <w:r w:rsidRPr="00DB0AFD">
        <w:rPr>
          <w:rFonts w:asciiTheme="minorHAnsi" w:hAnsiTheme="minorHAnsi" w:cstheme="minorHAnsi"/>
          <w:color w:val="000000"/>
        </w:rPr>
        <w:t xml:space="preserve">: amount, </w:t>
      </w:r>
      <w:proofErr w:type="spellStart"/>
      <w:r w:rsidRPr="00DB0AFD">
        <w:rPr>
          <w:rFonts w:asciiTheme="minorHAnsi" w:hAnsiTheme="minorHAnsi" w:cstheme="minorHAnsi"/>
          <w:color w:val="000000"/>
        </w:rPr>
        <w:t>showAddress</w:t>
      </w:r>
      <w:proofErr w:type="spellEnd"/>
      <w:r w:rsidRPr="00DB0AFD">
        <w:rPr>
          <w:rFonts w:asciiTheme="minorHAnsi" w:hAnsiTheme="minorHAnsi" w:cstheme="minorHAnsi"/>
          <w:color w:val="000000"/>
        </w:rPr>
        <w:t xml:space="preserve">: </w:t>
      </w:r>
      <w:proofErr w:type="spellStart"/>
      <w:r w:rsidRPr="00DB0AFD">
        <w:rPr>
          <w:rFonts w:asciiTheme="minorHAnsi" w:hAnsiTheme="minorHAnsi" w:cstheme="minorHAnsi"/>
          <w:color w:val="326D74"/>
        </w:rPr>
        <w:t>showAddressSwitch</w:t>
      </w:r>
      <w:r w:rsidRPr="00DB0AFD">
        <w:rPr>
          <w:rFonts w:asciiTheme="minorHAnsi" w:hAnsiTheme="minorHAnsi" w:cstheme="minorHAnsi"/>
          <w:color w:val="000000"/>
        </w:rPr>
        <w:t>.</w:t>
      </w:r>
      <w:r w:rsidRPr="00DB0AFD">
        <w:rPr>
          <w:rFonts w:asciiTheme="minorHAnsi" w:hAnsiTheme="minorHAnsi" w:cstheme="minorHAnsi"/>
          <w:color w:val="6C36A9"/>
        </w:rPr>
        <w:t>isOn</w:t>
      </w:r>
      <w:proofErr w:type="spellEnd"/>
      <w:r w:rsidRPr="00DB0AFD">
        <w:rPr>
          <w:rFonts w:asciiTheme="minorHAnsi" w:hAnsiTheme="minorHAnsi" w:cstheme="minorHAnsi"/>
          <w:color w:val="000000"/>
        </w:rPr>
        <w:t xml:space="preserve">, </w:t>
      </w:r>
      <w:proofErr w:type="spellStart"/>
      <w:r w:rsidRPr="00DB0AFD">
        <w:rPr>
          <w:rFonts w:asciiTheme="minorHAnsi" w:hAnsiTheme="minorHAnsi" w:cstheme="minorHAnsi"/>
          <w:color w:val="000000"/>
        </w:rPr>
        <w:t>showEmail</w:t>
      </w:r>
      <w:proofErr w:type="spellEnd"/>
      <w:r w:rsidRPr="00DB0AFD">
        <w:rPr>
          <w:rFonts w:asciiTheme="minorHAnsi" w:hAnsiTheme="minorHAnsi" w:cstheme="minorHAnsi"/>
          <w:color w:val="000000"/>
        </w:rPr>
        <w:t xml:space="preserve">: </w:t>
      </w:r>
      <w:proofErr w:type="spellStart"/>
      <w:r w:rsidRPr="00DB0AFD">
        <w:rPr>
          <w:rFonts w:asciiTheme="minorHAnsi" w:hAnsiTheme="minorHAnsi" w:cstheme="minorHAnsi"/>
          <w:color w:val="326D74"/>
        </w:rPr>
        <w:t>showEmailSwitch</w:t>
      </w:r>
      <w:r w:rsidRPr="00DB0AFD">
        <w:rPr>
          <w:rFonts w:asciiTheme="minorHAnsi" w:hAnsiTheme="minorHAnsi" w:cstheme="minorHAnsi"/>
          <w:color w:val="000000"/>
        </w:rPr>
        <w:t>.</w:t>
      </w:r>
      <w:r w:rsidRPr="00DB0AFD">
        <w:rPr>
          <w:rFonts w:asciiTheme="minorHAnsi" w:hAnsiTheme="minorHAnsi" w:cstheme="minorHAnsi"/>
          <w:color w:val="6C36A9"/>
        </w:rPr>
        <w:t>isOn</w:t>
      </w:r>
      <w:proofErr w:type="spellEnd"/>
      <w:r w:rsidRPr="00DB0AFD">
        <w:rPr>
          <w:rFonts w:asciiTheme="minorHAnsi" w:hAnsiTheme="minorHAnsi" w:cstheme="minorHAnsi"/>
          <w:color w:val="000000"/>
        </w:rPr>
        <w:t xml:space="preserve">, </w:t>
      </w:r>
      <w:proofErr w:type="spellStart"/>
      <w:r w:rsidRPr="00DB0AFD">
        <w:rPr>
          <w:rFonts w:asciiTheme="minorHAnsi" w:hAnsiTheme="minorHAnsi" w:cstheme="minorHAnsi"/>
          <w:color w:val="000000"/>
        </w:rPr>
        <w:t>tokenizationDetails</w:t>
      </w:r>
      <w:proofErr w:type="spellEnd"/>
      <w:r w:rsidRPr="00DB0AFD">
        <w:rPr>
          <w:rFonts w:asciiTheme="minorHAnsi" w:hAnsiTheme="minorHAnsi" w:cstheme="minorHAnsi"/>
          <w:color w:val="000000"/>
        </w:rPr>
        <w:t xml:space="preserve">: </w:t>
      </w:r>
      <w:proofErr w:type="spellStart"/>
      <w:r w:rsidRPr="00DB0AFD">
        <w:rPr>
          <w:rFonts w:asciiTheme="minorHAnsi" w:hAnsiTheme="minorHAnsi" w:cstheme="minorHAnsi"/>
          <w:color w:val="000000"/>
        </w:rPr>
        <w:t>tokenizationDetails</w:t>
      </w:r>
      <w:proofErr w:type="spellEnd"/>
      <w:r w:rsidRPr="00DB0AFD">
        <w:rPr>
          <w:rFonts w:asciiTheme="minorHAnsi" w:hAnsiTheme="minorHAnsi" w:cstheme="minorHAnsi"/>
          <w:color w:val="000000"/>
        </w:rPr>
        <w:t xml:space="preserve">, </w:t>
      </w:r>
      <w:proofErr w:type="spellStart"/>
      <w:r w:rsidRPr="00DB0AFD">
        <w:rPr>
          <w:rFonts w:asciiTheme="minorHAnsi" w:hAnsiTheme="minorHAnsi" w:cstheme="minorHAnsi"/>
          <w:color w:val="000000"/>
        </w:rPr>
        <w:t>customerDetails</w:t>
      </w:r>
      <w:proofErr w:type="spellEnd"/>
      <w:r w:rsidRPr="00DB0AFD">
        <w:rPr>
          <w:rFonts w:asciiTheme="minorHAnsi" w:hAnsiTheme="minorHAnsi" w:cstheme="minorHAnsi"/>
          <w:color w:val="000000"/>
        </w:rPr>
        <w:t xml:space="preserve">: </w:t>
      </w:r>
      <w:proofErr w:type="spellStart"/>
      <w:r w:rsidRPr="00DB0AFD">
        <w:rPr>
          <w:rFonts w:asciiTheme="minorHAnsi" w:hAnsiTheme="minorHAnsi" w:cstheme="minorHAnsi"/>
          <w:color w:val="000000"/>
        </w:rPr>
        <w:t>customerDetails</w:t>
      </w:r>
      <w:proofErr w:type="spellEnd"/>
      <w:r w:rsidRPr="00DB0AFD">
        <w:rPr>
          <w:rFonts w:asciiTheme="minorHAnsi" w:hAnsiTheme="minorHAnsi" w:cstheme="minorHAnsi"/>
          <w:color w:val="000000"/>
        </w:rPr>
        <w:t xml:space="preserve">, </w:t>
      </w:r>
      <w:proofErr w:type="spellStart"/>
      <w:r w:rsidRPr="00DB0AFD">
        <w:rPr>
          <w:rFonts w:asciiTheme="minorHAnsi" w:hAnsiTheme="minorHAnsi" w:cstheme="minorHAnsi"/>
          <w:color w:val="000000"/>
        </w:rPr>
        <w:t>applePayDetails</w:t>
      </w:r>
      <w:proofErr w:type="spellEnd"/>
      <w:r w:rsidRPr="00DB0AFD">
        <w:rPr>
          <w:rFonts w:asciiTheme="minorHAnsi" w:hAnsiTheme="minorHAnsi" w:cstheme="minorHAnsi"/>
          <w:color w:val="000000"/>
        </w:rPr>
        <w:t xml:space="preserve">: </w:t>
      </w:r>
      <w:proofErr w:type="spellStart"/>
      <w:r w:rsidRPr="00DB0AFD">
        <w:rPr>
          <w:rFonts w:asciiTheme="minorHAnsi" w:hAnsiTheme="minorHAnsi" w:cstheme="minorHAnsi"/>
          <w:color w:val="000000"/>
        </w:rPr>
        <w:t>applePayDetails</w:t>
      </w:r>
      <w:proofErr w:type="spellEnd"/>
      <w:r w:rsidRPr="00DB0AFD">
        <w:rPr>
          <w:rFonts w:asciiTheme="minorHAnsi" w:hAnsiTheme="minorHAnsi" w:cstheme="minorHAnsi"/>
          <w:color w:val="000000"/>
        </w:rPr>
        <w:t xml:space="preserve">, config: </w:t>
      </w:r>
      <w:proofErr w:type="spellStart"/>
      <w:proofErr w:type="gramStart"/>
      <w:r w:rsidRPr="00DB0AFD">
        <w:rPr>
          <w:rFonts w:asciiTheme="minorHAnsi" w:hAnsiTheme="minorHAnsi" w:cstheme="minorHAnsi"/>
          <w:b/>
          <w:bCs/>
          <w:color w:val="9B2393"/>
        </w:rPr>
        <w:t>self</w:t>
      </w:r>
      <w:r w:rsidRPr="00DB0AFD">
        <w:rPr>
          <w:rFonts w:asciiTheme="minorHAnsi" w:hAnsiTheme="minorHAnsi" w:cstheme="minorHAnsi"/>
          <w:color w:val="000000"/>
        </w:rPr>
        <w:t>.</w:t>
      </w:r>
      <w:r w:rsidRPr="00DB0AFD">
        <w:rPr>
          <w:rFonts w:asciiTheme="minorHAnsi" w:hAnsiTheme="minorHAnsi" w:cstheme="minorHAnsi"/>
          <w:color w:val="326D74"/>
        </w:rPr>
        <w:t>merchantConfig</w:t>
      </w:r>
      <w:proofErr w:type="spellEnd"/>
      <w:proofErr w:type="gramEnd"/>
      <w:r w:rsidRPr="00DB0AFD">
        <w:rPr>
          <w:rFonts w:asciiTheme="minorHAnsi" w:hAnsiTheme="minorHAnsi" w:cstheme="minorHAnsi"/>
          <w:color w:val="000000"/>
        </w:rPr>
        <w:t xml:space="preserve">, </w:t>
      </w:r>
      <w:proofErr w:type="spellStart"/>
      <w:r w:rsidR="00340D83" w:rsidRPr="00340D83">
        <w:rPr>
          <w:rFonts w:asciiTheme="minorHAnsi" w:hAnsiTheme="minorHAnsi" w:cstheme="minorHAnsi"/>
          <w:color w:val="000000"/>
        </w:rPr>
        <w:t>eInvoiceId</w:t>
      </w:r>
      <w:proofErr w:type="spellEnd"/>
      <w:r w:rsidR="00340D83" w:rsidRPr="00340D83">
        <w:rPr>
          <w:rFonts w:asciiTheme="minorHAnsi" w:hAnsiTheme="minorHAnsi" w:cstheme="minorHAnsi"/>
          <w:color w:val="000000"/>
        </w:rPr>
        <w:t xml:space="preserve">: </w:t>
      </w:r>
      <w:proofErr w:type="spellStart"/>
      <w:r w:rsidR="00340D83" w:rsidRPr="00340D83">
        <w:rPr>
          <w:rFonts w:asciiTheme="minorHAnsi" w:hAnsiTheme="minorHAnsi" w:cstheme="minorHAnsi"/>
          <w:color w:val="000000"/>
        </w:rPr>
        <w:t>eInvoiceId</w:t>
      </w:r>
      <w:proofErr w:type="spellEnd"/>
      <w:r w:rsidR="00340D83" w:rsidRPr="00340D83">
        <w:rPr>
          <w:rFonts w:asciiTheme="minorHAnsi" w:hAnsiTheme="minorHAnsi" w:cstheme="minorHAnsi"/>
          <w:color w:val="000000"/>
        </w:rPr>
        <w:t xml:space="preserve">, </w:t>
      </w:r>
      <w:proofErr w:type="spellStart"/>
      <w:r w:rsidR="00340D83" w:rsidRPr="00340D83">
        <w:rPr>
          <w:rFonts w:asciiTheme="minorHAnsi" w:hAnsiTheme="minorHAnsi" w:cstheme="minorHAnsi"/>
          <w:color w:val="000000"/>
        </w:rPr>
        <w:t>viewController</w:t>
      </w:r>
      <w:proofErr w:type="spellEnd"/>
      <w:r w:rsidR="00340D83" w:rsidRPr="00340D83">
        <w:rPr>
          <w:rFonts w:asciiTheme="minorHAnsi" w:hAnsiTheme="minorHAnsi" w:cstheme="minorHAnsi"/>
          <w:color w:val="000000"/>
        </w:rPr>
        <w:t xml:space="preserve">: </w:t>
      </w:r>
      <w:r w:rsidR="00340D83" w:rsidRPr="00340D83">
        <w:rPr>
          <w:rFonts w:asciiTheme="minorHAnsi" w:hAnsiTheme="minorHAnsi" w:cstheme="minorHAnsi"/>
          <w:b/>
          <w:bCs/>
          <w:color w:val="9B2393"/>
        </w:rPr>
        <w:t>self</w:t>
      </w:r>
      <w:r w:rsidRPr="00DB0AFD">
        <w:rPr>
          <w:rFonts w:asciiTheme="minorHAnsi" w:hAnsiTheme="minorHAnsi" w:cstheme="minorHAnsi"/>
          <w:color w:val="000000"/>
        </w:rPr>
        <w:t xml:space="preserve">, completion:{ response, error </w:t>
      </w:r>
      <w:r w:rsidRPr="00DB0AFD">
        <w:rPr>
          <w:rFonts w:asciiTheme="minorHAnsi" w:hAnsiTheme="minorHAnsi" w:cstheme="minorHAnsi"/>
          <w:b/>
          <w:bCs/>
          <w:color w:val="9B2393"/>
        </w:rPr>
        <w:t>in</w:t>
      </w:r>
    </w:p>
    <w:p w14:paraId="03570D32" w14:textId="566C54C2" w:rsidR="00C23EDF" w:rsidRDefault="00DB0AFD" w:rsidP="00DB0AFD">
      <w:r w:rsidRPr="00DB0AFD">
        <w:rPr>
          <w:rFonts w:asciiTheme="minorHAnsi" w:hAnsiTheme="minorHAnsi" w:cstheme="minorHAnsi"/>
          <w:color w:val="000000"/>
        </w:rPr>
        <w:t xml:space="preserve">            </w:t>
      </w:r>
      <w:proofErr w:type="spellStart"/>
      <w:proofErr w:type="gramStart"/>
      <w:r w:rsidRPr="00DB0AFD">
        <w:rPr>
          <w:rFonts w:asciiTheme="minorHAnsi" w:hAnsiTheme="minorHAnsi" w:cstheme="minorHAnsi"/>
          <w:color w:val="3900A0"/>
        </w:rPr>
        <w:t>DispatchQueue</w:t>
      </w:r>
      <w:r w:rsidRPr="00DB0AFD">
        <w:rPr>
          <w:rFonts w:asciiTheme="minorHAnsi" w:hAnsiTheme="minorHAnsi" w:cstheme="minorHAnsi"/>
          <w:color w:val="000000"/>
        </w:rPr>
        <w:t>.</w:t>
      </w:r>
      <w:r w:rsidRPr="00DB0AFD">
        <w:rPr>
          <w:rFonts w:asciiTheme="minorHAnsi" w:hAnsiTheme="minorHAnsi" w:cstheme="minorHAnsi"/>
          <w:color w:val="6C36A9"/>
        </w:rPr>
        <w:t>main</w:t>
      </w:r>
      <w:r w:rsidRPr="00DB0AFD">
        <w:rPr>
          <w:rFonts w:asciiTheme="minorHAnsi" w:hAnsiTheme="minorHAnsi" w:cstheme="minorHAnsi"/>
          <w:color w:val="000000"/>
        </w:rPr>
        <w:t>.</w:t>
      </w:r>
      <w:r w:rsidRPr="00DB0AFD">
        <w:rPr>
          <w:rFonts w:asciiTheme="minorHAnsi" w:hAnsiTheme="minorHAnsi" w:cstheme="minorHAnsi"/>
          <w:color w:val="6C36A9"/>
        </w:rPr>
        <w:t>async</w:t>
      </w:r>
      <w:proofErr w:type="spellEnd"/>
      <w:proofErr w:type="gramEnd"/>
      <w:r>
        <w:rPr>
          <w:rFonts w:ascii="Menlo" w:hAnsi="Menlo" w:cs="Menlo"/>
          <w:color w:val="000000"/>
          <w:sz w:val="24"/>
          <w:szCs w:val="24"/>
        </w:rPr>
        <w:t xml:space="preserve"> {</w:t>
      </w:r>
      <w:r w:rsidR="00C23EDF">
        <w:tab/>
      </w:r>
      <w:proofErr w:type="spellStart"/>
      <w:r w:rsidR="00C23EDF">
        <w:t>DispatchQueue.main.async</w:t>
      </w:r>
      <w:proofErr w:type="spellEnd"/>
      <w:r w:rsidR="00C23EDF">
        <w:t xml:space="preserve"> {</w:t>
      </w:r>
    </w:p>
    <w:p w14:paraId="3DA1EB8A" w14:textId="77777777" w:rsidR="00C23EDF" w:rsidRDefault="00C23EDF" w:rsidP="00C23EDF">
      <w:r>
        <w:tab/>
      </w:r>
      <w:r>
        <w:tab/>
        <w:t>If let err = error {</w:t>
      </w:r>
    </w:p>
    <w:p w14:paraId="07D5E5B4" w14:textId="77777777" w:rsidR="00C23EDF" w:rsidRDefault="00C23EDF" w:rsidP="00C23EDF">
      <w:r>
        <w:tab/>
      </w:r>
      <w:r>
        <w:tab/>
      </w:r>
      <w:r>
        <w:tab/>
        <w:t xml:space="preserve">If </w:t>
      </w:r>
      <w:proofErr w:type="spellStart"/>
      <w:proofErr w:type="gramStart"/>
      <w:r>
        <w:t>err.errors</w:t>
      </w:r>
      <w:proofErr w:type="gramEnd"/>
      <w:r>
        <w:t>.isEmpty</w:t>
      </w:r>
      <w:proofErr w:type="spellEnd"/>
      <w:r>
        <w:t xml:space="preserve"> {</w:t>
      </w:r>
    </w:p>
    <w:p w14:paraId="33D9D254" w14:textId="77777777" w:rsidR="00C23EDF" w:rsidRDefault="00C23EDF" w:rsidP="00C23EDF">
      <w:r>
        <w:tab/>
      </w:r>
      <w:r>
        <w:tab/>
      </w:r>
      <w:r>
        <w:tab/>
        <w:t xml:space="preserve">     //TODO: display relevant fields from </w:t>
      </w:r>
      <w:proofErr w:type="spellStart"/>
      <w:r>
        <w:t>GDErrorResponse</w:t>
      </w:r>
      <w:proofErr w:type="spellEnd"/>
      <w:r>
        <w:t xml:space="preserve"> as title, </w:t>
      </w:r>
      <w:proofErr w:type="spellStart"/>
      <w:r>
        <w:t>responseMessage</w:t>
      </w:r>
      <w:proofErr w:type="spellEnd"/>
      <w:r>
        <w:t xml:space="preserve">, </w:t>
      </w:r>
      <w:proofErr w:type="spellStart"/>
      <w:r>
        <w:t>responseCode</w:t>
      </w:r>
      <w:proofErr w:type="spellEnd"/>
      <w:r>
        <w:t xml:space="preserve">, </w:t>
      </w:r>
      <w:proofErr w:type="spellStart"/>
      <w:r>
        <w:t>detailedResponseMessage</w:t>
      </w:r>
      <w:proofErr w:type="spellEnd"/>
      <w:r>
        <w:t xml:space="preserve">, </w:t>
      </w:r>
      <w:proofErr w:type="spellStart"/>
      <w:r>
        <w:t>detailedResponseCode</w:t>
      </w:r>
      <w:proofErr w:type="spellEnd"/>
      <w:r>
        <w:t>: String</w:t>
      </w:r>
    </w:p>
    <w:p w14:paraId="4666B33D" w14:textId="77777777" w:rsidR="00C23EDF" w:rsidRDefault="00C23EDF" w:rsidP="00C23EDF">
      <w:pPr>
        <w:ind w:left="1440" w:firstLine="720"/>
      </w:pPr>
      <w:r>
        <w:t>} else {</w:t>
      </w:r>
    </w:p>
    <w:p w14:paraId="6CF6F304" w14:textId="41C3370D" w:rsidR="00C23EDF" w:rsidRDefault="00C23EDF" w:rsidP="00C23EDF">
      <w:pPr>
        <w:ind w:left="2160"/>
      </w:pPr>
      <w:r>
        <w:t xml:space="preserve">     //TODO: display relevant fields from </w:t>
      </w:r>
      <w:proofErr w:type="spellStart"/>
      <w:r>
        <w:t>GDErrorResponse</w:t>
      </w:r>
      <w:proofErr w:type="spellEnd"/>
      <w:r>
        <w:t xml:space="preserve"> as title, errors</w:t>
      </w:r>
    </w:p>
    <w:p w14:paraId="58D5C1B5" w14:textId="0579271B" w:rsidR="00C23EDF" w:rsidRDefault="00C23EDF" w:rsidP="00C23EDF">
      <w:pPr>
        <w:ind w:left="1440" w:firstLine="720"/>
      </w:pPr>
      <w:r>
        <w:t>}</w:t>
      </w:r>
    </w:p>
    <w:p w14:paraId="1B753444" w14:textId="0BFDC5EB" w:rsidR="00C23EDF" w:rsidRDefault="00C23EDF" w:rsidP="00C23EDF">
      <w:pPr>
        <w:ind w:left="720" w:firstLine="720"/>
      </w:pPr>
      <w:r>
        <w:t>} else {</w:t>
      </w:r>
    </w:p>
    <w:p w14:paraId="7A62E3AD" w14:textId="4C644586" w:rsidR="00C23EDF" w:rsidRDefault="00C23EDF" w:rsidP="00C23EDF">
      <w:pPr>
        <w:ind w:firstLine="720"/>
      </w:pPr>
      <w:r>
        <w:tab/>
      </w:r>
      <w:r>
        <w:tab/>
        <w:t xml:space="preserve">guard let </w:t>
      </w:r>
      <w:proofErr w:type="spellStart"/>
      <w:r>
        <w:t>orderResponse</w:t>
      </w:r>
      <w:proofErr w:type="spellEnd"/>
      <w:r>
        <w:t xml:space="preserve"> = response else {</w:t>
      </w:r>
    </w:p>
    <w:p w14:paraId="3EC54EEC" w14:textId="32736CDD" w:rsidR="00C23EDF" w:rsidRDefault="00C23EDF" w:rsidP="00C23EDF">
      <w:pPr>
        <w:ind w:firstLine="720"/>
      </w:pPr>
      <w:r>
        <w:tab/>
      </w:r>
      <w:r>
        <w:tab/>
        <w:t xml:space="preserve">    return</w:t>
      </w:r>
    </w:p>
    <w:p w14:paraId="32717CF1" w14:textId="6DA04291" w:rsidR="00C23EDF" w:rsidRDefault="00C23EDF" w:rsidP="00C23EDF">
      <w:pPr>
        <w:ind w:left="1440" w:firstLine="720"/>
      </w:pPr>
      <w:r>
        <w:t>}</w:t>
      </w:r>
    </w:p>
    <w:p w14:paraId="46D2EEC9" w14:textId="1E5F8AFD" w:rsidR="00C23EDF" w:rsidRDefault="00C23EDF" w:rsidP="00C23EDF">
      <w:pPr>
        <w:ind w:left="1440" w:firstLine="720"/>
      </w:pPr>
      <w:r>
        <w:t xml:space="preserve">//TODO: Display relevant fields from </w:t>
      </w:r>
      <w:proofErr w:type="spellStart"/>
      <w:r>
        <w:t>GDOrderResponse</w:t>
      </w:r>
      <w:proofErr w:type="spellEnd"/>
    </w:p>
    <w:p w14:paraId="251F6891" w14:textId="6EE9258A" w:rsidR="00C23EDF" w:rsidRPr="00E523AA" w:rsidRDefault="00C23EDF" w:rsidP="00C23EDF">
      <w:pPr>
        <w:tabs>
          <w:tab w:val="left" w:pos="593"/>
        </w:tabs>
        <w:autoSpaceDE w:val="0"/>
        <w:autoSpaceDN w:val="0"/>
        <w:adjustRightInd w:val="0"/>
        <w:spacing w:line="240" w:lineRule="auto"/>
        <w:ind w:left="593"/>
        <w:rPr>
          <w:rFonts w:cs="Calibri"/>
          <w:color w:val="000000"/>
        </w:rPr>
      </w:pPr>
      <w:r>
        <w:rPr>
          <w:rFonts w:cs="Calibri"/>
          <w:color w:val="2F363D"/>
        </w:rPr>
        <w:tab/>
      </w:r>
      <w:r>
        <w:rPr>
          <w:rFonts w:cs="Calibri"/>
          <w:color w:val="2F363D"/>
        </w:rPr>
        <w:tab/>
      </w:r>
      <w:r>
        <w:rPr>
          <w:rFonts w:cs="Calibri"/>
          <w:color w:val="2F363D"/>
        </w:rPr>
        <w:tab/>
      </w:r>
      <w:r w:rsidRPr="00E523AA">
        <w:rPr>
          <w:rFonts w:cs="Calibri"/>
          <w:color w:val="2F363D"/>
        </w:rPr>
        <w:t xml:space="preserve">//TODO: if </w:t>
      </w:r>
      <w:proofErr w:type="spellStart"/>
      <w:r w:rsidRPr="00E523AA">
        <w:rPr>
          <w:rFonts w:cs="Calibri"/>
          <w:color w:val="2F363D"/>
        </w:rPr>
        <w:t>cardOnFile</w:t>
      </w:r>
      <w:proofErr w:type="spellEnd"/>
      <w:r w:rsidRPr="00E523AA">
        <w:rPr>
          <w:rFonts w:cs="Calibri"/>
          <w:color w:val="2F363D"/>
        </w:rPr>
        <w:t xml:space="preserve"> is true</w:t>
      </w:r>
      <w:r>
        <w:rPr>
          <w:rFonts w:cs="Calibri"/>
          <w:color w:val="2F363D"/>
        </w:rPr>
        <w:t xml:space="preserve">, </w:t>
      </w:r>
      <w:r w:rsidRPr="00E523AA">
        <w:rPr>
          <w:rFonts w:cs="Calibri"/>
          <w:color w:val="2F363D"/>
        </w:rPr>
        <w:t xml:space="preserve">save </w:t>
      </w:r>
      <w:proofErr w:type="spellStart"/>
      <w:r w:rsidRPr="00E523AA">
        <w:rPr>
          <w:rFonts w:cs="Calibri"/>
          <w:color w:val="2F363D"/>
        </w:rPr>
        <w:t>tokenId</w:t>
      </w:r>
      <w:proofErr w:type="spellEnd"/>
      <w:r w:rsidRPr="00E523AA">
        <w:rPr>
          <w:rFonts w:cs="Calibri"/>
          <w:color w:val="2F363D"/>
        </w:rPr>
        <w:t xml:space="preserve"> from </w:t>
      </w:r>
      <w:proofErr w:type="spellStart"/>
      <w:r w:rsidRPr="00E523AA">
        <w:rPr>
          <w:rFonts w:cs="Calibri"/>
          <w:color w:val="2F363D"/>
        </w:rPr>
        <w:t>GDOrderResponse</w:t>
      </w:r>
      <w:proofErr w:type="spellEnd"/>
      <w:r w:rsidRPr="00E523AA">
        <w:rPr>
          <w:rFonts w:cs="Calibri"/>
          <w:color w:val="2F363D"/>
        </w:rPr>
        <w:t xml:space="preserve"> in persistence and </w:t>
      </w:r>
      <w:proofErr w:type="spellStart"/>
      <w:r w:rsidRPr="00E523AA">
        <w:rPr>
          <w:rFonts w:cs="Calibri"/>
          <w:color w:val="2F363D"/>
        </w:rPr>
        <w:t>agreementId</w:t>
      </w:r>
      <w:proofErr w:type="spellEnd"/>
      <w:r w:rsidRPr="00E523AA">
        <w:rPr>
          <w:rFonts w:cs="Calibri"/>
          <w:color w:val="2F363D"/>
        </w:rPr>
        <w:t xml:space="preserve"> and </w:t>
      </w:r>
      <w:proofErr w:type="spellStart"/>
      <w:r w:rsidRPr="00E523AA">
        <w:rPr>
          <w:rFonts w:cs="Calibri"/>
          <w:color w:val="2F363D"/>
        </w:rPr>
        <w:t>agreementType</w:t>
      </w:r>
      <w:proofErr w:type="spellEnd"/>
      <w:r w:rsidRPr="00E523AA">
        <w:rPr>
          <w:rFonts w:cs="Calibri"/>
          <w:color w:val="2F363D"/>
        </w:rPr>
        <w:t xml:space="preserve"> for</w:t>
      </w:r>
      <w:r>
        <w:rPr>
          <w:rFonts w:cs="Calibri"/>
          <w:color w:val="2F363D"/>
        </w:rPr>
        <w:t xml:space="preserve"> future</w:t>
      </w:r>
      <w:r w:rsidRPr="00E523AA">
        <w:rPr>
          <w:rFonts w:cs="Calibri"/>
          <w:color w:val="2F363D"/>
        </w:rPr>
        <w:t xml:space="preserve"> subscriptions</w:t>
      </w:r>
    </w:p>
    <w:p w14:paraId="40FB4A75" w14:textId="76CA0A93" w:rsidR="00C23EDF" w:rsidRPr="00E523AA" w:rsidRDefault="00C23EDF" w:rsidP="00C23EDF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>
        <w:rPr>
          <w:rFonts w:cs="Calibri"/>
          <w:color w:val="000000"/>
        </w:rPr>
        <w:tab/>
        <w:t xml:space="preserve">              </w:t>
      </w:r>
      <w:r w:rsidRPr="00E523AA">
        <w:rPr>
          <w:rFonts w:cs="Calibri"/>
          <w:color w:val="000000"/>
        </w:rPr>
        <w:t xml:space="preserve">    </w:t>
      </w:r>
      <w:r w:rsidRPr="00E523AA">
        <w:rPr>
          <w:rFonts w:cs="Calibri"/>
          <w:color w:val="2F363D"/>
        </w:rPr>
        <w:t xml:space="preserve">//TODO: if </w:t>
      </w:r>
      <w:proofErr w:type="spellStart"/>
      <w:r w:rsidRPr="00E523AA">
        <w:rPr>
          <w:rFonts w:cs="Calibri"/>
          <w:color w:val="2F363D"/>
        </w:rPr>
        <w:t>paymentOperation</w:t>
      </w:r>
      <w:proofErr w:type="spellEnd"/>
      <w:r w:rsidRPr="00E523AA">
        <w:rPr>
          <w:rFonts w:cs="Calibri"/>
          <w:color w:val="2F363D"/>
        </w:rPr>
        <w:t xml:space="preserve"> is </w:t>
      </w:r>
      <w:proofErr w:type="spellStart"/>
      <w:r w:rsidRPr="00E523AA">
        <w:rPr>
          <w:rFonts w:cs="Calibri"/>
          <w:color w:val="2F363D"/>
        </w:rPr>
        <w:t>PaymentOperation.preAuthorize</w:t>
      </w:r>
      <w:proofErr w:type="spellEnd"/>
      <w:r w:rsidRPr="00E523AA">
        <w:rPr>
          <w:rFonts w:cs="Calibri"/>
          <w:color w:val="2F363D"/>
        </w:rPr>
        <w:t>:</w:t>
      </w:r>
    </w:p>
    <w:p w14:paraId="036444CC" w14:textId="3B32611C" w:rsidR="00C23EDF" w:rsidRDefault="00C23EDF" w:rsidP="00C23EDF">
      <w:pPr>
        <w:tabs>
          <w:tab w:val="left" w:pos="593"/>
        </w:tabs>
        <w:autoSpaceDE w:val="0"/>
        <w:autoSpaceDN w:val="0"/>
        <w:adjustRightInd w:val="0"/>
        <w:spacing w:line="240" w:lineRule="auto"/>
        <w:ind w:left="593"/>
        <w:rPr>
          <w:rFonts w:cs="Calibri"/>
          <w:color w:val="2F363D"/>
        </w:rPr>
      </w:pPr>
      <w:r w:rsidRPr="00E523AA">
        <w:rPr>
          <w:rFonts w:cs="Calibri"/>
          <w:color w:val="000000"/>
        </w:rPr>
        <w:t xml:space="preserve">     </w:t>
      </w:r>
      <w:r>
        <w:rPr>
          <w:rFonts w:cs="Calibri"/>
          <w:color w:val="000000"/>
        </w:rPr>
        <w:t xml:space="preserve">     </w:t>
      </w:r>
      <w:r>
        <w:rPr>
          <w:rFonts w:cs="Calibri"/>
          <w:color w:val="000000"/>
        </w:rPr>
        <w:tab/>
        <w:t xml:space="preserve"> </w:t>
      </w:r>
      <w:r w:rsidRPr="00E523AA">
        <w:rPr>
          <w:rFonts w:cs="Calibri"/>
          <w:color w:val="2F363D"/>
        </w:rPr>
        <w:t>// Save order id in persistence for capturing the payment with</w:t>
      </w:r>
    </w:p>
    <w:p w14:paraId="38AFF4DE" w14:textId="761ABAAE" w:rsidR="00C23EDF" w:rsidRPr="00E523AA" w:rsidRDefault="00C23EDF" w:rsidP="00C23EDF">
      <w:pPr>
        <w:tabs>
          <w:tab w:val="left" w:pos="593"/>
        </w:tabs>
        <w:autoSpaceDE w:val="0"/>
        <w:autoSpaceDN w:val="0"/>
        <w:adjustRightInd w:val="0"/>
        <w:spacing w:line="240" w:lineRule="auto"/>
        <w:ind w:left="593"/>
        <w:rPr>
          <w:rFonts w:cs="Calibri"/>
          <w:color w:val="000000"/>
        </w:rPr>
      </w:pPr>
      <w:r>
        <w:rPr>
          <w:rFonts w:cs="Calibri"/>
          <w:color w:val="2F363D"/>
        </w:rPr>
        <w:tab/>
      </w:r>
      <w:r>
        <w:rPr>
          <w:rFonts w:cs="Calibri"/>
          <w:color w:val="2F363D"/>
        </w:rPr>
        <w:tab/>
      </w:r>
      <w:r>
        <w:rPr>
          <w:rFonts w:cs="Calibri"/>
          <w:color w:val="2F363D"/>
        </w:rPr>
        <w:tab/>
      </w:r>
      <w:r w:rsidRPr="00E523AA">
        <w:rPr>
          <w:rFonts w:cs="Calibri"/>
          <w:color w:val="2F363D"/>
        </w:rPr>
        <w:t xml:space="preserve"> // </w:t>
      </w:r>
      <w:proofErr w:type="spellStart"/>
      <w:r w:rsidRPr="00E523AA">
        <w:rPr>
          <w:rFonts w:cs="Calibri"/>
          <w:color w:val="2F363D"/>
        </w:rPr>
        <w:t>GeideaPaymentApi.capture</w:t>
      </w:r>
      <w:proofErr w:type="spellEnd"/>
    </w:p>
    <w:p w14:paraId="5151A950" w14:textId="25622BFF" w:rsidR="00C23EDF" w:rsidRPr="00E523AA" w:rsidRDefault="00C23EDF" w:rsidP="00C23EDF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</w:r>
      <w:r w:rsidRPr="00E523AA">
        <w:rPr>
          <w:rFonts w:cs="Calibri"/>
          <w:color w:val="000000"/>
        </w:rPr>
        <w:t xml:space="preserve">     </w:t>
      </w:r>
      <w:r w:rsidRPr="00E523AA">
        <w:rPr>
          <w:rFonts w:cs="Calibri"/>
          <w:color w:val="2F363D"/>
        </w:rPr>
        <w:t xml:space="preserve">// if </w:t>
      </w:r>
      <w:proofErr w:type="spellStart"/>
      <w:r w:rsidRPr="00E523AA">
        <w:rPr>
          <w:rFonts w:cs="Calibri"/>
          <w:color w:val="2F363D"/>
        </w:rPr>
        <w:t>orderResponse.detailedStatus</w:t>
      </w:r>
      <w:proofErr w:type="spellEnd"/>
      <w:r w:rsidRPr="00E523AA">
        <w:rPr>
          <w:rFonts w:cs="Calibri"/>
          <w:color w:val="2F363D"/>
        </w:rPr>
        <w:t xml:space="preserve"> == "Authorized" {</w:t>
      </w:r>
    </w:p>
    <w:p w14:paraId="44D93289" w14:textId="53670534" w:rsidR="00C23EDF" w:rsidRDefault="00C23EDF" w:rsidP="00C23EDF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2F363D"/>
        </w:rPr>
      </w:pP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</w:r>
      <w:r w:rsidRPr="00E523AA">
        <w:rPr>
          <w:rFonts w:cs="Calibri"/>
          <w:color w:val="000000"/>
        </w:rPr>
        <w:t xml:space="preserve">     </w:t>
      </w:r>
      <w:r w:rsidRPr="00E523AA">
        <w:rPr>
          <w:rFonts w:cs="Calibri"/>
          <w:color w:val="2F363D"/>
        </w:rPr>
        <w:t xml:space="preserve">// TODO: save </w:t>
      </w:r>
      <w:proofErr w:type="spellStart"/>
      <w:proofErr w:type="gramStart"/>
      <w:r w:rsidRPr="00E523AA">
        <w:rPr>
          <w:rFonts w:cs="Calibri"/>
          <w:color w:val="2F363D"/>
        </w:rPr>
        <w:t>order.orderId</w:t>
      </w:r>
      <w:proofErr w:type="spellEnd"/>
      <w:proofErr w:type="gramEnd"/>
    </w:p>
    <w:p w14:paraId="5B748EC1" w14:textId="2D78166F" w:rsidR="00C23EDF" w:rsidRPr="000C4F69" w:rsidRDefault="00C23EDF" w:rsidP="00C23EDF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2F363D"/>
        </w:rPr>
      </w:pPr>
      <w:r>
        <w:rPr>
          <w:rFonts w:cs="Calibri"/>
          <w:color w:val="2F363D"/>
        </w:rPr>
        <w:tab/>
      </w:r>
      <w:r>
        <w:rPr>
          <w:rFonts w:cs="Calibri"/>
          <w:color w:val="2F363D"/>
        </w:rPr>
        <w:tab/>
      </w:r>
      <w:r>
        <w:rPr>
          <w:rFonts w:cs="Calibri"/>
          <w:color w:val="2F363D"/>
        </w:rPr>
        <w:tab/>
      </w:r>
      <w:r>
        <w:rPr>
          <w:rFonts w:cs="Calibri"/>
          <w:color w:val="2F363D"/>
        </w:rPr>
        <w:tab/>
      </w:r>
      <w:r>
        <w:rPr>
          <w:rFonts w:cs="Calibri"/>
          <w:color w:val="2F363D"/>
        </w:rPr>
        <w:tab/>
        <w:t xml:space="preserve">   // TODO: show capture button on the UID</w:t>
      </w:r>
    </w:p>
    <w:p w14:paraId="21956BEA" w14:textId="065A2A72" w:rsidR="00C23EDF" w:rsidRPr="00E523AA" w:rsidRDefault="00C23EDF" w:rsidP="00C23EDF">
      <w:pPr>
        <w:ind w:left="1440" w:firstLine="720"/>
        <w:rPr>
          <w:rFonts w:cs="Calibri"/>
        </w:rPr>
      </w:pPr>
      <w:r w:rsidRPr="00E523AA">
        <w:rPr>
          <w:rFonts w:cs="Calibri"/>
          <w:color w:val="000000"/>
        </w:rPr>
        <w:t xml:space="preserve">     </w:t>
      </w:r>
      <w:r w:rsidRPr="00E523AA">
        <w:rPr>
          <w:rFonts w:cs="Calibri"/>
          <w:color w:val="2F363D"/>
        </w:rPr>
        <w:t>// }</w:t>
      </w:r>
    </w:p>
    <w:p w14:paraId="7C59B5C3" w14:textId="06265FC2" w:rsidR="00C23EDF" w:rsidRDefault="00C23EDF" w:rsidP="00C23EDF">
      <w:pPr>
        <w:ind w:left="720" w:firstLine="720"/>
      </w:pPr>
      <w:r>
        <w:t>}</w:t>
      </w:r>
    </w:p>
    <w:p w14:paraId="189EFE2A" w14:textId="6F9D603A" w:rsidR="00C23EDF" w:rsidRDefault="00C23EDF" w:rsidP="00C23EDF">
      <w:r>
        <w:t xml:space="preserve">          } </w:t>
      </w:r>
    </w:p>
    <w:p w14:paraId="268962B5" w14:textId="422DAEF5" w:rsidR="00C23EDF" w:rsidRDefault="00C23EDF" w:rsidP="00C23EDF">
      <w:r>
        <w:t>})</w:t>
      </w:r>
    </w:p>
    <w:p w14:paraId="7F9C7E3C" w14:textId="42B8BEB2" w:rsidR="00C23EDF" w:rsidRDefault="00C23EDF" w:rsidP="00C23EDF"/>
    <w:p w14:paraId="31A3C4C0" w14:textId="6C553E5D" w:rsidR="00C23EDF" w:rsidRPr="00673B9A" w:rsidRDefault="00C23EDF" w:rsidP="00C23EDF">
      <w:r>
        <w:t>Example Objective C:</w:t>
      </w:r>
    </w:p>
    <w:p w14:paraId="7B17B1A1" w14:textId="77777777" w:rsidR="00871365" w:rsidRDefault="00871365" w:rsidP="00C23EDF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</w:p>
    <w:p w14:paraId="2C88729A" w14:textId="77777777" w:rsidR="00871365" w:rsidRDefault="00871365" w:rsidP="00C23EDF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</w:p>
    <w:p w14:paraId="0A954F85" w14:textId="77777777" w:rsidR="00871365" w:rsidRDefault="00871365" w:rsidP="00C23EDF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</w:p>
    <w:p w14:paraId="4801325C" w14:textId="77777777" w:rsidR="00871365" w:rsidRDefault="00871365" w:rsidP="00C23EDF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</w:p>
    <w:p w14:paraId="41E09A56" w14:textId="608D9FF2" w:rsidR="00871365" w:rsidRDefault="00871365" w:rsidP="00C23EDF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</w:p>
    <w:p w14:paraId="343DE46D" w14:textId="77777777" w:rsidR="00871365" w:rsidRDefault="00871365" w:rsidP="00C23EDF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</w:p>
    <w:p w14:paraId="72BFC473" w14:textId="0C3755BB" w:rsidR="00C23EDF" w:rsidRDefault="00800AB3" w:rsidP="00C23EDF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 w:rsidRPr="002300D0">
        <w:rPr>
          <w:rFonts w:ascii="Consolas" w:hAnsi="Consolas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740160" behindDoc="1" locked="0" layoutInCell="1" allowOverlap="1" wp14:anchorId="5CDD0457" wp14:editId="7BD956A7">
                <wp:simplePos x="0" y="0"/>
                <wp:positionH relativeFrom="margin">
                  <wp:posOffset>-163286</wp:posOffset>
                </wp:positionH>
                <wp:positionV relativeFrom="paragraph">
                  <wp:posOffset>137704</wp:posOffset>
                </wp:positionV>
                <wp:extent cx="6159500" cy="4474029"/>
                <wp:effectExtent l="0" t="0" r="12700" b="952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9500" cy="4474029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5EF6B4" id="Rectangle 19" o:spid="_x0000_s1026" style="position:absolute;margin-left:-12.85pt;margin-top:10.85pt;width:485pt;height:352.3pt;z-index:-251576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" fillcolor="#e7e6e6 [3214]" strokecolor="white [3212]" strokeweight="1pt">
                <w10:wrap anchorx="margin"/>
              </v:rect>
            </w:pict>
          </mc:Fallback>
        </mc:AlternateContent>
      </w:r>
    </w:p>
    <w:p w14:paraId="41E073A7" w14:textId="229684C0" w:rsidR="00C23EDF" w:rsidRPr="00163D85" w:rsidRDefault="00DB0AFD" w:rsidP="00C23EDF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r w:rsidRPr="00DB0AFD">
        <w:rPr>
          <w:rFonts w:asciiTheme="minorHAnsi" w:hAnsiTheme="minorHAnsi" w:cstheme="minorHAnsi"/>
          <w:color w:val="2F363D"/>
        </w:rPr>
        <w:t>[</w:t>
      </w:r>
      <w:proofErr w:type="spellStart"/>
      <w:r w:rsidRPr="00DB0AFD">
        <w:rPr>
          <w:rFonts w:asciiTheme="minorHAnsi" w:hAnsiTheme="minorHAnsi" w:cstheme="minorHAnsi"/>
          <w:color w:val="2F363D"/>
        </w:rPr>
        <w:t>GeideaPaymentAPI</w:t>
      </w:r>
      <w:proofErr w:type="spellEnd"/>
      <w:r w:rsidRPr="00DB0AFD">
        <w:rPr>
          <w:rFonts w:asciiTheme="minorHAnsi" w:hAnsiTheme="minorHAnsi" w:cstheme="minorHAnsi"/>
          <w:color w:val="2F363D"/>
        </w:rPr>
        <w:t xml:space="preserve"> </w:t>
      </w:r>
      <w:proofErr w:type="spellStart"/>
      <w:proofErr w:type="gramStart"/>
      <w:r w:rsidRPr="00DB0AFD">
        <w:rPr>
          <w:rFonts w:asciiTheme="minorHAnsi" w:hAnsiTheme="minorHAnsi" w:cstheme="minorHAnsi"/>
          <w:color w:val="2F363D"/>
        </w:rPr>
        <w:t>payWithGeideaFormWithTheAmount:amount</w:t>
      </w:r>
      <w:proofErr w:type="spellEnd"/>
      <w:proofErr w:type="gramEnd"/>
      <w:r w:rsidRPr="00DB0AFD">
        <w:rPr>
          <w:rFonts w:asciiTheme="minorHAnsi" w:hAnsiTheme="minorHAnsi" w:cstheme="minorHAnsi"/>
          <w:color w:val="2F363D"/>
        </w:rPr>
        <w:t xml:space="preserve"> </w:t>
      </w:r>
      <w:proofErr w:type="spellStart"/>
      <w:r w:rsidRPr="00DB0AFD">
        <w:rPr>
          <w:rFonts w:asciiTheme="minorHAnsi" w:hAnsiTheme="minorHAnsi" w:cstheme="minorHAnsi"/>
          <w:color w:val="2F363D"/>
        </w:rPr>
        <w:t>showAddress:Bool</w:t>
      </w:r>
      <w:proofErr w:type="spellEnd"/>
      <w:r w:rsidRPr="00DB0AFD">
        <w:rPr>
          <w:rFonts w:asciiTheme="minorHAnsi" w:hAnsiTheme="minorHAnsi" w:cstheme="minorHAnsi"/>
          <w:color w:val="2F363D"/>
        </w:rPr>
        <w:t xml:space="preserve"> </w:t>
      </w:r>
      <w:proofErr w:type="spellStart"/>
      <w:r w:rsidRPr="00DB0AFD">
        <w:rPr>
          <w:rFonts w:asciiTheme="minorHAnsi" w:hAnsiTheme="minorHAnsi" w:cstheme="minorHAnsi"/>
          <w:color w:val="2F363D"/>
        </w:rPr>
        <w:t>showEmail:Bool</w:t>
      </w:r>
      <w:proofErr w:type="spellEnd"/>
      <w:r w:rsidRPr="00DB0AFD">
        <w:rPr>
          <w:rFonts w:asciiTheme="minorHAnsi" w:hAnsiTheme="minorHAnsi" w:cstheme="minorHAnsi"/>
          <w:color w:val="2F363D"/>
        </w:rPr>
        <w:t xml:space="preserve"> </w:t>
      </w:r>
      <w:proofErr w:type="spellStart"/>
      <w:r w:rsidRPr="00DB0AFD">
        <w:rPr>
          <w:rFonts w:asciiTheme="minorHAnsi" w:hAnsiTheme="minorHAnsi" w:cstheme="minorHAnsi"/>
          <w:color w:val="2F363D"/>
        </w:rPr>
        <w:t>tokenizationDetails:tokenizationDetails</w:t>
      </w:r>
      <w:proofErr w:type="spellEnd"/>
      <w:r w:rsidRPr="00DB0AFD">
        <w:rPr>
          <w:rFonts w:asciiTheme="minorHAnsi" w:hAnsiTheme="minorHAnsi" w:cstheme="minorHAnsi"/>
          <w:color w:val="2F363D"/>
        </w:rPr>
        <w:t xml:space="preserve"> </w:t>
      </w:r>
      <w:proofErr w:type="spellStart"/>
      <w:r w:rsidRPr="00DB0AFD">
        <w:rPr>
          <w:rFonts w:asciiTheme="minorHAnsi" w:hAnsiTheme="minorHAnsi" w:cstheme="minorHAnsi"/>
          <w:color w:val="2F363D"/>
        </w:rPr>
        <w:t>customerDetails:NULL</w:t>
      </w:r>
      <w:proofErr w:type="spellEnd"/>
      <w:r w:rsidRPr="00DB0AFD">
        <w:rPr>
          <w:rFonts w:asciiTheme="minorHAnsi" w:hAnsiTheme="minorHAnsi" w:cstheme="minorHAnsi"/>
          <w:color w:val="2F363D"/>
        </w:rPr>
        <w:t xml:space="preserve"> </w:t>
      </w:r>
      <w:proofErr w:type="spellStart"/>
      <w:r w:rsidRPr="00DB0AFD">
        <w:rPr>
          <w:rFonts w:asciiTheme="minorHAnsi" w:hAnsiTheme="minorHAnsi" w:cstheme="minorHAnsi"/>
          <w:color w:val="2F363D"/>
        </w:rPr>
        <w:t>applePayDetails:applePayDetails</w:t>
      </w:r>
      <w:proofErr w:type="spellEnd"/>
      <w:r w:rsidRPr="00DB0AFD">
        <w:rPr>
          <w:rFonts w:asciiTheme="minorHAnsi" w:hAnsiTheme="minorHAnsi" w:cstheme="minorHAnsi"/>
          <w:color w:val="2F363D"/>
        </w:rPr>
        <w:t xml:space="preserve"> </w:t>
      </w:r>
      <w:proofErr w:type="spellStart"/>
      <w:r w:rsidRPr="00DB0AFD">
        <w:rPr>
          <w:rFonts w:asciiTheme="minorHAnsi" w:hAnsiTheme="minorHAnsi" w:cstheme="minorHAnsi"/>
          <w:color w:val="2F363D"/>
        </w:rPr>
        <w:t>config:self.config</w:t>
      </w:r>
      <w:proofErr w:type="spellEnd"/>
      <w:r w:rsidRPr="00DB0AFD">
        <w:rPr>
          <w:rFonts w:asciiTheme="minorHAnsi" w:hAnsiTheme="minorHAnsi" w:cstheme="minorHAnsi"/>
          <w:color w:val="2F363D"/>
        </w:rPr>
        <w:t xml:space="preserve"> </w:t>
      </w:r>
      <w:proofErr w:type="spellStart"/>
      <w:r w:rsidR="0076228B">
        <w:rPr>
          <w:rFonts w:asciiTheme="minorHAnsi" w:hAnsiTheme="minorHAnsi" w:cstheme="minorHAnsi"/>
          <w:color w:val="2F363D"/>
        </w:rPr>
        <w:t>eInvoiceId</w:t>
      </w:r>
      <w:proofErr w:type="spellEnd"/>
      <w:r w:rsidR="0076228B">
        <w:rPr>
          <w:rFonts w:asciiTheme="minorHAnsi" w:hAnsiTheme="minorHAnsi" w:cstheme="minorHAnsi"/>
          <w:color w:val="2F363D"/>
        </w:rPr>
        <w:t xml:space="preserve">: </w:t>
      </w:r>
      <w:proofErr w:type="spellStart"/>
      <w:r w:rsidR="0076228B">
        <w:rPr>
          <w:rFonts w:asciiTheme="minorHAnsi" w:hAnsiTheme="minorHAnsi" w:cstheme="minorHAnsi"/>
          <w:color w:val="2F363D"/>
        </w:rPr>
        <w:t>eInvoiceId</w:t>
      </w:r>
      <w:proofErr w:type="spellEnd"/>
      <w:r w:rsidR="0076228B">
        <w:rPr>
          <w:rFonts w:asciiTheme="minorHAnsi" w:hAnsiTheme="minorHAnsi" w:cstheme="minorHAnsi"/>
          <w:color w:val="2F363D"/>
        </w:rPr>
        <w:t xml:space="preserve"> </w:t>
      </w:r>
      <w:proofErr w:type="spellStart"/>
      <w:r w:rsidRPr="00DB0AFD">
        <w:rPr>
          <w:rFonts w:asciiTheme="minorHAnsi" w:hAnsiTheme="minorHAnsi" w:cstheme="minorHAnsi"/>
          <w:color w:val="2F363D"/>
        </w:rPr>
        <w:t>navController</w:t>
      </w:r>
      <w:proofErr w:type="spellEnd"/>
      <w:r w:rsidRPr="00DB0AFD">
        <w:rPr>
          <w:rFonts w:asciiTheme="minorHAnsi" w:hAnsiTheme="minorHAnsi" w:cstheme="minorHAnsi"/>
          <w:color w:val="2F363D"/>
        </w:rPr>
        <w:t>: **self** completion:^(</w:t>
      </w:r>
      <w:proofErr w:type="spellStart"/>
      <w:r w:rsidRPr="00DB0AFD">
        <w:rPr>
          <w:rFonts w:asciiTheme="minorHAnsi" w:hAnsiTheme="minorHAnsi" w:cstheme="minorHAnsi"/>
          <w:color w:val="2F363D"/>
        </w:rPr>
        <w:t>GDOrderResponse</w:t>
      </w:r>
      <w:proofErr w:type="spellEnd"/>
      <w:r w:rsidRPr="00DB0AFD">
        <w:rPr>
          <w:rFonts w:asciiTheme="minorHAnsi" w:hAnsiTheme="minorHAnsi" w:cstheme="minorHAnsi"/>
          <w:color w:val="2F363D"/>
        </w:rPr>
        <w:t xml:space="preserve">* order, </w:t>
      </w:r>
      <w:proofErr w:type="spellStart"/>
      <w:r w:rsidRPr="00DB0AFD">
        <w:rPr>
          <w:rFonts w:asciiTheme="minorHAnsi" w:hAnsiTheme="minorHAnsi" w:cstheme="minorHAnsi"/>
          <w:color w:val="2F363D"/>
        </w:rPr>
        <w:t>GDErrorResponse</w:t>
      </w:r>
      <w:proofErr w:type="spellEnd"/>
      <w:r w:rsidRPr="00DB0AFD">
        <w:rPr>
          <w:rFonts w:asciiTheme="minorHAnsi" w:hAnsiTheme="minorHAnsi" w:cstheme="minorHAnsi"/>
          <w:color w:val="2F363D"/>
        </w:rPr>
        <w:t>* error)</w:t>
      </w:r>
      <w:r>
        <w:rPr>
          <w:rFonts w:ascii="Menlo" w:hAnsi="Menlo" w:cs="Menlo"/>
          <w:color w:val="2F363D"/>
          <w:sz w:val="24"/>
          <w:szCs w:val="24"/>
        </w:rPr>
        <w:t xml:space="preserve"> </w:t>
      </w:r>
      <w:r w:rsidR="00C23EDF" w:rsidRPr="00163D85">
        <w:rPr>
          <w:rFonts w:asciiTheme="minorHAnsi" w:hAnsiTheme="minorHAnsi" w:cstheme="minorHAnsi"/>
          <w:color w:val="2F363D"/>
        </w:rPr>
        <w:t xml:space="preserve"> {</w:t>
      </w:r>
    </w:p>
    <w:p w14:paraId="5AC19B84" w14:textId="18A42361" w:rsidR="00C23EDF" w:rsidRPr="00163D85" w:rsidRDefault="00C23EDF" w:rsidP="00C23EDF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r w:rsidRPr="00163D85">
        <w:rPr>
          <w:rFonts w:asciiTheme="minorHAnsi" w:hAnsiTheme="minorHAnsi" w:cstheme="minorHAnsi"/>
          <w:color w:val="000000"/>
        </w:rPr>
        <w:t xml:space="preserve">         </w:t>
      </w:r>
      <w:r w:rsidRPr="00163D85">
        <w:rPr>
          <w:rFonts w:asciiTheme="minorHAnsi" w:hAnsiTheme="minorHAnsi" w:cstheme="minorHAnsi"/>
          <w:color w:val="2F363D"/>
        </w:rPr>
        <w:t>if (</w:t>
      </w:r>
      <w:proofErr w:type="gramStart"/>
      <w:r w:rsidRPr="00163D85">
        <w:rPr>
          <w:rFonts w:asciiTheme="minorHAnsi" w:hAnsiTheme="minorHAnsi" w:cstheme="minorHAnsi"/>
          <w:color w:val="2F363D"/>
        </w:rPr>
        <w:t>error !</w:t>
      </w:r>
      <w:proofErr w:type="gramEnd"/>
      <w:r w:rsidRPr="00163D85">
        <w:rPr>
          <w:rFonts w:asciiTheme="minorHAnsi" w:hAnsiTheme="minorHAnsi" w:cstheme="minorHAnsi"/>
          <w:color w:val="2F363D"/>
        </w:rPr>
        <w:t>= NULL) {</w:t>
      </w:r>
    </w:p>
    <w:p w14:paraId="50780C97" w14:textId="4575CBED" w:rsidR="00C23EDF" w:rsidRPr="00163D85" w:rsidRDefault="00C23EDF" w:rsidP="00C23EDF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r w:rsidRPr="00163D85">
        <w:rPr>
          <w:rFonts w:asciiTheme="minorHAnsi" w:hAnsiTheme="minorHAnsi" w:cstheme="minorHAnsi"/>
          <w:color w:val="000000"/>
        </w:rPr>
        <w:t xml:space="preserve">              </w:t>
      </w:r>
      <w:r w:rsidRPr="00163D85">
        <w:rPr>
          <w:rFonts w:asciiTheme="minorHAnsi" w:hAnsiTheme="minorHAnsi" w:cstheme="minorHAnsi"/>
          <w:color w:val="2F363D"/>
        </w:rPr>
        <w:t xml:space="preserve">if </w:t>
      </w:r>
      <w:proofErr w:type="gramStart"/>
      <w:r w:rsidRPr="00163D85">
        <w:rPr>
          <w:rFonts w:asciiTheme="minorHAnsi" w:hAnsiTheme="minorHAnsi" w:cstheme="minorHAnsi"/>
          <w:color w:val="2F363D"/>
        </w:rPr>
        <w:t>(!</w:t>
      </w:r>
      <w:proofErr w:type="spellStart"/>
      <w:r w:rsidRPr="00163D85">
        <w:rPr>
          <w:rFonts w:asciiTheme="minorHAnsi" w:hAnsiTheme="minorHAnsi" w:cstheme="minorHAnsi"/>
          <w:color w:val="2F363D"/>
        </w:rPr>
        <w:t>error</w:t>
      </w:r>
      <w:proofErr w:type="gramEnd"/>
      <w:r w:rsidRPr="00163D85">
        <w:rPr>
          <w:rFonts w:asciiTheme="minorHAnsi" w:hAnsiTheme="minorHAnsi" w:cstheme="minorHAnsi"/>
          <w:color w:val="2F363D"/>
        </w:rPr>
        <w:t>.errors</w:t>
      </w:r>
      <w:proofErr w:type="spellEnd"/>
      <w:r w:rsidRPr="00163D85">
        <w:rPr>
          <w:rFonts w:asciiTheme="minorHAnsi" w:hAnsiTheme="minorHAnsi" w:cstheme="minorHAnsi"/>
          <w:color w:val="2F363D"/>
        </w:rPr>
        <w:t xml:space="preserve"> || !</w:t>
      </w:r>
      <w:proofErr w:type="spellStart"/>
      <w:r w:rsidRPr="00163D85">
        <w:rPr>
          <w:rFonts w:asciiTheme="minorHAnsi" w:hAnsiTheme="minorHAnsi" w:cstheme="minorHAnsi"/>
          <w:color w:val="2F363D"/>
        </w:rPr>
        <w:t>error.errors.count</w:t>
      </w:r>
      <w:proofErr w:type="spellEnd"/>
      <w:r w:rsidRPr="00163D85">
        <w:rPr>
          <w:rFonts w:asciiTheme="minorHAnsi" w:hAnsiTheme="minorHAnsi" w:cstheme="minorHAnsi"/>
          <w:color w:val="2F363D"/>
        </w:rPr>
        <w:t>) {</w:t>
      </w:r>
      <w:r w:rsidRPr="00163D85">
        <w:rPr>
          <w:rFonts w:asciiTheme="minorHAnsi" w:hAnsiTheme="minorHAnsi" w:cstheme="minorHAnsi"/>
          <w:color w:val="000000"/>
        </w:rPr>
        <w:t xml:space="preserve">        </w:t>
      </w:r>
    </w:p>
    <w:p w14:paraId="2887DD71" w14:textId="5D3E3086" w:rsidR="00C23EDF" w:rsidRPr="00163D85" w:rsidRDefault="00C23EDF" w:rsidP="00C23EDF">
      <w:pPr>
        <w:tabs>
          <w:tab w:val="left" w:pos="593"/>
        </w:tabs>
        <w:autoSpaceDE w:val="0"/>
        <w:autoSpaceDN w:val="0"/>
        <w:adjustRightInd w:val="0"/>
        <w:spacing w:line="240" w:lineRule="auto"/>
        <w:ind w:firstLine="593"/>
        <w:rPr>
          <w:rFonts w:asciiTheme="minorHAnsi" w:hAnsiTheme="minorHAnsi" w:cstheme="minorHAnsi"/>
          <w:color w:val="000000"/>
        </w:rPr>
      </w:pPr>
      <w:r w:rsidRPr="00163D85">
        <w:rPr>
          <w:rFonts w:asciiTheme="minorHAnsi" w:hAnsiTheme="minorHAnsi" w:cstheme="minorHAnsi"/>
        </w:rPr>
        <w:t xml:space="preserve">      //TODO: display relevant fields from </w:t>
      </w:r>
      <w:proofErr w:type="spellStart"/>
      <w:r w:rsidRPr="00163D85">
        <w:rPr>
          <w:rFonts w:asciiTheme="minorHAnsi" w:hAnsiTheme="minorHAnsi" w:cstheme="minorHAnsi"/>
        </w:rPr>
        <w:t>GDErrorResponse</w:t>
      </w:r>
      <w:proofErr w:type="spellEnd"/>
      <w:r w:rsidRPr="00163D85">
        <w:rPr>
          <w:rFonts w:asciiTheme="minorHAnsi" w:hAnsiTheme="minorHAnsi" w:cstheme="minorHAnsi"/>
        </w:rPr>
        <w:t xml:space="preserve"> as title, </w:t>
      </w:r>
      <w:proofErr w:type="spellStart"/>
      <w:r w:rsidRPr="00163D85">
        <w:rPr>
          <w:rFonts w:asciiTheme="minorHAnsi" w:hAnsiTheme="minorHAnsi" w:cstheme="minorHAnsi"/>
        </w:rPr>
        <w:t>responseMessage</w:t>
      </w:r>
      <w:proofErr w:type="spellEnd"/>
      <w:r w:rsidRPr="00163D85">
        <w:rPr>
          <w:rFonts w:asciiTheme="minorHAnsi" w:hAnsiTheme="minorHAnsi" w:cstheme="minorHAnsi"/>
        </w:rPr>
        <w:t xml:space="preserve">, </w:t>
      </w:r>
      <w:proofErr w:type="spellStart"/>
      <w:r w:rsidRPr="00163D85">
        <w:rPr>
          <w:rFonts w:asciiTheme="minorHAnsi" w:hAnsiTheme="minorHAnsi" w:cstheme="minorHAnsi"/>
        </w:rPr>
        <w:t>responseCode</w:t>
      </w:r>
      <w:proofErr w:type="spellEnd"/>
      <w:r w:rsidRPr="00163D85">
        <w:rPr>
          <w:rFonts w:asciiTheme="minorHAnsi" w:hAnsiTheme="minorHAnsi" w:cstheme="minorHAnsi"/>
        </w:rPr>
        <w:t xml:space="preserve">, </w:t>
      </w:r>
      <w:proofErr w:type="spellStart"/>
      <w:r w:rsidRPr="00163D85">
        <w:rPr>
          <w:rFonts w:asciiTheme="minorHAnsi" w:hAnsiTheme="minorHAnsi" w:cstheme="minorHAnsi"/>
        </w:rPr>
        <w:t>detailedResponseMessage</w:t>
      </w:r>
      <w:proofErr w:type="spellEnd"/>
      <w:r w:rsidRPr="00163D85">
        <w:rPr>
          <w:rFonts w:asciiTheme="minorHAnsi" w:hAnsiTheme="minorHAnsi" w:cstheme="minorHAnsi"/>
        </w:rPr>
        <w:t xml:space="preserve">, </w:t>
      </w:r>
      <w:proofErr w:type="spellStart"/>
      <w:r w:rsidRPr="00163D85">
        <w:rPr>
          <w:rFonts w:asciiTheme="minorHAnsi" w:hAnsiTheme="minorHAnsi" w:cstheme="minorHAnsi"/>
        </w:rPr>
        <w:t>detailedResponseCode</w:t>
      </w:r>
      <w:proofErr w:type="spellEnd"/>
      <w:r w:rsidRPr="00163D85">
        <w:rPr>
          <w:rFonts w:asciiTheme="minorHAnsi" w:hAnsiTheme="minorHAnsi" w:cstheme="minorHAnsi"/>
        </w:rPr>
        <w:t>: String</w:t>
      </w:r>
      <w:r w:rsidRPr="00163D85">
        <w:rPr>
          <w:rFonts w:asciiTheme="minorHAnsi" w:hAnsiTheme="minorHAnsi" w:cstheme="minorHAnsi"/>
          <w:color w:val="000000"/>
        </w:rPr>
        <w:t xml:space="preserve">          </w:t>
      </w:r>
    </w:p>
    <w:p w14:paraId="7F46F0B1" w14:textId="760D3E93" w:rsidR="00C23EDF" w:rsidRPr="00163D85" w:rsidRDefault="00C23EDF" w:rsidP="00C23EDF">
      <w:pPr>
        <w:tabs>
          <w:tab w:val="left" w:pos="593"/>
        </w:tabs>
        <w:autoSpaceDE w:val="0"/>
        <w:autoSpaceDN w:val="0"/>
        <w:adjustRightInd w:val="0"/>
        <w:spacing w:line="240" w:lineRule="auto"/>
        <w:ind w:firstLine="593"/>
        <w:rPr>
          <w:rFonts w:asciiTheme="minorHAnsi" w:hAnsiTheme="minorHAnsi" w:cstheme="minorHAnsi"/>
          <w:color w:val="000000"/>
        </w:rPr>
      </w:pPr>
      <w:r w:rsidRPr="00163D85">
        <w:rPr>
          <w:rFonts w:asciiTheme="minorHAnsi" w:hAnsiTheme="minorHAnsi" w:cstheme="minorHAnsi"/>
          <w:color w:val="000000"/>
        </w:rPr>
        <w:t xml:space="preserve">   </w:t>
      </w:r>
      <w:r w:rsidRPr="00163D85">
        <w:rPr>
          <w:rFonts w:asciiTheme="minorHAnsi" w:hAnsiTheme="minorHAnsi" w:cstheme="minorHAnsi"/>
          <w:color w:val="2F363D"/>
        </w:rPr>
        <w:t>} else {</w:t>
      </w:r>
    </w:p>
    <w:p w14:paraId="5F8CC2CA" w14:textId="1678DB46" w:rsidR="00C23EDF" w:rsidRPr="00163D85" w:rsidRDefault="00C23EDF" w:rsidP="00C23EDF">
      <w:pPr>
        <w:rPr>
          <w:rFonts w:asciiTheme="minorHAnsi" w:hAnsiTheme="minorHAnsi" w:cstheme="minorHAnsi"/>
        </w:rPr>
      </w:pPr>
      <w:r w:rsidRPr="00163D85">
        <w:rPr>
          <w:rFonts w:asciiTheme="minorHAnsi" w:hAnsiTheme="minorHAnsi" w:cstheme="minorHAnsi"/>
          <w:color w:val="000000"/>
        </w:rPr>
        <w:t xml:space="preserve">                 </w:t>
      </w:r>
      <w:r w:rsidRPr="00163D85">
        <w:rPr>
          <w:rFonts w:asciiTheme="minorHAnsi" w:hAnsiTheme="minorHAnsi" w:cstheme="minorHAnsi"/>
        </w:rPr>
        <w:t xml:space="preserve">     //TODO: display relevant fields from </w:t>
      </w:r>
      <w:proofErr w:type="spellStart"/>
      <w:r w:rsidRPr="00163D85">
        <w:rPr>
          <w:rFonts w:asciiTheme="minorHAnsi" w:hAnsiTheme="minorHAnsi" w:cstheme="minorHAnsi"/>
        </w:rPr>
        <w:t>GDErrorResponse</w:t>
      </w:r>
      <w:proofErr w:type="spellEnd"/>
      <w:r w:rsidRPr="00163D85">
        <w:rPr>
          <w:rFonts w:asciiTheme="minorHAnsi" w:hAnsiTheme="minorHAnsi" w:cstheme="minorHAnsi"/>
        </w:rPr>
        <w:t xml:space="preserve"> as title, errors</w:t>
      </w:r>
    </w:p>
    <w:p w14:paraId="3619AF67" w14:textId="3D47AF9E" w:rsidR="00C23EDF" w:rsidRPr="00163D85" w:rsidRDefault="00C23EDF" w:rsidP="00C23EDF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r w:rsidRPr="00163D85">
        <w:rPr>
          <w:rFonts w:asciiTheme="minorHAnsi" w:hAnsiTheme="minorHAnsi" w:cstheme="minorHAnsi"/>
          <w:color w:val="000000"/>
        </w:rPr>
        <w:t xml:space="preserve">              </w:t>
      </w:r>
      <w:r w:rsidRPr="00163D85">
        <w:rPr>
          <w:rFonts w:asciiTheme="minorHAnsi" w:hAnsiTheme="minorHAnsi" w:cstheme="minorHAnsi"/>
          <w:color w:val="2F363D"/>
        </w:rPr>
        <w:t>}</w:t>
      </w:r>
    </w:p>
    <w:p w14:paraId="126ACB1A" w14:textId="5A879BBC" w:rsidR="00C23EDF" w:rsidRPr="00163D85" w:rsidRDefault="00C23EDF" w:rsidP="00C23EDF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r w:rsidRPr="00163D85">
        <w:rPr>
          <w:rFonts w:asciiTheme="minorHAnsi" w:hAnsiTheme="minorHAnsi" w:cstheme="minorHAnsi"/>
          <w:color w:val="000000"/>
        </w:rPr>
        <w:t xml:space="preserve">         </w:t>
      </w:r>
      <w:r w:rsidRPr="00163D85">
        <w:rPr>
          <w:rFonts w:asciiTheme="minorHAnsi" w:hAnsiTheme="minorHAnsi" w:cstheme="minorHAnsi"/>
          <w:color w:val="2F363D"/>
        </w:rPr>
        <w:t>} else {</w:t>
      </w:r>
    </w:p>
    <w:p w14:paraId="25FE5F44" w14:textId="02E8E8FE" w:rsidR="00C23EDF" w:rsidRPr="00163D85" w:rsidRDefault="00C23EDF" w:rsidP="00C23EDF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r w:rsidRPr="00163D85">
        <w:rPr>
          <w:rFonts w:asciiTheme="minorHAnsi" w:hAnsiTheme="minorHAnsi" w:cstheme="minorHAnsi"/>
          <w:color w:val="000000"/>
        </w:rPr>
        <w:t xml:space="preserve">                </w:t>
      </w:r>
      <w:r w:rsidRPr="00163D85">
        <w:rPr>
          <w:rFonts w:asciiTheme="minorHAnsi" w:hAnsiTheme="minorHAnsi" w:cstheme="minorHAnsi"/>
          <w:color w:val="2F363D"/>
        </w:rPr>
        <w:t>if (</w:t>
      </w:r>
      <w:proofErr w:type="gramStart"/>
      <w:r w:rsidRPr="00163D85">
        <w:rPr>
          <w:rFonts w:asciiTheme="minorHAnsi" w:hAnsiTheme="minorHAnsi" w:cstheme="minorHAnsi"/>
          <w:color w:val="2F363D"/>
        </w:rPr>
        <w:t>order !</w:t>
      </w:r>
      <w:proofErr w:type="gramEnd"/>
      <w:r w:rsidRPr="00163D85">
        <w:rPr>
          <w:rFonts w:asciiTheme="minorHAnsi" w:hAnsiTheme="minorHAnsi" w:cstheme="minorHAnsi"/>
          <w:color w:val="2F363D"/>
        </w:rPr>
        <w:t>= NULL) {</w:t>
      </w:r>
    </w:p>
    <w:p w14:paraId="2A997DBC" w14:textId="29480DBC" w:rsidR="00C23EDF" w:rsidRPr="00163D85" w:rsidRDefault="00C23EDF" w:rsidP="00C23EDF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2F363D"/>
        </w:rPr>
      </w:pPr>
      <w:r w:rsidRPr="00163D85">
        <w:rPr>
          <w:rFonts w:asciiTheme="minorHAnsi" w:hAnsiTheme="minorHAnsi" w:cstheme="minorHAnsi"/>
          <w:color w:val="000000"/>
        </w:rPr>
        <w:t xml:space="preserve">                   </w:t>
      </w:r>
      <w:r w:rsidRPr="00163D85">
        <w:rPr>
          <w:rFonts w:asciiTheme="minorHAnsi" w:hAnsiTheme="minorHAnsi" w:cstheme="minorHAnsi"/>
          <w:color w:val="2F363D"/>
        </w:rPr>
        <w:t xml:space="preserve">//TODO: display relevant fields from </w:t>
      </w:r>
      <w:proofErr w:type="spellStart"/>
      <w:r w:rsidRPr="00163D85">
        <w:rPr>
          <w:rFonts w:asciiTheme="minorHAnsi" w:hAnsiTheme="minorHAnsi" w:cstheme="minorHAnsi"/>
          <w:color w:val="2F363D"/>
        </w:rPr>
        <w:t>GDOrderResponse</w:t>
      </w:r>
      <w:proofErr w:type="spellEnd"/>
    </w:p>
    <w:p w14:paraId="5D795A74" w14:textId="098BC727" w:rsidR="00C23EDF" w:rsidRPr="00163D85" w:rsidRDefault="00C23EDF" w:rsidP="00C23EDF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r w:rsidRPr="00163D85">
        <w:rPr>
          <w:rFonts w:asciiTheme="minorHAnsi" w:hAnsiTheme="minorHAnsi" w:cstheme="minorHAnsi"/>
          <w:color w:val="000000"/>
        </w:rPr>
        <w:t xml:space="preserve">  </w:t>
      </w:r>
      <w:r w:rsidRPr="00163D85">
        <w:rPr>
          <w:rFonts w:asciiTheme="minorHAnsi" w:hAnsiTheme="minorHAnsi" w:cstheme="minorHAnsi"/>
          <w:color w:val="2F363D"/>
        </w:rPr>
        <w:t xml:space="preserve">//TODO: display relevant fields from </w:t>
      </w:r>
      <w:proofErr w:type="spellStart"/>
      <w:r w:rsidRPr="00163D85">
        <w:rPr>
          <w:rFonts w:asciiTheme="minorHAnsi" w:hAnsiTheme="minorHAnsi" w:cstheme="minorHAnsi"/>
          <w:color w:val="2F363D"/>
        </w:rPr>
        <w:t>GDOrderResponse</w:t>
      </w:r>
      <w:proofErr w:type="spellEnd"/>
    </w:p>
    <w:p w14:paraId="13900715" w14:textId="77777777" w:rsidR="00C23EDF" w:rsidRPr="00163D85" w:rsidRDefault="00C23EDF" w:rsidP="00C23EDF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2F363D"/>
        </w:rPr>
      </w:pPr>
      <w:r w:rsidRPr="00163D85">
        <w:rPr>
          <w:rFonts w:asciiTheme="minorHAnsi" w:hAnsiTheme="minorHAnsi" w:cstheme="minorHAnsi"/>
          <w:color w:val="000000"/>
        </w:rPr>
        <w:t xml:space="preserve">     </w:t>
      </w:r>
      <w:r w:rsidRPr="00163D85">
        <w:rPr>
          <w:rFonts w:asciiTheme="minorHAnsi" w:hAnsiTheme="minorHAnsi" w:cstheme="minorHAnsi"/>
          <w:color w:val="2F363D"/>
        </w:rPr>
        <w:t xml:space="preserve">//TODO: </w:t>
      </w:r>
    </w:p>
    <w:p w14:paraId="176C7C89" w14:textId="77777777" w:rsidR="00C23EDF" w:rsidRPr="00E523AA" w:rsidRDefault="00C23EDF" w:rsidP="00C23EDF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 w:rsidRPr="00E523AA">
        <w:rPr>
          <w:rFonts w:cs="Calibri"/>
          <w:color w:val="2F363D"/>
        </w:rPr>
        <w:t xml:space="preserve">if </w:t>
      </w:r>
      <w:proofErr w:type="spellStart"/>
      <w:r w:rsidRPr="00E523AA">
        <w:rPr>
          <w:rFonts w:cs="Calibri"/>
          <w:color w:val="2F363D"/>
        </w:rPr>
        <w:t>cardOnFile</w:t>
      </w:r>
      <w:proofErr w:type="spellEnd"/>
      <w:r w:rsidRPr="00E523AA">
        <w:rPr>
          <w:rFonts w:cs="Calibri"/>
          <w:color w:val="2F363D"/>
        </w:rPr>
        <w:t xml:space="preserve"> is true save </w:t>
      </w:r>
      <w:proofErr w:type="spellStart"/>
      <w:r w:rsidRPr="00E523AA">
        <w:rPr>
          <w:rFonts w:cs="Calibri"/>
          <w:color w:val="2F363D"/>
        </w:rPr>
        <w:t>tokenId</w:t>
      </w:r>
      <w:proofErr w:type="spellEnd"/>
      <w:r w:rsidRPr="00E523AA">
        <w:rPr>
          <w:rFonts w:cs="Calibri"/>
          <w:color w:val="2F363D"/>
        </w:rPr>
        <w:t xml:space="preserve"> from </w:t>
      </w:r>
      <w:proofErr w:type="spellStart"/>
      <w:r w:rsidRPr="00E523AA">
        <w:rPr>
          <w:rFonts w:cs="Calibri"/>
          <w:color w:val="2F363D"/>
        </w:rPr>
        <w:t>GDOrderResponse</w:t>
      </w:r>
      <w:proofErr w:type="spellEnd"/>
      <w:r w:rsidRPr="00E523AA">
        <w:rPr>
          <w:rFonts w:cs="Calibri"/>
          <w:color w:val="2F363D"/>
        </w:rPr>
        <w:t xml:space="preserve"> in persistence and </w:t>
      </w:r>
      <w:proofErr w:type="spellStart"/>
      <w:r w:rsidRPr="00E523AA">
        <w:rPr>
          <w:rFonts w:cs="Calibri"/>
          <w:color w:val="2F363D"/>
        </w:rPr>
        <w:t>agreementId</w:t>
      </w:r>
      <w:proofErr w:type="spellEnd"/>
      <w:r w:rsidRPr="00E523AA">
        <w:rPr>
          <w:rFonts w:cs="Calibri"/>
          <w:color w:val="2F363D"/>
        </w:rPr>
        <w:t xml:space="preserve"> and </w:t>
      </w:r>
      <w:proofErr w:type="spellStart"/>
      <w:r>
        <w:rPr>
          <w:rFonts w:cs="Calibri"/>
          <w:color w:val="2F363D"/>
        </w:rPr>
        <w:t>agreementType</w:t>
      </w:r>
      <w:proofErr w:type="spellEnd"/>
      <w:r w:rsidRPr="00E523AA">
        <w:rPr>
          <w:rFonts w:cs="Calibri"/>
          <w:color w:val="2F363D"/>
        </w:rPr>
        <w:t xml:space="preserve"> for subscriptions (</w:t>
      </w:r>
      <w:proofErr w:type="spellStart"/>
      <w:r w:rsidRPr="00E523AA">
        <w:rPr>
          <w:rFonts w:cs="Calibri"/>
          <w:color w:val="2F363D"/>
        </w:rPr>
        <w:t>InitistedBy</w:t>
      </w:r>
      <w:proofErr w:type="spellEnd"/>
      <w:r w:rsidRPr="00E523AA">
        <w:rPr>
          <w:rFonts w:cs="Calibri"/>
          <w:color w:val="2F363D"/>
        </w:rPr>
        <w:t xml:space="preserve"> = "Merchant")</w:t>
      </w:r>
    </w:p>
    <w:p w14:paraId="37F24752" w14:textId="77777777" w:rsidR="00C23EDF" w:rsidRPr="00E523AA" w:rsidRDefault="00C23EDF" w:rsidP="00C23EDF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 w:rsidRPr="00E523AA">
        <w:rPr>
          <w:rFonts w:cs="Calibri"/>
          <w:color w:val="000000"/>
        </w:rPr>
        <w:t xml:space="preserve">     </w:t>
      </w:r>
      <w:r w:rsidRPr="00E523AA">
        <w:rPr>
          <w:rFonts w:cs="Calibri"/>
          <w:color w:val="2F363D"/>
        </w:rPr>
        <w:t xml:space="preserve">// TODO: check [order </w:t>
      </w:r>
      <w:proofErr w:type="spellStart"/>
      <w:r w:rsidRPr="00E523AA">
        <w:rPr>
          <w:rFonts w:cs="Calibri"/>
          <w:color w:val="2F363D"/>
        </w:rPr>
        <w:t>tokenId</w:t>
      </w:r>
      <w:proofErr w:type="spellEnd"/>
      <w:proofErr w:type="gramStart"/>
      <w:r w:rsidRPr="00E523AA">
        <w:rPr>
          <w:rFonts w:cs="Calibri"/>
          <w:color w:val="2F363D"/>
        </w:rPr>
        <w:t>] !</w:t>
      </w:r>
      <w:proofErr w:type="gramEnd"/>
      <w:r w:rsidRPr="00E523AA">
        <w:rPr>
          <w:rFonts w:cs="Calibri"/>
          <w:color w:val="2F363D"/>
        </w:rPr>
        <w:t>= NULL</w:t>
      </w:r>
    </w:p>
    <w:p w14:paraId="64A6ED6D" w14:textId="77777777" w:rsidR="00C23EDF" w:rsidRPr="00E523AA" w:rsidRDefault="00C23EDF" w:rsidP="00C23EDF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 w:rsidRPr="00E523AA">
        <w:rPr>
          <w:rFonts w:cs="Calibri"/>
          <w:color w:val="000000"/>
        </w:rPr>
        <w:t xml:space="preserve">     </w:t>
      </w:r>
      <w:r w:rsidRPr="00E523AA">
        <w:rPr>
          <w:rFonts w:cs="Calibri"/>
          <w:color w:val="2F363D"/>
        </w:rPr>
        <w:t xml:space="preserve">//TODO: if </w:t>
      </w:r>
      <w:proofErr w:type="spellStart"/>
      <w:r w:rsidRPr="00E523AA">
        <w:rPr>
          <w:rFonts w:cs="Calibri"/>
          <w:color w:val="2F363D"/>
        </w:rPr>
        <w:t>paymentOperation</w:t>
      </w:r>
      <w:proofErr w:type="spellEnd"/>
      <w:r w:rsidRPr="00E523AA">
        <w:rPr>
          <w:rFonts w:cs="Calibri"/>
          <w:color w:val="2F363D"/>
        </w:rPr>
        <w:t xml:space="preserve"> is </w:t>
      </w:r>
      <w:proofErr w:type="spellStart"/>
      <w:r w:rsidRPr="00E523AA">
        <w:rPr>
          <w:rFonts w:cs="Calibri"/>
          <w:color w:val="2F363D"/>
        </w:rPr>
        <w:t>PaymentOperation.preAuthorize</w:t>
      </w:r>
      <w:proofErr w:type="spellEnd"/>
      <w:r w:rsidRPr="00E523AA">
        <w:rPr>
          <w:rFonts w:cs="Calibri"/>
          <w:color w:val="2F363D"/>
        </w:rPr>
        <w:t>:</w:t>
      </w:r>
    </w:p>
    <w:p w14:paraId="72EF6A3A" w14:textId="77777777" w:rsidR="00C23EDF" w:rsidRPr="00E523AA" w:rsidRDefault="00C23EDF" w:rsidP="00C23EDF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 w:rsidRPr="00E523AA">
        <w:rPr>
          <w:rFonts w:cs="Calibri"/>
          <w:color w:val="000000"/>
        </w:rPr>
        <w:t xml:space="preserve">   </w:t>
      </w:r>
      <w:r>
        <w:rPr>
          <w:rFonts w:cs="Calibri"/>
          <w:color w:val="000000"/>
        </w:rPr>
        <w:t xml:space="preserve">  // TODO: </w:t>
      </w:r>
      <w:r w:rsidRPr="00E523AA">
        <w:rPr>
          <w:rFonts w:cs="Calibri"/>
          <w:color w:val="000000"/>
        </w:rPr>
        <w:t xml:space="preserve">   </w:t>
      </w:r>
      <w:r w:rsidRPr="00E523AA">
        <w:rPr>
          <w:rFonts w:cs="Calibri"/>
          <w:color w:val="2F363D"/>
        </w:rPr>
        <w:t>Save order id in persistence for capturing the payment with</w:t>
      </w:r>
      <w:r>
        <w:rPr>
          <w:rFonts w:cs="Calibri"/>
          <w:color w:val="2F363D"/>
        </w:rPr>
        <w:t xml:space="preserve"> </w:t>
      </w:r>
      <w:proofErr w:type="spellStart"/>
      <w:r w:rsidRPr="00E523AA">
        <w:rPr>
          <w:rFonts w:cs="Calibri"/>
          <w:color w:val="2F363D"/>
        </w:rPr>
        <w:t>GeideaPaymentApi.capture</w:t>
      </w:r>
      <w:proofErr w:type="spellEnd"/>
    </w:p>
    <w:p w14:paraId="65CB2808" w14:textId="77777777" w:rsidR="00C23EDF" w:rsidRPr="00E523AA" w:rsidRDefault="00C23EDF" w:rsidP="00C23EDF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 w:rsidRPr="00E523AA">
        <w:rPr>
          <w:rFonts w:cs="Calibri"/>
          <w:color w:val="000000"/>
        </w:rPr>
        <w:t xml:space="preserve">      </w:t>
      </w:r>
      <w:r>
        <w:rPr>
          <w:rFonts w:cs="Calibri"/>
          <w:color w:val="000000"/>
        </w:rPr>
        <w:tab/>
      </w:r>
      <w:r w:rsidRPr="00E523AA">
        <w:rPr>
          <w:rFonts w:cs="Calibri"/>
          <w:color w:val="2F363D"/>
        </w:rPr>
        <w:t xml:space="preserve">if ([[order </w:t>
      </w:r>
      <w:proofErr w:type="spellStart"/>
      <w:r w:rsidRPr="00E523AA">
        <w:rPr>
          <w:rFonts w:cs="Calibri"/>
          <w:color w:val="2F363D"/>
        </w:rPr>
        <w:t>detailedStatus</w:t>
      </w:r>
      <w:proofErr w:type="spellEnd"/>
      <w:r w:rsidRPr="00E523AA">
        <w:rPr>
          <w:rFonts w:cs="Calibri"/>
          <w:color w:val="2F363D"/>
        </w:rPr>
        <w:t xml:space="preserve">] </w:t>
      </w:r>
      <w:proofErr w:type="spellStart"/>
      <w:r w:rsidRPr="00E523AA">
        <w:rPr>
          <w:rFonts w:cs="Calibri"/>
          <w:color w:val="2F363D"/>
        </w:rPr>
        <w:t>isEqual</w:t>
      </w:r>
      <w:proofErr w:type="spellEnd"/>
      <w:r w:rsidRPr="00E523AA">
        <w:rPr>
          <w:rFonts w:cs="Calibri"/>
          <w:color w:val="2F363D"/>
        </w:rPr>
        <w:t>: @"Authorized"]) {</w:t>
      </w:r>
    </w:p>
    <w:p w14:paraId="3DCBA993" w14:textId="77777777" w:rsidR="00C23EDF" w:rsidRDefault="00C23EDF" w:rsidP="00C23EDF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2F363D"/>
        </w:rPr>
      </w:pPr>
      <w:r w:rsidRPr="00E523AA">
        <w:rPr>
          <w:rFonts w:cs="Calibri"/>
          <w:color w:val="000000"/>
        </w:rPr>
        <w:t xml:space="preserve">    </w:t>
      </w:r>
      <w:r>
        <w:rPr>
          <w:rFonts w:cs="Calibri"/>
          <w:color w:val="000000"/>
        </w:rPr>
        <w:t>/</w:t>
      </w:r>
      <w:proofErr w:type="gramStart"/>
      <w:r>
        <w:rPr>
          <w:rFonts w:cs="Calibri"/>
          <w:color w:val="000000"/>
        </w:rPr>
        <w:t>/</w:t>
      </w:r>
      <w:r w:rsidRPr="00E523AA">
        <w:rPr>
          <w:rFonts w:cs="Calibri"/>
          <w:color w:val="000000"/>
        </w:rPr>
        <w:t xml:space="preserve">  </w:t>
      </w:r>
      <w:r w:rsidRPr="00E523AA">
        <w:rPr>
          <w:rFonts w:cs="Calibri"/>
          <w:color w:val="2F363D"/>
        </w:rPr>
        <w:t>TODO</w:t>
      </w:r>
      <w:proofErr w:type="gramEnd"/>
      <w:r w:rsidRPr="00E523AA">
        <w:rPr>
          <w:rFonts w:cs="Calibri"/>
          <w:color w:val="2F363D"/>
        </w:rPr>
        <w:t xml:space="preserve">: save </w:t>
      </w:r>
      <w:proofErr w:type="spellStart"/>
      <w:r w:rsidRPr="00E523AA">
        <w:rPr>
          <w:rFonts w:cs="Calibri"/>
          <w:color w:val="2F363D"/>
        </w:rPr>
        <w:t>order.orderId</w:t>
      </w:r>
      <w:proofErr w:type="spellEnd"/>
    </w:p>
    <w:p w14:paraId="4935511B" w14:textId="77777777" w:rsidR="00C23EDF" w:rsidRPr="00B0727D" w:rsidRDefault="00C23EDF" w:rsidP="00C23EDF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2F363D"/>
        </w:rPr>
      </w:pPr>
      <w:r>
        <w:rPr>
          <w:rFonts w:cs="Calibri"/>
          <w:color w:val="2F363D"/>
        </w:rPr>
        <w:t xml:space="preserve">    // TODO: show capture button on the UID</w:t>
      </w:r>
    </w:p>
    <w:p w14:paraId="6D220574" w14:textId="3D2473CF" w:rsidR="00C93CFA" w:rsidRPr="00D93BE2" w:rsidRDefault="00C23EDF" w:rsidP="00D93BE2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 w:rsidRPr="00E523AA">
        <w:rPr>
          <w:rFonts w:cs="Calibri"/>
          <w:color w:val="000000"/>
        </w:rPr>
        <w:t xml:space="preserve">     </w:t>
      </w: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</w:r>
      <w:r w:rsidRPr="00E523AA">
        <w:rPr>
          <w:rFonts w:cs="Calibri"/>
          <w:color w:val="000000"/>
        </w:rPr>
        <w:t xml:space="preserve"> </w:t>
      </w:r>
      <w:r w:rsidRPr="00E523AA">
        <w:rPr>
          <w:rFonts w:cs="Calibri"/>
          <w:color w:val="2F363D"/>
        </w:rPr>
        <w:t>}</w:t>
      </w:r>
      <w:r w:rsidR="00D93BE2" w:rsidRPr="00E523AA">
        <w:rPr>
          <w:rFonts w:cs="Calibri"/>
          <w:color w:val="2F363D"/>
        </w:rPr>
        <w:t>}}}</w:t>
      </w:r>
    </w:p>
    <w:p w14:paraId="7F980E67" w14:textId="076D81A7" w:rsidR="00C93CFA" w:rsidRDefault="00C93CFA" w:rsidP="00C93CFA"/>
    <w:p w14:paraId="0F139D71" w14:textId="77777777" w:rsidR="00C93CFA" w:rsidRPr="00C93CFA" w:rsidRDefault="00C93CFA" w:rsidP="00C93CFA"/>
    <w:p w14:paraId="2D41A660" w14:textId="346E1F55" w:rsidR="00372ABC" w:rsidRDefault="00372ABC" w:rsidP="00372ABC">
      <w:pPr>
        <w:pStyle w:val="Heading3"/>
        <w:numPr>
          <w:ilvl w:val="2"/>
          <w:numId w:val="44"/>
        </w:numPr>
      </w:pPr>
      <w:bookmarkStart w:id="64" w:name="_Toc67583109"/>
      <w:r>
        <w:t>Get Filtered Orders</w:t>
      </w:r>
      <w:r w:rsidR="001A1FDD">
        <w:t>, Get Order By id</w:t>
      </w:r>
      <w:r w:rsidR="002215EC">
        <w:t xml:space="preserve">. </w:t>
      </w:r>
      <w:r w:rsidR="002215EC" w:rsidRPr="002215EC">
        <w:rPr>
          <w:color w:val="FF0000"/>
        </w:rPr>
        <w:t>Optional for Mobile SDK</w:t>
      </w:r>
      <w:r w:rsidR="00290D1F">
        <w:t>:</w:t>
      </w:r>
      <w:bookmarkEnd w:id="64"/>
    </w:p>
    <w:p w14:paraId="3C3FA89D" w14:textId="713453E4" w:rsidR="00372ABC" w:rsidRDefault="00372ABC" w:rsidP="00372ABC"/>
    <w:p w14:paraId="552B9AE1" w14:textId="31300624" w:rsidR="002215EC" w:rsidRDefault="00372ABC" w:rsidP="00F96ECA">
      <w:r>
        <w:t xml:space="preserve">You can get all your </w:t>
      </w:r>
      <w:r w:rsidR="00F96ECA">
        <w:t xml:space="preserve">existing </w:t>
      </w:r>
      <w:r>
        <w:t xml:space="preserve">orders </w:t>
      </w:r>
      <w:r w:rsidR="00F96ECA">
        <w:t>by filter parameters with paginated results</w:t>
      </w:r>
      <w:r w:rsidR="002215EC">
        <w:t>.</w:t>
      </w:r>
      <w:r w:rsidR="00F96ECA" w:rsidRPr="00F96ECA">
        <w:t xml:space="preserve"> </w:t>
      </w:r>
    </w:p>
    <w:p w14:paraId="613404A4" w14:textId="5E8C67E1" w:rsidR="00F96ECA" w:rsidRDefault="002215EC" w:rsidP="00F96ECA">
      <w:r>
        <w:t>- The</w:t>
      </w:r>
      <w:r w:rsidR="00F96ECA">
        <w:t xml:space="preserve"> function </w:t>
      </w:r>
      <w:proofErr w:type="spellStart"/>
      <w:r w:rsidR="00F96ECA">
        <w:rPr>
          <w:rFonts w:ascii="Consolas" w:hAnsi="Consolas"/>
          <w:sz w:val="20"/>
          <w:szCs w:val="20"/>
        </w:rPr>
        <w:t>GeideaPaymentApi.getOrders</w:t>
      </w:r>
      <w:proofErr w:type="spellEnd"/>
      <w:r w:rsidR="00F96ECA">
        <w:rPr>
          <w:rFonts w:ascii="Consolas" w:hAnsi="Consolas"/>
          <w:sz w:val="20"/>
          <w:szCs w:val="20"/>
        </w:rPr>
        <w:t xml:space="preserve"> </w:t>
      </w:r>
      <w:r w:rsidR="00F96ECA">
        <w:t>should have the following parameters:</w:t>
      </w:r>
    </w:p>
    <w:p w14:paraId="768F43E0" w14:textId="23A2FDE4" w:rsidR="00F96ECA" w:rsidRDefault="00F96ECA" w:rsidP="00372ABC">
      <w:pPr>
        <w:ind w:left="270"/>
      </w:pPr>
    </w:p>
    <w:p w14:paraId="176D4D79" w14:textId="2296BDBA" w:rsidR="00F96ECA" w:rsidRDefault="00F96ECA" w:rsidP="00F96ECA">
      <w:pPr>
        <w:pStyle w:val="ListParagraph"/>
        <w:numPr>
          <w:ilvl w:val="0"/>
          <w:numId w:val="27"/>
        </w:numPr>
      </w:pPr>
      <w:proofErr w:type="spellStart"/>
      <w:r w:rsidRPr="00F96ECA">
        <w:rPr>
          <w:rFonts w:asciiTheme="minorHAnsi" w:hAnsiTheme="minorHAnsi" w:cstheme="minorHAnsi"/>
          <w:b/>
          <w:bCs/>
          <w:color w:val="1C464A"/>
        </w:rPr>
        <w:t>GDOrdersFilter</w:t>
      </w:r>
      <w:proofErr w:type="spellEnd"/>
      <w:r>
        <w:t>: SDK filter object: Required</w:t>
      </w:r>
    </w:p>
    <w:p w14:paraId="5741D94C" w14:textId="043A59D7" w:rsidR="00F96ECA" w:rsidRDefault="00F96ECA" w:rsidP="00F96ECA">
      <w:pPr>
        <w:pStyle w:val="ListParagraph"/>
        <w:numPr>
          <w:ilvl w:val="2"/>
          <w:numId w:val="24"/>
        </w:numPr>
      </w:pPr>
      <w:r>
        <w:rPr>
          <w:b/>
          <w:bCs/>
        </w:rPr>
        <w:t>Take</w:t>
      </w:r>
      <w:r w:rsidRPr="006401B0">
        <w:t>:</w:t>
      </w:r>
      <w:r>
        <w:t xml:space="preserve"> Int (</w:t>
      </w:r>
      <w:r w:rsidR="001A1FDD">
        <w:t>Required</w:t>
      </w:r>
      <w:r w:rsidR="00963B4D">
        <w:t>) represents number of items, used</w:t>
      </w:r>
      <w:r>
        <w:t xml:space="preserve"> for pagination with default value is 20</w:t>
      </w:r>
    </w:p>
    <w:p w14:paraId="6BA02FEF" w14:textId="01229581" w:rsidR="00963B4D" w:rsidRDefault="00F96ECA" w:rsidP="00963B4D">
      <w:pPr>
        <w:pStyle w:val="ListParagraph"/>
        <w:numPr>
          <w:ilvl w:val="2"/>
          <w:numId w:val="24"/>
        </w:numPr>
      </w:pPr>
      <w:r>
        <w:rPr>
          <w:b/>
          <w:bCs/>
        </w:rPr>
        <w:t>Skip</w:t>
      </w:r>
      <w:r w:rsidRPr="006401B0">
        <w:t>:</w:t>
      </w:r>
      <w:r>
        <w:t xml:space="preserve"> Int (</w:t>
      </w:r>
      <w:r w:rsidR="001A1FDD">
        <w:t>Required</w:t>
      </w:r>
      <w:r>
        <w:t xml:space="preserve">) </w:t>
      </w:r>
      <w:r w:rsidR="00963B4D">
        <w:t xml:space="preserve">represents the skip number items, used for pagination with default value is 0. You need to provide the skip number as </w:t>
      </w:r>
      <w:proofErr w:type="spellStart"/>
      <w:proofErr w:type="gramStart"/>
      <w:r w:rsidR="00963B4D">
        <w:t>items.count</w:t>
      </w:r>
      <w:proofErr w:type="spellEnd"/>
      <w:proofErr w:type="gramEnd"/>
    </w:p>
    <w:p w14:paraId="3B91136E" w14:textId="10C0AB01" w:rsidR="00963B4D" w:rsidRPr="00963B4D" w:rsidRDefault="00963B4D" w:rsidP="00963B4D">
      <w:pPr>
        <w:pStyle w:val="ListParagraph"/>
        <w:numPr>
          <w:ilvl w:val="2"/>
          <w:numId w:val="24"/>
        </w:num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sz w:val="24"/>
          <w:szCs w:val="24"/>
        </w:rPr>
      </w:pPr>
      <w:proofErr w:type="spellStart"/>
      <w:r w:rsidRPr="00963B4D">
        <w:rPr>
          <w:b/>
          <w:bCs/>
        </w:rPr>
        <w:t>DetailedStatuses</w:t>
      </w:r>
      <w:proofErr w:type="spellEnd"/>
      <w:r w:rsidRPr="006401B0">
        <w:t>:</w:t>
      </w:r>
      <w:r>
        <w:t xml:space="preserve"> [String] (Optional) represents an array of </w:t>
      </w:r>
      <w:proofErr w:type="spellStart"/>
      <w:r>
        <w:t>DetailedStatuses</w:t>
      </w:r>
      <w:proofErr w:type="spellEnd"/>
      <w:r>
        <w:t xml:space="preserve"> for your filter, range of available values</w:t>
      </w:r>
      <w:proofErr w:type="gramStart"/>
      <w:r>
        <w:t xml:space="preserve">:  </w:t>
      </w:r>
      <w:r w:rsidR="00C93CFA">
        <w:t>[</w:t>
      </w:r>
      <w:proofErr w:type="gramEnd"/>
      <w:r w:rsidRPr="00963B4D">
        <w:rPr>
          <w:rFonts w:asciiTheme="minorHAnsi" w:hAnsiTheme="minorHAnsi" w:cstheme="minorHAnsi"/>
          <w:color w:val="C41A16"/>
        </w:rPr>
        <w:t>"</w:t>
      </w:r>
      <w:proofErr w:type="spellStart"/>
      <w:r w:rsidRPr="00963B4D">
        <w:rPr>
          <w:rFonts w:asciiTheme="minorHAnsi" w:hAnsiTheme="minorHAnsi" w:cstheme="minorHAnsi"/>
          <w:color w:val="C41A16"/>
        </w:rPr>
        <w:t>Initiated","Authenticated</w:t>
      </w:r>
      <w:proofErr w:type="spellEnd"/>
      <w:r w:rsidRPr="00963B4D">
        <w:rPr>
          <w:rFonts w:asciiTheme="minorHAnsi" w:hAnsiTheme="minorHAnsi" w:cstheme="minorHAnsi"/>
          <w:color w:val="C41A16"/>
        </w:rPr>
        <w:t>"</w:t>
      </w:r>
      <w:r w:rsidRPr="00963B4D">
        <w:rPr>
          <w:rFonts w:asciiTheme="minorHAnsi" w:hAnsiTheme="minorHAnsi" w:cstheme="minorHAnsi"/>
          <w:color w:val="000000"/>
        </w:rPr>
        <w:t xml:space="preserve">, </w:t>
      </w:r>
      <w:r w:rsidRPr="00963B4D">
        <w:rPr>
          <w:rFonts w:asciiTheme="minorHAnsi" w:hAnsiTheme="minorHAnsi" w:cstheme="minorHAnsi"/>
          <w:color w:val="C41A16"/>
        </w:rPr>
        <w:t>"</w:t>
      </w:r>
      <w:proofErr w:type="spellStart"/>
      <w:r w:rsidRPr="00963B4D">
        <w:rPr>
          <w:rFonts w:asciiTheme="minorHAnsi" w:hAnsiTheme="minorHAnsi" w:cstheme="minorHAnsi"/>
          <w:color w:val="C41A16"/>
        </w:rPr>
        <w:t>AuthenticationFailed</w:t>
      </w:r>
      <w:proofErr w:type="spellEnd"/>
      <w:r w:rsidRPr="00963B4D">
        <w:rPr>
          <w:rFonts w:asciiTheme="minorHAnsi" w:hAnsiTheme="minorHAnsi" w:cstheme="minorHAnsi"/>
          <w:color w:val="C41A16"/>
        </w:rPr>
        <w:t>"</w:t>
      </w:r>
      <w:r w:rsidRPr="00963B4D">
        <w:rPr>
          <w:rFonts w:asciiTheme="minorHAnsi" w:hAnsiTheme="minorHAnsi" w:cstheme="minorHAnsi"/>
          <w:color w:val="000000"/>
        </w:rPr>
        <w:t xml:space="preserve">, </w:t>
      </w:r>
      <w:r w:rsidRPr="00963B4D">
        <w:rPr>
          <w:rFonts w:asciiTheme="minorHAnsi" w:hAnsiTheme="minorHAnsi" w:cstheme="minorHAnsi"/>
          <w:color w:val="C41A16"/>
        </w:rPr>
        <w:t>"</w:t>
      </w:r>
      <w:proofErr w:type="spellStart"/>
      <w:r w:rsidRPr="00963B4D">
        <w:rPr>
          <w:rFonts w:asciiTheme="minorHAnsi" w:hAnsiTheme="minorHAnsi" w:cstheme="minorHAnsi"/>
          <w:color w:val="C41A16"/>
        </w:rPr>
        <w:t>AuthorizationFailed</w:t>
      </w:r>
      <w:proofErr w:type="spellEnd"/>
      <w:r w:rsidRPr="00963B4D">
        <w:rPr>
          <w:rFonts w:asciiTheme="minorHAnsi" w:hAnsiTheme="minorHAnsi" w:cstheme="minorHAnsi"/>
          <w:color w:val="C41A16"/>
        </w:rPr>
        <w:t>"</w:t>
      </w:r>
      <w:r w:rsidRPr="00963B4D">
        <w:rPr>
          <w:rFonts w:asciiTheme="minorHAnsi" w:hAnsiTheme="minorHAnsi" w:cstheme="minorHAnsi"/>
          <w:color w:val="000000"/>
        </w:rPr>
        <w:t xml:space="preserve">, </w:t>
      </w:r>
      <w:r w:rsidRPr="00963B4D">
        <w:rPr>
          <w:rFonts w:asciiTheme="minorHAnsi" w:hAnsiTheme="minorHAnsi" w:cstheme="minorHAnsi"/>
          <w:color w:val="C41A16"/>
        </w:rPr>
        <w:t>"CaptureFailed"</w:t>
      </w:r>
      <w:r w:rsidRPr="00963B4D">
        <w:rPr>
          <w:rFonts w:asciiTheme="minorHAnsi" w:hAnsiTheme="minorHAnsi" w:cstheme="minorHAnsi"/>
          <w:color w:val="000000"/>
        </w:rPr>
        <w:t>,</w:t>
      </w:r>
      <w:r w:rsidRPr="00963B4D">
        <w:rPr>
          <w:rFonts w:asciiTheme="minorHAnsi" w:hAnsiTheme="minorHAnsi" w:cstheme="minorHAnsi"/>
          <w:color w:val="C41A16"/>
        </w:rPr>
        <w:t>"PayFailed"</w:t>
      </w:r>
      <w:r w:rsidRPr="00963B4D">
        <w:rPr>
          <w:rFonts w:asciiTheme="minorHAnsi" w:hAnsiTheme="minorHAnsi" w:cstheme="minorHAnsi"/>
          <w:color w:val="000000"/>
        </w:rPr>
        <w:t>,</w:t>
      </w:r>
      <w:r w:rsidRPr="00963B4D">
        <w:rPr>
          <w:rFonts w:asciiTheme="minorHAnsi" w:hAnsiTheme="minorHAnsi" w:cstheme="minorHAnsi"/>
          <w:color w:val="C41A16"/>
        </w:rPr>
        <w:t>"Authorized"</w:t>
      </w:r>
      <w:r w:rsidRPr="00963B4D">
        <w:rPr>
          <w:rFonts w:asciiTheme="minorHAnsi" w:hAnsiTheme="minorHAnsi" w:cstheme="minorHAnsi"/>
          <w:color w:val="000000"/>
        </w:rPr>
        <w:t>,</w:t>
      </w:r>
      <w:r w:rsidRPr="00963B4D">
        <w:rPr>
          <w:rFonts w:asciiTheme="minorHAnsi" w:hAnsiTheme="minorHAnsi" w:cstheme="minorHAnsi"/>
          <w:color w:val="C41A16"/>
        </w:rPr>
        <w:t>"Captured"</w:t>
      </w:r>
      <w:r w:rsidRPr="00963B4D">
        <w:rPr>
          <w:rFonts w:asciiTheme="minorHAnsi" w:hAnsiTheme="minorHAnsi" w:cstheme="minorHAnsi"/>
          <w:color w:val="000000"/>
        </w:rPr>
        <w:t>,</w:t>
      </w:r>
      <w:r w:rsidRPr="00963B4D">
        <w:rPr>
          <w:rFonts w:asciiTheme="minorHAnsi" w:hAnsiTheme="minorHAnsi" w:cstheme="minorHAnsi"/>
          <w:color w:val="C41A16"/>
        </w:rPr>
        <w:t>"Paid"</w:t>
      </w:r>
      <w:r w:rsidRPr="00963B4D">
        <w:rPr>
          <w:rFonts w:asciiTheme="minorHAnsi" w:hAnsiTheme="minorHAnsi" w:cstheme="minorHAnsi"/>
          <w:color w:val="000000"/>
        </w:rPr>
        <w:t>,</w:t>
      </w:r>
      <w:r w:rsidRPr="00963B4D">
        <w:rPr>
          <w:rFonts w:asciiTheme="minorHAnsi" w:hAnsiTheme="minorHAnsi" w:cstheme="minorHAnsi"/>
          <w:color w:val="C41A16"/>
        </w:rPr>
        <w:t>"Refunded"</w:t>
      </w:r>
      <w:r w:rsidRPr="00963B4D">
        <w:rPr>
          <w:rFonts w:asciiTheme="minorHAnsi" w:hAnsiTheme="minorHAnsi" w:cstheme="minorHAnsi"/>
          <w:color w:val="000000"/>
        </w:rPr>
        <w:t>,</w:t>
      </w:r>
      <w:r w:rsidRPr="00963B4D">
        <w:rPr>
          <w:rFonts w:asciiTheme="minorHAnsi" w:hAnsiTheme="minorHAnsi" w:cstheme="minorHAnsi"/>
          <w:color w:val="C41A16"/>
        </w:rPr>
        <w:t>"Cancelled"</w:t>
      </w:r>
      <w:r w:rsidRPr="00963B4D">
        <w:rPr>
          <w:rFonts w:asciiTheme="minorHAnsi" w:hAnsiTheme="minorHAnsi" w:cstheme="minorHAnsi"/>
          <w:color w:val="000000"/>
        </w:rPr>
        <w:t>,</w:t>
      </w:r>
      <w:r w:rsidRPr="00963B4D">
        <w:rPr>
          <w:rFonts w:asciiTheme="minorHAnsi" w:hAnsiTheme="minorHAnsi" w:cstheme="minorHAnsi"/>
          <w:color w:val="C41A16"/>
        </w:rPr>
        <w:t>"ServerTimedOut"</w:t>
      </w:r>
      <w:r w:rsidRPr="00963B4D">
        <w:rPr>
          <w:rFonts w:asciiTheme="minorHAnsi" w:hAnsiTheme="minorHAnsi" w:cstheme="minorHAnsi"/>
          <w:color w:val="000000"/>
        </w:rPr>
        <w:t>),</w:t>
      </w:r>
      <w:r w:rsidRPr="00963B4D">
        <w:rPr>
          <w:rFonts w:asciiTheme="minorHAnsi" w:hAnsiTheme="minorHAnsi" w:cstheme="minorHAnsi"/>
          <w:color w:val="C41A16"/>
        </w:rPr>
        <w:t>"ClientTimedOut"</w:t>
      </w:r>
      <w:r w:rsidRPr="00963B4D">
        <w:rPr>
          <w:rFonts w:asciiTheme="minorHAnsi" w:hAnsiTheme="minorHAnsi" w:cstheme="minorHAnsi"/>
          <w:color w:val="000000"/>
        </w:rPr>
        <w:t>),</w:t>
      </w:r>
      <w:r w:rsidRPr="00963B4D">
        <w:rPr>
          <w:rFonts w:asciiTheme="minorHAnsi" w:hAnsiTheme="minorHAnsi" w:cstheme="minorHAnsi"/>
          <w:color w:val="C41A16"/>
        </w:rPr>
        <w:t>"Blocked"</w:t>
      </w:r>
      <w:r w:rsidRPr="00963B4D">
        <w:rPr>
          <w:rFonts w:asciiTheme="minorHAnsi" w:hAnsiTheme="minorHAnsi" w:cstheme="minorHAnsi"/>
          <w:color w:val="000000"/>
        </w:rPr>
        <w:t>]</w:t>
      </w:r>
    </w:p>
    <w:p w14:paraId="222C3F81" w14:textId="047B82F8" w:rsidR="00963B4D" w:rsidRPr="00963B4D" w:rsidRDefault="00963B4D" w:rsidP="005B05E8">
      <w:pPr>
        <w:pStyle w:val="ListParagraph"/>
        <w:numPr>
          <w:ilvl w:val="2"/>
          <w:numId w:val="24"/>
        </w:num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sz w:val="24"/>
          <w:szCs w:val="24"/>
        </w:rPr>
      </w:pPr>
      <w:r w:rsidRPr="00C93CFA">
        <w:rPr>
          <w:b/>
          <w:bCs/>
        </w:rPr>
        <w:t>Status</w:t>
      </w:r>
      <w:r w:rsidRPr="006401B0">
        <w:t>:</w:t>
      </w:r>
      <w:r>
        <w:t xml:space="preserve"> String (Optional) represents a String for your filter, must be one of available values:  </w:t>
      </w:r>
      <w:r w:rsidR="00C93CFA" w:rsidRPr="00C93CFA">
        <w:rPr>
          <w:rFonts w:asciiTheme="minorHAnsi" w:hAnsiTheme="minorHAnsi" w:cstheme="minorHAnsi"/>
          <w:color w:val="C41A16"/>
        </w:rPr>
        <w:t>"</w:t>
      </w:r>
      <w:r w:rsidRPr="00C93CFA">
        <w:rPr>
          <w:rFonts w:asciiTheme="minorHAnsi" w:hAnsiTheme="minorHAnsi" w:cstheme="minorHAnsi"/>
          <w:color w:val="C41A16"/>
        </w:rPr>
        <w:t>Success"</w:t>
      </w:r>
      <w:r w:rsidRPr="00C93CFA">
        <w:rPr>
          <w:rFonts w:asciiTheme="minorHAnsi" w:hAnsiTheme="minorHAnsi" w:cstheme="minorHAnsi"/>
          <w:color w:val="000000"/>
        </w:rPr>
        <w:t xml:space="preserve">, </w:t>
      </w:r>
      <w:r w:rsidRPr="00C93CFA">
        <w:rPr>
          <w:rFonts w:asciiTheme="minorHAnsi" w:hAnsiTheme="minorHAnsi" w:cstheme="minorHAnsi"/>
          <w:color w:val="C41A16"/>
        </w:rPr>
        <w:t>"InProgress"</w:t>
      </w:r>
      <w:r w:rsidRPr="00C93CFA">
        <w:rPr>
          <w:rFonts w:asciiTheme="minorHAnsi" w:hAnsiTheme="minorHAnsi" w:cstheme="minorHAnsi"/>
          <w:color w:val="000000"/>
        </w:rPr>
        <w:t xml:space="preserve">, </w:t>
      </w:r>
      <w:r w:rsidRPr="00C93CFA">
        <w:rPr>
          <w:rFonts w:asciiTheme="minorHAnsi" w:hAnsiTheme="minorHAnsi" w:cstheme="minorHAnsi"/>
          <w:color w:val="C41A16"/>
        </w:rPr>
        <w:t>"Failed"</w:t>
      </w:r>
    </w:p>
    <w:p w14:paraId="4200D9B8" w14:textId="7EF2CC4C" w:rsidR="00C93CFA" w:rsidRPr="00963B4D" w:rsidRDefault="00C93CFA" w:rsidP="00C93CFA">
      <w:pPr>
        <w:pStyle w:val="ListParagraph"/>
        <w:numPr>
          <w:ilvl w:val="2"/>
          <w:numId w:val="24"/>
        </w:num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sz w:val="24"/>
          <w:szCs w:val="24"/>
        </w:rPr>
      </w:pPr>
      <w:proofErr w:type="spellStart"/>
      <w:r>
        <w:rPr>
          <w:b/>
          <w:bCs/>
        </w:rPr>
        <w:lastRenderedPageBreak/>
        <w:t>FromDate</w:t>
      </w:r>
      <w:proofErr w:type="spellEnd"/>
      <w:r w:rsidRPr="006401B0">
        <w:t>:</w:t>
      </w:r>
      <w:r>
        <w:t xml:space="preserve"> Date (Optional) represents a String for your filter, must be one of available values:  </w:t>
      </w:r>
      <w:r w:rsidRPr="00C93CFA">
        <w:rPr>
          <w:rFonts w:asciiTheme="minorHAnsi" w:hAnsiTheme="minorHAnsi" w:cstheme="minorHAnsi"/>
          <w:color w:val="C41A16"/>
        </w:rPr>
        <w:t>"Success"</w:t>
      </w:r>
      <w:r w:rsidRPr="00C93CFA">
        <w:rPr>
          <w:rFonts w:asciiTheme="minorHAnsi" w:hAnsiTheme="minorHAnsi" w:cstheme="minorHAnsi"/>
          <w:color w:val="000000"/>
        </w:rPr>
        <w:t xml:space="preserve">, </w:t>
      </w:r>
      <w:r w:rsidRPr="00C93CFA">
        <w:rPr>
          <w:rFonts w:asciiTheme="minorHAnsi" w:hAnsiTheme="minorHAnsi" w:cstheme="minorHAnsi"/>
          <w:color w:val="C41A16"/>
        </w:rPr>
        <w:t>"InProgress"</w:t>
      </w:r>
      <w:r w:rsidRPr="00C93CFA">
        <w:rPr>
          <w:rFonts w:asciiTheme="minorHAnsi" w:hAnsiTheme="minorHAnsi" w:cstheme="minorHAnsi"/>
          <w:color w:val="000000"/>
        </w:rPr>
        <w:t xml:space="preserve">, </w:t>
      </w:r>
      <w:r w:rsidRPr="00C93CFA">
        <w:rPr>
          <w:rFonts w:asciiTheme="minorHAnsi" w:hAnsiTheme="minorHAnsi" w:cstheme="minorHAnsi"/>
          <w:color w:val="C41A16"/>
        </w:rPr>
        <w:t>"Failed"</w:t>
      </w:r>
    </w:p>
    <w:p w14:paraId="35AD3EC3" w14:textId="1CB65976" w:rsidR="00C93CFA" w:rsidRPr="00963B4D" w:rsidRDefault="00C93CFA" w:rsidP="00C93CFA">
      <w:pPr>
        <w:pStyle w:val="ListParagraph"/>
        <w:numPr>
          <w:ilvl w:val="2"/>
          <w:numId w:val="24"/>
        </w:num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sz w:val="24"/>
          <w:szCs w:val="24"/>
        </w:rPr>
      </w:pPr>
      <w:proofErr w:type="spellStart"/>
      <w:r>
        <w:rPr>
          <w:b/>
          <w:bCs/>
        </w:rPr>
        <w:t>ToDate</w:t>
      </w:r>
      <w:proofErr w:type="spellEnd"/>
      <w:r w:rsidRPr="006401B0">
        <w:t>:</w:t>
      </w:r>
      <w:r>
        <w:t xml:space="preserve"> Date (Optional) represents a String for your filter, must be one of available values:  </w:t>
      </w:r>
      <w:r w:rsidRPr="00C93CFA">
        <w:rPr>
          <w:rFonts w:asciiTheme="minorHAnsi" w:hAnsiTheme="minorHAnsi" w:cstheme="minorHAnsi"/>
          <w:color w:val="C41A16"/>
        </w:rPr>
        <w:t>"Success"</w:t>
      </w:r>
      <w:r w:rsidRPr="00C93CFA">
        <w:rPr>
          <w:rFonts w:asciiTheme="minorHAnsi" w:hAnsiTheme="minorHAnsi" w:cstheme="minorHAnsi"/>
          <w:color w:val="000000"/>
        </w:rPr>
        <w:t xml:space="preserve">, </w:t>
      </w:r>
      <w:r w:rsidRPr="00C93CFA">
        <w:rPr>
          <w:rFonts w:asciiTheme="minorHAnsi" w:hAnsiTheme="minorHAnsi" w:cstheme="minorHAnsi"/>
          <w:color w:val="C41A16"/>
        </w:rPr>
        <w:t>"InProgress"</w:t>
      </w:r>
      <w:r w:rsidRPr="00C93CFA">
        <w:rPr>
          <w:rFonts w:asciiTheme="minorHAnsi" w:hAnsiTheme="minorHAnsi" w:cstheme="minorHAnsi"/>
          <w:color w:val="000000"/>
        </w:rPr>
        <w:t xml:space="preserve">, </w:t>
      </w:r>
      <w:r w:rsidRPr="00C93CFA">
        <w:rPr>
          <w:rFonts w:asciiTheme="minorHAnsi" w:hAnsiTheme="minorHAnsi" w:cstheme="minorHAnsi"/>
          <w:color w:val="C41A16"/>
        </w:rPr>
        <w:t>"Failed"</w:t>
      </w:r>
    </w:p>
    <w:p w14:paraId="143A2E40" w14:textId="16BBB9CC" w:rsidR="00F96ECA" w:rsidRDefault="00F96ECA" w:rsidP="00F96ECA">
      <w:pPr>
        <w:pStyle w:val="ListParagraph"/>
        <w:numPr>
          <w:ilvl w:val="2"/>
          <w:numId w:val="24"/>
        </w:numPr>
      </w:pPr>
    </w:p>
    <w:p w14:paraId="0A32D7D8" w14:textId="77777777" w:rsidR="00F96ECA" w:rsidRDefault="00F96ECA" w:rsidP="00F96ECA">
      <w:pPr>
        <w:pStyle w:val="ListParagraph"/>
        <w:numPr>
          <w:ilvl w:val="0"/>
          <w:numId w:val="38"/>
        </w:numPr>
      </w:pPr>
      <w:proofErr w:type="spellStart"/>
      <w:r w:rsidRPr="0035617D">
        <w:rPr>
          <w:b/>
          <w:bCs/>
        </w:rPr>
        <w:t>navController</w:t>
      </w:r>
      <w:proofErr w:type="spellEnd"/>
      <w:r>
        <w:t xml:space="preserve">: </w:t>
      </w:r>
      <w:proofErr w:type="spellStart"/>
      <w:r>
        <w:t>UIViewController</w:t>
      </w:r>
      <w:proofErr w:type="spellEnd"/>
      <w:r>
        <w:t xml:space="preserve"> used for presenting SDK Payment Flow (Required)</w:t>
      </w:r>
    </w:p>
    <w:p w14:paraId="5B8F3470" w14:textId="77777777" w:rsidR="00F96ECA" w:rsidRDefault="00F96ECA" w:rsidP="00F96ECA">
      <w:pPr>
        <w:pStyle w:val="ListParagraph"/>
        <w:numPr>
          <w:ilvl w:val="2"/>
          <w:numId w:val="38"/>
        </w:numPr>
      </w:pPr>
      <w:r w:rsidRPr="0035617D">
        <w:t xml:space="preserve">can be </w:t>
      </w:r>
      <w:r>
        <w:t xml:space="preserve">your </w:t>
      </w:r>
      <w:proofErr w:type="spellStart"/>
      <w:r>
        <w:t>UIViewController</w:t>
      </w:r>
      <w:proofErr w:type="spellEnd"/>
      <w:r>
        <w:t xml:space="preserve"> </w:t>
      </w:r>
      <w:r w:rsidRPr="0035617D">
        <w:rPr>
          <w:color w:val="FF0000"/>
        </w:rPr>
        <w:t>self</w:t>
      </w:r>
      <w:r>
        <w:rPr>
          <w:color w:val="FF0000"/>
        </w:rPr>
        <w:t xml:space="preserve"> </w:t>
      </w:r>
      <w:r>
        <w:t>SDK flow will be presented modally</w:t>
      </w:r>
    </w:p>
    <w:p w14:paraId="1FDB84A8" w14:textId="77777777" w:rsidR="00F96ECA" w:rsidRDefault="00F96ECA" w:rsidP="00F96ECA">
      <w:pPr>
        <w:pStyle w:val="ListParagraph"/>
        <w:numPr>
          <w:ilvl w:val="2"/>
          <w:numId w:val="38"/>
        </w:numPr>
      </w:pPr>
      <w:r>
        <w:t xml:space="preserve">can be your </w:t>
      </w:r>
      <w:proofErr w:type="spellStart"/>
      <w:r>
        <w:t>UINavigationController</w:t>
      </w:r>
      <w:proofErr w:type="spellEnd"/>
      <w:r>
        <w:t xml:space="preserve"> </w:t>
      </w:r>
      <w:proofErr w:type="spellStart"/>
      <w:r>
        <w:rPr>
          <w:color w:val="FF0000"/>
        </w:rPr>
        <w:t>navigationController</w:t>
      </w:r>
      <w:proofErr w:type="spellEnd"/>
      <w:r>
        <w:rPr>
          <w:color w:val="FF0000"/>
        </w:rPr>
        <w:t xml:space="preserve"> </w:t>
      </w:r>
      <w:r>
        <w:t xml:space="preserve">SDK flow will be pushed from your </w:t>
      </w:r>
      <w:proofErr w:type="spellStart"/>
      <w:r>
        <w:t>navitation</w:t>
      </w:r>
      <w:proofErr w:type="spellEnd"/>
      <w:r>
        <w:t xml:space="preserve"> controller</w:t>
      </w:r>
    </w:p>
    <w:p w14:paraId="3AC312D2" w14:textId="6A47ADA3" w:rsidR="00F96ECA" w:rsidRDefault="00F96ECA" w:rsidP="00F96ECA">
      <w:pPr>
        <w:ind w:left="270"/>
      </w:pPr>
      <w:r>
        <w:rPr>
          <w:b/>
          <w:bCs/>
        </w:rPr>
        <w:t>completion</w:t>
      </w:r>
      <w:r>
        <w:t>: (</w:t>
      </w:r>
      <w:proofErr w:type="spellStart"/>
      <w:proofErr w:type="gramStart"/>
      <w:r>
        <w:t>GDOrderResponse</w:t>
      </w:r>
      <w:proofErr w:type="spellEnd"/>
      <w:r>
        <w:t>?,</w:t>
      </w:r>
      <w:proofErr w:type="gramEnd"/>
      <w:r>
        <w:t xml:space="preserve"> </w:t>
      </w:r>
      <w:proofErr w:type="spellStart"/>
      <w:r>
        <w:t>GDErrorResponse</w:t>
      </w:r>
      <w:proofErr w:type="spellEnd"/>
      <w:r>
        <w:t xml:space="preserve">?) -? Void used for returning success </w:t>
      </w:r>
      <w:proofErr w:type="spellStart"/>
      <w:r w:rsidRPr="00B269A1">
        <w:rPr>
          <w:b/>
          <w:bCs/>
        </w:rPr>
        <w:t>GDOrderResponse</w:t>
      </w:r>
      <w:proofErr w:type="spellEnd"/>
      <w:r>
        <w:t xml:space="preserve">, or failure </w:t>
      </w:r>
      <w:proofErr w:type="spellStart"/>
      <w:r w:rsidRPr="00C93CFA">
        <w:rPr>
          <w:b/>
          <w:bCs/>
        </w:rPr>
        <w:t>GD</w:t>
      </w:r>
      <w:r w:rsidR="00C93CFA" w:rsidRPr="00C93CFA">
        <w:rPr>
          <w:b/>
          <w:bCs/>
        </w:rPr>
        <w:t>Error</w:t>
      </w:r>
      <w:r w:rsidRPr="00C93CFA">
        <w:rPr>
          <w:b/>
          <w:bCs/>
        </w:rPr>
        <w:t>Response</w:t>
      </w:r>
      <w:proofErr w:type="spellEnd"/>
      <w:r>
        <w:t xml:space="preserve"> to your application</w:t>
      </w:r>
    </w:p>
    <w:p w14:paraId="5ADD3987" w14:textId="2BBC4CF9" w:rsidR="00C93CFA" w:rsidRDefault="00C93CFA" w:rsidP="00F96ECA">
      <w:pPr>
        <w:ind w:left="270"/>
      </w:pPr>
    </w:p>
    <w:p w14:paraId="1413B0B2" w14:textId="51D0610D" w:rsidR="00C93CFA" w:rsidRDefault="00C93CFA" w:rsidP="00F96ECA">
      <w:pPr>
        <w:ind w:left="270"/>
      </w:pPr>
      <w:r>
        <w:t xml:space="preserve">Example Swift: </w:t>
      </w:r>
    </w:p>
    <w:p w14:paraId="27345B7D" w14:textId="6B13D6BC" w:rsidR="00C93CFA" w:rsidRDefault="001A1FDD" w:rsidP="00F96ECA">
      <w:pPr>
        <w:ind w:left="270"/>
      </w:pPr>
      <w:r w:rsidRPr="002300D0">
        <w:rPr>
          <w:rFonts w:ascii="Consolas" w:hAnsi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2688" behindDoc="1" locked="0" layoutInCell="1" allowOverlap="1" wp14:anchorId="6A54C2E4" wp14:editId="011AB7B0">
                <wp:simplePos x="0" y="0"/>
                <wp:positionH relativeFrom="margin">
                  <wp:posOffset>-244657</wp:posOffset>
                </wp:positionH>
                <wp:positionV relativeFrom="paragraph">
                  <wp:posOffset>152400</wp:posOffset>
                </wp:positionV>
                <wp:extent cx="6159500" cy="1281793"/>
                <wp:effectExtent l="0" t="0" r="12700" b="1397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9500" cy="1281793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1C4744" id="Rectangle 35" o:spid="_x0000_s1026" style="position:absolute;margin-left:-19.25pt;margin-top:12pt;width:485pt;height:100.95pt;z-index:-251553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" fillcolor="#e7e6e6 [3214]" strokecolor="white [3212]" strokeweight="1pt">
                <w10:wrap anchorx="margin"/>
              </v:rect>
            </w:pict>
          </mc:Fallback>
        </mc:AlternateContent>
      </w:r>
    </w:p>
    <w:p w14:paraId="5C949A59" w14:textId="5ED1D117" w:rsidR="00C93CFA" w:rsidRPr="00C93CFA" w:rsidRDefault="00C93CFA" w:rsidP="00C93CFA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proofErr w:type="spellStart"/>
      <w:r w:rsidRPr="00C93CFA">
        <w:rPr>
          <w:rFonts w:asciiTheme="minorHAnsi" w:hAnsiTheme="minorHAnsi" w:cstheme="minorHAnsi"/>
          <w:color w:val="1C464A"/>
        </w:rPr>
        <w:t>GeideaPaymentAPI</w:t>
      </w:r>
      <w:r w:rsidRPr="00C93CFA">
        <w:rPr>
          <w:rFonts w:asciiTheme="minorHAnsi" w:hAnsiTheme="minorHAnsi" w:cstheme="minorHAnsi"/>
          <w:color w:val="000000"/>
        </w:rPr>
        <w:t>.</w:t>
      </w:r>
      <w:r w:rsidRPr="00C93CFA">
        <w:rPr>
          <w:rFonts w:asciiTheme="minorHAnsi" w:hAnsiTheme="minorHAnsi" w:cstheme="minorHAnsi"/>
          <w:color w:val="326D74"/>
        </w:rPr>
        <w:t>getOrders</w:t>
      </w:r>
      <w:proofErr w:type="spellEnd"/>
      <w:r w:rsidRPr="00C93CFA">
        <w:rPr>
          <w:rFonts w:asciiTheme="minorHAnsi" w:hAnsiTheme="minorHAnsi" w:cstheme="minorHAnsi"/>
          <w:color w:val="000000"/>
        </w:rPr>
        <w:t>(</w:t>
      </w:r>
      <w:proofErr w:type="gramStart"/>
      <w:r w:rsidRPr="00C93CFA">
        <w:rPr>
          <w:rFonts w:asciiTheme="minorHAnsi" w:hAnsiTheme="minorHAnsi" w:cstheme="minorHAnsi"/>
          <w:color w:val="000000"/>
        </w:rPr>
        <w:t>with:</w:t>
      </w:r>
      <w:proofErr w:type="gramEnd"/>
      <w:r w:rsidRPr="00C93CFA">
        <w:rPr>
          <w:rFonts w:asciiTheme="minorHAnsi" w:hAnsiTheme="minorHAnsi" w:cstheme="minorHAnsi"/>
          <w:color w:val="000000"/>
        </w:rPr>
        <w:t xml:space="preserve"> filter, </w:t>
      </w:r>
      <w:r w:rsidR="001A1FDD" w:rsidRPr="00C93CFA">
        <w:rPr>
          <w:rFonts w:asciiTheme="minorHAnsi" w:hAnsiTheme="minorHAnsi" w:cstheme="minorHAnsi"/>
          <w:color w:val="000000"/>
        </w:rPr>
        <w:t>completion: {[</w:t>
      </w:r>
      <w:r w:rsidRPr="00C93CFA">
        <w:rPr>
          <w:rFonts w:asciiTheme="minorHAnsi" w:hAnsiTheme="minorHAnsi" w:cstheme="minorHAnsi"/>
          <w:b/>
          <w:bCs/>
          <w:color w:val="9B2393"/>
        </w:rPr>
        <w:t>self</w:t>
      </w:r>
      <w:r w:rsidRPr="00C93CFA">
        <w:rPr>
          <w:rFonts w:asciiTheme="minorHAnsi" w:hAnsiTheme="minorHAnsi" w:cstheme="minorHAnsi"/>
          <w:color w:val="000000"/>
        </w:rPr>
        <w:t xml:space="preserve">] (response, error) </w:t>
      </w:r>
      <w:r w:rsidRPr="00C93CFA">
        <w:rPr>
          <w:rFonts w:asciiTheme="minorHAnsi" w:hAnsiTheme="minorHAnsi" w:cstheme="minorHAnsi"/>
          <w:b/>
          <w:bCs/>
          <w:color w:val="9B2393"/>
        </w:rPr>
        <w:t>in</w:t>
      </w:r>
    </w:p>
    <w:p w14:paraId="26D5D877" w14:textId="3E8DCC85" w:rsidR="00C93CFA" w:rsidRPr="00C93CFA" w:rsidRDefault="00C93CFA" w:rsidP="00C93CFA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r w:rsidRPr="00C93CFA">
        <w:rPr>
          <w:rFonts w:asciiTheme="minorHAnsi" w:hAnsiTheme="minorHAnsi" w:cstheme="minorHAnsi"/>
          <w:color w:val="000000"/>
        </w:rPr>
        <w:t xml:space="preserve">            </w:t>
      </w:r>
      <w:r w:rsidRPr="00C93CFA">
        <w:rPr>
          <w:rFonts w:asciiTheme="minorHAnsi" w:hAnsiTheme="minorHAnsi" w:cstheme="minorHAnsi"/>
          <w:b/>
          <w:bCs/>
          <w:color w:val="9B2393"/>
        </w:rPr>
        <w:t>if</w:t>
      </w:r>
      <w:r w:rsidRPr="00C93CFA">
        <w:rPr>
          <w:rFonts w:asciiTheme="minorHAnsi" w:hAnsiTheme="minorHAnsi" w:cstheme="minorHAnsi"/>
          <w:color w:val="000000"/>
        </w:rPr>
        <w:t xml:space="preserve"> </w:t>
      </w:r>
      <w:r w:rsidRPr="00C93CFA">
        <w:rPr>
          <w:rFonts w:asciiTheme="minorHAnsi" w:hAnsiTheme="minorHAnsi" w:cstheme="minorHAnsi"/>
          <w:b/>
          <w:bCs/>
          <w:color w:val="9B2393"/>
        </w:rPr>
        <w:t>let</w:t>
      </w:r>
      <w:r w:rsidRPr="00C93CFA">
        <w:rPr>
          <w:rFonts w:asciiTheme="minorHAnsi" w:hAnsiTheme="minorHAnsi" w:cstheme="minorHAnsi"/>
          <w:color w:val="000000"/>
        </w:rPr>
        <w:t xml:space="preserve"> err = error {</w:t>
      </w:r>
    </w:p>
    <w:p w14:paraId="74DE04E6" w14:textId="4680A5E9" w:rsidR="00C93CFA" w:rsidRPr="00C93CFA" w:rsidRDefault="00C93CFA" w:rsidP="00C93CFA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r w:rsidRPr="00C93CFA">
        <w:rPr>
          <w:rFonts w:asciiTheme="minorHAnsi" w:hAnsiTheme="minorHAnsi" w:cstheme="minorHAnsi"/>
          <w:color w:val="000000"/>
        </w:rPr>
        <w:t xml:space="preserve">              </w:t>
      </w:r>
      <w:r>
        <w:rPr>
          <w:rFonts w:asciiTheme="minorHAnsi" w:hAnsiTheme="minorHAnsi" w:cstheme="minorHAnsi"/>
          <w:color w:val="000000"/>
        </w:rPr>
        <w:t xml:space="preserve">   //</w:t>
      </w:r>
      <w:proofErr w:type="spellStart"/>
      <w:r>
        <w:rPr>
          <w:rFonts w:asciiTheme="minorHAnsi" w:hAnsiTheme="minorHAnsi" w:cstheme="minorHAnsi"/>
          <w:color w:val="000000"/>
        </w:rPr>
        <w:t>todo</w:t>
      </w:r>
      <w:proofErr w:type="spellEnd"/>
      <w:r>
        <w:rPr>
          <w:rFonts w:asciiTheme="minorHAnsi" w:hAnsiTheme="minorHAnsi" w:cstheme="minorHAnsi"/>
          <w:color w:val="000000"/>
        </w:rPr>
        <w:t>:</w:t>
      </w:r>
      <w:r w:rsidRPr="00C93CFA">
        <w:rPr>
          <w:rFonts w:asciiTheme="minorHAnsi" w:hAnsiTheme="minorHAnsi" w:cstheme="minorHAnsi"/>
          <w:color w:val="000000"/>
        </w:rPr>
        <w:t xml:space="preserve">  </w:t>
      </w:r>
      <w:proofErr w:type="spellStart"/>
      <w:proofErr w:type="gramStart"/>
      <w:r w:rsidRPr="00C93CFA">
        <w:rPr>
          <w:rFonts w:asciiTheme="minorHAnsi" w:hAnsiTheme="minorHAnsi" w:cstheme="minorHAnsi"/>
          <w:color w:val="326D74"/>
        </w:rPr>
        <w:t>displayError</w:t>
      </w:r>
      <w:proofErr w:type="spellEnd"/>
      <w:r w:rsidRPr="00C93CFA">
        <w:rPr>
          <w:rFonts w:asciiTheme="minorHAnsi" w:hAnsiTheme="minorHAnsi" w:cstheme="minorHAnsi"/>
          <w:color w:val="000000"/>
        </w:rPr>
        <w:t>(</w:t>
      </w:r>
      <w:proofErr w:type="gramEnd"/>
      <w:r w:rsidRPr="00C93CFA">
        <w:rPr>
          <w:rFonts w:asciiTheme="minorHAnsi" w:hAnsiTheme="minorHAnsi" w:cstheme="minorHAnsi"/>
          <w:color w:val="000000"/>
        </w:rPr>
        <w:t>err: err)</w:t>
      </w:r>
    </w:p>
    <w:p w14:paraId="046EEA30" w14:textId="77A90EDD" w:rsidR="00C93CFA" w:rsidRDefault="00C93CFA" w:rsidP="00C93CFA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r w:rsidRPr="00C93CFA">
        <w:rPr>
          <w:rFonts w:asciiTheme="minorHAnsi" w:hAnsiTheme="minorHAnsi" w:cstheme="minorHAnsi"/>
          <w:color w:val="000000"/>
        </w:rPr>
        <w:t xml:space="preserve">            } </w:t>
      </w:r>
      <w:r w:rsidRPr="00C93CFA">
        <w:rPr>
          <w:rFonts w:asciiTheme="minorHAnsi" w:hAnsiTheme="minorHAnsi" w:cstheme="minorHAnsi"/>
          <w:b/>
          <w:bCs/>
          <w:color w:val="9B2393"/>
        </w:rPr>
        <w:t>else</w:t>
      </w:r>
      <w:r w:rsidRPr="00C93CFA">
        <w:rPr>
          <w:rFonts w:asciiTheme="minorHAnsi" w:hAnsiTheme="minorHAnsi" w:cstheme="minorHAnsi"/>
          <w:color w:val="000000"/>
        </w:rPr>
        <w:t xml:space="preserve"> </w:t>
      </w:r>
      <w:r w:rsidRPr="00C93CFA">
        <w:rPr>
          <w:rFonts w:asciiTheme="minorHAnsi" w:hAnsiTheme="minorHAnsi" w:cstheme="minorHAnsi"/>
          <w:b/>
          <w:bCs/>
          <w:color w:val="9B2393"/>
        </w:rPr>
        <w:t>if</w:t>
      </w:r>
      <w:r w:rsidRPr="00C93CFA">
        <w:rPr>
          <w:rFonts w:asciiTheme="minorHAnsi" w:hAnsiTheme="minorHAnsi" w:cstheme="minorHAnsi"/>
          <w:color w:val="000000"/>
        </w:rPr>
        <w:t xml:space="preserve"> </w:t>
      </w:r>
      <w:r w:rsidRPr="00C93CFA">
        <w:rPr>
          <w:rFonts w:asciiTheme="minorHAnsi" w:hAnsiTheme="minorHAnsi" w:cstheme="minorHAnsi"/>
          <w:b/>
          <w:bCs/>
          <w:color w:val="9B2393"/>
        </w:rPr>
        <w:t>let</w:t>
      </w:r>
      <w:r w:rsidRPr="00C93CFA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C93CFA">
        <w:rPr>
          <w:rFonts w:asciiTheme="minorHAnsi" w:hAnsiTheme="minorHAnsi" w:cstheme="minorHAnsi"/>
          <w:color w:val="000000"/>
        </w:rPr>
        <w:t>safeResponse</w:t>
      </w:r>
      <w:proofErr w:type="spellEnd"/>
      <w:r w:rsidRPr="00C93CFA">
        <w:rPr>
          <w:rFonts w:asciiTheme="minorHAnsi" w:hAnsiTheme="minorHAnsi" w:cstheme="minorHAnsi"/>
          <w:color w:val="000000"/>
        </w:rPr>
        <w:t xml:space="preserve"> = response, </w:t>
      </w:r>
      <w:r w:rsidRPr="00C93CFA">
        <w:rPr>
          <w:rFonts w:asciiTheme="minorHAnsi" w:hAnsiTheme="minorHAnsi" w:cstheme="minorHAnsi"/>
          <w:b/>
          <w:bCs/>
          <w:color w:val="9B2393"/>
        </w:rPr>
        <w:t>let</w:t>
      </w:r>
      <w:r w:rsidRPr="00C93CFA">
        <w:rPr>
          <w:rFonts w:asciiTheme="minorHAnsi" w:hAnsiTheme="minorHAnsi" w:cstheme="minorHAnsi"/>
          <w:color w:val="000000"/>
        </w:rPr>
        <w:t xml:space="preserve"> orders = </w:t>
      </w:r>
      <w:proofErr w:type="spellStart"/>
      <w:r w:rsidRPr="00C93CFA">
        <w:rPr>
          <w:rFonts w:asciiTheme="minorHAnsi" w:hAnsiTheme="minorHAnsi" w:cstheme="minorHAnsi"/>
          <w:color w:val="000000"/>
        </w:rPr>
        <w:t>safeResponse.</w:t>
      </w:r>
      <w:r w:rsidRPr="00C93CFA">
        <w:rPr>
          <w:rFonts w:asciiTheme="minorHAnsi" w:hAnsiTheme="minorHAnsi" w:cstheme="minorHAnsi"/>
          <w:color w:val="326D74"/>
        </w:rPr>
        <w:t>orders</w:t>
      </w:r>
      <w:proofErr w:type="spellEnd"/>
      <w:r w:rsidRPr="00C93CFA">
        <w:rPr>
          <w:rFonts w:asciiTheme="minorHAnsi" w:hAnsiTheme="minorHAnsi" w:cstheme="minorHAnsi"/>
          <w:color w:val="000000"/>
        </w:rPr>
        <w:t xml:space="preserve"> {</w:t>
      </w:r>
    </w:p>
    <w:p w14:paraId="18CAA804" w14:textId="79057FF3" w:rsidR="00C93CFA" w:rsidRPr="00C93CFA" w:rsidRDefault="001A1FDD" w:rsidP="00C93CFA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ab/>
      </w:r>
      <w:r>
        <w:rPr>
          <w:rFonts w:asciiTheme="minorHAnsi" w:hAnsiTheme="minorHAnsi" w:cstheme="minorHAnsi"/>
          <w:color w:val="000000"/>
        </w:rPr>
        <w:tab/>
        <w:t xml:space="preserve">// TODO: Display Orders in a </w:t>
      </w:r>
      <w:proofErr w:type="spellStart"/>
      <w:r>
        <w:rPr>
          <w:rFonts w:asciiTheme="minorHAnsi" w:hAnsiTheme="minorHAnsi" w:cstheme="minorHAnsi"/>
          <w:color w:val="000000"/>
        </w:rPr>
        <w:t>TableView</w:t>
      </w:r>
      <w:proofErr w:type="spellEnd"/>
      <w:r>
        <w:rPr>
          <w:rFonts w:asciiTheme="minorHAnsi" w:hAnsiTheme="minorHAnsi" w:cstheme="minorHAnsi"/>
          <w:color w:val="000000"/>
        </w:rPr>
        <w:t xml:space="preserve">. If paginated append new orders at existing </w:t>
      </w:r>
      <w:proofErr w:type="spellStart"/>
      <w:r>
        <w:rPr>
          <w:rFonts w:asciiTheme="minorHAnsi" w:hAnsiTheme="minorHAnsi" w:cstheme="minorHAnsi"/>
          <w:color w:val="000000"/>
        </w:rPr>
        <w:t>orderList</w:t>
      </w:r>
      <w:proofErr w:type="spellEnd"/>
      <w:r w:rsidR="00C93CFA" w:rsidRPr="00C93CFA">
        <w:rPr>
          <w:rFonts w:asciiTheme="minorHAnsi" w:hAnsiTheme="minorHAnsi" w:cstheme="minorHAnsi"/>
          <w:color w:val="000000"/>
        </w:rPr>
        <w:t xml:space="preserve">          </w:t>
      </w:r>
      <w:proofErr w:type="gramStart"/>
      <w:r w:rsidR="00C93CFA" w:rsidRPr="00C93CFA">
        <w:rPr>
          <w:rFonts w:asciiTheme="minorHAnsi" w:hAnsiTheme="minorHAnsi" w:cstheme="minorHAnsi"/>
          <w:color w:val="000000"/>
        </w:rPr>
        <w:t xml:space="preserve">  }</w:t>
      </w:r>
      <w:proofErr w:type="gramEnd"/>
    </w:p>
    <w:p w14:paraId="7703FEEE" w14:textId="6B997621" w:rsidR="00C93CFA" w:rsidRPr="001A1FDD" w:rsidRDefault="00C93CFA" w:rsidP="001A1FDD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r w:rsidRPr="00C93CFA">
        <w:rPr>
          <w:rFonts w:asciiTheme="minorHAnsi" w:hAnsiTheme="minorHAnsi" w:cstheme="minorHAnsi"/>
          <w:color w:val="000000"/>
        </w:rPr>
        <w:t xml:space="preserve">    })</w:t>
      </w:r>
    </w:p>
    <w:p w14:paraId="18D01CE1" w14:textId="1218B4FF" w:rsidR="001A1FDD" w:rsidRDefault="001A1FDD" w:rsidP="001A1FDD">
      <w:r>
        <w:t xml:space="preserve"> </w:t>
      </w:r>
    </w:p>
    <w:p w14:paraId="42237261" w14:textId="516E6414" w:rsidR="00372ABC" w:rsidRDefault="00372ABC" w:rsidP="002215EC">
      <w:pPr>
        <w:pStyle w:val="Heading3"/>
      </w:pPr>
    </w:p>
    <w:p w14:paraId="3F90A498" w14:textId="75184A3D" w:rsidR="00D93BE2" w:rsidRDefault="00D93BE2" w:rsidP="00AE56F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1C464A"/>
        </w:rPr>
      </w:pPr>
    </w:p>
    <w:p w14:paraId="4C242DCC" w14:textId="77777777" w:rsidR="00D93BE2" w:rsidRDefault="00D93BE2" w:rsidP="00AE56F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1C464A"/>
        </w:rPr>
      </w:pPr>
    </w:p>
    <w:p w14:paraId="7C56F17F" w14:textId="2A41D95D" w:rsidR="00D93BE2" w:rsidRDefault="00D93BE2" w:rsidP="00AE56F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1C464A"/>
        </w:rPr>
      </w:pPr>
    </w:p>
    <w:p w14:paraId="57B529FD" w14:textId="1E4C52EA" w:rsidR="00D93BE2" w:rsidRDefault="00D93BE2" w:rsidP="00AE56F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1C464A"/>
        </w:rPr>
      </w:pPr>
    </w:p>
    <w:p w14:paraId="2AEA3DC6" w14:textId="58E442CC" w:rsidR="00AE56F7" w:rsidRPr="00AE56F7" w:rsidRDefault="00D93BE2" w:rsidP="00AE56F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 w:rsidRPr="002300D0">
        <w:rPr>
          <w:rFonts w:ascii="Consolas" w:hAnsi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4736" behindDoc="1" locked="0" layoutInCell="1" allowOverlap="1" wp14:anchorId="465828F9" wp14:editId="32A6B221">
                <wp:simplePos x="0" y="0"/>
                <wp:positionH relativeFrom="margin">
                  <wp:posOffset>-285750</wp:posOffset>
                </wp:positionH>
                <wp:positionV relativeFrom="paragraph">
                  <wp:posOffset>16329</wp:posOffset>
                </wp:positionV>
                <wp:extent cx="6159500" cy="1053192"/>
                <wp:effectExtent l="0" t="0" r="12700" b="1397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9500" cy="1053192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389DA3" id="Rectangle 36" o:spid="_x0000_s1026" style="position:absolute;margin-left:-22.5pt;margin-top:1.3pt;width:485pt;height:82.95pt;z-index:-251551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" fillcolor="#e7e6e6 [3214]" strokecolor="white [3212]" strokeweight="1pt">
                <w10:wrap anchorx="margin"/>
              </v:rect>
            </w:pict>
          </mc:Fallback>
        </mc:AlternateContent>
      </w:r>
      <w:proofErr w:type="spellStart"/>
      <w:r w:rsidR="00AE56F7" w:rsidRPr="00AE56F7">
        <w:rPr>
          <w:rFonts w:cs="Calibri"/>
          <w:color w:val="1C464A"/>
        </w:rPr>
        <w:t>GeideaPaymentAPI</w:t>
      </w:r>
      <w:r w:rsidR="00AE56F7" w:rsidRPr="00AE56F7">
        <w:rPr>
          <w:rFonts w:cs="Calibri"/>
          <w:color w:val="000000"/>
        </w:rPr>
        <w:t>.</w:t>
      </w:r>
      <w:r w:rsidR="00AE56F7" w:rsidRPr="00AE56F7">
        <w:rPr>
          <w:rFonts w:cs="Calibri"/>
          <w:color w:val="326D74"/>
        </w:rPr>
        <w:t>getOrder</w:t>
      </w:r>
      <w:proofErr w:type="spellEnd"/>
      <w:r w:rsidR="00AE56F7" w:rsidRPr="00AE56F7">
        <w:rPr>
          <w:rFonts w:cs="Calibri"/>
          <w:color w:val="000000"/>
        </w:rPr>
        <w:t xml:space="preserve">(with: order, </w:t>
      </w:r>
      <w:proofErr w:type="gramStart"/>
      <w:r w:rsidR="00AE56F7" w:rsidRPr="00AE56F7">
        <w:rPr>
          <w:rFonts w:cs="Calibri"/>
          <w:color w:val="000000"/>
        </w:rPr>
        <w:t>completion:{</w:t>
      </w:r>
      <w:proofErr w:type="gramEnd"/>
      <w:r w:rsidR="00AE56F7" w:rsidRPr="00AE56F7">
        <w:rPr>
          <w:rFonts w:cs="Calibri"/>
          <w:color w:val="000000"/>
        </w:rPr>
        <w:t xml:space="preserve"> [</w:t>
      </w:r>
      <w:r w:rsidR="00AE56F7" w:rsidRPr="00AE56F7">
        <w:rPr>
          <w:rFonts w:cs="Calibri"/>
          <w:b/>
          <w:bCs/>
          <w:color w:val="9B2393"/>
        </w:rPr>
        <w:t>self</w:t>
      </w:r>
      <w:r w:rsidR="00AE56F7" w:rsidRPr="00AE56F7">
        <w:rPr>
          <w:rFonts w:cs="Calibri"/>
          <w:color w:val="000000"/>
        </w:rPr>
        <w:t xml:space="preserve">] (response, error) </w:t>
      </w:r>
      <w:r w:rsidR="00AE56F7" w:rsidRPr="00AE56F7">
        <w:rPr>
          <w:rFonts w:cs="Calibri"/>
          <w:b/>
          <w:bCs/>
          <w:color w:val="9B2393"/>
        </w:rPr>
        <w:t>in</w:t>
      </w:r>
    </w:p>
    <w:p w14:paraId="69F89E78" w14:textId="6EB3EE5F" w:rsidR="00AE56F7" w:rsidRPr="00AE56F7" w:rsidRDefault="00AE56F7" w:rsidP="00AE56F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 w:rsidRPr="00AE56F7">
        <w:rPr>
          <w:rFonts w:cs="Calibri"/>
          <w:color w:val="000000"/>
        </w:rPr>
        <w:t xml:space="preserve">            </w:t>
      </w:r>
      <w:r w:rsidRPr="00AE56F7">
        <w:rPr>
          <w:rFonts w:cs="Calibri"/>
          <w:b/>
          <w:bCs/>
          <w:color w:val="9B2393"/>
        </w:rPr>
        <w:t>if</w:t>
      </w:r>
      <w:r w:rsidRPr="00AE56F7">
        <w:rPr>
          <w:rFonts w:cs="Calibri"/>
          <w:color w:val="000000"/>
        </w:rPr>
        <w:t xml:space="preserve"> </w:t>
      </w:r>
      <w:r w:rsidRPr="00AE56F7">
        <w:rPr>
          <w:rFonts w:cs="Calibri"/>
          <w:b/>
          <w:bCs/>
          <w:color w:val="9B2393"/>
        </w:rPr>
        <w:t>let</w:t>
      </w:r>
      <w:r w:rsidRPr="00AE56F7">
        <w:rPr>
          <w:rFonts w:cs="Calibri"/>
          <w:color w:val="000000"/>
        </w:rPr>
        <w:t xml:space="preserve"> err = error {</w:t>
      </w:r>
    </w:p>
    <w:p w14:paraId="01E45A3C" w14:textId="02C5D0F7" w:rsidR="00AE56F7" w:rsidRPr="00C93CFA" w:rsidRDefault="00AE56F7" w:rsidP="00AE56F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r w:rsidRPr="00C93CFA">
        <w:rPr>
          <w:rFonts w:asciiTheme="minorHAnsi" w:hAnsiTheme="minorHAnsi" w:cstheme="minorHAnsi"/>
          <w:color w:val="000000"/>
        </w:rPr>
        <w:t xml:space="preserve">              </w:t>
      </w:r>
      <w:r>
        <w:rPr>
          <w:rFonts w:asciiTheme="minorHAnsi" w:hAnsiTheme="minorHAnsi" w:cstheme="minorHAnsi"/>
          <w:color w:val="000000"/>
        </w:rPr>
        <w:t xml:space="preserve">   //</w:t>
      </w:r>
      <w:r w:rsidRPr="00AE56F7">
        <w:rPr>
          <w:rFonts w:cs="Calibri"/>
          <w:color w:val="000000"/>
        </w:rPr>
        <w:t xml:space="preserve"> </w:t>
      </w:r>
      <w:r>
        <w:rPr>
          <w:rFonts w:cs="Calibri"/>
          <w:color w:val="000000"/>
        </w:rPr>
        <w:t>TODO</w:t>
      </w:r>
      <w:r>
        <w:rPr>
          <w:rFonts w:asciiTheme="minorHAnsi" w:hAnsiTheme="minorHAnsi" w:cstheme="minorHAnsi"/>
          <w:color w:val="000000"/>
        </w:rPr>
        <w:t>:</w:t>
      </w:r>
      <w:r w:rsidRPr="00C93CFA">
        <w:rPr>
          <w:rFonts w:asciiTheme="minorHAnsi" w:hAnsiTheme="minorHAnsi" w:cstheme="minorHAnsi"/>
          <w:color w:val="000000"/>
        </w:rPr>
        <w:t xml:space="preserve">  </w:t>
      </w:r>
      <w:proofErr w:type="spellStart"/>
      <w:proofErr w:type="gramStart"/>
      <w:r w:rsidRPr="00C93CFA">
        <w:rPr>
          <w:rFonts w:asciiTheme="minorHAnsi" w:hAnsiTheme="minorHAnsi" w:cstheme="minorHAnsi"/>
          <w:color w:val="326D74"/>
        </w:rPr>
        <w:t>displayError</w:t>
      </w:r>
      <w:proofErr w:type="spellEnd"/>
      <w:r w:rsidRPr="00C93CFA">
        <w:rPr>
          <w:rFonts w:asciiTheme="minorHAnsi" w:hAnsiTheme="minorHAnsi" w:cstheme="minorHAnsi"/>
          <w:color w:val="000000"/>
        </w:rPr>
        <w:t>(</w:t>
      </w:r>
      <w:proofErr w:type="gramEnd"/>
      <w:r w:rsidRPr="00C93CFA">
        <w:rPr>
          <w:rFonts w:asciiTheme="minorHAnsi" w:hAnsiTheme="minorHAnsi" w:cstheme="minorHAnsi"/>
          <w:color w:val="000000"/>
        </w:rPr>
        <w:t>err: err)</w:t>
      </w:r>
    </w:p>
    <w:p w14:paraId="70EACAD7" w14:textId="6500D61A" w:rsidR="00AE56F7" w:rsidRDefault="00AE56F7" w:rsidP="00AE56F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 w:rsidRPr="00AE56F7">
        <w:rPr>
          <w:rFonts w:cs="Calibri"/>
          <w:color w:val="000000"/>
        </w:rPr>
        <w:t xml:space="preserve">             } </w:t>
      </w:r>
      <w:r w:rsidRPr="00AE56F7">
        <w:rPr>
          <w:rFonts w:cs="Calibri"/>
          <w:b/>
          <w:bCs/>
          <w:color w:val="9B2393"/>
        </w:rPr>
        <w:t>else</w:t>
      </w:r>
      <w:r w:rsidRPr="00AE56F7">
        <w:rPr>
          <w:rFonts w:cs="Calibri"/>
          <w:color w:val="000000"/>
        </w:rPr>
        <w:t xml:space="preserve"> </w:t>
      </w:r>
      <w:r w:rsidRPr="00AE56F7">
        <w:rPr>
          <w:rFonts w:cs="Calibri"/>
          <w:b/>
          <w:bCs/>
          <w:color w:val="9B2393"/>
        </w:rPr>
        <w:t>if</w:t>
      </w:r>
      <w:r w:rsidRPr="00AE56F7">
        <w:rPr>
          <w:rFonts w:cs="Calibri"/>
          <w:color w:val="000000"/>
        </w:rPr>
        <w:t xml:space="preserve"> </w:t>
      </w:r>
      <w:r w:rsidRPr="00AE56F7">
        <w:rPr>
          <w:rFonts w:cs="Calibri"/>
          <w:b/>
          <w:bCs/>
          <w:color w:val="9B2393"/>
        </w:rPr>
        <w:t>let</w:t>
      </w:r>
      <w:r w:rsidRPr="00AE56F7">
        <w:rPr>
          <w:rFonts w:cs="Calibri"/>
          <w:color w:val="000000"/>
        </w:rPr>
        <w:t xml:space="preserve"> </w:t>
      </w:r>
      <w:proofErr w:type="spellStart"/>
      <w:r w:rsidRPr="00AE56F7">
        <w:rPr>
          <w:rFonts w:cs="Calibri"/>
          <w:color w:val="000000"/>
        </w:rPr>
        <w:t>safeResponse</w:t>
      </w:r>
      <w:proofErr w:type="spellEnd"/>
      <w:r w:rsidRPr="00AE56F7">
        <w:rPr>
          <w:rFonts w:cs="Calibri"/>
          <w:color w:val="000000"/>
        </w:rPr>
        <w:t xml:space="preserve"> = response {</w:t>
      </w:r>
    </w:p>
    <w:p w14:paraId="6C228D64" w14:textId="311B3CA7" w:rsidR="00AE56F7" w:rsidRDefault="00AE56F7" w:rsidP="00AE56F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  <w:t xml:space="preserve">//TODO: Display relevant Fields from </w:t>
      </w:r>
      <w:proofErr w:type="spellStart"/>
      <w:r>
        <w:rPr>
          <w:rFonts w:cs="Calibri"/>
          <w:color w:val="000000"/>
        </w:rPr>
        <w:t>GDOrderResponse</w:t>
      </w:r>
      <w:proofErr w:type="spellEnd"/>
    </w:p>
    <w:p w14:paraId="6D932C9D" w14:textId="583E3194" w:rsidR="00372ABC" w:rsidRPr="00AE56F7" w:rsidRDefault="00AE56F7" w:rsidP="00AE56F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 w:rsidRPr="00AE56F7">
        <w:rPr>
          <w:rFonts w:cs="Calibri"/>
          <w:color w:val="000000"/>
        </w:rPr>
        <w:t>} })</w:t>
      </w:r>
    </w:p>
    <w:p w14:paraId="3B2680E3" w14:textId="77777777" w:rsidR="00372ABC" w:rsidRPr="00372ABC" w:rsidRDefault="00372ABC" w:rsidP="00372ABC"/>
    <w:p w14:paraId="50384477" w14:textId="3B4E0598" w:rsidR="00F37FB9" w:rsidRDefault="00372ABC" w:rsidP="00F37FB9">
      <w:pPr>
        <w:pStyle w:val="Heading3"/>
        <w:numPr>
          <w:ilvl w:val="2"/>
          <w:numId w:val="44"/>
        </w:numPr>
      </w:pPr>
      <w:bookmarkStart w:id="65" w:name="_Toc67583110"/>
      <w:r>
        <w:t>Capture Order, Refund Order and Cancel Order Flow:</w:t>
      </w:r>
      <w:bookmarkEnd w:id="65"/>
    </w:p>
    <w:p w14:paraId="3B396B9D" w14:textId="77777777" w:rsidR="00AE56F7" w:rsidRPr="00AE56F7" w:rsidRDefault="00AE56F7" w:rsidP="00AE56F7"/>
    <w:p w14:paraId="5D692D86" w14:textId="1F283F1B" w:rsidR="00AE56F7" w:rsidRDefault="00AE56F7" w:rsidP="00AE56F7">
      <w:pPr>
        <w:pStyle w:val="Heading3"/>
        <w:numPr>
          <w:ilvl w:val="3"/>
          <w:numId w:val="44"/>
        </w:numPr>
      </w:pPr>
      <w:bookmarkStart w:id="66" w:name="_Toc67583111"/>
      <w:r>
        <w:t>Capture Order:</w:t>
      </w:r>
      <w:bookmarkEnd w:id="66"/>
    </w:p>
    <w:p w14:paraId="6609A654" w14:textId="77777777" w:rsidR="00AE56F7" w:rsidRPr="00AE56F7" w:rsidRDefault="00AE56F7" w:rsidP="00AE56F7"/>
    <w:p w14:paraId="2704572E" w14:textId="77777777" w:rsidR="00AE56F7" w:rsidRDefault="00AE56F7" w:rsidP="00AE56F7">
      <w:r>
        <w:t xml:space="preserve">If the </w:t>
      </w:r>
      <w:proofErr w:type="spellStart"/>
      <w:r w:rsidRPr="0031657C">
        <w:rPr>
          <w:b/>
          <w:bCs/>
        </w:rPr>
        <w:t>payme</w:t>
      </w:r>
      <w:r>
        <w:rPr>
          <w:b/>
          <w:bCs/>
        </w:rPr>
        <w:t>n</w:t>
      </w:r>
      <w:r w:rsidRPr="0031657C">
        <w:rPr>
          <w:b/>
          <w:bCs/>
        </w:rPr>
        <w:t>tOperation</w:t>
      </w:r>
      <w:proofErr w:type="spellEnd"/>
      <w:r>
        <w:t xml:space="preserve"> of the </w:t>
      </w:r>
      <w:proofErr w:type="spellStart"/>
      <w:r>
        <w:t>GeideaPaymentApi.pay</w:t>
      </w:r>
      <w:proofErr w:type="spellEnd"/>
      <w:r>
        <w:t xml:space="preserve"> or </w:t>
      </w:r>
      <w:proofErr w:type="spellStart"/>
      <w:r>
        <w:t>GeideaPaymentApi.payToken</w:t>
      </w:r>
      <w:proofErr w:type="spellEnd"/>
      <w:r>
        <w:t xml:space="preserve"> was </w:t>
      </w:r>
      <w:proofErr w:type="spellStart"/>
      <w:r w:rsidRPr="005F4F3B">
        <w:rPr>
          <w:b/>
          <w:bCs/>
        </w:rPr>
        <w:t>preAuthorize</w:t>
      </w:r>
      <w:proofErr w:type="spellEnd"/>
      <w:r>
        <w:t xml:space="preserve"> and the </w:t>
      </w:r>
      <w:proofErr w:type="spellStart"/>
      <w:r w:rsidRPr="0031657C">
        <w:rPr>
          <w:b/>
          <w:bCs/>
        </w:rPr>
        <w:t>detailedStatus</w:t>
      </w:r>
      <w:proofErr w:type="spellEnd"/>
      <w:r>
        <w:t xml:space="preserve"> response of the </w:t>
      </w:r>
      <w:proofErr w:type="spellStart"/>
      <w:r w:rsidRPr="0031657C">
        <w:rPr>
          <w:b/>
          <w:bCs/>
        </w:rPr>
        <w:t>GDOrderResponse</w:t>
      </w:r>
      <w:proofErr w:type="spellEnd"/>
      <w:r>
        <w:t xml:space="preserve"> is “Authorized” the amount must be captured for the payment to be completed. You need to call the SDK </w:t>
      </w:r>
      <w:proofErr w:type="spellStart"/>
      <w:r>
        <w:t>GeideaPaymentAPI.capture</w:t>
      </w:r>
      <w:proofErr w:type="spellEnd"/>
      <w:r>
        <w:t xml:space="preserve"> function:</w:t>
      </w:r>
    </w:p>
    <w:p w14:paraId="6C914FF5" w14:textId="77777777" w:rsidR="00AE56F7" w:rsidRDefault="00AE56F7" w:rsidP="00AE56F7"/>
    <w:p w14:paraId="510F03BA" w14:textId="46B3B15A" w:rsidR="00AE56F7" w:rsidRDefault="00AE56F7" w:rsidP="00AE56F7">
      <w:r>
        <w:t>Example Swift:</w:t>
      </w:r>
    </w:p>
    <w:p w14:paraId="10CB851D" w14:textId="6ABE6241" w:rsidR="00AE56F7" w:rsidRDefault="00AE56F7" w:rsidP="00AE56F7"/>
    <w:p w14:paraId="62B618F6" w14:textId="77777777" w:rsidR="00AE56F7" w:rsidRDefault="00AE56F7" w:rsidP="00AE56F7">
      <w:r w:rsidRPr="002300D0">
        <w:rPr>
          <w:rFonts w:ascii="Consolas" w:hAnsi="Consolas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768832" behindDoc="1" locked="0" layoutInCell="1" allowOverlap="1" wp14:anchorId="38D93514" wp14:editId="7FD60EB6">
                <wp:simplePos x="0" y="0"/>
                <wp:positionH relativeFrom="margin">
                  <wp:posOffset>-165100</wp:posOffset>
                </wp:positionH>
                <wp:positionV relativeFrom="paragraph">
                  <wp:posOffset>-86995</wp:posOffset>
                </wp:positionV>
                <wp:extent cx="6159500" cy="3746500"/>
                <wp:effectExtent l="0" t="0" r="1270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9500" cy="37465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D26F5A" id="Rectangle 1" o:spid="_x0000_s1026" style="position:absolute;margin-left:-13pt;margin-top:-6.85pt;width:485pt;height:295pt;z-index:-251547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" fillcolor="#e7e6e6 [3214]" strokecolor="white [3212]" strokeweight="1pt">
                <w10:wrap anchorx="margin"/>
              </v:rect>
            </w:pict>
          </mc:Fallback>
        </mc:AlternateContent>
      </w:r>
      <w:proofErr w:type="spellStart"/>
      <w:r>
        <w:t>GeideaPaymentAPI.capture</w:t>
      </w:r>
      <w:proofErr w:type="spellEnd"/>
      <w:r>
        <w:t xml:space="preserve">(with: </w:t>
      </w:r>
      <w:proofErr w:type="spellStart"/>
      <w:r>
        <w:t>orderId</w:t>
      </w:r>
      <w:proofErr w:type="spellEnd"/>
      <w:r>
        <w:t xml:space="preserve">, </w:t>
      </w:r>
      <w:proofErr w:type="spellStart"/>
      <w:r>
        <w:t>navController</w:t>
      </w:r>
      <w:proofErr w:type="spellEnd"/>
      <w:r>
        <w:t xml:space="preserve">: self as </w:t>
      </w:r>
      <w:proofErr w:type="spellStart"/>
      <w:r>
        <w:t>UIViewController</w:t>
      </w:r>
      <w:proofErr w:type="spellEnd"/>
      <w:r>
        <w:t xml:space="preserve"> or </w:t>
      </w:r>
      <w:proofErr w:type="spellStart"/>
      <w:r>
        <w:t>navigationController</w:t>
      </w:r>
      <w:proofErr w:type="spellEnd"/>
      <w:r>
        <w:t xml:space="preserve"> as </w:t>
      </w:r>
      <w:proofErr w:type="spellStart"/>
      <w:r>
        <w:t>UINavigationController</w:t>
      </w:r>
      <w:proofErr w:type="spellEnd"/>
      <w:r>
        <w:t>, completion: response, error in {</w:t>
      </w:r>
    </w:p>
    <w:p w14:paraId="7EE8823C" w14:textId="43506416" w:rsidR="00AE56F7" w:rsidRDefault="00AE56F7" w:rsidP="00AE56F7">
      <w:r>
        <w:tab/>
      </w:r>
      <w:proofErr w:type="spellStart"/>
      <w:proofErr w:type="gramStart"/>
      <w:r>
        <w:t>DispatchQueue.main.async</w:t>
      </w:r>
      <w:proofErr w:type="spellEnd"/>
      <w:proofErr w:type="gramEnd"/>
      <w:r>
        <w:t xml:space="preserve"> {</w:t>
      </w:r>
    </w:p>
    <w:p w14:paraId="7E1C7D6D" w14:textId="2604ABD8" w:rsidR="00AE56F7" w:rsidRDefault="00AE56F7" w:rsidP="00AE56F7"/>
    <w:p w14:paraId="10CDCE3D" w14:textId="77777777" w:rsidR="00AE56F7" w:rsidRDefault="00AE56F7" w:rsidP="00AE56F7">
      <w:r>
        <w:t>If let err = error {</w:t>
      </w:r>
    </w:p>
    <w:p w14:paraId="426DAE16" w14:textId="77777777" w:rsidR="00AE56F7" w:rsidRDefault="00AE56F7" w:rsidP="00AE56F7">
      <w:r>
        <w:tab/>
      </w:r>
      <w:r>
        <w:tab/>
      </w:r>
      <w:r>
        <w:tab/>
        <w:t xml:space="preserve">If </w:t>
      </w:r>
      <w:proofErr w:type="spellStart"/>
      <w:proofErr w:type="gramStart"/>
      <w:r>
        <w:t>err.errors</w:t>
      </w:r>
      <w:proofErr w:type="gramEnd"/>
      <w:r>
        <w:t>.isEmpty</w:t>
      </w:r>
      <w:proofErr w:type="spellEnd"/>
      <w:r>
        <w:t xml:space="preserve"> {</w:t>
      </w:r>
    </w:p>
    <w:p w14:paraId="04BC571D" w14:textId="77777777" w:rsidR="00AE56F7" w:rsidRDefault="00AE56F7" w:rsidP="00AE56F7">
      <w:r>
        <w:tab/>
      </w:r>
      <w:r>
        <w:tab/>
      </w:r>
      <w:r>
        <w:tab/>
        <w:t xml:space="preserve">     //TODO: display relevant fields from </w:t>
      </w:r>
      <w:proofErr w:type="spellStart"/>
      <w:r>
        <w:t>GDErrorResponse</w:t>
      </w:r>
      <w:proofErr w:type="spellEnd"/>
      <w:r>
        <w:t xml:space="preserve"> as title, </w:t>
      </w:r>
      <w:proofErr w:type="spellStart"/>
      <w:r>
        <w:t>responseMessage</w:t>
      </w:r>
      <w:proofErr w:type="spellEnd"/>
      <w:r>
        <w:t xml:space="preserve">, </w:t>
      </w:r>
      <w:proofErr w:type="spellStart"/>
      <w:r>
        <w:t>responseCode</w:t>
      </w:r>
      <w:proofErr w:type="spellEnd"/>
      <w:r>
        <w:t xml:space="preserve">, </w:t>
      </w:r>
      <w:proofErr w:type="spellStart"/>
      <w:r>
        <w:t>detailedResponseMessage</w:t>
      </w:r>
      <w:proofErr w:type="spellEnd"/>
      <w:r>
        <w:t xml:space="preserve">, </w:t>
      </w:r>
      <w:proofErr w:type="spellStart"/>
      <w:r>
        <w:t>detailedResponseCode</w:t>
      </w:r>
      <w:proofErr w:type="spellEnd"/>
      <w:r>
        <w:t>: String</w:t>
      </w:r>
    </w:p>
    <w:p w14:paraId="4866B433" w14:textId="77777777" w:rsidR="00AE56F7" w:rsidRDefault="00AE56F7" w:rsidP="00AE56F7">
      <w:pPr>
        <w:ind w:left="1440" w:firstLine="720"/>
      </w:pPr>
      <w:r>
        <w:t>} else {</w:t>
      </w:r>
    </w:p>
    <w:p w14:paraId="271BD901" w14:textId="77777777" w:rsidR="00AE56F7" w:rsidRDefault="00AE56F7" w:rsidP="00AE56F7">
      <w:pPr>
        <w:ind w:left="2160"/>
      </w:pPr>
      <w:r>
        <w:t xml:space="preserve">     //TODO: display relevant fields from </w:t>
      </w:r>
      <w:proofErr w:type="spellStart"/>
      <w:r>
        <w:t>GDErrorResponse</w:t>
      </w:r>
      <w:proofErr w:type="spellEnd"/>
      <w:r>
        <w:t xml:space="preserve"> as title, errors</w:t>
      </w:r>
    </w:p>
    <w:p w14:paraId="7260B1FC" w14:textId="77777777" w:rsidR="00AE56F7" w:rsidRDefault="00AE56F7" w:rsidP="00AE56F7">
      <w:pPr>
        <w:ind w:left="1440" w:firstLine="720"/>
      </w:pPr>
      <w:r>
        <w:t>}</w:t>
      </w:r>
    </w:p>
    <w:p w14:paraId="0298FA5A" w14:textId="77777777" w:rsidR="00AE56F7" w:rsidRDefault="00AE56F7" w:rsidP="00AE56F7">
      <w:pPr>
        <w:ind w:left="720" w:firstLine="720"/>
      </w:pPr>
      <w:r>
        <w:t>} else {</w:t>
      </w:r>
    </w:p>
    <w:p w14:paraId="41C8EE17" w14:textId="77777777" w:rsidR="00AE56F7" w:rsidRDefault="00AE56F7" w:rsidP="00AE56F7">
      <w:pPr>
        <w:ind w:firstLine="720"/>
      </w:pPr>
      <w:r>
        <w:tab/>
      </w:r>
      <w:r>
        <w:tab/>
        <w:t xml:space="preserve">guard let </w:t>
      </w:r>
      <w:proofErr w:type="spellStart"/>
      <w:r>
        <w:t>orderResponse</w:t>
      </w:r>
      <w:proofErr w:type="spellEnd"/>
      <w:r>
        <w:t xml:space="preserve"> = response else {</w:t>
      </w:r>
    </w:p>
    <w:p w14:paraId="5462C651" w14:textId="77777777" w:rsidR="00AE56F7" w:rsidRDefault="00AE56F7" w:rsidP="00AE56F7">
      <w:pPr>
        <w:ind w:firstLine="720"/>
      </w:pPr>
      <w:r>
        <w:tab/>
      </w:r>
      <w:r>
        <w:tab/>
        <w:t xml:space="preserve">    return</w:t>
      </w:r>
    </w:p>
    <w:p w14:paraId="6C5EF9B9" w14:textId="77777777" w:rsidR="00AE56F7" w:rsidRDefault="00AE56F7" w:rsidP="00AE56F7">
      <w:pPr>
        <w:ind w:left="1440" w:firstLine="720"/>
      </w:pPr>
      <w:r>
        <w:t>}</w:t>
      </w:r>
    </w:p>
    <w:p w14:paraId="129F286B" w14:textId="77777777" w:rsidR="00AE56F7" w:rsidRDefault="00AE56F7" w:rsidP="00AE56F7">
      <w:pPr>
        <w:ind w:left="1440" w:firstLine="720"/>
      </w:pPr>
      <w:r>
        <w:t xml:space="preserve">//TODO: Display relevant fields from </w:t>
      </w:r>
      <w:proofErr w:type="spellStart"/>
      <w:r>
        <w:t>GDOrderResponse</w:t>
      </w:r>
      <w:proofErr w:type="spellEnd"/>
    </w:p>
    <w:p w14:paraId="7EDE4E3C" w14:textId="77777777" w:rsidR="00AE56F7" w:rsidRPr="005F4F3B" w:rsidRDefault="00AE56F7" w:rsidP="00AE56F7">
      <w:pPr>
        <w:ind w:left="1440" w:firstLine="720"/>
      </w:pPr>
      <w:r>
        <w:t xml:space="preserve">//TODO: remove </w:t>
      </w:r>
      <w:proofErr w:type="spellStart"/>
      <w:r>
        <w:t>orderId</w:t>
      </w:r>
      <w:proofErr w:type="spellEnd"/>
      <w:r>
        <w:t xml:space="preserve"> from persistence and capture button from the UI</w:t>
      </w:r>
    </w:p>
    <w:p w14:paraId="316C4AEF" w14:textId="77777777" w:rsidR="00AE56F7" w:rsidRDefault="00AE56F7" w:rsidP="00AE56F7">
      <w:pPr>
        <w:ind w:left="720" w:firstLine="720"/>
      </w:pPr>
      <w:r>
        <w:t>}</w:t>
      </w:r>
    </w:p>
    <w:p w14:paraId="22838579" w14:textId="77777777" w:rsidR="00AE56F7" w:rsidRDefault="00AE56F7" w:rsidP="00AE56F7">
      <w:r>
        <w:t xml:space="preserve">          } </w:t>
      </w:r>
    </w:p>
    <w:p w14:paraId="2AA433D9" w14:textId="77777777" w:rsidR="00AE56F7" w:rsidRDefault="00AE56F7" w:rsidP="00AE56F7">
      <w:r>
        <w:t>})</w:t>
      </w:r>
    </w:p>
    <w:p w14:paraId="58E652DA" w14:textId="7865CAD8" w:rsidR="00AE56F7" w:rsidRDefault="00AE56F7" w:rsidP="00AE56F7"/>
    <w:p w14:paraId="03DDC6F0" w14:textId="77777777" w:rsidR="00577280" w:rsidRDefault="00AE56F7" w:rsidP="00AE56F7">
      <w:r>
        <w:t>Example Objective C:</w:t>
      </w:r>
    </w:p>
    <w:p w14:paraId="1890B2D4" w14:textId="104151CF" w:rsidR="00AE56F7" w:rsidRDefault="00AE56F7" w:rsidP="00AE56F7"/>
    <w:p w14:paraId="02292D6F" w14:textId="761E633D" w:rsidR="00AE56F7" w:rsidRPr="00C8041B" w:rsidRDefault="00E078B2" w:rsidP="00AE56F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 w:rsidRPr="002300D0">
        <w:rPr>
          <w:rFonts w:ascii="Consolas" w:hAnsi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0880" behindDoc="1" locked="0" layoutInCell="1" allowOverlap="1" wp14:anchorId="6F543400" wp14:editId="203AA712">
                <wp:simplePos x="0" y="0"/>
                <wp:positionH relativeFrom="margin">
                  <wp:posOffset>-693964</wp:posOffset>
                </wp:positionH>
                <wp:positionV relativeFrom="paragraph">
                  <wp:posOffset>-24493</wp:posOffset>
                </wp:positionV>
                <wp:extent cx="6159500" cy="2620736"/>
                <wp:effectExtent l="0" t="0" r="12700" b="825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9500" cy="2620736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1C346" id="Rectangle 4" o:spid="_x0000_s1026" style="position:absolute;margin-left:-54.65pt;margin-top:-1.95pt;width:485pt;height:206.35pt;z-index:-251545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" fillcolor="#e7e6e6 [3214]" strokecolor="white [3212]" strokeweight="1pt">
                <w10:wrap anchorx="margin"/>
              </v:rect>
            </w:pict>
          </mc:Fallback>
        </mc:AlternateContent>
      </w:r>
      <w:r w:rsidR="00AE56F7" w:rsidRPr="00C8041B">
        <w:rPr>
          <w:rFonts w:cs="Calibri"/>
          <w:color w:val="2F363D"/>
        </w:rPr>
        <w:t>[</w:t>
      </w:r>
      <w:proofErr w:type="spellStart"/>
      <w:r w:rsidR="00AE56F7" w:rsidRPr="00C8041B">
        <w:rPr>
          <w:rFonts w:cs="Calibri"/>
          <w:color w:val="2F363D"/>
        </w:rPr>
        <w:t>GeideaPaymentAPI</w:t>
      </w:r>
      <w:proofErr w:type="spellEnd"/>
      <w:r w:rsidR="00AE56F7" w:rsidRPr="00C8041B">
        <w:rPr>
          <w:rFonts w:cs="Calibri"/>
          <w:color w:val="2F363D"/>
        </w:rPr>
        <w:t xml:space="preserve"> </w:t>
      </w:r>
      <w:proofErr w:type="spellStart"/>
      <w:r w:rsidR="00AE56F7">
        <w:rPr>
          <w:rFonts w:cs="Calibri"/>
          <w:color w:val="2F363D"/>
        </w:rPr>
        <w:t>captureWith</w:t>
      </w:r>
      <w:proofErr w:type="spellEnd"/>
      <w:r w:rsidR="00AE56F7" w:rsidRPr="00C8041B">
        <w:rPr>
          <w:rFonts w:cs="Calibri"/>
          <w:color w:val="2F363D"/>
        </w:rPr>
        <w:t>:</w:t>
      </w:r>
      <w:r w:rsidR="00AE56F7">
        <w:rPr>
          <w:rFonts w:cs="Calibri"/>
          <w:color w:val="2F363D"/>
        </w:rPr>
        <w:t xml:space="preserve"> </w:t>
      </w:r>
      <w:proofErr w:type="spellStart"/>
      <w:r w:rsidR="00AE56F7">
        <w:rPr>
          <w:rFonts w:cs="Calibri"/>
          <w:color w:val="2F363D"/>
        </w:rPr>
        <w:t>orderId</w:t>
      </w:r>
      <w:proofErr w:type="spellEnd"/>
      <w:r w:rsidR="00AE56F7" w:rsidRPr="00C8041B">
        <w:rPr>
          <w:rFonts w:cs="Calibri"/>
          <w:color w:val="2F363D"/>
        </w:rPr>
        <w:t xml:space="preserve"> </w:t>
      </w:r>
      <w:proofErr w:type="spellStart"/>
      <w:r w:rsidR="00AE56F7" w:rsidRPr="00C8041B">
        <w:rPr>
          <w:rFonts w:cs="Calibri"/>
          <w:color w:val="2F363D"/>
        </w:rPr>
        <w:t>navController</w:t>
      </w:r>
      <w:proofErr w:type="spellEnd"/>
      <w:r w:rsidR="00AE56F7" w:rsidRPr="00C8041B">
        <w:rPr>
          <w:rFonts w:cs="Calibri"/>
          <w:color w:val="2F363D"/>
        </w:rPr>
        <w:t xml:space="preserve">: </w:t>
      </w:r>
      <w:r w:rsidR="00AE56F7">
        <w:t xml:space="preserve">self as </w:t>
      </w:r>
      <w:proofErr w:type="spellStart"/>
      <w:r w:rsidR="00AE56F7">
        <w:t>UIViewController</w:t>
      </w:r>
      <w:proofErr w:type="spellEnd"/>
      <w:r w:rsidR="00AE56F7">
        <w:t xml:space="preserve"> or </w:t>
      </w:r>
      <w:proofErr w:type="spellStart"/>
      <w:r w:rsidR="00AE56F7">
        <w:t>navigationController</w:t>
      </w:r>
      <w:proofErr w:type="spellEnd"/>
      <w:r w:rsidR="00AE56F7">
        <w:t xml:space="preserve"> as </w:t>
      </w:r>
      <w:proofErr w:type="spellStart"/>
      <w:r w:rsidR="00AE56F7">
        <w:t>UINavigationController</w:t>
      </w:r>
      <w:proofErr w:type="spellEnd"/>
      <w:r w:rsidR="00AE56F7">
        <w:t xml:space="preserve"> </w:t>
      </w:r>
      <w:r w:rsidR="00AE56F7" w:rsidRPr="00C8041B">
        <w:rPr>
          <w:rFonts w:cs="Calibri"/>
          <w:color w:val="2F363D"/>
        </w:rPr>
        <w:t>completion:</w:t>
      </w:r>
      <w:r w:rsidR="00AE56F7">
        <w:rPr>
          <w:rFonts w:cs="Calibri"/>
          <w:color w:val="2F363D"/>
        </w:rPr>
        <w:t xml:space="preserve"> </w:t>
      </w:r>
      <w:proofErr w:type="gramStart"/>
      <w:r w:rsidR="00AE56F7" w:rsidRPr="00C8041B">
        <w:rPr>
          <w:rFonts w:cs="Calibri"/>
          <w:color w:val="2F363D"/>
        </w:rPr>
        <w:t>^(</w:t>
      </w:r>
      <w:proofErr w:type="spellStart"/>
      <w:proofErr w:type="gramEnd"/>
      <w:r w:rsidR="00AE56F7" w:rsidRPr="00C8041B">
        <w:rPr>
          <w:rFonts w:cs="Calibri"/>
          <w:color w:val="2F363D"/>
        </w:rPr>
        <w:t>GDOrderResponse</w:t>
      </w:r>
      <w:proofErr w:type="spellEnd"/>
      <w:r w:rsidR="00AE56F7" w:rsidRPr="00C8041B">
        <w:rPr>
          <w:rFonts w:cs="Calibri"/>
          <w:color w:val="2F363D"/>
        </w:rPr>
        <w:t xml:space="preserve">* order, </w:t>
      </w:r>
      <w:proofErr w:type="spellStart"/>
      <w:r w:rsidR="00AE56F7" w:rsidRPr="00C8041B">
        <w:rPr>
          <w:rFonts w:cs="Calibri"/>
          <w:color w:val="2F363D"/>
        </w:rPr>
        <w:t>GDErrorResponse</w:t>
      </w:r>
      <w:proofErr w:type="spellEnd"/>
      <w:r w:rsidR="00AE56F7" w:rsidRPr="00C8041B">
        <w:rPr>
          <w:rFonts w:cs="Calibri"/>
          <w:color w:val="2F363D"/>
        </w:rPr>
        <w:t xml:space="preserve">* error) </w:t>
      </w:r>
      <w:r w:rsidR="00AE56F7">
        <w:rPr>
          <w:rFonts w:cs="Calibri"/>
          <w:color w:val="2F363D"/>
        </w:rPr>
        <w:t xml:space="preserve"> </w:t>
      </w:r>
      <w:r w:rsidR="00AE56F7" w:rsidRPr="00C8041B">
        <w:rPr>
          <w:rFonts w:cs="Calibri"/>
          <w:color w:val="2F363D"/>
        </w:rPr>
        <w:t>{</w:t>
      </w:r>
    </w:p>
    <w:p w14:paraId="00C0BA91" w14:textId="225D2F52" w:rsidR="00AE56F7" w:rsidRPr="00C8041B" w:rsidRDefault="00AE56F7" w:rsidP="00AE56F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 w:rsidRPr="00C8041B">
        <w:rPr>
          <w:rFonts w:cs="Calibri"/>
          <w:color w:val="000000"/>
        </w:rPr>
        <w:t xml:space="preserve">         </w:t>
      </w:r>
      <w:r w:rsidRPr="00C8041B">
        <w:rPr>
          <w:rFonts w:cs="Calibri"/>
          <w:color w:val="2F363D"/>
        </w:rPr>
        <w:t>if (</w:t>
      </w:r>
      <w:proofErr w:type="gramStart"/>
      <w:r w:rsidRPr="00C8041B">
        <w:rPr>
          <w:rFonts w:cs="Calibri"/>
          <w:color w:val="2F363D"/>
        </w:rPr>
        <w:t>error !</w:t>
      </w:r>
      <w:proofErr w:type="gramEnd"/>
      <w:r w:rsidRPr="00C8041B">
        <w:rPr>
          <w:rFonts w:cs="Calibri"/>
          <w:color w:val="2F363D"/>
        </w:rPr>
        <w:t>= NULL) {</w:t>
      </w:r>
    </w:p>
    <w:p w14:paraId="7CC20BD7" w14:textId="09194751" w:rsidR="00AE56F7" w:rsidRPr="00C8041B" w:rsidRDefault="00AE56F7" w:rsidP="00AE56F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 w:rsidRPr="00C8041B">
        <w:rPr>
          <w:rFonts w:cs="Calibri"/>
          <w:color w:val="000000"/>
        </w:rPr>
        <w:t xml:space="preserve">           </w:t>
      </w:r>
      <w:r>
        <w:rPr>
          <w:rFonts w:cs="Calibri"/>
          <w:color w:val="000000"/>
        </w:rPr>
        <w:t xml:space="preserve"> </w:t>
      </w:r>
      <w:r w:rsidRPr="00C8041B">
        <w:rPr>
          <w:rFonts w:cs="Calibri"/>
          <w:color w:val="000000"/>
        </w:rPr>
        <w:t xml:space="preserve">  </w:t>
      </w:r>
      <w:r w:rsidRPr="00C8041B">
        <w:rPr>
          <w:rFonts w:cs="Calibri"/>
          <w:color w:val="2F363D"/>
        </w:rPr>
        <w:t xml:space="preserve">if </w:t>
      </w:r>
      <w:proofErr w:type="gramStart"/>
      <w:r w:rsidRPr="00C8041B">
        <w:rPr>
          <w:rFonts w:cs="Calibri"/>
          <w:color w:val="2F363D"/>
        </w:rPr>
        <w:t>(!</w:t>
      </w:r>
      <w:proofErr w:type="spellStart"/>
      <w:r w:rsidRPr="00C8041B">
        <w:rPr>
          <w:rFonts w:cs="Calibri"/>
          <w:color w:val="2F363D"/>
        </w:rPr>
        <w:t>error</w:t>
      </w:r>
      <w:proofErr w:type="gramEnd"/>
      <w:r w:rsidRPr="00C8041B">
        <w:rPr>
          <w:rFonts w:cs="Calibri"/>
          <w:color w:val="2F363D"/>
        </w:rPr>
        <w:t>.errors</w:t>
      </w:r>
      <w:proofErr w:type="spellEnd"/>
      <w:r w:rsidRPr="00C8041B">
        <w:rPr>
          <w:rFonts w:cs="Calibri"/>
          <w:color w:val="2F363D"/>
        </w:rPr>
        <w:t xml:space="preserve"> || !</w:t>
      </w:r>
      <w:proofErr w:type="spellStart"/>
      <w:r w:rsidRPr="00C8041B">
        <w:rPr>
          <w:rFonts w:cs="Calibri"/>
          <w:color w:val="2F363D"/>
        </w:rPr>
        <w:t>error.errors.count</w:t>
      </w:r>
      <w:proofErr w:type="spellEnd"/>
      <w:r w:rsidRPr="00C8041B">
        <w:rPr>
          <w:rFonts w:cs="Calibri"/>
          <w:color w:val="2F363D"/>
        </w:rPr>
        <w:t>) {</w:t>
      </w:r>
      <w:r w:rsidRPr="00C8041B">
        <w:rPr>
          <w:rFonts w:cs="Calibri"/>
          <w:color w:val="000000"/>
        </w:rPr>
        <w:t xml:space="preserve">        </w:t>
      </w:r>
    </w:p>
    <w:p w14:paraId="3B4D2CAA" w14:textId="42A95B3F" w:rsidR="00AE56F7" w:rsidRDefault="00AE56F7" w:rsidP="00AE56F7">
      <w:pPr>
        <w:tabs>
          <w:tab w:val="left" w:pos="593"/>
        </w:tabs>
        <w:autoSpaceDE w:val="0"/>
        <w:autoSpaceDN w:val="0"/>
        <w:adjustRightInd w:val="0"/>
        <w:spacing w:line="240" w:lineRule="auto"/>
        <w:ind w:firstLine="593"/>
        <w:rPr>
          <w:rFonts w:cs="Calibri"/>
          <w:color w:val="000000"/>
        </w:rPr>
      </w:pPr>
      <w:r>
        <w:t xml:space="preserve">      //TODO: display relevant fields from </w:t>
      </w:r>
      <w:proofErr w:type="spellStart"/>
      <w:r>
        <w:t>GDErrorResponse</w:t>
      </w:r>
      <w:proofErr w:type="spellEnd"/>
      <w:r>
        <w:t xml:space="preserve"> </w:t>
      </w:r>
    </w:p>
    <w:p w14:paraId="1AB73C45" w14:textId="77777777" w:rsidR="00AE56F7" w:rsidRPr="00C8041B" w:rsidRDefault="00AE56F7" w:rsidP="00AE56F7">
      <w:pPr>
        <w:tabs>
          <w:tab w:val="left" w:pos="593"/>
        </w:tabs>
        <w:autoSpaceDE w:val="0"/>
        <w:autoSpaceDN w:val="0"/>
        <w:adjustRightInd w:val="0"/>
        <w:spacing w:line="240" w:lineRule="auto"/>
        <w:ind w:firstLine="593"/>
        <w:rPr>
          <w:rFonts w:cs="Calibri"/>
          <w:color w:val="000000"/>
        </w:rPr>
      </w:pPr>
      <w:r>
        <w:rPr>
          <w:rFonts w:cs="Calibri"/>
          <w:color w:val="000000"/>
        </w:rPr>
        <w:t xml:space="preserve"> </w:t>
      </w:r>
      <w:r w:rsidRPr="00C8041B">
        <w:rPr>
          <w:rFonts w:cs="Calibri"/>
          <w:color w:val="000000"/>
        </w:rPr>
        <w:t xml:space="preserve">  </w:t>
      </w:r>
      <w:r w:rsidRPr="00C8041B">
        <w:rPr>
          <w:rFonts w:cs="Calibri"/>
          <w:color w:val="2F363D"/>
        </w:rPr>
        <w:t>} else {</w:t>
      </w:r>
    </w:p>
    <w:p w14:paraId="028FD3A0" w14:textId="6481836D" w:rsidR="00AE56F7" w:rsidRPr="00C8041B" w:rsidRDefault="00AE56F7" w:rsidP="00AE56F7">
      <w:r w:rsidRPr="00C8041B">
        <w:rPr>
          <w:rFonts w:cs="Calibri"/>
          <w:color w:val="000000"/>
        </w:rPr>
        <w:t xml:space="preserve">               </w:t>
      </w:r>
      <w:r>
        <w:rPr>
          <w:rFonts w:cs="Calibri"/>
          <w:color w:val="000000"/>
        </w:rPr>
        <w:t xml:space="preserve"> </w:t>
      </w:r>
      <w:r w:rsidRPr="00C8041B">
        <w:rPr>
          <w:rFonts w:cs="Calibri"/>
          <w:color w:val="000000"/>
        </w:rPr>
        <w:t xml:space="preserve"> </w:t>
      </w:r>
      <w:r>
        <w:t xml:space="preserve">     //TODO: display relevant fields from </w:t>
      </w:r>
      <w:proofErr w:type="spellStart"/>
      <w:r>
        <w:t>GDErrorResponse</w:t>
      </w:r>
      <w:proofErr w:type="spellEnd"/>
      <w:r>
        <w:t xml:space="preserve"> as title, errors</w:t>
      </w:r>
    </w:p>
    <w:p w14:paraId="62B64936" w14:textId="77777777" w:rsidR="00AE56F7" w:rsidRPr="00C8041B" w:rsidRDefault="00AE56F7" w:rsidP="00AE56F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 w:rsidRPr="00C8041B">
        <w:rPr>
          <w:rFonts w:cs="Calibri"/>
          <w:color w:val="000000"/>
        </w:rPr>
        <w:t xml:space="preserve">          </w:t>
      </w:r>
      <w:r>
        <w:rPr>
          <w:rFonts w:cs="Calibri"/>
          <w:color w:val="000000"/>
        </w:rPr>
        <w:t xml:space="preserve"> </w:t>
      </w:r>
      <w:r w:rsidRPr="00C8041B">
        <w:rPr>
          <w:rFonts w:cs="Calibri"/>
          <w:color w:val="000000"/>
        </w:rPr>
        <w:t xml:space="preserve">   </w:t>
      </w:r>
      <w:r w:rsidRPr="00C8041B">
        <w:rPr>
          <w:rFonts w:cs="Calibri"/>
          <w:color w:val="2F363D"/>
        </w:rPr>
        <w:t>}</w:t>
      </w:r>
    </w:p>
    <w:p w14:paraId="06237D48" w14:textId="77777777" w:rsidR="00AE56F7" w:rsidRPr="00C8041B" w:rsidRDefault="00AE56F7" w:rsidP="00AE56F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 w:rsidRPr="00C8041B">
        <w:rPr>
          <w:rFonts w:cs="Calibri"/>
          <w:color w:val="000000"/>
        </w:rPr>
        <w:t xml:space="preserve">         </w:t>
      </w:r>
      <w:r w:rsidRPr="00C8041B">
        <w:rPr>
          <w:rFonts w:cs="Calibri"/>
          <w:color w:val="2F363D"/>
        </w:rPr>
        <w:t>} else {</w:t>
      </w:r>
    </w:p>
    <w:p w14:paraId="1A89E36A" w14:textId="77777777" w:rsidR="00AE56F7" w:rsidRPr="00C8041B" w:rsidRDefault="00AE56F7" w:rsidP="00AE56F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 w:rsidRPr="00C8041B">
        <w:rPr>
          <w:rFonts w:cs="Calibri"/>
          <w:color w:val="000000"/>
        </w:rPr>
        <w:t xml:space="preserve">         </w:t>
      </w:r>
      <w:r>
        <w:rPr>
          <w:rFonts w:cs="Calibri"/>
          <w:color w:val="000000"/>
        </w:rPr>
        <w:t xml:space="preserve">   </w:t>
      </w:r>
      <w:r w:rsidRPr="00C8041B">
        <w:rPr>
          <w:rFonts w:cs="Calibri"/>
          <w:color w:val="000000"/>
        </w:rPr>
        <w:t xml:space="preserve">    </w:t>
      </w:r>
      <w:r w:rsidRPr="00C8041B">
        <w:rPr>
          <w:rFonts w:cs="Calibri"/>
          <w:color w:val="2F363D"/>
        </w:rPr>
        <w:t>if (</w:t>
      </w:r>
      <w:proofErr w:type="gramStart"/>
      <w:r w:rsidRPr="00C8041B">
        <w:rPr>
          <w:rFonts w:cs="Calibri"/>
          <w:color w:val="2F363D"/>
        </w:rPr>
        <w:t>order !</w:t>
      </w:r>
      <w:proofErr w:type="gramEnd"/>
      <w:r w:rsidRPr="00C8041B">
        <w:rPr>
          <w:rFonts w:cs="Calibri"/>
          <w:color w:val="2F363D"/>
        </w:rPr>
        <w:t>= NULL) {</w:t>
      </w:r>
    </w:p>
    <w:p w14:paraId="36E60C16" w14:textId="77777777" w:rsidR="00AE56F7" w:rsidRDefault="00AE56F7" w:rsidP="00AE56F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2F363D"/>
        </w:rPr>
      </w:pPr>
      <w:r w:rsidRPr="00C8041B">
        <w:rPr>
          <w:rFonts w:cs="Calibri"/>
          <w:color w:val="000000"/>
        </w:rPr>
        <w:t xml:space="preserve">            </w:t>
      </w:r>
      <w:r>
        <w:rPr>
          <w:rFonts w:cs="Calibri"/>
          <w:color w:val="000000"/>
        </w:rPr>
        <w:t xml:space="preserve">   </w:t>
      </w:r>
      <w:r w:rsidRPr="00C8041B">
        <w:rPr>
          <w:rFonts w:cs="Calibri"/>
          <w:color w:val="000000"/>
        </w:rPr>
        <w:t xml:space="preserve">    </w:t>
      </w:r>
      <w:r w:rsidRPr="00C8041B">
        <w:rPr>
          <w:rFonts w:cs="Calibri"/>
          <w:color w:val="2F363D"/>
        </w:rPr>
        <w:t xml:space="preserve">//TODO: display relevant fields from </w:t>
      </w:r>
      <w:proofErr w:type="spellStart"/>
      <w:r w:rsidRPr="00C8041B">
        <w:rPr>
          <w:rFonts w:cs="Calibri"/>
          <w:color w:val="2F363D"/>
        </w:rPr>
        <w:t>GDOrderResponse</w:t>
      </w:r>
      <w:proofErr w:type="spellEnd"/>
    </w:p>
    <w:p w14:paraId="326A72C6" w14:textId="77777777" w:rsidR="00AE56F7" w:rsidRDefault="00AE56F7" w:rsidP="00AE56F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2F363D"/>
        </w:rPr>
      </w:pPr>
      <w:r>
        <w:rPr>
          <w:rFonts w:cs="Calibri"/>
          <w:color w:val="2F363D"/>
        </w:rPr>
        <w:tab/>
      </w:r>
      <w:r w:rsidRPr="00E523AA">
        <w:rPr>
          <w:rFonts w:cs="Calibri"/>
          <w:color w:val="000000"/>
        </w:rPr>
        <w:t xml:space="preserve">    </w:t>
      </w:r>
      <w:r>
        <w:rPr>
          <w:rFonts w:cs="Calibri"/>
          <w:color w:val="000000"/>
        </w:rPr>
        <w:t xml:space="preserve"> </w:t>
      </w:r>
      <w:r w:rsidRPr="00E523AA">
        <w:rPr>
          <w:rFonts w:cs="Calibri"/>
          <w:color w:val="000000"/>
        </w:rPr>
        <w:t xml:space="preserve"> </w:t>
      </w:r>
      <w:r w:rsidRPr="00E523AA">
        <w:rPr>
          <w:rFonts w:cs="Calibri"/>
          <w:color w:val="2F363D"/>
        </w:rPr>
        <w:t>//TODO:</w:t>
      </w:r>
      <w:r>
        <w:rPr>
          <w:rFonts w:cs="Calibri"/>
          <w:color w:val="2F363D"/>
        </w:rPr>
        <w:t xml:space="preserve"> remove </w:t>
      </w:r>
      <w:proofErr w:type="spellStart"/>
      <w:r>
        <w:rPr>
          <w:rFonts w:cs="Calibri"/>
          <w:color w:val="2F363D"/>
        </w:rPr>
        <w:t>orderId</w:t>
      </w:r>
      <w:proofErr w:type="spellEnd"/>
      <w:r>
        <w:rPr>
          <w:rFonts w:cs="Calibri"/>
          <w:color w:val="2F363D"/>
        </w:rPr>
        <w:t xml:space="preserve"> from persistence and capture Button from the UI</w:t>
      </w:r>
      <w:r w:rsidRPr="00E523AA">
        <w:rPr>
          <w:rFonts w:cs="Calibri"/>
          <w:color w:val="2F363D"/>
        </w:rPr>
        <w:t xml:space="preserve"> </w:t>
      </w:r>
    </w:p>
    <w:p w14:paraId="38C1D40C" w14:textId="77777777" w:rsidR="00AE56F7" w:rsidRPr="000C4F69" w:rsidRDefault="00AE56F7" w:rsidP="00AE56F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2F363D"/>
        </w:rPr>
      </w:pPr>
      <w:r w:rsidRPr="00E523AA">
        <w:rPr>
          <w:rFonts w:cs="Calibri"/>
          <w:color w:val="000000"/>
        </w:rPr>
        <w:t xml:space="preserve">     </w:t>
      </w: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</w:r>
      <w:r w:rsidRPr="00E523AA">
        <w:rPr>
          <w:rFonts w:cs="Calibri"/>
          <w:color w:val="000000"/>
        </w:rPr>
        <w:t xml:space="preserve"> </w:t>
      </w:r>
      <w:r w:rsidRPr="00E523AA">
        <w:rPr>
          <w:rFonts w:cs="Calibri"/>
          <w:color w:val="2F363D"/>
        </w:rPr>
        <w:t>}</w:t>
      </w:r>
    </w:p>
    <w:p w14:paraId="4F23034E" w14:textId="119DFA6A" w:rsidR="00AE56F7" w:rsidRPr="00577280" w:rsidRDefault="00AE56F7" w:rsidP="00577280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>
        <w:rPr>
          <w:rFonts w:cs="Calibri"/>
          <w:color w:val="000000"/>
        </w:rPr>
        <w:tab/>
      </w:r>
      <w:r w:rsidRPr="00E523AA">
        <w:rPr>
          <w:rFonts w:cs="Calibri"/>
          <w:color w:val="000000"/>
        </w:rPr>
        <w:t xml:space="preserve">     </w:t>
      </w:r>
      <w:r w:rsidRPr="00E523AA">
        <w:rPr>
          <w:rFonts w:cs="Calibri"/>
          <w:color w:val="2F363D"/>
        </w:rPr>
        <w:t>}</w:t>
      </w:r>
      <w:bookmarkStart w:id="67" w:name="OLE_LINK89"/>
      <w:bookmarkStart w:id="68" w:name="OLE_LINK90"/>
      <w:r w:rsidR="00577280" w:rsidRPr="00E523AA">
        <w:rPr>
          <w:rFonts w:cs="Calibri"/>
          <w:color w:val="000000"/>
        </w:rPr>
        <w:t xml:space="preserve"> </w:t>
      </w:r>
      <w:r w:rsidR="00577280" w:rsidRPr="00E523AA">
        <w:rPr>
          <w:rFonts w:cs="Calibri"/>
          <w:color w:val="2F363D"/>
        </w:rPr>
        <w:t>}</w:t>
      </w:r>
      <w:bookmarkEnd w:id="67"/>
      <w:bookmarkEnd w:id="68"/>
      <w:r w:rsidR="00577280" w:rsidRPr="00E523AA">
        <w:rPr>
          <w:rFonts w:cs="Calibri"/>
          <w:color w:val="000000"/>
        </w:rPr>
        <w:t xml:space="preserve"> </w:t>
      </w:r>
      <w:r w:rsidR="00577280" w:rsidRPr="00E523AA">
        <w:rPr>
          <w:rFonts w:cs="Calibri"/>
          <w:color w:val="2F363D"/>
        </w:rPr>
        <w:t>}];</w:t>
      </w:r>
    </w:p>
    <w:p w14:paraId="50E8E49D" w14:textId="77777777" w:rsidR="00AE56F7" w:rsidRPr="00AE56F7" w:rsidRDefault="00AE56F7" w:rsidP="00AE56F7"/>
    <w:p w14:paraId="0CC40745" w14:textId="124C7CDA" w:rsidR="00AE56F7" w:rsidRDefault="00AE56F7" w:rsidP="00AE56F7">
      <w:pPr>
        <w:pStyle w:val="Heading3"/>
        <w:numPr>
          <w:ilvl w:val="3"/>
          <w:numId w:val="44"/>
        </w:numPr>
      </w:pPr>
      <w:bookmarkStart w:id="69" w:name="_Toc67583112"/>
      <w:r>
        <w:t>Refund Order</w:t>
      </w:r>
      <w:r w:rsidR="00577280">
        <w:t xml:space="preserve"> (</w:t>
      </w:r>
      <w:r w:rsidR="00577280" w:rsidRPr="00577280">
        <w:rPr>
          <w:color w:val="FF0000"/>
        </w:rPr>
        <w:t>Optional for Mobile SDK</w:t>
      </w:r>
      <w:r w:rsidR="00577280">
        <w:t>)</w:t>
      </w:r>
      <w:r>
        <w:t>:</w:t>
      </w:r>
      <w:bookmarkEnd w:id="69"/>
    </w:p>
    <w:p w14:paraId="208E4DDB" w14:textId="0E4D9484" w:rsidR="00577280" w:rsidRDefault="00577280" w:rsidP="00577280"/>
    <w:p w14:paraId="36F43E24" w14:textId="77777777" w:rsidR="00577280" w:rsidRDefault="00577280" w:rsidP="00577280">
      <w:r>
        <w:t xml:space="preserve">If the </w:t>
      </w:r>
      <w:proofErr w:type="spellStart"/>
      <w:r w:rsidRPr="0031657C">
        <w:rPr>
          <w:b/>
          <w:bCs/>
        </w:rPr>
        <w:t>detailedStatus</w:t>
      </w:r>
      <w:proofErr w:type="spellEnd"/>
      <w:r>
        <w:t xml:space="preserve"> response of the </w:t>
      </w:r>
      <w:proofErr w:type="spellStart"/>
      <w:r w:rsidRPr="0031657C">
        <w:rPr>
          <w:b/>
          <w:bCs/>
        </w:rPr>
        <w:t>GDOrderResponse</w:t>
      </w:r>
      <w:proofErr w:type="spellEnd"/>
      <w:r>
        <w:t xml:space="preserve"> is “</w:t>
      </w:r>
      <w:r>
        <w:rPr>
          <w:rFonts w:ascii="Menlo" w:hAnsi="Menlo" w:cs="Menlo"/>
          <w:color w:val="C41A16"/>
          <w:sz w:val="24"/>
          <w:szCs w:val="24"/>
        </w:rPr>
        <w:t>Paid</w:t>
      </w:r>
      <w:r>
        <w:t>” or “</w:t>
      </w:r>
      <w:r>
        <w:rPr>
          <w:rFonts w:ascii="Menlo" w:hAnsi="Menlo" w:cs="Menlo"/>
          <w:color w:val="C41A16"/>
          <w:sz w:val="24"/>
          <w:szCs w:val="24"/>
        </w:rPr>
        <w:t>Captured</w:t>
      </w:r>
      <w:r>
        <w:t>” the payment can be Refunded. You don’t need to expose this option for the user</w:t>
      </w:r>
    </w:p>
    <w:p w14:paraId="19D1C60E" w14:textId="77777777" w:rsidR="00871365" w:rsidRDefault="00871365" w:rsidP="00577280"/>
    <w:p w14:paraId="01AFAC59" w14:textId="77777777" w:rsidR="00871365" w:rsidRDefault="00871365" w:rsidP="00577280"/>
    <w:p w14:paraId="5D6A35BE" w14:textId="4B739218" w:rsidR="00577280" w:rsidRDefault="00577280" w:rsidP="00577280">
      <w:r>
        <w:t>Example Swift:</w:t>
      </w:r>
    </w:p>
    <w:p w14:paraId="4E9CA745" w14:textId="3FC9B78D" w:rsidR="00577280" w:rsidRDefault="00577280" w:rsidP="00577280">
      <w:r w:rsidRPr="002300D0">
        <w:rPr>
          <w:rFonts w:ascii="Consolas" w:hAnsi="Consolas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772928" behindDoc="1" locked="0" layoutInCell="1" allowOverlap="1" wp14:anchorId="03ABCE78" wp14:editId="0C7D3F38">
                <wp:simplePos x="0" y="0"/>
                <wp:positionH relativeFrom="margin">
                  <wp:posOffset>-163286</wp:posOffset>
                </wp:positionH>
                <wp:positionV relativeFrom="paragraph">
                  <wp:posOffset>97064</wp:posOffset>
                </wp:positionV>
                <wp:extent cx="6159500" cy="3339193"/>
                <wp:effectExtent l="0" t="0" r="12700" b="1397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9500" cy="3339193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2C7C59" id="Rectangle 30" o:spid="_x0000_s1026" style="position:absolute;margin-left:-12.85pt;margin-top:7.65pt;width:485pt;height:262.95pt;z-index:-251543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" fillcolor="#e7e6e6 [3214]" strokecolor="white [3212]" strokeweight="1pt">
                <w10:wrap anchorx="margin"/>
              </v:rect>
            </w:pict>
          </mc:Fallback>
        </mc:AlternateContent>
      </w:r>
    </w:p>
    <w:p w14:paraId="6AC9D576" w14:textId="0EF3F34E" w:rsidR="00577280" w:rsidRDefault="00577280" w:rsidP="00577280">
      <w:proofErr w:type="spellStart"/>
      <w:r>
        <w:t>GeideaPaymentAPI.refund</w:t>
      </w:r>
      <w:proofErr w:type="spellEnd"/>
      <w:r>
        <w:t xml:space="preserve">(with: </w:t>
      </w:r>
      <w:proofErr w:type="spellStart"/>
      <w:r>
        <w:t>orderId</w:t>
      </w:r>
      <w:proofErr w:type="spellEnd"/>
      <w:r>
        <w:t xml:space="preserve">, </w:t>
      </w:r>
      <w:proofErr w:type="spellStart"/>
      <w:r>
        <w:t>navController</w:t>
      </w:r>
      <w:proofErr w:type="spellEnd"/>
      <w:r>
        <w:t xml:space="preserve">: self as </w:t>
      </w:r>
      <w:proofErr w:type="spellStart"/>
      <w:r>
        <w:t>UIViewController</w:t>
      </w:r>
      <w:proofErr w:type="spellEnd"/>
      <w:r>
        <w:t xml:space="preserve"> or </w:t>
      </w:r>
      <w:proofErr w:type="spellStart"/>
      <w:r>
        <w:t>navigationController</w:t>
      </w:r>
      <w:proofErr w:type="spellEnd"/>
      <w:r>
        <w:t xml:space="preserve"> as </w:t>
      </w:r>
      <w:proofErr w:type="spellStart"/>
      <w:r>
        <w:t>UINavigationController</w:t>
      </w:r>
      <w:proofErr w:type="spellEnd"/>
      <w:r>
        <w:t>, completion: response, error in {</w:t>
      </w:r>
    </w:p>
    <w:p w14:paraId="5C0EF013" w14:textId="77777777" w:rsidR="00577280" w:rsidRDefault="00577280" w:rsidP="00577280">
      <w:r>
        <w:tab/>
      </w:r>
      <w:proofErr w:type="spellStart"/>
      <w:proofErr w:type="gramStart"/>
      <w:r>
        <w:t>DispatchQueue.main.async</w:t>
      </w:r>
      <w:proofErr w:type="spellEnd"/>
      <w:proofErr w:type="gramEnd"/>
      <w:r>
        <w:t xml:space="preserve"> {</w:t>
      </w:r>
    </w:p>
    <w:p w14:paraId="441CEB6F" w14:textId="77777777" w:rsidR="00577280" w:rsidRDefault="00577280" w:rsidP="00577280">
      <w:r>
        <w:tab/>
      </w:r>
      <w:r>
        <w:tab/>
      </w:r>
      <w:proofErr w:type="spellStart"/>
      <w:proofErr w:type="gramStart"/>
      <w:r>
        <w:t>DispatchQueue.main.async</w:t>
      </w:r>
      <w:proofErr w:type="spellEnd"/>
      <w:proofErr w:type="gramEnd"/>
      <w:r>
        <w:t xml:space="preserve"> {</w:t>
      </w:r>
    </w:p>
    <w:p w14:paraId="2480D5B2" w14:textId="77777777" w:rsidR="00577280" w:rsidRDefault="00577280" w:rsidP="00577280">
      <w:r>
        <w:tab/>
      </w:r>
      <w:r>
        <w:tab/>
        <w:t>If let err = error {</w:t>
      </w:r>
    </w:p>
    <w:p w14:paraId="7D92D55E" w14:textId="77777777" w:rsidR="00577280" w:rsidRDefault="00577280" w:rsidP="00577280">
      <w:r>
        <w:tab/>
      </w:r>
      <w:r>
        <w:tab/>
      </w:r>
      <w:r>
        <w:tab/>
        <w:t xml:space="preserve">If </w:t>
      </w:r>
      <w:proofErr w:type="spellStart"/>
      <w:proofErr w:type="gramStart"/>
      <w:r>
        <w:t>err.errors</w:t>
      </w:r>
      <w:proofErr w:type="gramEnd"/>
      <w:r>
        <w:t>.isEmpty</w:t>
      </w:r>
      <w:proofErr w:type="spellEnd"/>
      <w:r>
        <w:t xml:space="preserve"> {</w:t>
      </w:r>
    </w:p>
    <w:p w14:paraId="051070D6" w14:textId="77777777" w:rsidR="00577280" w:rsidRDefault="00577280" w:rsidP="00577280">
      <w:r>
        <w:tab/>
      </w:r>
      <w:r>
        <w:tab/>
      </w:r>
      <w:r>
        <w:tab/>
        <w:t xml:space="preserve">     //TODO: display relevant fields from </w:t>
      </w:r>
      <w:proofErr w:type="spellStart"/>
      <w:r>
        <w:t>GDErrorResponse</w:t>
      </w:r>
      <w:proofErr w:type="spellEnd"/>
      <w:r>
        <w:t xml:space="preserve"> as title, </w:t>
      </w:r>
      <w:proofErr w:type="spellStart"/>
      <w:r>
        <w:t>responseMessage</w:t>
      </w:r>
      <w:proofErr w:type="spellEnd"/>
      <w:r>
        <w:t xml:space="preserve">, </w:t>
      </w:r>
      <w:proofErr w:type="spellStart"/>
      <w:r>
        <w:t>responseCode</w:t>
      </w:r>
      <w:proofErr w:type="spellEnd"/>
      <w:r>
        <w:t xml:space="preserve">, </w:t>
      </w:r>
      <w:proofErr w:type="spellStart"/>
      <w:r>
        <w:t>detailedResponseMessage</w:t>
      </w:r>
      <w:proofErr w:type="spellEnd"/>
      <w:r>
        <w:t xml:space="preserve">, </w:t>
      </w:r>
      <w:proofErr w:type="spellStart"/>
      <w:r>
        <w:t>detailedResponseCode</w:t>
      </w:r>
      <w:proofErr w:type="spellEnd"/>
      <w:r>
        <w:t>: String</w:t>
      </w:r>
    </w:p>
    <w:p w14:paraId="62C5749E" w14:textId="77777777" w:rsidR="00577280" w:rsidRDefault="00577280" w:rsidP="00577280">
      <w:pPr>
        <w:ind w:left="1440" w:firstLine="720"/>
      </w:pPr>
      <w:r>
        <w:t>} else {</w:t>
      </w:r>
    </w:p>
    <w:p w14:paraId="4C17B80D" w14:textId="77777777" w:rsidR="00577280" w:rsidRDefault="00577280" w:rsidP="00577280">
      <w:pPr>
        <w:ind w:left="2160"/>
      </w:pPr>
      <w:r>
        <w:t xml:space="preserve">     //TODO: display relevant fields from </w:t>
      </w:r>
      <w:proofErr w:type="spellStart"/>
      <w:r>
        <w:t>GDErrorResponse</w:t>
      </w:r>
      <w:proofErr w:type="spellEnd"/>
      <w:r>
        <w:t xml:space="preserve"> as title, errors</w:t>
      </w:r>
    </w:p>
    <w:p w14:paraId="44FC9EB8" w14:textId="77777777" w:rsidR="00577280" w:rsidRDefault="00577280" w:rsidP="00577280">
      <w:pPr>
        <w:ind w:left="1440" w:firstLine="720"/>
      </w:pPr>
      <w:r>
        <w:t>}</w:t>
      </w:r>
    </w:p>
    <w:p w14:paraId="24563BC2" w14:textId="77777777" w:rsidR="00577280" w:rsidRDefault="00577280" w:rsidP="00577280">
      <w:pPr>
        <w:ind w:left="720" w:firstLine="720"/>
      </w:pPr>
      <w:r>
        <w:t>} else {</w:t>
      </w:r>
    </w:p>
    <w:p w14:paraId="1B3F45D0" w14:textId="77777777" w:rsidR="00577280" w:rsidRDefault="00577280" w:rsidP="00577280">
      <w:pPr>
        <w:ind w:firstLine="720"/>
      </w:pPr>
      <w:r>
        <w:tab/>
      </w:r>
      <w:r>
        <w:tab/>
        <w:t xml:space="preserve">guard let </w:t>
      </w:r>
      <w:proofErr w:type="spellStart"/>
      <w:r>
        <w:t>orderResponse</w:t>
      </w:r>
      <w:proofErr w:type="spellEnd"/>
      <w:r>
        <w:t xml:space="preserve"> = response else {</w:t>
      </w:r>
    </w:p>
    <w:p w14:paraId="65660936" w14:textId="77777777" w:rsidR="00577280" w:rsidRDefault="00577280" w:rsidP="00577280">
      <w:pPr>
        <w:ind w:firstLine="720"/>
      </w:pPr>
      <w:r>
        <w:tab/>
      </w:r>
      <w:r>
        <w:tab/>
        <w:t xml:space="preserve">    return</w:t>
      </w:r>
    </w:p>
    <w:p w14:paraId="167C55DB" w14:textId="77777777" w:rsidR="00577280" w:rsidRDefault="00577280" w:rsidP="00577280">
      <w:pPr>
        <w:ind w:left="1440" w:firstLine="720"/>
      </w:pPr>
      <w:r>
        <w:t>}</w:t>
      </w:r>
    </w:p>
    <w:p w14:paraId="3AF661FD" w14:textId="77777777" w:rsidR="00577280" w:rsidRDefault="00577280" w:rsidP="00577280">
      <w:pPr>
        <w:ind w:left="1440" w:firstLine="720"/>
      </w:pPr>
      <w:r>
        <w:t xml:space="preserve">//TODO: Display relevant fields from </w:t>
      </w:r>
      <w:proofErr w:type="spellStart"/>
      <w:r>
        <w:t>GDOrderResponse</w:t>
      </w:r>
      <w:proofErr w:type="spellEnd"/>
    </w:p>
    <w:p w14:paraId="500656D3" w14:textId="3C871B61" w:rsidR="00577280" w:rsidRDefault="00577280" w:rsidP="00577280">
      <w:pPr>
        <w:ind w:left="720" w:firstLine="720"/>
      </w:pPr>
      <w:r>
        <w:t>} } })</w:t>
      </w:r>
    </w:p>
    <w:p w14:paraId="51474A25" w14:textId="1E3DCD1F" w:rsidR="00577280" w:rsidRPr="00577280" w:rsidRDefault="00577280" w:rsidP="00577280"/>
    <w:p w14:paraId="10D104C3" w14:textId="619A40E5" w:rsidR="00577280" w:rsidRDefault="00577280" w:rsidP="00577280"/>
    <w:p w14:paraId="3FB25AC9" w14:textId="77777777" w:rsidR="00577280" w:rsidRDefault="00577280" w:rsidP="00577280">
      <w:r>
        <w:t>Example Objective C:</w:t>
      </w:r>
    </w:p>
    <w:p w14:paraId="38519EDF" w14:textId="0D7B80D8" w:rsidR="00577280" w:rsidRDefault="00577280" w:rsidP="00577280"/>
    <w:p w14:paraId="371F9C88" w14:textId="2AB5B883" w:rsidR="00577280" w:rsidRPr="00C8041B" w:rsidRDefault="00E078B2" w:rsidP="00577280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 w:rsidRPr="002300D0">
        <w:rPr>
          <w:rFonts w:ascii="Consolas" w:hAnsi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4976" behindDoc="1" locked="0" layoutInCell="1" allowOverlap="1" wp14:anchorId="3339F11A" wp14:editId="5D0D659D">
                <wp:simplePos x="0" y="0"/>
                <wp:positionH relativeFrom="margin">
                  <wp:posOffset>-358503</wp:posOffset>
                </wp:positionH>
                <wp:positionV relativeFrom="paragraph">
                  <wp:posOffset>-106861</wp:posOffset>
                </wp:positionV>
                <wp:extent cx="6159500" cy="2383972"/>
                <wp:effectExtent l="0" t="0" r="12700" b="1651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9500" cy="2383972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DCBB78" id="Rectangle 31" o:spid="_x0000_s1026" style="position:absolute;margin-left:-28.25pt;margin-top:-8.4pt;width:485pt;height:187.7pt;z-index:-251541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" fillcolor="#e7e6e6 [3214]" strokecolor="white [3212]" strokeweight="1pt">
                <w10:wrap anchorx="margin"/>
              </v:rect>
            </w:pict>
          </mc:Fallback>
        </mc:AlternateContent>
      </w:r>
      <w:r w:rsidR="00577280" w:rsidRPr="00C8041B">
        <w:rPr>
          <w:rFonts w:cs="Calibri"/>
          <w:color w:val="2F363D"/>
        </w:rPr>
        <w:t>[</w:t>
      </w:r>
      <w:proofErr w:type="spellStart"/>
      <w:r w:rsidR="00577280" w:rsidRPr="00C8041B">
        <w:rPr>
          <w:rFonts w:cs="Calibri"/>
          <w:color w:val="2F363D"/>
        </w:rPr>
        <w:t>GeideaPaymentAPI</w:t>
      </w:r>
      <w:proofErr w:type="spellEnd"/>
      <w:r w:rsidR="00577280" w:rsidRPr="00C8041B">
        <w:rPr>
          <w:rFonts w:cs="Calibri"/>
          <w:color w:val="2F363D"/>
        </w:rPr>
        <w:t xml:space="preserve"> </w:t>
      </w:r>
      <w:proofErr w:type="spellStart"/>
      <w:r w:rsidR="00577280">
        <w:rPr>
          <w:rFonts w:cs="Calibri"/>
          <w:color w:val="2F363D"/>
        </w:rPr>
        <w:t>refundWith</w:t>
      </w:r>
      <w:proofErr w:type="spellEnd"/>
      <w:r w:rsidR="00577280" w:rsidRPr="00C8041B">
        <w:rPr>
          <w:rFonts w:cs="Calibri"/>
          <w:color w:val="2F363D"/>
        </w:rPr>
        <w:t>:</w:t>
      </w:r>
      <w:r w:rsidR="00577280">
        <w:rPr>
          <w:rFonts w:cs="Calibri"/>
          <w:color w:val="2F363D"/>
        </w:rPr>
        <w:t xml:space="preserve"> </w:t>
      </w:r>
      <w:proofErr w:type="spellStart"/>
      <w:r w:rsidR="00577280">
        <w:rPr>
          <w:rFonts w:cs="Calibri"/>
          <w:color w:val="2F363D"/>
        </w:rPr>
        <w:t>orderId</w:t>
      </w:r>
      <w:proofErr w:type="spellEnd"/>
      <w:r w:rsidR="00577280" w:rsidRPr="00C8041B">
        <w:rPr>
          <w:rFonts w:cs="Calibri"/>
          <w:color w:val="2F363D"/>
        </w:rPr>
        <w:t xml:space="preserve"> </w:t>
      </w:r>
      <w:proofErr w:type="spellStart"/>
      <w:r w:rsidR="00577280" w:rsidRPr="00C8041B">
        <w:rPr>
          <w:rFonts w:cs="Calibri"/>
          <w:color w:val="2F363D"/>
        </w:rPr>
        <w:t>navController</w:t>
      </w:r>
      <w:proofErr w:type="spellEnd"/>
      <w:r w:rsidR="00577280" w:rsidRPr="00C8041B">
        <w:rPr>
          <w:rFonts w:cs="Calibri"/>
          <w:color w:val="2F363D"/>
        </w:rPr>
        <w:t xml:space="preserve">: </w:t>
      </w:r>
      <w:r w:rsidR="00577280">
        <w:t xml:space="preserve">self as </w:t>
      </w:r>
      <w:proofErr w:type="spellStart"/>
      <w:r w:rsidR="00577280">
        <w:t>UIViewController</w:t>
      </w:r>
      <w:proofErr w:type="spellEnd"/>
      <w:r w:rsidR="00577280">
        <w:t xml:space="preserve"> or </w:t>
      </w:r>
      <w:proofErr w:type="spellStart"/>
      <w:r w:rsidR="00577280">
        <w:t>navigationController</w:t>
      </w:r>
      <w:proofErr w:type="spellEnd"/>
      <w:r w:rsidR="00577280">
        <w:t xml:space="preserve"> as </w:t>
      </w:r>
      <w:proofErr w:type="spellStart"/>
      <w:r w:rsidR="00577280">
        <w:t>UINavigationController</w:t>
      </w:r>
      <w:proofErr w:type="spellEnd"/>
      <w:r w:rsidR="00577280">
        <w:t xml:space="preserve"> </w:t>
      </w:r>
      <w:r w:rsidR="00577280" w:rsidRPr="00C8041B">
        <w:rPr>
          <w:rFonts w:cs="Calibri"/>
          <w:color w:val="2F363D"/>
        </w:rPr>
        <w:t>completion:</w:t>
      </w:r>
      <w:r w:rsidR="00577280">
        <w:rPr>
          <w:rFonts w:cs="Calibri"/>
          <w:color w:val="2F363D"/>
        </w:rPr>
        <w:t xml:space="preserve"> </w:t>
      </w:r>
      <w:proofErr w:type="gramStart"/>
      <w:r w:rsidR="00577280" w:rsidRPr="00C8041B">
        <w:rPr>
          <w:rFonts w:cs="Calibri"/>
          <w:color w:val="2F363D"/>
        </w:rPr>
        <w:t>^(</w:t>
      </w:r>
      <w:proofErr w:type="spellStart"/>
      <w:proofErr w:type="gramEnd"/>
      <w:r w:rsidR="00577280" w:rsidRPr="00C8041B">
        <w:rPr>
          <w:rFonts w:cs="Calibri"/>
          <w:color w:val="2F363D"/>
        </w:rPr>
        <w:t>GDOrderResponse</w:t>
      </w:r>
      <w:proofErr w:type="spellEnd"/>
      <w:r w:rsidR="00577280" w:rsidRPr="00C8041B">
        <w:rPr>
          <w:rFonts w:cs="Calibri"/>
          <w:color w:val="2F363D"/>
        </w:rPr>
        <w:t xml:space="preserve">* order, </w:t>
      </w:r>
      <w:proofErr w:type="spellStart"/>
      <w:r w:rsidR="00577280" w:rsidRPr="00C8041B">
        <w:rPr>
          <w:rFonts w:cs="Calibri"/>
          <w:color w:val="2F363D"/>
        </w:rPr>
        <w:t>GDErrorResponse</w:t>
      </w:r>
      <w:proofErr w:type="spellEnd"/>
      <w:r w:rsidR="00577280" w:rsidRPr="00C8041B">
        <w:rPr>
          <w:rFonts w:cs="Calibri"/>
          <w:color w:val="2F363D"/>
        </w:rPr>
        <w:t xml:space="preserve">* error) </w:t>
      </w:r>
      <w:r w:rsidR="00577280">
        <w:rPr>
          <w:rFonts w:cs="Calibri"/>
          <w:color w:val="2F363D"/>
        </w:rPr>
        <w:t xml:space="preserve"> </w:t>
      </w:r>
      <w:r w:rsidR="00577280" w:rsidRPr="00C8041B">
        <w:rPr>
          <w:rFonts w:cs="Calibri"/>
          <w:color w:val="2F363D"/>
        </w:rPr>
        <w:t>{</w:t>
      </w:r>
    </w:p>
    <w:p w14:paraId="52C4EFDC" w14:textId="453F5BE8" w:rsidR="00577280" w:rsidRPr="00C8041B" w:rsidRDefault="00577280" w:rsidP="00577280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 w:rsidRPr="00C8041B">
        <w:rPr>
          <w:rFonts w:cs="Calibri"/>
          <w:color w:val="000000"/>
        </w:rPr>
        <w:t xml:space="preserve">         </w:t>
      </w:r>
      <w:r w:rsidRPr="00C8041B">
        <w:rPr>
          <w:rFonts w:cs="Calibri"/>
          <w:color w:val="2F363D"/>
        </w:rPr>
        <w:t>if (</w:t>
      </w:r>
      <w:proofErr w:type="gramStart"/>
      <w:r w:rsidRPr="00C8041B">
        <w:rPr>
          <w:rFonts w:cs="Calibri"/>
          <w:color w:val="2F363D"/>
        </w:rPr>
        <w:t>error !</w:t>
      </w:r>
      <w:proofErr w:type="gramEnd"/>
      <w:r w:rsidRPr="00C8041B">
        <w:rPr>
          <w:rFonts w:cs="Calibri"/>
          <w:color w:val="2F363D"/>
        </w:rPr>
        <w:t>= NULL) {</w:t>
      </w:r>
    </w:p>
    <w:p w14:paraId="6832BEAF" w14:textId="77777777" w:rsidR="00577280" w:rsidRPr="00C8041B" w:rsidRDefault="00577280" w:rsidP="00577280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 w:rsidRPr="00C8041B">
        <w:rPr>
          <w:rFonts w:cs="Calibri"/>
          <w:color w:val="000000"/>
        </w:rPr>
        <w:t xml:space="preserve">           </w:t>
      </w:r>
      <w:r>
        <w:rPr>
          <w:rFonts w:cs="Calibri"/>
          <w:color w:val="000000"/>
        </w:rPr>
        <w:t xml:space="preserve"> </w:t>
      </w:r>
      <w:r w:rsidRPr="00C8041B">
        <w:rPr>
          <w:rFonts w:cs="Calibri"/>
          <w:color w:val="000000"/>
        </w:rPr>
        <w:t xml:space="preserve">  </w:t>
      </w:r>
      <w:r w:rsidRPr="00C8041B">
        <w:rPr>
          <w:rFonts w:cs="Calibri"/>
          <w:color w:val="2F363D"/>
        </w:rPr>
        <w:t xml:space="preserve">if </w:t>
      </w:r>
      <w:proofErr w:type="gramStart"/>
      <w:r w:rsidRPr="00C8041B">
        <w:rPr>
          <w:rFonts w:cs="Calibri"/>
          <w:color w:val="2F363D"/>
        </w:rPr>
        <w:t>(!</w:t>
      </w:r>
      <w:proofErr w:type="spellStart"/>
      <w:r w:rsidRPr="00C8041B">
        <w:rPr>
          <w:rFonts w:cs="Calibri"/>
          <w:color w:val="2F363D"/>
        </w:rPr>
        <w:t>error</w:t>
      </w:r>
      <w:proofErr w:type="gramEnd"/>
      <w:r w:rsidRPr="00C8041B">
        <w:rPr>
          <w:rFonts w:cs="Calibri"/>
          <w:color w:val="2F363D"/>
        </w:rPr>
        <w:t>.errors</w:t>
      </w:r>
      <w:proofErr w:type="spellEnd"/>
      <w:r w:rsidRPr="00C8041B">
        <w:rPr>
          <w:rFonts w:cs="Calibri"/>
          <w:color w:val="2F363D"/>
        </w:rPr>
        <w:t xml:space="preserve"> || !</w:t>
      </w:r>
      <w:proofErr w:type="spellStart"/>
      <w:r w:rsidRPr="00C8041B">
        <w:rPr>
          <w:rFonts w:cs="Calibri"/>
          <w:color w:val="2F363D"/>
        </w:rPr>
        <w:t>error.errors.count</w:t>
      </w:r>
      <w:proofErr w:type="spellEnd"/>
      <w:r w:rsidRPr="00C8041B">
        <w:rPr>
          <w:rFonts w:cs="Calibri"/>
          <w:color w:val="2F363D"/>
        </w:rPr>
        <w:t>) {</w:t>
      </w:r>
      <w:r w:rsidRPr="00C8041B">
        <w:rPr>
          <w:rFonts w:cs="Calibri"/>
          <w:color w:val="000000"/>
        </w:rPr>
        <w:t xml:space="preserve">        </w:t>
      </w:r>
    </w:p>
    <w:p w14:paraId="7DCA31C3" w14:textId="58CAB940" w:rsidR="00577280" w:rsidRPr="00C8041B" w:rsidRDefault="00577280" w:rsidP="00577280">
      <w:r w:rsidRPr="00C8041B">
        <w:rPr>
          <w:rFonts w:cs="Calibri"/>
          <w:color w:val="000000"/>
        </w:rPr>
        <w:t xml:space="preserve">               </w:t>
      </w:r>
      <w:r>
        <w:rPr>
          <w:rFonts w:cs="Calibri"/>
          <w:color w:val="000000"/>
        </w:rPr>
        <w:t xml:space="preserve"> </w:t>
      </w:r>
      <w:r w:rsidRPr="00C8041B">
        <w:rPr>
          <w:rFonts w:cs="Calibri"/>
          <w:color w:val="000000"/>
        </w:rPr>
        <w:t xml:space="preserve"> </w:t>
      </w:r>
      <w:r>
        <w:t xml:space="preserve">     //TODO: display relevant fields from </w:t>
      </w:r>
      <w:proofErr w:type="spellStart"/>
      <w:r>
        <w:t>GDErrorResponse</w:t>
      </w:r>
      <w:proofErr w:type="spellEnd"/>
      <w:r>
        <w:t xml:space="preserve"> as title, errors</w:t>
      </w:r>
    </w:p>
    <w:p w14:paraId="50E3FF26" w14:textId="77777777" w:rsidR="00577280" w:rsidRPr="00C8041B" w:rsidRDefault="00577280" w:rsidP="00577280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 w:rsidRPr="00C8041B">
        <w:rPr>
          <w:rFonts w:cs="Calibri"/>
          <w:color w:val="000000"/>
        </w:rPr>
        <w:t xml:space="preserve">          </w:t>
      </w:r>
      <w:r>
        <w:rPr>
          <w:rFonts w:cs="Calibri"/>
          <w:color w:val="000000"/>
        </w:rPr>
        <w:t xml:space="preserve"> </w:t>
      </w:r>
      <w:r w:rsidRPr="00C8041B">
        <w:rPr>
          <w:rFonts w:cs="Calibri"/>
          <w:color w:val="000000"/>
        </w:rPr>
        <w:t xml:space="preserve">   </w:t>
      </w:r>
      <w:r w:rsidRPr="00C8041B">
        <w:rPr>
          <w:rFonts w:cs="Calibri"/>
          <w:color w:val="2F363D"/>
        </w:rPr>
        <w:t>}</w:t>
      </w:r>
    </w:p>
    <w:p w14:paraId="55C031A4" w14:textId="77777777" w:rsidR="00577280" w:rsidRPr="00C8041B" w:rsidRDefault="00577280" w:rsidP="00577280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 w:rsidRPr="00C8041B">
        <w:rPr>
          <w:rFonts w:cs="Calibri"/>
          <w:color w:val="000000"/>
        </w:rPr>
        <w:t xml:space="preserve">         </w:t>
      </w:r>
      <w:r w:rsidRPr="00C8041B">
        <w:rPr>
          <w:rFonts w:cs="Calibri"/>
          <w:color w:val="2F363D"/>
        </w:rPr>
        <w:t>} else {</w:t>
      </w:r>
    </w:p>
    <w:p w14:paraId="493D3C71" w14:textId="77777777" w:rsidR="00577280" w:rsidRPr="00C8041B" w:rsidRDefault="00577280" w:rsidP="00577280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 w:rsidRPr="00C8041B">
        <w:rPr>
          <w:rFonts w:cs="Calibri"/>
          <w:color w:val="000000"/>
        </w:rPr>
        <w:t xml:space="preserve">         </w:t>
      </w:r>
      <w:r>
        <w:rPr>
          <w:rFonts w:cs="Calibri"/>
          <w:color w:val="000000"/>
        </w:rPr>
        <w:t xml:space="preserve">   </w:t>
      </w:r>
      <w:r w:rsidRPr="00C8041B">
        <w:rPr>
          <w:rFonts w:cs="Calibri"/>
          <w:color w:val="000000"/>
        </w:rPr>
        <w:t xml:space="preserve">    </w:t>
      </w:r>
      <w:r w:rsidRPr="00C8041B">
        <w:rPr>
          <w:rFonts w:cs="Calibri"/>
          <w:color w:val="2F363D"/>
        </w:rPr>
        <w:t>if (</w:t>
      </w:r>
      <w:proofErr w:type="gramStart"/>
      <w:r w:rsidRPr="00C8041B">
        <w:rPr>
          <w:rFonts w:cs="Calibri"/>
          <w:color w:val="2F363D"/>
        </w:rPr>
        <w:t>order !</w:t>
      </w:r>
      <w:proofErr w:type="gramEnd"/>
      <w:r w:rsidRPr="00C8041B">
        <w:rPr>
          <w:rFonts w:cs="Calibri"/>
          <w:color w:val="2F363D"/>
        </w:rPr>
        <w:t>= NULL) {</w:t>
      </w:r>
    </w:p>
    <w:p w14:paraId="4D44890D" w14:textId="77777777" w:rsidR="00577280" w:rsidRDefault="00577280" w:rsidP="00577280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2F363D"/>
        </w:rPr>
      </w:pPr>
      <w:r w:rsidRPr="00C8041B">
        <w:rPr>
          <w:rFonts w:cs="Calibri"/>
          <w:color w:val="000000"/>
        </w:rPr>
        <w:t xml:space="preserve">            </w:t>
      </w:r>
      <w:r>
        <w:rPr>
          <w:rFonts w:cs="Calibri"/>
          <w:color w:val="000000"/>
        </w:rPr>
        <w:t xml:space="preserve">   </w:t>
      </w:r>
      <w:r w:rsidRPr="00C8041B">
        <w:rPr>
          <w:rFonts w:cs="Calibri"/>
          <w:color w:val="000000"/>
        </w:rPr>
        <w:t xml:space="preserve">    </w:t>
      </w:r>
      <w:r w:rsidRPr="00C8041B">
        <w:rPr>
          <w:rFonts w:cs="Calibri"/>
          <w:color w:val="2F363D"/>
        </w:rPr>
        <w:t xml:space="preserve">//TODO: display relevant fields from </w:t>
      </w:r>
      <w:proofErr w:type="spellStart"/>
      <w:r w:rsidRPr="00C8041B">
        <w:rPr>
          <w:rFonts w:cs="Calibri"/>
          <w:color w:val="2F363D"/>
        </w:rPr>
        <w:t>GDOrderResponse</w:t>
      </w:r>
      <w:proofErr w:type="spellEnd"/>
      <w:r w:rsidRPr="00E523AA">
        <w:rPr>
          <w:rFonts w:cs="Calibri"/>
          <w:color w:val="2F363D"/>
        </w:rPr>
        <w:t xml:space="preserve"> </w:t>
      </w:r>
    </w:p>
    <w:p w14:paraId="594A94EF" w14:textId="77777777" w:rsidR="00577280" w:rsidRPr="000C4F69" w:rsidRDefault="00577280" w:rsidP="00577280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2F363D"/>
        </w:rPr>
      </w:pPr>
      <w:r w:rsidRPr="00E523AA">
        <w:rPr>
          <w:rFonts w:cs="Calibri"/>
          <w:color w:val="000000"/>
        </w:rPr>
        <w:t xml:space="preserve">     </w:t>
      </w: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</w:r>
      <w:r w:rsidRPr="00E523AA">
        <w:rPr>
          <w:rFonts w:cs="Calibri"/>
          <w:color w:val="000000"/>
        </w:rPr>
        <w:t xml:space="preserve"> </w:t>
      </w:r>
      <w:r w:rsidRPr="00E523AA">
        <w:rPr>
          <w:rFonts w:cs="Calibri"/>
          <w:color w:val="2F363D"/>
        </w:rPr>
        <w:t>}</w:t>
      </w:r>
    </w:p>
    <w:p w14:paraId="1D406D2B" w14:textId="77777777" w:rsidR="00577280" w:rsidRPr="00E523AA" w:rsidRDefault="00577280" w:rsidP="00577280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>
        <w:rPr>
          <w:rFonts w:cs="Calibri"/>
          <w:color w:val="000000"/>
        </w:rPr>
        <w:tab/>
      </w:r>
      <w:r w:rsidRPr="00E523AA">
        <w:rPr>
          <w:rFonts w:cs="Calibri"/>
          <w:color w:val="000000"/>
        </w:rPr>
        <w:t xml:space="preserve">     </w:t>
      </w:r>
      <w:r w:rsidRPr="00E523AA">
        <w:rPr>
          <w:rFonts w:cs="Calibri"/>
          <w:color w:val="2F363D"/>
        </w:rPr>
        <w:t>}</w:t>
      </w:r>
    </w:p>
    <w:p w14:paraId="4BA8C404" w14:textId="77777777" w:rsidR="00577280" w:rsidRDefault="00577280" w:rsidP="00577280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 w:rsidRPr="00E523AA">
        <w:rPr>
          <w:rFonts w:cs="Calibri"/>
          <w:color w:val="000000"/>
        </w:rPr>
        <w:t xml:space="preserve">     </w:t>
      </w:r>
      <w:r>
        <w:rPr>
          <w:rFonts w:cs="Calibri"/>
          <w:color w:val="000000"/>
        </w:rPr>
        <w:tab/>
      </w:r>
      <w:r w:rsidRPr="00E523AA">
        <w:rPr>
          <w:rFonts w:cs="Calibri"/>
          <w:color w:val="2F363D"/>
        </w:rPr>
        <w:t>}</w:t>
      </w:r>
    </w:p>
    <w:p w14:paraId="73CE882C" w14:textId="7CD60641" w:rsidR="00577280" w:rsidRPr="00577280" w:rsidRDefault="00577280" w:rsidP="00577280">
      <w:pPr>
        <w:rPr>
          <w:rFonts w:cs="Calibri"/>
          <w:color w:val="2F363D"/>
        </w:rPr>
      </w:pPr>
    </w:p>
    <w:p w14:paraId="33ADC69D" w14:textId="77777777" w:rsidR="00577280" w:rsidRPr="00577280" w:rsidRDefault="00577280" w:rsidP="00577280"/>
    <w:p w14:paraId="38D2CAA4" w14:textId="458A699C" w:rsidR="001D31CF" w:rsidRDefault="00AE56F7" w:rsidP="00D1465C">
      <w:pPr>
        <w:pStyle w:val="Heading3"/>
        <w:numPr>
          <w:ilvl w:val="3"/>
          <w:numId w:val="44"/>
        </w:numPr>
      </w:pPr>
      <w:bookmarkStart w:id="70" w:name="_Toc67583113"/>
      <w:r>
        <w:t>Cancel Order</w:t>
      </w:r>
      <w:r w:rsidR="00577280">
        <w:t xml:space="preserve"> (</w:t>
      </w:r>
      <w:r w:rsidR="00577280" w:rsidRPr="00577280">
        <w:rPr>
          <w:color w:val="FF0000"/>
        </w:rPr>
        <w:t>Optional for Mobile SDK</w:t>
      </w:r>
      <w:r w:rsidR="00577280">
        <w:t>)</w:t>
      </w:r>
      <w:r>
        <w:t>:</w:t>
      </w:r>
      <w:bookmarkEnd w:id="70"/>
    </w:p>
    <w:p w14:paraId="6A025C36" w14:textId="77777777" w:rsidR="00577280" w:rsidRPr="00577280" w:rsidRDefault="00577280" w:rsidP="00577280"/>
    <w:p w14:paraId="09B4CE5F" w14:textId="551B3CA0" w:rsidR="001D31CF" w:rsidRDefault="001D31CF" w:rsidP="001D31CF">
      <w:r>
        <w:t xml:space="preserve">If the </w:t>
      </w:r>
      <w:r>
        <w:rPr>
          <w:b/>
          <w:bCs/>
        </w:rPr>
        <w:t>status</w:t>
      </w:r>
      <w:r>
        <w:t xml:space="preserve"> response of the </w:t>
      </w:r>
      <w:proofErr w:type="spellStart"/>
      <w:r w:rsidRPr="0031657C">
        <w:rPr>
          <w:b/>
          <w:bCs/>
        </w:rPr>
        <w:t>GDOrderResponse</w:t>
      </w:r>
      <w:proofErr w:type="spellEnd"/>
      <w:r>
        <w:t xml:space="preserve"> is “</w:t>
      </w:r>
      <w:r>
        <w:rPr>
          <w:rFonts w:ascii="Menlo" w:hAnsi="Menlo" w:cs="Menlo"/>
          <w:color w:val="C41A16"/>
          <w:sz w:val="24"/>
          <w:szCs w:val="24"/>
        </w:rPr>
        <w:t>InProgress</w:t>
      </w:r>
      <w:r>
        <w:t xml:space="preserve">” the payment can be Cancelled. This is done automatically by the SDK </w:t>
      </w:r>
      <w:proofErr w:type="gramStart"/>
      <w:r>
        <w:t>and also</w:t>
      </w:r>
      <w:proofErr w:type="gramEnd"/>
      <w:r>
        <w:t xml:space="preserve"> by the payment gateway after the config </w:t>
      </w:r>
      <w:proofErr w:type="spellStart"/>
      <w:r>
        <w:rPr>
          <w:rFonts w:ascii="Menlo" w:hAnsi="Menlo" w:cs="Menlo"/>
          <w:color w:val="0F68A0"/>
          <w:sz w:val="24"/>
          <w:szCs w:val="24"/>
        </w:rPr>
        <w:t>hppDefaultTimeout</w:t>
      </w:r>
      <w:proofErr w:type="spellEnd"/>
      <w:r>
        <w:t xml:space="preserve"> period for every uncompleted order, so you don’t need to use this method.</w:t>
      </w:r>
    </w:p>
    <w:p w14:paraId="108CDD2E" w14:textId="073E5DFF" w:rsidR="001D31CF" w:rsidRDefault="001D31CF" w:rsidP="000B4F43"/>
    <w:p w14:paraId="26BBAA6D" w14:textId="77777777" w:rsidR="00082E03" w:rsidRDefault="00082E03" w:rsidP="00082E03">
      <w:r>
        <w:t>Example Swift:</w:t>
      </w:r>
    </w:p>
    <w:p w14:paraId="2DEB6A32" w14:textId="77777777" w:rsidR="00871365" w:rsidRDefault="00871365" w:rsidP="00082E03"/>
    <w:p w14:paraId="0885EF0B" w14:textId="62DF5C79" w:rsidR="00082E03" w:rsidRDefault="00692E2B" w:rsidP="00082E03">
      <w:r w:rsidRPr="002300D0">
        <w:rPr>
          <w:rFonts w:ascii="Consolas" w:hAnsi="Consolas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758592" behindDoc="1" locked="0" layoutInCell="1" allowOverlap="1" wp14:anchorId="2C18FD1E" wp14:editId="34557436">
                <wp:simplePos x="0" y="0"/>
                <wp:positionH relativeFrom="margin">
                  <wp:posOffset>-163286</wp:posOffset>
                </wp:positionH>
                <wp:positionV relativeFrom="paragraph">
                  <wp:posOffset>100330</wp:posOffset>
                </wp:positionV>
                <wp:extent cx="6159500" cy="2751364"/>
                <wp:effectExtent l="0" t="0" r="12700" b="1778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9500" cy="2751364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5D1851" id="Rectangle 33" o:spid="_x0000_s1026" style="position:absolute;margin-left:-12.85pt;margin-top:7.9pt;width:485pt;height:216.65pt;z-index:-251557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" fillcolor="#e7e6e6 [3214]" strokecolor="white [3212]" strokeweight="1pt">
                <w10:wrap anchorx="margin"/>
              </v:rect>
            </w:pict>
          </mc:Fallback>
        </mc:AlternateContent>
      </w:r>
    </w:p>
    <w:p w14:paraId="15302B80" w14:textId="4B376359" w:rsidR="00082E03" w:rsidRDefault="00082E03" w:rsidP="00082E03">
      <w:proofErr w:type="spellStart"/>
      <w:r>
        <w:t>GeideaPaymentAPI.cancel</w:t>
      </w:r>
      <w:proofErr w:type="spellEnd"/>
      <w:r>
        <w:t xml:space="preserve">(with: </w:t>
      </w:r>
      <w:proofErr w:type="spellStart"/>
      <w:r>
        <w:t>orderId</w:t>
      </w:r>
      <w:proofErr w:type="spellEnd"/>
      <w:r>
        <w:t xml:space="preserve">, </w:t>
      </w:r>
      <w:proofErr w:type="spellStart"/>
      <w:r>
        <w:t>navController</w:t>
      </w:r>
      <w:proofErr w:type="spellEnd"/>
      <w:r>
        <w:t xml:space="preserve">: self as </w:t>
      </w:r>
      <w:proofErr w:type="spellStart"/>
      <w:r>
        <w:t>UIViewController</w:t>
      </w:r>
      <w:proofErr w:type="spellEnd"/>
      <w:r>
        <w:t xml:space="preserve"> or </w:t>
      </w:r>
      <w:proofErr w:type="spellStart"/>
      <w:r>
        <w:t>navigationController</w:t>
      </w:r>
      <w:proofErr w:type="spellEnd"/>
      <w:r>
        <w:t xml:space="preserve"> as </w:t>
      </w:r>
      <w:proofErr w:type="spellStart"/>
      <w:r>
        <w:t>UINavigationController</w:t>
      </w:r>
      <w:proofErr w:type="spellEnd"/>
      <w:r>
        <w:t>, completion: response, error in {</w:t>
      </w:r>
    </w:p>
    <w:p w14:paraId="7401914F" w14:textId="77777777" w:rsidR="00082E03" w:rsidRDefault="00082E03" w:rsidP="00082E03">
      <w:r>
        <w:tab/>
      </w:r>
      <w:proofErr w:type="spellStart"/>
      <w:proofErr w:type="gramStart"/>
      <w:r>
        <w:t>DispatchQueue.main.async</w:t>
      </w:r>
      <w:proofErr w:type="spellEnd"/>
      <w:proofErr w:type="gramEnd"/>
      <w:r>
        <w:t xml:space="preserve"> {</w:t>
      </w:r>
    </w:p>
    <w:p w14:paraId="7B306C4C" w14:textId="77777777" w:rsidR="00082E03" w:rsidRDefault="00082E03" w:rsidP="00082E03">
      <w:r>
        <w:tab/>
      </w:r>
      <w:r>
        <w:tab/>
      </w:r>
      <w:proofErr w:type="spellStart"/>
      <w:proofErr w:type="gramStart"/>
      <w:r>
        <w:t>DispatchQueue.main.async</w:t>
      </w:r>
      <w:proofErr w:type="spellEnd"/>
      <w:proofErr w:type="gramEnd"/>
      <w:r>
        <w:t xml:space="preserve"> {</w:t>
      </w:r>
    </w:p>
    <w:p w14:paraId="0BB78F55" w14:textId="77777777" w:rsidR="00082E03" w:rsidRDefault="00082E03" w:rsidP="00082E03">
      <w:r>
        <w:tab/>
      </w:r>
      <w:r>
        <w:tab/>
        <w:t>If let err = error {</w:t>
      </w:r>
    </w:p>
    <w:p w14:paraId="1C025CC3" w14:textId="77777777" w:rsidR="00082E03" w:rsidRDefault="00082E03" w:rsidP="00082E03">
      <w:r>
        <w:tab/>
      </w:r>
      <w:r>
        <w:tab/>
      </w:r>
      <w:r>
        <w:tab/>
        <w:t xml:space="preserve">If </w:t>
      </w:r>
      <w:proofErr w:type="spellStart"/>
      <w:proofErr w:type="gramStart"/>
      <w:r>
        <w:t>err.errors</w:t>
      </w:r>
      <w:proofErr w:type="gramEnd"/>
      <w:r>
        <w:t>.isEmpty</w:t>
      </w:r>
      <w:proofErr w:type="spellEnd"/>
      <w:r>
        <w:t xml:space="preserve"> {</w:t>
      </w:r>
    </w:p>
    <w:p w14:paraId="21AD771D" w14:textId="77777777" w:rsidR="00082E03" w:rsidRDefault="00082E03" w:rsidP="00082E03">
      <w:r>
        <w:tab/>
      </w:r>
      <w:r>
        <w:tab/>
      </w:r>
      <w:r>
        <w:tab/>
        <w:t xml:space="preserve">     //TODO: display relevant fields from </w:t>
      </w:r>
      <w:proofErr w:type="spellStart"/>
      <w:r>
        <w:t>GDErrorResponse</w:t>
      </w:r>
      <w:proofErr w:type="spellEnd"/>
      <w:r>
        <w:t xml:space="preserve"> as title, </w:t>
      </w:r>
      <w:proofErr w:type="spellStart"/>
      <w:r>
        <w:t>responseMessage</w:t>
      </w:r>
      <w:proofErr w:type="spellEnd"/>
      <w:r>
        <w:t xml:space="preserve">, </w:t>
      </w:r>
      <w:proofErr w:type="spellStart"/>
      <w:r>
        <w:t>responseCode</w:t>
      </w:r>
      <w:proofErr w:type="spellEnd"/>
      <w:r>
        <w:t xml:space="preserve">, </w:t>
      </w:r>
      <w:proofErr w:type="spellStart"/>
      <w:r>
        <w:t>detailedResponseMessage</w:t>
      </w:r>
      <w:proofErr w:type="spellEnd"/>
      <w:r>
        <w:t xml:space="preserve">, </w:t>
      </w:r>
      <w:proofErr w:type="spellStart"/>
      <w:r>
        <w:t>detailedResponseCode</w:t>
      </w:r>
      <w:proofErr w:type="spellEnd"/>
      <w:r>
        <w:t>: String</w:t>
      </w:r>
    </w:p>
    <w:p w14:paraId="16BF57F3" w14:textId="77777777" w:rsidR="00082E03" w:rsidRDefault="00082E03" w:rsidP="00082E03">
      <w:pPr>
        <w:ind w:left="1440" w:firstLine="720"/>
      </w:pPr>
      <w:r>
        <w:t>} else {</w:t>
      </w:r>
    </w:p>
    <w:p w14:paraId="459DB289" w14:textId="77777777" w:rsidR="00082E03" w:rsidRDefault="00082E03" w:rsidP="00082E03">
      <w:pPr>
        <w:ind w:left="2160"/>
      </w:pPr>
      <w:r>
        <w:t xml:space="preserve">     //TODO: display relevant fields from </w:t>
      </w:r>
      <w:proofErr w:type="spellStart"/>
      <w:r>
        <w:t>GDErrorResponse</w:t>
      </w:r>
      <w:proofErr w:type="spellEnd"/>
      <w:r>
        <w:t xml:space="preserve"> as title, errors</w:t>
      </w:r>
    </w:p>
    <w:p w14:paraId="4DD70085" w14:textId="77777777" w:rsidR="00082E03" w:rsidRDefault="00082E03" w:rsidP="00082E03">
      <w:pPr>
        <w:ind w:left="1440" w:firstLine="720"/>
      </w:pPr>
      <w:r>
        <w:t>}</w:t>
      </w:r>
    </w:p>
    <w:p w14:paraId="2F4ED39F" w14:textId="520C85BA" w:rsidR="00082E03" w:rsidRDefault="00082E03" w:rsidP="00692E2B">
      <w:pPr>
        <w:ind w:left="720" w:firstLine="720"/>
      </w:pPr>
      <w:r>
        <w:t xml:space="preserve">} </w:t>
      </w:r>
    </w:p>
    <w:p w14:paraId="7E194CA8" w14:textId="77777777" w:rsidR="00082E03" w:rsidRDefault="00082E03" w:rsidP="00082E03">
      <w:r>
        <w:t xml:space="preserve">          } </w:t>
      </w:r>
    </w:p>
    <w:p w14:paraId="2B9EB754" w14:textId="77777777" w:rsidR="00082E03" w:rsidRDefault="00082E03" w:rsidP="00082E03">
      <w:r>
        <w:t>})</w:t>
      </w:r>
    </w:p>
    <w:p w14:paraId="02EBD362" w14:textId="77777777" w:rsidR="00082E03" w:rsidRDefault="00082E03" w:rsidP="00082E03"/>
    <w:p w14:paraId="7EA8A47F" w14:textId="77777777" w:rsidR="00082E03" w:rsidRDefault="00082E03" w:rsidP="000B4F43"/>
    <w:p w14:paraId="0F506168" w14:textId="3A67BD4D" w:rsidR="00F37FB9" w:rsidRPr="00290D1F" w:rsidRDefault="00692E2B" w:rsidP="00290D1F">
      <w:r>
        <w:t>Example Objective C:</w:t>
      </w:r>
    </w:p>
    <w:p w14:paraId="65BC4D62" w14:textId="77777777" w:rsidR="00E078B2" w:rsidRDefault="00E078B2" w:rsidP="00692E2B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2F363D"/>
        </w:rPr>
      </w:pPr>
    </w:p>
    <w:p w14:paraId="15681322" w14:textId="6723DC03" w:rsidR="00692E2B" w:rsidRPr="00C8041B" w:rsidRDefault="00692E2B" w:rsidP="00692E2B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 w:rsidRPr="00C8041B">
        <w:rPr>
          <w:rFonts w:cs="Calibri"/>
          <w:color w:val="2F363D"/>
        </w:rPr>
        <w:t>[</w:t>
      </w:r>
      <w:proofErr w:type="spellStart"/>
      <w:r w:rsidRPr="00C8041B">
        <w:rPr>
          <w:rFonts w:cs="Calibri"/>
          <w:color w:val="2F363D"/>
        </w:rPr>
        <w:t>GeideaPaymentAPI</w:t>
      </w:r>
      <w:proofErr w:type="spellEnd"/>
      <w:r w:rsidRPr="00C8041B">
        <w:rPr>
          <w:rFonts w:cs="Calibri"/>
          <w:color w:val="2F363D"/>
        </w:rPr>
        <w:t xml:space="preserve"> </w:t>
      </w:r>
      <w:proofErr w:type="spellStart"/>
      <w:r>
        <w:rPr>
          <w:rFonts w:cs="Calibri"/>
          <w:color w:val="2F363D"/>
        </w:rPr>
        <w:t>cancelWith</w:t>
      </w:r>
      <w:proofErr w:type="spellEnd"/>
      <w:r w:rsidRPr="00C8041B">
        <w:rPr>
          <w:rFonts w:cs="Calibri"/>
          <w:color w:val="2F363D"/>
        </w:rPr>
        <w:t>:</w:t>
      </w:r>
      <w:r>
        <w:rPr>
          <w:rFonts w:cs="Calibri"/>
          <w:color w:val="2F363D"/>
        </w:rPr>
        <w:t xml:space="preserve"> </w:t>
      </w:r>
      <w:proofErr w:type="spellStart"/>
      <w:r>
        <w:rPr>
          <w:rFonts w:cs="Calibri"/>
          <w:color w:val="2F363D"/>
        </w:rPr>
        <w:t>orderId</w:t>
      </w:r>
      <w:proofErr w:type="spellEnd"/>
      <w:r w:rsidRPr="00C8041B">
        <w:rPr>
          <w:rFonts w:cs="Calibri"/>
          <w:color w:val="2F363D"/>
        </w:rPr>
        <w:t xml:space="preserve"> </w:t>
      </w:r>
      <w:proofErr w:type="spellStart"/>
      <w:r w:rsidRPr="00C8041B">
        <w:rPr>
          <w:rFonts w:cs="Calibri"/>
          <w:color w:val="2F363D"/>
        </w:rPr>
        <w:t>navController</w:t>
      </w:r>
      <w:proofErr w:type="spellEnd"/>
      <w:r w:rsidRPr="00C8041B">
        <w:rPr>
          <w:rFonts w:cs="Calibri"/>
          <w:color w:val="2F363D"/>
        </w:rPr>
        <w:t xml:space="preserve">: </w:t>
      </w:r>
      <w:r>
        <w:t xml:space="preserve">self as </w:t>
      </w:r>
      <w:proofErr w:type="spellStart"/>
      <w:r>
        <w:t>UIViewController</w:t>
      </w:r>
      <w:proofErr w:type="spellEnd"/>
      <w:r>
        <w:t xml:space="preserve"> or </w:t>
      </w:r>
      <w:proofErr w:type="spellStart"/>
      <w:r>
        <w:t>navigationController</w:t>
      </w:r>
      <w:proofErr w:type="spellEnd"/>
      <w:r>
        <w:t xml:space="preserve"> as </w:t>
      </w:r>
      <w:proofErr w:type="spellStart"/>
      <w:r>
        <w:t>UINavigationController</w:t>
      </w:r>
      <w:proofErr w:type="spellEnd"/>
      <w:r>
        <w:t xml:space="preserve"> </w:t>
      </w:r>
      <w:r w:rsidRPr="00C8041B">
        <w:rPr>
          <w:rFonts w:cs="Calibri"/>
          <w:color w:val="2F363D"/>
        </w:rPr>
        <w:t>completion:</w:t>
      </w:r>
      <w:r>
        <w:rPr>
          <w:rFonts w:cs="Calibri"/>
          <w:color w:val="2F363D"/>
        </w:rPr>
        <w:t xml:space="preserve"> </w:t>
      </w:r>
      <w:proofErr w:type="gramStart"/>
      <w:r w:rsidRPr="00C8041B">
        <w:rPr>
          <w:rFonts w:cs="Calibri"/>
          <w:color w:val="2F363D"/>
        </w:rPr>
        <w:t>^(</w:t>
      </w:r>
      <w:proofErr w:type="spellStart"/>
      <w:proofErr w:type="gramEnd"/>
      <w:r w:rsidRPr="00C8041B">
        <w:rPr>
          <w:rFonts w:cs="Calibri"/>
          <w:color w:val="2F363D"/>
        </w:rPr>
        <w:t>GD</w:t>
      </w:r>
      <w:r>
        <w:rPr>
          <w:rFonts w:cs="Calibri"/>
          <w:color w:val="2F363D"/>
        </w:rPr>
        <w:t>Cancel</w:t>
      </w:r>
      <w:r w:rsidRPr="00C8041B">
        <w:rPr>
          <w:rFonts w:cs="Calibri"/>
          <w:color w:val="2F363D"/>
        </w:rPr>
        <w:t>Response</w:t>
      </w:r>
      <w:proofErr w:type="spellEnd"/>
      <w:r w:rsidRPr="00C8041B">
        <w:rPr>
          <w:rFonts w:cs="Calibri"/>
          <w:color w:val="2F363D"/>
        </w:rPr>
        <w:t xml:space="preserve">* </w:t>
      </w:r>
      <w:r>
        <w:rPr>
          <w:rFonts w:cs="Calibri"/>
          <w:color w:val="2F363D"/>
        </w:rPr>
        <w:t>cancel</w:t>
      </w:r>
      <w:r w:rsidRPr="00C8041B">
        <w:rPr>
          <w:rFonts w:cs="Calibri"/>
          <w:color w:val="2F363D"/>
        </w:rPr>
        <w:t xml:space="preserve">, </w:t>
      </w:r>
      <w:proofErr w:type="spellStart"/>
      <w:r w:rsidRPr="00C8041B">
        <w:rPr>
          <w:rFonts w:cs="Calibri"/>
          <w:color w:val="2F363D"/>
        </w:rPr>
        <w:t>GDErrorResponse</w:t>
      </w:r>
      <w:proofErr w:type="spellEnd"/>
      <w:r w:rsidRPr="00C8041B">
        <w:rPr>
          <w:rFonts w:cs="Calibri"/>
          <w:color w:val="2F363D"/>
        </w:rPr>
        <w:t xml:space="preserve">* error) </w:t>
      </w:r>
      <w:r>
        <w:rPr>
          <w:rFonts w:cs="Calibri"/>
          <w:color w:val="2F363D"/>
        </w:rPr>
        <w:t xml:space="preserve"> </w:t>
      </w:r>
      <w:r w:rsidRPr="00C8041B">
        <w:rPr>
          <w:rFonts w:cs="Calibri"/>
          <w:color w:val="2F363D"/>
        </w:rPr>
        <w:t>{</w:t>
      </w:r>
    </w:p>
    <w:p w14:paraId="05D94C37" w14:textId="0960239A" w:rsidR="00692E2B" w:rsidRDefault="00692E2B" w:rsidP="00692E2B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 w:rsidRPr="00C8041B">
        <w:rPr>
          <w:rFonts w:cs="Calibri"/>
          <w:color w:val="000000"/>
        </w:rPr>
        <w:t xml:space="preserve">         </w:t>
      </w:r>
      <w:r w:rsidRPr="00C8041B">
        <w:rPr>
          <w:rFonts w:cs="Calibri"/>
          <w:color w:val="2F363D"/>
        </w:rPr>
        <w:t>if (</w:t>
      </w:r>
      <w:proofErr w:type="gramStart"/>
      <w:r w:rsidRPr="00C8041B">
        <w:rPr>
          <w:rFonts w:cs="Calibri"/>
          <w:color w:val="2F363D"/>
        </w:rPr>
        <w:t>error !</w:t>
      </w:r>
      <w:proofErr w:type="gramEnd"/>
      <w:r w:rsidRPr="00C8041B">
        <w:rPr>
          <w:rFonts w:cs="Calibri"/>
          <w:color w:val="2F363D"/>
        </w:rPr>
        <w:t>= NULL) {</w:t>
      </w:r>
    </w:p>
    <w:p w14:paraId="49230326" w14:textId="44175C9A" w:rsidR="00692E2B" w:rsidRPr="00692E2B" w:rsidRDefault="00E078B2" w:rsidP="00692E2B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 w:rsidRPr="002300D0">
        <w:rPr>
          <w:rFonts w:ascii="Consolas" w:hAnsi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0640" behindDoc="1" locked="0" layoutInCell="1" allowOverlap="1" wp14:anchorId="638C99D6" wp14:editId="7249F8A2">
                <wp:simplePos x="0" y="0"/>
                <wp:positionH relativeFrom="margin">
                  <wp:posOffset>-269149</wp:posOffset>
                </wp:positionH>
                <wp:positionV relativeFrom="paragraph">
                  <wp:posOffset>-740047</wp:posOffset>
                </wp:positionV>
                <wp:extent cx="6159500" cy="1477736"/>
                <wp:effectExtent l="0" t="0" r="12700" b="825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9500" cy="1477736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946B7B" id="Rectangle 34" o:spid="_x0000_s1026" style="position:absolute;margin-left:-21.2pt;margin-top:-58.25pt;width:485pt;height:116.35pt;z-index:-251555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" fillcolor="#e7e6e6 [3214]" strokecolor="white [3212]" strokeweight="1pt">
                <w10:wrap anchorx="margin"/>
              </v:rect>
            </w:pict>
          </mc:Fallback>
        </mc:AlternateContent>
      </w:r>
      <w:r w:rsidR="00692E2B" w:rsidRPr="00C8041B">
        <w:rPr>
          <w:rFonts w:cs="Calibri"/>
          <w:color w:val="000000"/>
        </w:rPr>
        <w:t xml:space="preserve">        </w:t>
      </w:r>
      <w:r w:rsidR="00692E2B">
        <w:rPr>
          <w:rFonts w:cs="Calibri"/>
          <w:color w:val="000000"/>
        </w:rPr>
        <w:t xml:space="preserve"> </w:t>
      </w:r>
      <w:r w:rsidR="00692E2B" w:rsidRPr="00C8041B">
        <w:rPr>
          <w:rFonts w:cs="Calibri"/>
          <w:color w:val="000000"/>
        </w:rPr>
        <w:t xml:space="preserve">  </w:t>
      </w:r>
      <w:r w:rsidR="00692E2B" w:rsidRPr="00C8041B">
        <w:rPr>
          <w:rFonts w:cs="Calibri"/>
          <w:color w:val="2F363D"/>
        </w:rPr>
        <w:t xml:space="preserve">if </w:t>
      </w:r>
      <w:proofErr w:type="gramStart"/>
      <w:r w:rsidR="00692E2B" w:rsidRPr="00C8041B">
        <w:rPr>
          <w:rFonts w:cs="Calibri"/>
          <w:color w:val="2F363D"/>
        </w:rPr>
        <w:t>(!</w:t>
      </w:r>
      <w:proofErr w:type="spellStart"/>
      <w:r w:rsidR="00692E2B" w:rsidRPr="00C8041B">
        <w:rPr>
          <w:rFonts w:cs="Calibri"/>
          <w:color w:val="2F363D"/>
        </w:rPr>
        <w:t>error</w:t>
      </w:r>
      <w:proofErr w:type="gramEnd"/>
      <w:r w:rsidR="00692E2B" w:rsidRPr="00C8041B">
        <w:rPr>
          <w:rFonts w:cs="Calibri"/>
          <w:color w:val="2F363D"/>
        </w:rPr>
        <w:t>.errors</w:t>
      </w:r>
      <w:proofErr w:type="spellEnd"/>
      <w:r w:rsidR="00692E2B" w:rsidRPr="00C8041B">
        <w:rPr>
          <w:rFonts w:cs="Calibri"/>
          <w:color w:val="2F363D"/>
        </w:rPr>
        <w:t xml:space="preserve"> || !</w:t>
      </w:r>
      <w:proofErr w:type="spellStart"/>
      <w:r w:rsidR="00692E2B" w:rsidRPr="00C8041B">
        <w:rPr>
          <w:rFonts w:cs="Calibri"/>
          <w:color w:val="2F363D"/>
        </w:rPr>
        <w:t>error.errors.count</w:t>
      </w:r>
      <w:proofErr w:type="spellEnd"/>
      <w:r w:rsidR="00692E2B" w:rsidRPr="00C8041B">
        <w:rPr>
          <w:rFonts w:cs="Calibri"/>
          <w:color w:val="2F363D"/>
        </w:rPr>
        <w:t>) {</w:t>
      </w:r>
    </w:p>
    <w:p w14:paraId="053AC5C6" w14:textId="77777777" w:rsidR="00692E2B" w:rsidRDefault="00692E2B" w:rsidP="00692E2B">
      <w:pPr>
        <w:tabs>
          <w:tab w:val="left" w:pos="593"/>
        </w:tabs>
        <w:autoSpaceDE w:val="0"/>
        <w:autoSpaceDN w:val="0"/>
        <w:adjustRightInd w:val="0"/>
        <w:spacing w:line="240" w:lineRule="auto"/>
        <w:ind w:firstLine="593"/>
        <w:rPr>
          <w:rFonts w:cs="Calibri"/>
          <w:color w:val="000000"/>
        </w:rPr>
      </w:pPr>
      <w:r>
        <w:tab/>
      </w:r>
      <w:r>
        <w:tab/>
        <w:t xml:space="preserve">//TODO: display relevant fields from </w:t>
      </w:r>
      <w:proofErr w:type="spellStart"/>
      <w:r>
        <w:t>GDErrorResponse</w:t>
      </w:r>
      <w:proofErr w:type="spellEnd"/>
      <w:r>
        <w:t xml:space="preserve"> </w:t>
      </w:r>
      <w:r w:rsidRPr="00C8041B">
        <w:rPr>
          <w:rFonts w:cs="Calibri"/>
          <w:color w:val="000000"/>
        </w:rPr>
        <w:t xml:space="preserve"> </w:t>
      </w:r>
    </w:p>
    <w:p w14:paraId="3A9124DC" w14:textId="77777777" w:rsidR="00692E2B" w:rsidRDefault="00692E2B" w:rsidP="00692E2B">
      <w:pPr>
        <w:tabs>
          <w:tab w:val="left" w:pos="593"/>
        </w:tabs>
        <w:autoSpaceDE w:val="0"/>
        <w:autoSpaceDN w:val="0"/>
        <w:adjustRightInd w:val="0"/>
        <w:spacing w:line="240" w:lineRule="auto"/>
        <w:ind w:firstLine="593"/>
      </w:pPr>
      <w:r>
        <w:rPr>
          <w:rFonts w:cs="Calibri"/>
          <w:color w:val="000000"/>
        </w:rPr>
        <w:tab/>
        <w:t xml:space="preserve"> </w:t>
      </w:r>
      <w:r w:rsidRPr="00C8041B">
        <w:rPr>
          <w:rFonts w:cs="Calibri"/>
          <w:color w:val="000000"/>
        </w:rPr>
        <w:t xml:space="preserve">  </w:t>
      </w:r>
      <w:r w:rsidRPr="00C8041B">
        <w:rPr>
          <w:rFonts w:cs="Calibri"/>
          <w:color w:val="2F363D"/>
        </w:rPr>
        <w:t>} else {</w:t>
      </w:r>
      <w:r>
        <w:t xml:space="preserve"> </w:t>
      </w:r>
    </w:p>
    <w:p w14:paraId="01207E9F" w14:textId="71058D25" w:rsidR="00692E2B" w:rsidRPr="00692E2B" w:rsidRDefault="00692E2B" w:rsidP="00692E2B">
      <w:pPr>
        <w:tabs>
          <w:tab w:val="left" w:pos="593"/>
        </w:tabs>
        <w:autoSpaceDE w:val="0"/>
        <w:autoSpaceDN w:val="0"/>
        <w:adjustRightInd w:val="0"/>
        <w:spacing w:line="240" w:lineRule="auto"/>
        <w:ind w:firstLine="593"/>
        <w:rPr>
          <w:rFonts w:cs="Calibri"/>
          <w:color w:val="2F363D"/>
        </w:rPr>
      </w:pPr>
      <w:r>
        <w:t xml:space="preserve">           //TODO: display relevant fields from </w:t>
      </w:r>
      <w:proofErr w:type="spellStart"/>
      <w:r>
        <w:t>GDErrorResponse</w:t>
      </w:r>
      <w:proofErr w:type="spellEnd"/>
      <w:r>
        <w:t xml:space="preserve"> as title, </w:t>
      </w:r>
      <w:proofErr w:type="gramStart"/>
      <w:r>
        <w:t>errors }</w:t>
      </w:r>
      <w:proofErr w:type="gramEnd"/>
      <w:r>
        <w:t>}}</w:t>
      </w:r>
    </w:p>
    <w:p w14:paraId="22325CD8" w14:textId="77777777" w:rsidR="00692E2B" w:rsidRDefault="00692E2B" w:rsidP="00692E2B">
      <w:pPr>
        <w:tabs>
          <w:tab w:val="left" w:pos="593"/>
        </w:tabs>
        <w:autoSpaceDE w:val="0"/>
        <w:autoSpaceDN w:val="0"/>
        <w:adjustRightInd w:val="0"/>
        <w:spacing w:line="240" w:lineRule="auto"/>
        <w:ind w:firstLine="593"/>
        <w:rPr>
          <w:rFonts w:cs="Calibri"/>
          <w:color w:val="2F363D"/>
        </w:rPr>
      </w:pPr>
    </w:p>
    <w:p w14:paraId="3FFF3A20" w14:textId="2FD80E8B" w:rsidR="00082E03" w:rsidRDefault="00692E2B" w:rsidP="00577280">
      <w:pPr>
        <w:tabs>
          <w:tab w:val="left" w:pos="593"/>
        </w:tabs>
        <w:autoSpaceDE w:val="0"/>
        <w:autoSpaceDN w:val="0"/>
        <w:adjustRightInd w:val="0"/>
        <w:spacing w:line="240" w:lineRule="auto"/>
        <w:ind w:firstLine="593"/>
      </w:pPr>
      <w:r>
        <w:rPr>
          <w:rFonts w:cs="Calibri"/>
          <w:color w:val="2F363D"/>
        </w:rPr>
        <w:t xml:space="preserve">    </w:t>
      </w:r>
    </w:p>
    <w:p w14:paraId="45A2D005" w14:textId="3D65A4A8" w:rsidR="000C4F69" w:rsidRDefault="00290D1F" w:rsidP="00F37FB9">
      <w:pPr>
        <w:pStyle w:val="Heading3"/>
        <w:numPr>
          <w:ilvl w:val="2"/>
          <w:numId w:val="8"/>
        </w:numPr>
      </w:pPr>
      <w:bookmarkStart w:id="71" w:name="_Toc67583114"/>
      <w:r>
        <w:t>Pay Token Flow:</w:t>
      </w:r>
      <w:bookmarkEnd w:id="71"/>
    </w:p>
    <w:p w14:paraId="75D9D05A" w14:textId="7C3A3DFD" w:rsidR="000C4F69" w:rsidRDefault="000C4F69" w:rsidP="000C4F69">
      <w:r>
        <w:t xml:space="preserve">If the </w:t>
      </w:r>
      <w:proofErr w:type="spellStart"/>
      <w:r>
        <w:rPr>
          <w:b/>
          <w:bCs/>
        </w:rPr>
        <w:t>cardOnFIle</w:t>
      </w:r>
      <w:proofErr w:type="spellEnd"/>
      <w:r>
        <w:rPr>
          <w:b/>
          <w:bCs/>
        </w:rPr>
        <w:t xml:space="preserve"> </w:t>
      </w:r>
      <w:r>
        <w:t xml:space="preserve">field of the </w:t>
      </w:r>
      <w:proofErr w:type="spellStart"/>
      <w:r>
        <w:t>GeideaPaymentApi.pay</w:t>
      </w:r>
      <w:proofErr w:type="spellEnd"/>
      <w:r>
        <w:t xml:space="preserve"> </w:t>
      </w:r>
      <w:r w:rsidR="001C5A6A">
        <w:t>is</w:t>
      </w:r>
      <w:r>
        <w:t xml:space="preserve"> set to tru</w:t>
      </w:r>
      <w:r w:rsidR="0096493B">
        <w:t>e,</w:t>
      </w:r>
      <w:r>
        <w:t xml:space="preserve"> the </w:t>
      </w:r>
      <w:proofErr w:type="spellStart"/>
      <w:r w:rsidRPr="0096493B">
        <w:rPr>
          <w:b/>
          <w:bCs/>
        </w:rPr>
        <w:t>tokenId</w:t>
      </w:r>
      <w:proofErr w:type="spellEnd"/>
      <w:r>
        <w:t xml:space="preserve"> field </w:t>
      </w:r>
      <w:r w:rsidR="0096493B">
        <w:t xml:space="preserve">of the </w:t>
      </w:r>
      <w:proofErr w:type="spellStart"/>
      <w:r w:rsidR="0096493B" w:rsidRPr="0031657C">
        <w:rPr>
          <w:b/>
          <w:bCs/>
        </w:rPr>
        <w:t>GDOrderResponse</w:t>
      </w:r>
      <w:proofErr w:type="spellEnd"/>
      <w:r w:rsidR="0096493B">
        <w:rPr>
          <w:b/>
          <w:bCs/>
        </w:rPr>
        <w:t xml:space="preserve"> </w:t>
      </w:r>
      <w:r w:rsidR="008C65C1">
        <w:t>must be persisted.</w:t>
      </w:r>
    </w:p>
    <w:p w14:paraId="23C94CFF" w14:textId="6759A9F4" w:rsidR="008C65C1" w:rsidRDefault="008C65C1" w:rsidP="008C65C1">
      <w:r>
        <w:t>- there are two different flows for paying with card token:</w:t>
      </w:r>
    </w:p>
    <w:p w14:paraId="768B6539" w14:textId="1F31B7C2" w:rsidR="008C65C1" w:rsidRDefault="008C65C1" w:rsidP="008C65C1">
      <w:pPr>
        <w:pStyle w:val="ListParagraph"/>
        <w:numPr>
          <w:ilvl w:val="0"/>
          <w:numId w:val="40"/>
        </w:numPr>
      </w:pPr>
      <w:proofErr w:type="spellStart"/>
      <w:r>
        <w:t>InitiatedBy</w:t>
      </w:r>
      <w:proofErr w:type="spellEnd"/>
      <w:r>
        <w:t xml:space="preserve">: </w:t>
      </w:r>
      <w:r w:rsidRPr="008C65C1">
        <w:rPr>
          <w:b/>
          <w:bCs/>
        </w:rPr>
        <w:t>Internet</w:t>
      </w:r>
      <w:r w:rsidR="00F01613">
        <w:t xml:space="preserve"> – Single payment</w:t>
      </w:r>
      <w:r w:rsidR="00AE56F7">
        <w:t xml:space="preserve">, </w:t>
      </w:r>
      <w:proofErr w:type="spellStart"/>
      <w:r w:rsidR="002215EC">
        <w:t>agreementId</w:t>
      </w:r>
      <w:proofErr w:type="spellEnd"/>
      <w:r w:rsidR="00F01613">
        <w:t xml:space="preserve"> and </w:t>
      </w:r>
      <w:proofErr w:type="spellStart"/>
      <w:r w:rsidR="00F01613">
        <w:t>agreementType</w:t>
      </w:r>
      <w:proofErr w:type="spellEnd"/>
      <w:r w:rsidR="00F01613">
        <w:t xml:space="preserve"> can be empty</w:t>
      </w:r>
    </w:p>
    <w:p w14:paraId="5BD37FF5" w14:textId="4EB21F64" w:rsidR="008C65C1" w:rsidRPr="0096493B" w:rsidRDefault="008C65C1" w:rsidP="008C65C1">
      <w:pPr>
        <w:pStyle w:val="ListParagraph"/>
        <w:numPr>
          <w:ilvl w:val="0"/>
          <w:numId w:val="40"/>
        </w:numPr>
      </w:pPr>
      <w:proofErr w:type="spellStart"/>
      <w:r>
        <w:t>InitiatedBy</w:t>
      </w:r>
      <w:proofErr w:type="spellEnd"/>
      <w:r>
        <w:t xml:space="preserve">: </w:t>
      </w:r>
      <w:r w:rsidRPr="008C65C1">
        <w:rPr>
          <w:b/>
          <w:bCs/>
        </w:rPr>
        <w:t>Merchant</w:t>
      </w:r>
      <w:r w:rsidR="00F01613">
        <w:rPr>
          <w:b/>
          <w:bCs/>
        </w:rPr>
        <w:t xml:space="preserve"> </w:t>
      </w:r>
      <w:r w:rsidR="00F01613">
        <w:t xml:space="preserve">– Subscription payment type, </w:t>
      </w:r>
      <w:proofErr w:type="spellStart"/>
      <w:r w:rsidR="00F01613" w:rsidRPr="006854DC">
        <w:rPr>
          <w:b/>
          <w:bCs/>
        </w:rPr>
        <w:t>agrementId</w:t>
      </w:r>
      <w:proofErr w:type="spellEnd"/>
      <w:r w:rsidR="00F01613">
        <w:t xml:space="preserve"> and </w:t>
      </w:r>
      <w:proofErr w:type="spellStart"/>
      <w:r w:rsidR="00F01613" w:rsidRPr="006854DC">
        <w:rPr>
          <w:b/>
          <w:bCs/>
        </w:rPr>
        <w:t>agrementType</w:t>
      </w:r>
      <w:proofErr w:type="spellEnd"/>
      <w:r w:rsidR="00F01613">
        <w:t xml:space="preserve"> </w:t>
      </w:r>
      <w:r w:rsidR="00F01613" w:rsidRPr="006854DC">
        <w:rPr>
          <w:b/>
          <w:bCs/>
        </w:rPr>
        <w:t>are mandatory</w:t>
      </w:r>
      <w:r w:rsidR="00F01613">
        <w:t xml:space="preserve"> and must be the same </w:t>
      </w:r>
      <w:r w:rsidR="001C5A6A">
        <w:t>with</w:t>
      </w:r>
      <w:r w:rsidR="006854DC">
        <w:t xml:space="preserve"> values passed on </w:t>
      </w:r>
      <w:proofErr w:type="spellStart"/>
      <w:r w:rsidR="006854DC">
        <w:t>GeideaPaymentApi.pay</w:t>
      </w:r>
      <w:proofErr w:type="spellEnd"/>
      <w:r w:rsidR="006854DC">
        <w:t xml:space="preserve"> from where the </w:t>
      </w:r>
      <w:proofErr w:type="spellStart"/>
      <w:r w:rsidR="006854DC" w:rsidRPr="001C5A6A">
        <w:rPr>
          <w:b/>
          <w:bCs/>
        </w:rPr>
        <w:t>tokenId</w:t>
      </w:r>
      <w:proofErr w:type="spellEnd"/>
      <w:r w:rsidR="006854DC">
        <w:t xml:space="preserve"> was computed (retrieved from persistence)</w:t>
      </w:r>
    </w:p>
    <w:p w14:paraId="5F4100D1" w14:textId="77777777" w:rsidR="000C4F69" w:rsidRPr="000C4F69" w:rsidRDefault="000C4F69" w:rsidP="000C4F69"/>
    <w:p w14:paraId="60F5EEFC" w14:textId="7171D040" w:rsidR="0031657C" w:rsidRDefault="008C65C1" w:rsidP="0031657C">
      <w:r>
        <w:t xml:space="preserve">Example Swift: </w:t>
      </w:r>
    </w:p>
    <w:p w14:paraId="654BE48C" w14:textId="77777777" w:rsidR="00871365" w:rsidRDefault="00871365" w:rsidP="0031657C"/>
    <w:p w14:paraId="27E20C0E" w14:textId="77777777" w:rsidR="00871365" w:rsidRDefault="00871365" w:rsidP="0031657C"/>
    <w:p w14:paraId="4BB9F01C" w14:textId="77777777" w:rsidR="00871365" w:rsidRDefault="00871365" w:rsidP="0031657C"/>
    <w:p w14:paraId="4433E540" w14:textId="77777777" w:rsidR="00871365" w:rsidRDefault="00871365" w:rsidP="0031657C"/>
    <w:p w14:paraId="0142A1B6" w14:textId="77777777" w:rsidR="00871365" w:rsidRDefault="00871365" w:rsidP="0031657C"/>
    <w:p w14:paraId="31B5FA75" w14:textId="77777777" w:rsidR="00871365" w:rsidRDefault="00871365" w:rsidP="0031657C"/>
    <w:p w14:paraId="5E2BB0C3" w14:textId="77777777" w:rsidR="00871365" w:rsidRDefault="00871365" w:rsidP="0031657C"/>
    <w:p w14:paraId="364F0DE7" w14:textId="2D562DE7" w:rsidR="008C65C1" w:rsidRDefault="00F01613" w:rsidP="0031657C">
      <w:r w:rsidRPr="002300D0">
        <w:rPr>
          <w:rFonts w:ascii="Consolas" w:hAnsi="Consolas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726848" behindDoc="1" locked="0" layoutInCell="1" allowOverlap="1" wp14:anchorId="2B7C90B4" wp14:editId="076230F1">
                <wp:simplePos x="0" y="0"/>
                <wp:positionH relativeFrom="margin">
                  <wp:posOffset>-163286</wp:posOffset>
                </wp:positionH>
                <wp:positionV relativeFrom="paragraph">
                  <wp:posOffset>101328</wp:posOffset>
                </wp:positionV>
                <wp:extent cx="6159500" cy="4588328"/>
                <wp:effectExtent l="0" t="0" r="12700" b="952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9500" cy="4588328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E1DD55" id="Rectangle 5" o:spid="_x0000_s1026" style="position:absolute;margin-left:-12.85pt;margin-top:8pt;width:485pt;height:361.3pt;z-index:-251589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" fillcolor="#e7e6e6 [3214]" strokecolor="white [3212]" strokeweight="1pt">
                <w10:wrap anchorx="margin"/>
              </v:rect>
            </w:pict>
          </mc:Fallback>
        </mc:AlternateContent>
      </w:r>
    </w:p>
    <w:p w14:paraId="290D9F81" w14:textId="65F7F2B7" w:rsidR="008C65C1" w:rsidRPr="00673B9A" w:rsidRDefault="00673B9A" w:rsidP="008C65C1">
      <w:pPr>
        <w:rPr>
          <w:rFonts w:asciiTheme="minorHAnsi" w:hAnsiTheme="minorHAnsi" w:cstheme="minorHAnsi"/>
        </w:rPr>
      </w:pPr>
      <w:proofErr w:type="spellStart"/>
      <w:r w:rsidRPr="00673B9A">
        <w:rPr>
          <w:rFonts w:asciiTheme="minorHAnsi" w:hAnsiTheme="minorHAnsi" w:cstheme="minorHAnsi"/>
          <w:color w:val="1C464A"/>
        </w:rPr>
        <w:t>GeideaPaymentAPI</w:t>
      </w:r>
      <w:r w:rsidRPr="00673B9A">
        <w:rPr>
          <w:rFonts w:asciiTheme="minorHAnsi" w:hAnsiTheme="minorHAnsi" w:cstheme="minorHAnsi"/>
          <w:color w:val="000000"/>
        </w:rPr>
        <w:t>.</w:t>
      </w:r>
      <w:r w:rsidRPr="00673B9A">
        <w:rPr>
          <w:rFonts w:asciiTheme="minorHAnsi" w:hAnsiTheme="minorHAnsi" w:cstheme="minorHAnsi"/>
          <w:color w:val="326D74"/>
        </w:rPr>
        <w:t>payWithToken</w:t>
      </w:r>
      <w:proofErr w:type="spellEnd"/>
      <w:r w:rsidRPr="00673B9A">
        <w:rPr>
          <w:rFonts w:asciiTheme="minorHAnsi" w:hAnsiTheme="minorHAnsi" w:cstheme="minorHAnsi"/>
          <w:color w:val="000000"/>
        </w:rPr>
        <w:t>(</w:t>
      </w:r>
      <w:proofErr w:type="spellStart"/>
      <w:r w:rsidRPr="00673B9A">
        <w:rPr>
          <w:rFonts w:asciiTheme="minorHAnsi" w:hAnsiTheme="minorHAnsi" w:cstheme="minorHAnsi"/>
          <w:color w:val="000000"/>
        </w:rPr>
        <w:t>theAmount</w:t>
      </w:r>
      <w:proofErr w:type="spellEnd"/>
      <w:r w:rsidRPr="00673B9A">
        <w:rPr>
          <w:rFonts w:asciiTheme="minorHAnsi" w:hAnsiTheme="minorHAnsi" w:cstheme="minorHAnsi"/>
          <w:color w:val="000000"/>
        </w:rPr>
        <w:t xml:space="preserve">: amount, </w:t>
      </w:r>
      <w:proofErr w:type="spellStart"/>
      <w:r w:rsidRPr="00673B9A">
        <w:rPr>
          <w:rFonts w:asciiTheme="minorHAnsi" w:hAnsiTheme="minorHAnsi" w:cstheme="minorHAnsi"/>
          <w:color w:val="000000"/>
        </w:rPr>
        <w:t>withTokenId</w:t>
      </w:r>
      <w:proofErr w:type="spellEnd"/>
      <w:r w:rsidRPr="00673B9A">
        <w:rPr>
          <w:rFonts w:asciiTheme="minorHAnsi" w:hAnsiTheme="minorHAnsi" w:cstheme="minorHAnsi"/>
          <w:color w:val="000000"/>
        </w:rPr>
        <w:t xml:space="preserve">: </w:t>
      </w:r>
      <w:proofErr w:type="spellStart"/>
      <w:r w:rsidRPr="00673B9A">
        <w:rPr>
          <w:rFonts w:asciiTheme="minorHAnsi" w:hAnsiTheme="minorHAnsi" w:cstheme="minorHAnsi"/>
          <w:color w:val="000000"/>
        </w:rPr>
        <w:t>tokenId</w:t>
      </w:r>
      <w:proofErr w:type="spellEnd"/>
      <w:r w:rsidRPr="00673B9A">
        <w:rPr>
          <w:rFonts w:asciiTheme="minorHAnsi" w:hAnsiTheme="minorHAnsi" w:cstheme="minorHAnsi"/>
          <w:color w:val="000000"/>
        </w:rPr>
        <w:t xml:space="preserve">, </w:t>
      </w:r>
      <w:proofErr w:type="spellStart"/>
      <w:r w:rsidRPr="00673B9A">
        <w:rPr>
          <w:rFonts w:asciiTheme="minorHAnsi" w:hAnsiTheme="minorHAnsi" w:cstheme="minorHAnsi"/>
          <w:color w:val="000000"/>
        </w:rPr>
        <w:t>tokenizationDetails</w:t>
      </w:r>
      <w:proofErr w:type="spellEnd"/>
      <w:r w:rsidRPr="00673B9A">
        <w:rPr>
          <w:rFonts w:asciiTheme="minorHAnsi" w:hAnsiTheme="minorHAnsi" w:cstheme="minorHAnsi"/>
          <w:color w:val="000000"/>
        </w:rPr>
        <w:t xml:space="preserve">: </w:t>
      </w:r>
      <w:proofErr w:type="spellStart"/>
      <w:r w:rsidRPr="00673B9A">
        <w:rPr>
          <w:rFonts w:asciiTheme="minorHAnsi" w:hAnsiTheme="minorHAnsi" w:cstheme="minorHAnsi"/>
          <w:color w:val="000000"/>
        </w:rPr>
        <w:t>tokenizationDetails</w:t>
      </w:r>
      <w:proofErr w:type="spellEnd"/>
      <w:r w:rsidRPr="00673B9A">
        <w:rPr>
          <w:rFonts w:asciiTheme="minorHAnsi" w:hAnsiTheme="minorHAnsi" w:cstheme="minorHAnsi"/>
          <w:color w:val="000000"/>
        </w:rPr>
        <w:t xml:space="preserve">, </w:t>
      </w:r>
      <w:proofErr w:type="spellStart"/>
      <w:r w:rsidR="0076228B">
        <w:rPr>
          <w:rFonts w:asciiTheme="minorHAnsi" w:hAnsiTheme="minorHAnsi" w:cstheme="minorHAnsi"/>
          <w:color w:val="000000"/>
        </w:rPr>
        <w:t>andEInvoiceId</w:t>
      </w:r>
      <w:proofErr w:type="spellEnd"/>
      <w:r w:rsidR="0076228B">
        <w:rPr>
          <w:rFonts w:asciiTheme="minorHAnsi" w:hAnsiTheme="minorHAnsi" w:cstheme="minorHAnsi"/>
          <w:color w:val="000000"/>
        </w:rPr>
        <w:t xml:space="preserve">: </w:t>
      </w:r>
      <w:proofErr w:type="spellStart"/>
      <w:r w:rsidR="0076228B">
        <w:rPr>
          <w:rFonts w:asciiTheme="minorHAnsi" w:hAnsiTheme="minorHAnsi" w:cstheme="minorHAnsi"/>
          <w:color w:val="000000"/>
        </w:rPr>
        <w:t>eInvoiceId</w:t>
      </w:r>
      <w:proofErr w:type="spellEnd"/>
      <w:r w:rsidR="0076228B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673B9A">
        <w:rPr>
          <w:rFonts w:asciiTheme="minorHAnsi" w:hAnsiTheme="minorHAnsi" w:cstheme="minorHAnsi"/>
          <w:color w:val="000000"/>
        </w:rPr>
        <w:t>andCustomerDetails</w:t>
      </w:r>
      <w:proofErr w:type="spellEnd"/>
      <w:r w:rsidRPr="00673B9A">
        <w:rPr>
          <w:rFonts w:asciiTheme="minorHAnsi" w:hAnsiTheme="minorHAnsi" w:cstheme="minorHAnsi"/>
          <w:color w:val="000000"/>
        </w:rPr>
        <w:t xml:space="preserve">: </w:t>
      </w:r>
      <w:proofErr w:type="spellStart"/>
      <w:r w:rsidRPr="00673B9A">
        <w:rPr>
          <w:rFonts w:asciiTheme="minorHAnsi" w:hAnsiTheme="minorHAnsi" w:cstheme="minorHAnsi"/>
          <w:color w:val="000000"/>
        </w:rPr>
        <w:t>customerDetails</w:t>
      </w:r>
      <w:proofErr w:type="spellEnd"/>
      <w:r w:rsidRPr="00673B9A">
        <w:rPr>
          <w:rFonts w:asciiTheme="minorHAnsi" w:hAnsiTheme="minorHAnsi" w:cstheme="minorHAnsi"/>
          <w:color w:val="000000"/>
        </w:rPr>
        <w:t xml:space="preserve">, </w:t>
      </w:r>
      <w:proofErr w:type="spellStart"/>
      <w:r w:rsidRPr="00673B9A">
        <w:rPr>
          <w:rFonts w:asciiTheme="minorHAnsi" w:hAnsiTheme="minorHAnsi" w:cstheme="minorHAnsi"/>
          <w:color w:val="000000"/>
        </w:rPr>
        <w:t>navController</w:t>
      </w:r>
      <w:proofErr w:type="spellEnd"/>
      <w:r w:rsidRPr="00673B9A">
        <w:rPr>
          <w:rFonts w:asciiTheme="minorHAnsi" w:hAnsiTheme="minorHAnsi" w:cstheme="minorHAnsi"/>
          <w:color w:val="000000"/>
        </w:rPr>
        <w:t xml:space="preserve">: </w:t>
      </w:r>
      <w:r w:rsidRPr="00673B9A">
        <w:rPr>
          <w:rFonts w:asciiTheme="minorHAnsi" w:hAnsiTheme="minorHAnsi" w:cstheme="minorHAnsi"/>
          <w:b/>
          <w:bCs/>
          <w:color w:val="9B2393"/>
        </w:rPr>
        <w:t>self</w:t>
      </w:r>
      <w:r w:rsidRPr="00673B9A">
        <w:rPr>
          <w:rFonts w:asciiTheme="minorHAnsi" w:hAnsiTheme="minorHAnsi" w:cstheme="minorHAnsi"/>
          <w:color w:val="000000"/>
        </w:rPr>
        <w:t xml:space="preserve">, </w:t>
      </w:r>
      <w:proofErr w:type="gramStart"/>
      <w:r w:rsidRPr="00673B9A">
        <w:rPr>
          <w:rFonts w:asciiTheme="minorHAnsi" w:hAnsiTheme="minorHAnsi" w:cstheme="minorHAnsi"/>
          <w:color w:val="000000"/>
        </w:rPr>
        <w:t>completion:{</w:t>
      </w:r>
      <w:proofErr w:type="gramEnd"/>
      <w:r w:rsidRPr="00673B9A">
        <w:rPr>
          <w:rFonts w:asciiTheme="minorHAnsi" w:hAnsiTheme="minorHAnsi" w:cstheme="minorHAnsi"/>
          <w:color w:val="000000"/>
        </w:rPr>
        <w:t xml:space="preserve"> response, error </w:t>
      </w:r>
      <w:r w:rsidRPr="00673B9A">
        <w:rPr>
          <w:rFonts w:asciiTheme="minorHAnsi" w:hAnsiTheme="minorHAnsi" w:cstheme="minorHAnsi"/>
          <w:b/>
          <w:bCs/>
          <w:color w:val="9B2393"/>
        </w:rPr>
        <w:t>in</w:t>
      </w:r>
      <w:r w:rsidR="008C65C1" w:rsidRPr="00673B9A">
        <w:rPr>
          <w:rFonts w:asciiTheme="minorHAnsi" w:hAnsiTheme="minorHAnsi" w:cstheme="minorHAnsi"/>
        </w:rPr>
        <w:t xml:space="preserve"> {</w:t>
      </w:r>
    </w:p>
    <w:p w14:paraId="0AACEFFC" w14:textId="77777777" w:rsidR="008C65C1" w:rsidRPr="00673B9A" w:rsidRDefault="008C65C1" w:rsidP="008C65C1">
      <w:pPr>
        <w:rPr>
          <w:rFonts w:asciiTheme="minorHAnsi" w:hAnsiTheme="minorHAnsi" w:cstheme="minorHAnsi"/>
        </w:rPr>
      </w:pPr>
      <w:r w:rsidRPr="00673B9A">
        <w:rPr>
          <w:rFonts w:asciiTheme="minorHAnsi" w:hAnsiTheme="minorHAnsi" w:cstheme="minorHAnsi"/>
        </w:rPr>
        <w:tab/>
      </w:r>
      <w:proofErr w:type="spellStart"/>
      <w:proofErr w:type="gramStart"/>
      <w:r w:rsidRPr="00673B9A">
        <w:rPr>
          <w:rFonts w:asciiTheme="minorHAnsi" w:hAnsiTheme="minorHAnsi" w:cstheme="minorHAnsi"/>
        </w:rPr>
        <w:t>DispatchQueue.main.async</w:t>
      </w:r>
      <w:proofErr w:type="spellEnd"/>
      <w:proofErr w:type="gramEnd"/>
      <w:r w:rsidRPr="00673B9A">
        <w:rPr>
          <w:rFonts w:asciiTheme="minorHAnsi" w:hAnsiTheme="minorHAnsi" w:cstheme="minorHAnsi"/>
        </w:rPr>
        <w:t xml:space="preserve"> {</w:t>
      </w:r>
    </w:p>
    <w:p w14:paraId="277F3B0A" w14:textId="77777777" w:rsidR="008C65C1" w:rsidRPr="00673B9A" w:rsidRDefault="008C65C1" w:rsidP="008C65C1">
      <w:pPr>
        <w:rPr>
          <w:rFonts w:asciiTheme="minorHAnsi" w:hAnsiTheme="minorHAnsi" w:cstheme="minorHAnsi"/>
        </w:rPr>
      </w:pPr>
      <w:r w:rsidRPr="00673B9A">
        <w:rPr>
          <w:rFonts w:asciiTheme="minorHAnsi" w:hAnsiTheme="minorHAnsi" w:cstheme="minorHAnsi"/>
        </w:rPr>
        <w:tab/>
      </w:r>
      <w:r w:rsidRPr="00673B9A">
        <w:rPr>
          <w:rFonts w:asciiTheme="minorHAnsi" w:hAnsiTheme="minorHAnsi" w:cstheme="minorHAnsi"/>
        </w:rPr>
        <w:tab/>
        <w:t>If let err = error {</w:t>
      </w:r>
    </w:p>
    <w:p w14:paraId="5708B3B7" w14:textId="77777777" w:rsidR="008C65C1" w:rsidRPr="00673B9A" w:rsidRDefault="008C65C1" w:rsidP="008C65C1">
      <w:pPr>
        <w:rPr>
          <w:rFonts w:asciiTheme="minorHAnsi" w:hAnsiTheme="minorHAnsi" w:cstheme="minorHAnsi"/>
        </w:rPr>
      </w:pPr>
      <w:r w:rsidRPr="00673B9A">
        <w:rPr>
          <w:rFonts w:asciiTheme="minorHAnsi" w:hAnsiTheme="minorHAnsi" w:cstheme="minorHAnsi"/>
        </w:rPr>
        <w:tab/>
      </w:r>
      <w:r w:rsidRPr="00673B9A">
        <w:rPr>
          <w:rFonts w:asciiTheme="minorHAnsi" w:hAnsiTheme="minorHAnsi" w:cstheme="minorHAnsi"/>
        </w:rPr>
        <w:tab/>
      </w:r>
      <w:r w:rsidRPr="00673B9A">
        <w:rPr>
          <w:rFonts w:asciiTheme="minorHAnsi" w:hAnsiTheme="minorHAnsi" w:cstheme="minorHAnsi"/>
        </w:rPr>
        <w:tab/>
        <w:t xml:space="preserve">If </w:t>
      </w:r>
      <w:proofErr w:type="spellStart"/>
      <w:proofErr w:type="gramStart"/>
      <w:r w:rsidRPr="00673B9A">
        <w:rPr>
          <w:rFonts w:asciiTheme="minorHAnsi" w:hAnsiTheme="minorHAnsi" w:cstheme="minorHAnsi"/>
        </w:rPr>
        <w:t>err.errors</w:t>
      </w:r>
      <w:proofErr w:type="gramEnd"/>
      <w:r w:rsidRPr="00673B9A">
        <w:rPr>
          <w:rFonts w:asciiTheme="minorHAnsi" w:hAnsiTheme="minorHAnsi" w:cstheme="minorHAnsi"/>
        </w:rPr>
        <w:t>.isEmpty</w:t>
      </w:r>
      <w:proofErr w:type="spellEnd"/>
      <w:r w:rsidRPr="00673B9A">
        <w:rPr>
          <w:rFonts w:asciiTheme="minorHAnsi" w:hAnsiTheme="minorHAnsi" w:cstheme="minorHAnsi"/>
        </w:rPr>
        <w:t xml:space="preserve"> {</w:t>
      </w:r>
    </w:p>
    <w:p w14:paraId="03E35F75" w14:textId="77777777" w:rsidR="008C65C1" w:rsidRPr="00673B9A" w:rsidRDefault="008C65C1" w:rsidP="008C65C1">
      <w:pPr>
        <w:rPr>
          <w:rFonts w:asciiTheme="minorHAnsi" w:hAnsiTheme="minorHAnsi" w:cstheme="minorHAnsi"/>
        </w:rPr>
      </w:pPr>
      <w:r w:rsidRPr="00673B9A">
        <w:rPr>
          <w:rFonts w:asciiTheme="minorHAnsi" w:hAnsiTheme="minorHAnsi" w:cstheme="minorHAnsi"/>
        </w:rPr>
        <w:tab/>
      </w:r>
      <w:r w:rsidRPr="00673B9A">
        <w:rPr>
          <w:rFonts w:asciiTheme="minorHAnsi" w:hAnsiTheme="minorHAnsi" w:cstheme="minorHAnsi"/>
        </w:rPr>
        <w:tab/>
      </w:r>
      <w:r w:rsidRPr="00673B9A">
        <w:rPr>
          <w:rFonts w:asciiTheme="minorHAnsi" w:hAnsiTheme="minorHAnsi" w:cstheme="minorHAnsi"/>
        </w:rPr>
        <w:tab/>
        <w:t xml:space="preserve">     //TODO: display relevant fields from </w:t>
      </w:r>
      <w:proofErr w:type="spellStart"/>
      <w:r w:rsidRPr="00673B9A">
        <w:rPr>
          <w:rFonts w:asciiTheme="minorHAnsi" w:hAnsiTheme="minorHAnsi" w:cstheme="minorHAnsi"/>
        </w:rPr>
        <w:t>GDErrorResponse</w:t>
      </w:r>
      <w:proofErr w:type="spellEnd"/>
      <w:r w:rsidRPr="00673B9A">
        <w:rPr>
          <w:rFonts w:asciiTheme="minorHAnsi" w:hAnsiTheme="minorHAnsi" w:cstheme="minorHAnsi"/>
        </w:rPr>
        <w:t xml:space="preserve"> as title, </w:t>
      </w:r>
      <w:proofErr w:type="spellStart"/>
      <w:r w:rsidRPr="00673B9A">
        <w:rPr>
          <w:rFonts w:asciiTheme="minorHAnsi" w:hAnsiTheme="minorHAnsi" w:cstheme="minorHAnsi"/>
        </w:rPr>
        <w:t>responseMessage</w:t>
      </w:r>
      <w:proofErr w:type="spellEnd"/>
      <w:r w:rsidRPr="00673B9A">
        <w:rPr>
          <w:rFonts w:asciiTheme="minorHAnsi" w:hAnsiTheme="minorHAnsi" w:cstheme="minorHAnsi"/>
        </w:rPr>
        <w:t xml:space="preserve">, </w:t>
      </w:r>
      <w:proofErr w:type="spellStart"/>
      <w:r w:rsidRPr="00673B9A">
        <w:rPr>
          <w:rFonts w:asciiTheme="minorHAnsi" w:hAnsiTheme="minorHAnsi" w:cstheme="minorHAnsi"/>
        </w:rPr>
        <w:t>responseCode</w:t>
      </w:r>
      <w:proofErr w:type="spellEnd"/>
      <w:r w:rsidRPr="00673B9A">
        <w:rPr>
          <w:rFonts w:asciiTheme="minorHAnsi" w:hAnsiTheme="minorHAnsi" w:cstheme="minorHAnsi"/>
        </w:rPr>
        <w:t xml:space="preserve">, </w:t>
      </w:r>
      <w:proofErr w:type="spellStart"/>
      <w:r w:rsidRPr="00673B9A">
        <w:rPr>
          <w:rFonts w:asciiTheme="minorHAnsi" w:hAnsiTheme="minorHAnsi" w:cstheme="minorHAnsi"/>
        </w:rPr>
        <w:t>detailedResponseMessage</w:t>
      </w:r>
      <w:proofErr w:type="spellEnd"/>
      <w:r w:rsidRPr="00673B9A">
        <w:rPr>
          <w:rFonts w:asciiTheme="minorHAnsi" w:hAnsiTheme="minorHAnsi" w:cstheme="minorHAnsi"/>
        </w:rPr>
        <w:t xml:space="preserve">, </w:t>
      </w:r>
      <w:proofErr w:type="spellStart"/>
      <w:r w:rsidRPr="00673B9A">
        <w:rPr>
          <w:rFonts w:asciiTheme="minorHAnsi" w:hAnsiTheme="minorHAnsi" w:cstheme="minorHAnsi"/>
        </w:rPr>
        <w:t>detailedResponseCode</w:t>
      </w:r>
      <w:proofErr w:type="spellEnd"/>
      <w:r w:rsidRPr="00673B9A">
        <w:rPr>
          <w:rFonts w:asciiTheme="minorHAnsi" w:hAnsiTheme="minorHAnsi" w:cstheme="minorHAnsi"/>
        </w:rPr>
        <w:t>: String</w:t>
      </w:r>
    </w:p>
    <w:p w14:paraId="44D1B52A" w14:textId="77777777" w:rsidR="008C65C1" w:rsidRDefault="008C65C1" w:rsidP="008C65C1">
      <w:pPr>
        <w:ind w:left="1440" w:firstLine="720"/>
      </w:pPr>
      <w:r>
        <w:t>} else {</w:t>
      </w:r>
    </w:p>
    <w:p w14:paraId="3C1FE5CC" w14:textId="740774B6" w:rsidR="008C65C1" w:rsidRDefault="008C65C1" w:rsidP="008C65C1">
      <w:pPr>
        <w:ind w:left="2160"/>
      </w:pPr>
      <w:r>
        <w:t xml:space="preserve">     //TODO: display relevant fields from </w:t>
      </w:r>
      <w:proofErr w:type="spellStart"/>
      <w:r>
        <w:t>GDErrorResponse</w:t>
      </w:r>
      <w:proofErr w:type="spellEnd"/>
      <w:r>
        <w:t xml:space="preserve"> as title, errors</w:t>
      </w:r>
    </w:p>
    <w:p w14:paraId="2EBF9F46" w14:textId="77777777" w:rsidR="008C65C1" w:rsidRDefault="008C65C1" w:rsidP="008C65C1">
      <w:pPr>
        <w:ind w:left="1440" w:firstLine="720"/>
      </w:pPr>
      <w:r>
        <w:t>}</w:t>
      </w:r>
    </w:p>
    <w:p w14:paraId="084E03F2" w14:textId="77777777" w:rsidR="008C65C1" w:rsidRDefault="008C65C1" w:rsidP="008C65C1">
      <w:pPr>
        <w:ind w:left="720" w:firstLine="720"/>
      </w:pPr>
      <w:r>
        <w:t>} else {</w:t>
      </w:r>
    </w:p>
    <w:p w14:paraId="33FA0147" w14:textId="77777777" w:rsidR="008C65C1" w:rsidRDefault="008C65C1" w:rsidP="008C65C1">
      <w:pPr>
        <w:ind w:firstLine="720"/>
      </w:pPr>
      <w:r>
        <w:tab/>
      </w:r>
      <w:r>
        <w:tab/>
        <w:t xml:space="preserve">guard let </w:t>
      </w:r>
      <w:proofErr w:type="spellStart"/>
      <w:r>
        <w:t>orderResponse</w:t>
      </w:r>
      <w:proofErr w:type="spellEnd"/>
      <w:r>
        <w:t xml:space="preserve"> = response else {</w:t>
      </w:r>
    </w:p>
    <w:p w14:paraId="190FDAA2" w14:textId="77777777" w:rsidR="008C65C1" w:rsidRDefault="008C65C1" w:rsidP="008C65C1">
      <w:pPr>
        <w:ind w:firstLine="720"/>
      </w:pPr>
      <w:r>
        <w:tab/>
      </w:r>
      <w:r>
        <w:tab/>
        <w:t xml:space="preserve">    return</w:t>
      </w:r>
    </w:p>
    <w:p w14:paraId="10434A87" w14:textId="77777777" w:rsidR="008C65C1" w:rsidRDefault="008C65C1" w:rsidP="008C65C1">
      <w:pPr>
        <w:ind w:left="1440" w:firstLine="720"/>
      </w:pPr>
      <w:r>
        <w:t>}</w:t>
      </w:r>
    </w:p>
    <w:p w14:paraId="008ED013" w14:textId="77777777" w:rsidR="008C65C1" w:rsidRDefault="008C65C1" w:rsidP="008C65C1">
      <w:pPr>
        <w:ind w:left="1440" w:firstLine="720"/>
      </w:pPr>
      <w:r>
        <w:t xml:space="preserve">//TODO: Display relevant fields from </w:t>
      </w:r>
      <w:proofErr w:type="spellStart"/>
      <w:r>
        <w:t>GDOrderResponse</w:t>
      </w:r>
      <w:proofErr w:type="spellEnd"/>
    </w:p>
    <w:p w14:paraId="547AD3C3" w14:textId="77777777" w:rsidR="00F01613" w:rsidRPr="00E523AA" w:rsidRDefault="00F01613" w:rsidP="00F0161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>
        <w:rPr>
          <w:rFonts w:cs="Calibri"/>
          <w:color w:val="000000"/>
        </w:rPr>
        <w:t xml:space="preserve">              </w:t>
      </w:r>
      <w:r w:rsidRPr="00E523AA">
        <w:rPr>
          <w:rFonts w:cs="Calibri"/>
          <w:color w:val="000000"/>
        </w:rPr>
        <w:t xml:space="preserve">    </w:t>
      </w:r>
      <w:r w:rsidRPr="00E523AA">
        <w:rPr>
          <w:rFonts w:cs="Calibri"/>
          <w:color w:val="2F363D"/>
        </w:rPr>
        <w:t xml:space="preserve">//TODO: if </w:t>
      </w:r>
      <w:proofErr w:type="spellStart"/>
      <w:r w:rsidRPr="00E523AA">
        <w:rPr>
          <w:rFonts w:cs="Calibri"/>
          <w:color w:val="2F363D"/>
        </w:rPr>
        <w:t>paymentOperation</w:t>
      </w:r>
      <w:proofErr w:type="spellEnd"/>
      <w:r w:rsidRPr="00E523AA">
        <w:rPr>
          <w:rFonts w:cs="Calibri"/>
          <w:color w:val="2F363D"/>
        </w:rPr>
        <w:t xml:space="preserve"> is </w:t>
      </w:r>
      <w:proofErr w:type="spellStart"/>
      <w:r w:rsidRPr="00E523AA">
        <w:rPr>
          <w:rFonts w:cs="Calibri"/>
          <w:color w:val="2F363D"/>
        </w:rPr>
        <w:t>PaymentOperation.preAuthorize</w:t>
      </w:r>
      <w:proofErr w:type="spellEnd"/>
      <w:r w:rsidRPr="00E523AA">
        <w:rPr>
          <w:rFonts w:cs="Calibri"/>
          <w:color w:val="2F363D"/>
        </w:rPr>
        <w:t>:</w:t>
      </w:r>
    </w:p>
    <w:p w14:paraId="071AD39C" w14:textId="77777777" w:rsidR="00F01613" w:rsidRDefault="00F01613" w:rsidP="00F01613">
      <w:pPr>
        <w:tabs>
          <w:tab w:val="left" w:pos="593"/>
        </w:tabs>
        <w:autoSpaceDE w:val="0"/>
        <w:autoSpaceDN w:val="0"/>
        <w:adjustRightInd w:val="0"/>
        <w:spacing w:line="240" w:lineRule="auto"/>
        <w:ind w:left="593"/>
        <w:rPr>
          <w:rFonts w:cs="Calibri"/>
          <w:color w:val="2F363D"/>
        </w:rPr>
      </w:pPr>
      <w:r w:rsidRPr="00E523AA">
        <w:rPr>
          <w:rFonts w:cs="Calibri"/>
          <w:color w:val="000000"/>
        </w:rPr>
        <w:t xml:space="preserve">     </w:t>
      </w:r>
      <w:r>
        <w:rPr>
          <w:rFonts w:cs="Calibri"/>
          <w:color w:val="000000"/>
        </w:rPr>
        <w:t xml:space="preserve">     </w:t>
      </w:r>
      <w:r>
        <w:rPr>
          <w:rFonts w:cs="Calibri"/>
          <w:color w:val="000000"/>
        </w:rPr>
        <w:tab/>
        <w:t xml:space="preserve"> </w:t>
      </w:r>
      <w:r w:rsidRPr="00E523AA">
        <w:rPr>
          <w:rFonts w:cs="Calibri"/>
          <w:color w:val="2F363D"/>
        </w:rPr>
        <w:t>// Save order id in persistence for capturing the payment with</w:t>
      </w:r>
    </w:p>
    <w:p w14:paraId="2B34AD23" w14:textId="77777777" w:rsidR="00F01613" w:rsidRPr="00E523AA" w:rsidRDefault="00F01613" w:rsidP="00F01613">
      <w:pPr>
        <w:tabs>
          <w:tab w:val="left" w:pos="593"/>
        </w:tabs>
        <w:autoSpaceDE w:val="0"/>
        <w:autoSpaceDN w:val="0"/>
        <w:adjustRightInd w:val="0"/>
        <w:spacing w:line="240" w:lineRule="auto"/>
        <w:ind w:left="593"/>
        <w:rPr>
          <w:rFonts w:cs="Calibri"/>
          <w:color w:val="000000"/>
        </w:rPr>
      </w:pPr>
      <w:r>
        <w:rPr>
          <w:rFonts w:cs="Calibri"/>
          <w:color w:val="2F363D"/>
        </w:rPr>
        <w:tab/>
      </w:r>
      <w:r>
        <w:rPr>
          <w:rFonts w:cs="Calibri"/>
          <w:color w:val="2F363D"/>
        </w:rPr>
        <w:tab/>
      </w:r>
      <w:r>
        <w:rPr>
          <w:rFonts w:cs="Calibri"/>
          <w:color w:val="2F363D"/>
        </w:rPr>
        <w:tab/>
      </w:r>
      <w:r w:rsidRPr="00E523AA">
        <w:rPr>
          <w:rFonts w:cs="Calibri"/>
          <w:color w:val="2F363D"/>
        </w:rPr>
        <w:t xml:space="preserve"> // </w:t>
      </w:r>
      <w:proofErr w:type="spellStart"/>
      <w:r w:rsidRPr="00E523AA">
        <w:rPr>
          <w:rFonts w:cs="Calibri"/>
          <w:color w:val="2F363D"/>
        </w:rPr>
        <w:t>GeideaPaymentApi.capture</w:t>
      </w:r>
      <w:proofErr w:type="spellEnd"/>
    </w:p>
    <w:p w14:paraId="1EE2EAAA" w14:textId="77777777" w:rsidR="00F01613" w:rsidRPr="00E523AA" w:rsidRDefault="00F01613" w:rsidP="00F0161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</w:r>
      <w:r w:rsidRPr="00E523AA">
        <w:rPr>
          <w:rFonts w:cs="Calibri"/>
          <w:color w:val="000000"/>
        </w:rPr>
        <w:t xml:space="preserve">     </w:t>
      </w:r>
      <w:r w:rsidRPr="00E523AA">
        <w:rPr>
          <w:rFonts w:cs="Calibri"/>
          <w:color w:val="2F363D"/>
        </w:rPr>
        <w:t xml:space="preserve">// if </w:t>
      </w:r>
      <w:proofErr w:type="spellStart"/>
      <w:r w:rsidRPr="00E523AA">
        <w:rPr>
          <w:rFonts w:cs="Calibri"/>
          <w:color w:val="2F363D"/>
        </w:rPr>
        <w:t>orderResponse.detailedStatus</w:t>
      </w:r>
      <w:proofErr w:type="spellEnd"/>
      <w:r w:rsidRPr="00E523AA">
        <w:rPr>
          <w:rFonts w:cs="Calibri"/>
          <w:color w:val="2F363D"/>
        </w:rPr>
        <w:t xml:space="preserve"> == "Authorized" {</w:t>
      </w:r>
    </w:p>
    <w:p w14:paraId="02513229" w14:textId="77777777" w:rsidR="00F01613" w:rsidRDefault="00F01613" w:rsidP="00F0161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2F363D"/>
        </w:rPr>
      </w:pP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</w:r>
      <w:r w:rsidRPr="00E523AA">
        <w:rPr>
          <w:rFonts w:cs="Calibri"/>
          <w:color w:val="000000"/>
        </w:rPr>
        <w:t xml:space="preserve">     </w:t>
      </w:r>
      <w:r w:rsidRPr="00E523AA">
        <w:rPr>
          <w:rFonts w:cs="Calibri"/>
          <w:color w:val="2F363D"/>
        </w:rPr>
        <w:t xml:space="preserve">// TODO: save </w:t>
      </w:r>
      <w:proofErr w:type="spellStart"/>
      <w:proofErr w:type="gramStart"/>
      <w:r w:rsidRPr="00E523AA">
        <w:rPr>
          <w:rFonts w:cs="Calibri"/>
          <w:color w:val="2F363D"/>
        </w:rPr>
        <w:t>order.orderId</w:t>
      </w:r>
      <w:proofErr w:type="spellEnd"/>
      <w:proofErr w:type="gramEnd"/>
    </w:p>
    <w:p w14:paraId="7FFDFD6C" w14:textId="77777777" w:rsidR="00F01613" w:rsidRPr="000C4F69" w:rsidRDefault="00F01613" w:rsidP="00F0161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2F363D"/>
        </w:rPr>
      </w:pPr>
      <w:r>
        <w:rPr>
          <w:rFonts w:cs="Calibri"/>
          <w:color w:val="2F363D"/>
        </w:rPr>
        <w:tab/>
      </w:r>
      <w:r>
        <w:rPr>
          <w:rFonts w:cs="Calibri"/>
          <w:color w:val="2F363D"/>
        </w:rPr>
        <w:tab/>
      </w:r>
      <w:r>
        <w:rPr>
          <w:rFonts w:cs="Calibri"/>
          <w:color w:val="2F363D"/>
        </w:rPr>
        <w:tab/>
      </w:r>
      <w:r>
        <w:rPr>
          <w:rFonts w:cs="Calibri"/>
          <w:color w:val="2F363D"/>
        </w:rPr>
        <w:tab/>
      </w:r>
      <w:r>
        <w:rPr>
          <w:rFonts w:cs="Calibri"/>
          <w:color w:val="2F363D"/>
        </w:rPr>
        <w:tab/>
        <w:t xml:space="preserve">   // TODO: show capture button on the UID</w:t>
      </w:r>
    </w:p>
    <w:p w14:paraId="4DF010B9" w14:textId="77777777" w:rsidR="00F01613" w:rsidRPr="00E523AA" w:rsidRDefault="00F01613" w:rsidP="00F01613">
      <w:pPr>
        <w:ind w:left="1440" w:firstLine="720"/>
        <w:rPr>
          <w:rFonts w:cs="Calibri"/>
        </w:rPr>
      </w:pPr>
      <w:r w:rsidRPr="00E523AA">
        <w:rPr>
          <w:rFonts w:cs="Calibri"/>
          <w:color w:val="000000"/>
        </w:rPr>
        <w:t xml:space="preserve">     </w:t>
      </w:r>
      <w:r w:rsidRPr="00E523AA">
        <w:rPr>
          <w:rFonts w:cs="Calibri"/>
          <w:color w:val="2F363D"/>
        </w:rPr>
        <w:t>// }</w:t>
      </w:r>
    </w:p>
    <w:p w14:paraId="0DBE56C3" w14:textId="77777777" w:rsidR="00F01613" w:rsidRDefault="00F01613" w:rsidP="00F01613">
      <w:pPr>
        <w:ind w:left="720" w:firstLine="720"/>
      </w:pPr>
      <w:r>
        <w:t>}</w:t>
      </w:r>
    </w:p>
    <w:p w14:paraId="2FE62740" w14:textId="5CFC45BF" w:rsidR="008C65C1" w:rsidRDefault="008C65C1" w:rsidP="008C65C1">
      <w:r>
        <w:t xml:space="preserve">          } })</w:t>
      </w:r>
    </w:p>
    <w:p w14:paraId="7D96553D" w14:textId="77777777" w:rsidR="006854DC" w:rsidRDefault="006854DC" w:rsidP="0031657C"/>
    <w:p w14:paraId="26E4B193" w14:textId="3AA60FE2" w:rsidR="00D93BE2" w:rsidRDefault="006854DC" w:rsidP="0031657C">
      <w:r>
        <w:t>Example Objective C:</w:t>
      </w:r>
    </w:p>
    <w:p w14:paraId="3BC5CAD1" w14:textId="76AFA3EE" w:rsidR="006854DC" w:rsidRDefault="00E078B2" w:rsidP="0031657C">
      <w:r w:rsidRPr="002300D0">
        <w:rPr>
          <w:rFonts w:ascii="Consolas" w:hAnsi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8896" behindDoc="1" locked="0" layoutInCell="1" allowOverlap="1" wp14:anchorId="6831AD03" wp14:editId="77667C73">
                <wp:simplePos x="0" y="0"/>
                <wp:positionH relativeFrom="margin">
                  <wp:posOffset>-269421</wp:posOffset>
                </wp:positionH>
                <wp:positionV relativeFrom="paragraph">
                  <wp:posOffset>96248</wp:posOffset>
                </wp:positionV>
                <wp:extent cx="6159500" cy="3282043"/>
                <wp:effectExtent l="0" t="0" r="12700" b="762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9500" cy="3282043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73FA41" id="Rectangle 13" o:spid="_x0000_s1026" style="position:absolute;margin-left:-21.2pt;margin-top:7.6pt;width:485pt;height:258.45pt;z-index:-251587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" fillcolor="#e7e6e6 [3214]" strokecolor="white [3212]" strokeweight="1pt">
                <w10:wrap anchorx="margin"/>
              </v:rect>
            </w:pict>
          </mc:Fallback>
        </mc:AlternateContent>
      </w:r>
    </w:p>
    <w:p w14:paraId="4C426260" w14:textId="337BCB83" w:rsidR="006854DC" w:rsidRPr="00A632E3" w:rsidRDefault="00A632E3" w:rsidP="006854DC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r w:rsidRPr="00A632E3">
        <w:rPr>
          <w:rFonts w:asciiTheme="minorHAnsi" w:hAnsiTheme="minorHAnsi" w:cstheme="minorHAnsi"/>
          <w:color w:val="000000"/>
        </w:rPr>
        <w:t xml:space="preserve">    [</w:t>
      </w:r>
      <w:proofErr w:type="spellStart"/>
      <w:r w:rsidRPr="00A632E3">
        <w:rPr>
          <w:rFonts w:asciiTheme="minorHAnsi" w:hAnsiTheme="minorHAnsi" w:cstheme="minorHAnsi"/>
          <w:color w:val="1C464A"/>
        </w:rPr>
        <w:t>GeideaPaymentAPI</w:t>
      </w:r>
      <w:proofErr w:type="spellEnd"/>
      <w:r w:rsidRPr="00A632E3">
        <w:rPr>
          <w:rFonts w:asciiTheme="minorHAnsi" w:hAnsiTheme="minorHAnsi" w:cstheme="minorHAnsi"/>
          <w:color w:val="000000"/>
        </w:rPr>
        <w:t xml:space="preserve"> </w:t>
      </w:r>
      <w:proofErr w:type="spellStart"/>
      <w:proofErr w:type="gramStart"/>
      <w:r w:rsidRPr="00A632E3">
        <w:rPr>
          <w:rFonts w:asciiTheme="minorHAnsi" w:hAnsiTheme="minorHAnsi" w:cstheme="minorHAnsi"/>
          <w:color w:val="326D74"/>
        </w:rPr>
        <w:t>payWithTokenWithTheAmount</w:t>
      </w:r>
      <w:r w:rsidRPr="00A632E3">
        <w:rPr>
          <w:rFonts w:asciiTheme="minorHAnsi" w:hAnsiTheme="minorHAnsi" w:cstheme="minorHAnsi"/>
          <w:color w:val="000000"/>
        </w:rPr>
        <w:t>:amount</w:t>
      </w:r>
      <w:proofErr w:type="spellEnd"/>
      <w:proofErr w:type="gramEnd"/>
      <w:r w:rsidRPr="00A632E3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632E3">
        <w:rPr>
          <w:rFonts w:asciiTheme="minorHAnsi" w:hAnsiTheme="minorHAnsi" w:cstheme="minorHAnsi"/>
          <w:color w:val="326D74"/>
        </w:rPr>
        <w:t>withTokenId</w:t>
      </w:r>
      <w:proofErr w:type="spellEnd"/>
      <w:r w:rsidRPr="00A632E3">
        <w:rPr>
          <w:rFonts w:asciiTheme="minorHAnsi" w:hAnsiTheme="minorHAnsi" w:cstheme="minorHAnsi"/>
          <w:color w:val="000000"/>
        </w:rPr>
        <w:t>:</w:t>
      </w:r>
      <w:r w:rsidRPr="00A632E3">
        <w:rPr>
          <w:rFonts w:asciiTheme="minorHAnsi" w:hAnsiTheme="minorHAnsi" w:cstheme="minorHAnsi"/>
          <w:color w:val="C41A16"/>
        </w:rPr>
        <w:t>@"token"</w:t>
      </w:r>
      <w:r w:rsidRPr="00A632E3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632E3">
        <w:rPr>
          <w:rFonts w:asciiTheme="minorHAnsi" w:hAnsiTheme="minorHAnsi" w:cstheme="minorHAnsi"/>
          <w:color w:val="326D74"/>
        </w:rPr>
        <w:t>tokenizationDetails</w:t>
      </w:r>
      <w:r w:rsidRPr="00A632E3">
        <w:rPr>
          <w:rFonts w:asciiTheme="minorHAnsi" w:hAnsiTheme="minorHAnsi" w:cstheme="minorHAnsi"/>
          <w:color w:val="000000"/>
        </w:rPr>
        <w:t>:tokenizationDetails</w:t>
      </w:r>
      <w:proofErr w:type="spellEnd"/>
      <w:r w:rsidR="0076228B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="0076228B" w:rsidRPr="0076228B">
        <w:rPr>
          <w:rFonts w:asciiTheme="minorHAnsi" w:hAnsiTheme="minorHAnsi" w:cstheme="minorHAnsi"/>
          <w:color w:val="326D74"/>
        </w:rPr>
        <w:t>andEInvoiceId</w:t>
      </w:r>
      <w:proofErr w:type="spellEnd"/>
      <w:r w:rsidR="0076228B" w:rsidRPr="0076228B">
        <w:rPr>
          <w:rFonts w:asciiTheme="minorHAnsi" w:hAnsiTheme="minorHAnsi" w:cstheme="minorHAnsi"/>
          <w:color w:val="000000"/>
        </w:rPr>
        <w:t xml:space="preserve">: </w:t>
      </w:r>
      <w:proofErr w:type="spellStart"/>
      <w:r w:rsidR="0076228B" w:rsidRPr="0076228B">
        <w:rPr>
          <w:rFonts w:asciiTheme="minorHAnsi" w:hAnsiTheme="minorHAnsi" w:cstheme="minorHAnsi"/>
          <w:color w:val="326D74"/>
        </w:rPr>
        <w:t>eInvoiceId</w:t>
      </w:r>
      <w:proofErr w:type="spellEnd"/>
      <w:r w:rsidRPr="00A632E3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632E3">
        <w:rPr>
          <w:rFonts w:asciiTheme="minorHAnsi" w:hAnsiTheme="minorHAnsi" w:cstheme="minorHAnsi"/>
          <w:color w:val="326D74"/>
        </w:rPr>
        <w:t>andCustomerDetails</w:t>
      </w:r>
      <w:r w:rsidRPr="00A632E3">
        <w:rPr>
          <w:rFonts w:asciiTheme="minorHAnsi" w:hAnsiTheme="minorHAnsi" w:cstheme="minorHAnsi"/>
          <w:color w:val="000000"/>
        </w:rPr>
        <w:t>:customerDetails</w:t>
      </w:r>
      <w:proofErr w:type="spellEnd"/>
      <w:r w:rsidRPr="00A632E3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632E3">
        <w:rPr>
          <w:rFonts w:asciiTheme="minorHAnsi" w:hAnsiTheme="minorHAnsi" w:cstheme="minorHAnsi"/>
          <w:color w:val="326D74"/>
        </w:rPr>
        <w:t>navController</w:t>
      </w:r>
      <w:proofErr w:type="spellEnd"/>
      <w:r w:rsidRPr="00A632E3">
        <w:rPr>
          <w:rFonts w:asciiTheme="minorHAnsi" w:hAnsiTheme="minorHAnsi" w:cstheme="minorHAnsi"/>
          <w:color w:val="000000"/>
        </w:rPr>
        <w:t xml:space="preserve">: </w:t>
      </w:r>
      <w:proofErr w:type="spellStart"/>
      <w:r w:rsidRPr="00A632E3">
        <w:rPr>
          <w:rFonts w:asciiTheme="minorHAnsi" w:hAnsiTheme="minorHAnsi" w:cstheme="minorHAnsi"/>
          <w:color w:val="000000"/>
        </w:rPr>
        <w:t>navVC</w:t>
      </w:r>
      <w:proofErr w:type="spellEnd"/>
      <w:r w:rsidRPr="00A632E3">
        <w:rPr>
          <w:rFonts w:asciiTheme="minorHAnsi" w:hAnsiTheme="minorHAnsi" w:cstheme="minorHAnsi"/>
          <w:color w:val="000000"/>
        </w:rPr>
        <w:t xml:space="preserve"> </w:t>
      </w:r>
      <w:r w:rsidRPr="00A632E3">
        <w:rPr>
          <w:rFonts w:asciiTheme="minorHAnsi" w:hAnsiTheme="minorHAnsi" w:cstheme="minorHAnsi"/>
          <w:color w:val="326D74"/>
        </w:rPr>
        <w:t>completion</w:t>
      </w:r>
      <w:r w:rsidRPr="00A632E3">
        <w:rPr>
          <w:rFonts w:asciiTheme="minorHAnsi" w:hAnsiTheme="minorHAnsi" w:cstheme="minorHAnsi"/>
          <w:color w:val="000000"/>
        </w:rPr>
        <w:t>:^(</w:t>
      </w:r>
      <w:proofErr w:type="spellStart"/>
      <w:r w:rsidRPr="00A632E3">
        <w:rPr>
          <w:rFonts w:asciiTheme="minorHAnsi" w:hAnsiTheme="minorHAnsi" w:cstheme="minorHAnsi"/>
          <w:color w:val="1C464A"/>
        </w:rPr>
        <w:t>GDOrderResponse</w:t>
      </w:r>
      <w:proofErr w:type="spellEnd"/>
      <w:r w:rsidRPr="00A632E3">
        <w:rPr>
          <w:rFonts w:asciiTheme="minorHAnsi" w:hAnsiTheme="minorHAnsi" w:cstheme="minorHAnsi"/>
          <w:color w:val="000000"/>
        </w:rPr>
        <w:t xml:space="preserve">* order, </w:t>
      </w:r>
      <w:proofErr w:type="spellStart"/>
      <w:r w:rsidRPr="00A632E3">
        <w:rPr>
          <w:rFonts w:asciiTheme="minorHAnsi" w:hAnsiTheme="minorHAnsi" w:cstheme="minorHAnsi"/>
          <w:color w:val="1C464A"/>
        </w:rPr>
        <w:t>GDErrorResponse</w:t>
      </w:r>
      <w:proofErr w:type="spellEnd"/>
      <w:r w:rsidRPr="00A632E3">
        <w:rPr>
          <w:rFonts w:asciiTheme="minorHAnsi" w:hAnsiTheme="minorHAnsi" w:cstheme="minorHAnsi"/>
          <w:color w:val="000000"/>
        </w:rPr>
        <w:t>* error)</w:t>
      </w:r>
      <w:r w:rsidR="006854DC" w:rsidRPr="00A632E3">
        <w:rPr>
          <w:rFonts w:asciiTheme="minorHAnsi" w:hAnsiTheme="minorHAnsi" w:cstheme="minorHAnsi"/>
          <w:color w:val="2F363D"/>
        </w:rPr>
        <w:t xml:space="preserve">  {</w:t>
      </w:r>
    </w:p>
    <w:p w14:paraId="29C4D6B7" w14:textId="367EE401" w:rsidR="006854DC" w:rsidRPr="00A632E3" w:rsidRDefault="006854DC" w:rsidP="006854DC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r w:rsidRPr="00A632E3">
        <w:rPr>
          <w:rFonts w:asciiTheme="minorHAnsi" w:hAnsiTheme="minorHAnsi" w:cstheme="minorHAnsi"/>
          <w:color w:val="000000"/>
        </w:rPr>
        <w:t xml:space="preserve">         </w:t>
      </w:r>
      <w:r w:rsidRPr="00A632E3">
        <w:rPr>
          <w:rFonts w:asciiTheme="minorHAnsi" w:hAnsiTheme="minorHAnsi" w:cstheme="minorHAnsi"/>
          <w:color w:val="2F363D"/>
        </w:rPr>
        <w:t>if (</w:t>
      </w:r>
      <w:proofErr w:type="gramStart"/>
      <w:r w:rsidRPr="00A632E3">
        <w:rPr>
          <w:rFonts w:asciiTheme="minorHAnsi" w:hAnsiTheme="minorHAnsi" w:cstheme="minorHAnsi"/>
          <w:color w:val="2F363D"/>
        </w:rPr>
        <w:t>error !</w:t>
      </w:r>
      <w:proofErr w:type="gramEnd"/>
      <w:r w:rsidRPr="00A632E3">
        <w:rPr>
          <w:rFonts w:asciiTheme="minorHAnsi" w:hAnsiTheme="minorHAnsi" w:cstheme="minorHAnsi"/>
          <w:color w:val="2F363D"/>
        </w:rPr>
        <w:t>= NULL) {</w:t>
      </w:r>
    </w:p>
    <w:p w14:paraId="7F6DFC26" w14:textId="77777777" w:rsidR="006854DC" w:rsidRPr="00A632E3" w:rsidRDefault="006854DC" w:rsidP="006854DC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r w:rsidRPr="00A632E3">
        <w:rPr>
          <w:rFonts w:asciiTheme="minorHAnsi" w:hAnsiTheme="minorHAnsi" w:cstheme="minorHAnsi"/>
          <w:color w:val="000000"/>
        </w:rPr>
        <w:t xml:space="preserve">              </w:t>
      </w:r>
      <w:r w:rsidRPr="00A632E3">
        <w:rPr>
          <w:rFonts w:asciiTheme="minorHAnsi" w:hAnsiTheme="minorHAnsi" w:cstheme="minorHAnsi"/>
          <w:color w:val="2F363D"/>
        </w:rPr>
        <w:t xml:space="preserve">if </w:t>
      </w:r>
      <w:proofErr w:type="gramStart"/>
      <w:r w:rsidRPr="00A632E3">
        <w:rPr>
          <w:rFonts w:asciiTheme="minorHAnsi" w:hAnsiTheme="minorHAnsi" w:cstheme="minorHAnsi"/>
          <w:color w:val="2F363D"/>
        </w:rPr>
        <w:t>(!</w:t>
      </w:r>
      <w:proofErr w:type="spellStart"/>
      <w:r w:rsidRPr="00A632E3">
        <w:rPr>
          <w:rFonts w:asciiTheme="minorHAnsi" w:hAnsiTheme="minorHAnsi" w:cstheme="minorHAnsi"/>
          <w:color w:val="2F363D"/>
        </w:rPr>
        <w:t>error</w:t>
      </w:r>
      <w:proofErr w:type="gramEnd"/>
      <w:r w:rsidRPr="00A632E3">
        <w:rPr>
          <w:rFonts w:asciiTheme="minorHAnsi" w:hAnsiTheme="minorHAnsi" w:cstheme="minorHAnsi"/>
          <w:color w:val="2F363D"/>
        </w:rPr>
        <w:t>.errors</w:t>
      </w:r>
      <w:proofErr w:type="spellEnd"/>
      <w:r w:rsidRPr="00A632E3">
        <w:rPr>
          <w:rFonts w:asciiTheme="minorHAnsi" w:hAnsiTheme="minorHAnsi" w:cstheme="minorHAnsi"/>
          <w:color w:val="2F363D"/>
        </w:rPr>
        <w:t xml:space="preserve"> || !</w:t>
      </w:r>
      <w:proofErr w:type="spellStart"/>
      <w:r w:rsidRPr="00A632E3">
        <w:rPr>
          <w:rFonts w:asciiTheme="minorHAnsi" w:hAnsiTheme="minorHAnsi" w:cstheme="minorHAnsi"/>
          <w:color w:val="2F363D"/>
        </w:rPr>
        <w:t>error.errors.count</w:t>
      </w:r>
      <w:proofErr w:type="spellEnd"/>
      <w:r w:rsidRPr="00A632E3">
        <w:rPr>
          <w:rFonts w:asciiTheme="minorHAnsi" w:hAnsiTheme="minorHAnsi" w:cstheme="minorHAnsi"/>
          <w:color w:val="2F363D"/>
        </w:rPr>
        <w:t>) {</w:t>
      </w:r>
      <w:r w:rsidRPr="00A632E3">
        <w:rPr>
          <w:rFonts w:asciiTheme="minorHAnsi" w:hAnsiTheme="minorHAnsi" w:cstheme="minorHAnsi"/>
          <w:color w:val="000000"/>
        </w:rPr>
        <w:t xml:space="preserve">        </w:t>
      </w:r>
    </w:p>
    <w:p w14:paraId="396F3D8F" w14:textId="08CA1D6C" w:rsidR="006854DC" w:rsidRPr="00A632E3" w:rsidRDefault="006854DC" w:rsidP="006854DC">
      <w:pPr>
        <w:tabs>
          <w:tab w:val="left" w:pos="593"/>
        </w:tabs>
        <w:autoSpaceDE w:val="0"/>
        <w:autoSpaceDN w:val="0"/>
        <w:adjustRightInd w:val="0"/>
        <w:spacing w:line="240" w:lineRule="auto"/>
        <w:ind w:firstLine="593"/>
        <w:rPr>
          <w:rFonts w:asciiTheme="minorHAnsi" w:hAnsiTheme="minorHAnsi" w:cstheme="minorHAnsi"/>
          <w:color w:val="000000"/>
        </w:rPr>
      </w:pPr>
      <w:r w:rsidRPr="00A632E3">
        <w:rPr>
          <w:rFonts w:asciiTheme="minorHAnsi" w:hAnsiTheme="minorHAnsi" w:cstheme="minorHAnsi"/>
        </w:rPr>
        <w:t xml:space="preserve">      //TODO: display relevant fields from </w:t>
      </w:r>
      <w:proofErr w:type="spellStart"/>
      <w:r w:rsidRPr="00A632E3">
        <w:rPr>
          <w:rFonts w:asciiTheme="minorHAnsi" w:hAnsiTheme="minorHAnsi" w:cstheme="minorHAnsi"/>
        </w:rPr>
        <w:t>GDErrorResponse</w:t>
      </w:r>
      <w:proofErr w:type="spellEnd"/>
      <w:r w:rsidRPr="00A632E3">
        <w:rPr>
          <w:rFonts w:asciiTheme="minorHAnsi" w:hAnsiTheme="minorHAnsi" w:cstheme="minorHAnsi"/>
        </w:rPr>
        <w:t xml:space="preserve"> as title, </w:t>
      </w:r>
      <w:proofErr w:type="spellStart"/>
      <w:r w:rsidRPr="00A632E3">
        <w:rPr>
          <w:rFonts w:asciiTheme="minorHAnsi" w:hAnsiTheme="minorHAnsi" w:cstheme="minorHAnsi"/>
        </w:rPr>
        <w:t>responseMessage</w:t>
      </w:r>
      <w:proofErr w:type="spellEnd"/>
      <w:r w:rsidRPr="00A632E3">
        <w:rPr>
          <w:rFonts w:asciiTheme="minorHAnsi" w:hAnsiTheme="minorHAnsi" w:cstheme="minorHAnsi"/>
        </w:rPr>
        <w:t xml:space="preserve">, </w:t>
      </w:r>
      <w:proofErr w:type="spellStart"/>
      <w:r w:rsidRPr="00A632E3">
        <w:rPr>
          <w:rFonts w:asciiTheme="minorHAnsi" w:hAnsiTheme="minorHAnsi" w:cstheme="minorHAnsi"/>
        </w:rPr>
        <w:t>responseCode</w:t>
      </w:r>
      <w:proofErr w:type="spellEnd"/>
      <w:r w:rsidRPr="00A632E3">
        <w:rPr>
          <w:rFonts w:asciiTheme="minorHAnsi" w:hAnsiTheme="minorHAnsi" w:cstheme="minorHAnsi"/>
        </w:rPr>
        <w:t xml:space="preserve">, </w:t>
      </w:r>
      <w:proofErr w:type="spellStart"/>
      <w:r w:rsidRPr="00A632E3">
        <w:rPr>
          <w:rFonts w:asciiTheme="minorHAnsi" w:hAnsiTheme="minorHAnsi" w:cstheme="minorHAnsi"/>
        </w:rPr>
        <w:t>detailedResponseMessage</w:t>
      </w:r>
      <w:proofErr w:type="spellEnd"/>
      <w:r w:rsidRPr="00A632E3">
        <w:rPr>
          <w:rFonts w:asciiTheme="minorHAnsi" w:hAnsiTheme="minorHAnsi" w:cstheme="minorHAnsi"/>
        </w:rPr>
        <w:t xml:space="preserve">, </w:t>
      </w:r>
      <w:proofErr w:type="spellStart"/>
      <w:r w:rsidRPr="00A632E3">
        <w:rPr>
          <w:rFonts w:asciiTheme="minorHAnsi" w:hAnsiTheme="minorHAnsi" w:cstheme="minorHAnsi"/>
        </w:rPr>
        <w:t>detailedResponseCode</w:t>
      </w:r>
      <w:proofErr w:type="spellEnd"/>
      <w:r w:rsidRPr="00A632E3">
        <w:rPr>
          <w:rFonts w:asciiTheme="minorHAnsi" w:hAnsiTheme="minorHAnsi" w:cstheme="minorHAnsi"/>
        </w:rPr>
        <w:t>: String</w:t>
      </w:r>
      <w:r w:rsidRPr="00A632E3">
        <w:rPr>
          <w:rFonts w:asciiTheme="minorHAnsi" w:hAnsiTheme="minorHAnsi" w:cstheme="minorHAnsi"/>
          <w:color w:val="000000"/>
        </w:rPr>
        <w:t xml:space="preserve">          </w:t>
      </w:r>
    </w:p>
    <w:p w14:paraId="7B99653F" w14:textId="779D50F1" w:rsidR="006854DC" w:rsidRPr="00A632E3" w:rsidRDefault="006854DC" w:rsidP="006854DC">
      <w:pPr>
        <w:tabs>
          <w:tab w:val="left" w:pos="593"/>
        </w:tabs>
        <w:autoSpaceDE w:val="0"/>
        <w:autoSpaceDN w:val="0"/>
        <w:adjustRightInd w:val="0"/>
        <w:spacing w:line="240" w:lineRule="auto"/>
        <w:ind w:firstLine="593"/>
        <w:rPr>
          <w:rFonts w:asciiTheme="minorHAnsi" w:hAnsiTheme="minorHAnsi" w:cstheme="minorHAnsi"/>
          <w:color w:val="000000"/>
        </w:rPr>
      </w:pPr>
      <w:r w:rsidRPr="00A632E3">
        <w:rPr>
          <w:rFonts w:asciiTheme="minorHAnsi" w:hAnsiTheme="minorHAnsi" w:cstheme="minorHAnsi"/>
          <w:color w:val="000000"/>
        </w:rPr>
        <w:t xml:space="preserve">   </w:t>
      </w:r>
      <w:r w:rsidRPr="00A632E3">
        <w:rPr>
          <w:rFonts w:asciiTheme="minorHAnsi" w:hAnsiTheme="minorHAnsi" w:cstheme="minorHAnsi"/>
          <w:color w:val="2F363D"/>
        </w:rPr>
        <w:t>} else {</w:t>
      </w:r>
    </w:p>
    <w:p w14:paraId="46CE1AF9" w14:textId="77777777" w:rsidR="006854DC" w:rsidRPr="00C8041B" w:rsidRDefault="006854DC" w:rsidP="006854DC">
      <w:r w:rsidRPr="00C8041B">
        <w:rPr>
          <w:rFonts w:cs="Calibri"/>
          <w:color w:val="000000"/>
        </w:rPr>
        <w:t xml:space="preserve">               </w:t>
      </w:r>
      <w:r>
        <w:rPr>
          <w:rFonts w:cs="Calibri"/>
          <w:color w:val="000000"/>
        </w:rPr>
        <w:t xml:space="preserve"> </w:t>
      </w:r>
      <w:r w:rsidRPr="00C8041B">
        <w:rPr>
          <w:rFonts w:cs="Calibri"/>
          <w:color w:val="000000"/>
        </w:rPr>
        <w:t xml:space="preserve"> </w:t>
      </w:r>
      <w:r>
        <w:t xml:space="preserve">     //TODO: display relevant fields from </w:t>
      </w:r>
      <w:proofErr w:type="spellStart"/>
      <w:r>
        <w:t>GDErrorResponse</w:t>
      </w:r>
      <w:proofErr w:type="spellEnd"/>
      <w:r>
        <w:t xml:space="preserve"> as title, errors</w:t>
      </w:r>
    </w:p>
    <w:p w14:paraId="6BED8A50" w14:textId="77777777" w:rsidR="006854DC" w:rsidRPr="00C8041B" w:rsidRDefault="006854DC" w:rsidP="006854DC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 w:rsidRPr="00C8041B">
        <w:rPr>
          <w:rFonts w:cs="Calibri"/>
          <w:color w:val="000000"/>
        </w:rPr>
        <w:t xml:space="preserve">          </w:t>
      </w:r>
      <w:r>
        <w:rPr>
          <w:rFonts w:cs="Calibri"/>
          <w:color w:val="000000"/>
        </w:rPr>
        <w:t xml:space="preserve"> </w:t>
      </w:r>
      <w:r w:rsidRPr="00C8041B">
        <w:rPr>
          <w:rFonts w:cs="Calibri"/>
          <w:color w:val="000000"/>
        </w:rPr>
        <w:t xml:space="preserve">   </w:t>
      </w:r>
      <w:r w:rsidRPr="00C8041B">
        <w:rPr>
          <w:rFonts w:cs="Calibri"/>
          <w:color w:val="2F363D"/>
        </w:rPr>
        <w:t>}</w:t>
      </w:r>
    </w:p>
    <w:p w14:paraId="12E00053" w14:textId="77777777" w:rsidR="006854DC" w:rsidRPr="00C8041B" w:rsidRDefault="006854DC" w:rsidP="006854DC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 w:rsidRPr="00C8041B">
        <w:rPr>
          <w:rFonts w:cs="Calibri"/>
          <w:color w:val="000000"/>
        </w:rPr>
        <w:t xml:space="preserve">         </w:t>
      </w:r>
      <w:r w:rsidRPr="00C8041B">
        <w:rPr>
          <w:rFonts w:cs="Calibri"/>
          <w:color w:val="2F363D"/>
        </w:rPr>
        <w:t>} else {</w:t>
      </w:r>
    </w:p>
    <w:p w14:paraId="36791AF0" w14:textId="77777777" w:rsidR="006854DC" w:rsidRPr="00C8041B" w:rsidRDefault="006854DC" w:rsidP="006854DC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 w:rsidRPr="00C8041B">
        <w:rPr>
          <w:rFonts w:cs="Calibri"/>
          <w:color w:val="000000"/>
        </w:rPr>
        <w:t xml:space="preserve">         </w:t>
      </w:r>
      <w:r>
        <w:rPr>
          <w:rFonts w:cs="Calibri"/>
          <w:color w:val="000000"/>
        </w:rPr>
        <w:t xml:space="preserve">   </w:t>
      </w:r>
      <w:r w:rsidRPr="00C8041B">
        <w:rPr>
          <w:rFonts w:cs="Calibri"/>
          <w:color w:val="000000"/>
        </w:rPr>
        <w:t xml:space="preserve">    </w:t>
      </w:r>
      <w:r w:rsidRPr="00C8041B">
        <w:rPr>
          <w:rFonts w:cs="Calibri"/>
          <w:color w:val="2F363D"/>
        </w:rPr>
        <w:t>if (</w:t>
      </w:r>
      <w:proofErr w:type="gramStart"/>
      <w:r w:rsidRPr="00C8041B">
        <w:rPr>
          <w:rFonts w:cs="Calibri"/>
          <w:color w:val="2F363D"/>
        </w:rPr>
        <w:t>order !</w:t>
      </w:r>
      <w:proofErr w:type="gramEnd"/>
      <w:r w:rsidRPr="00C8041B">
        <w:rPr>
          <w:rFonts w:cs="Calibri"/>
          <w:color w:val="2F363D"/>
        </w:rPr>
        <w:t>= NULL) {</w:t>
      </w:r>
    </w:p>
    <w:p w14:paraId="5F0B3829" w14:textId="77777777" w:rsidR="006854DC" w:rsidRDefault="006854DC" w:rsidP="006854DC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2F363D"/>
        </w:rPr>
      </w:pPr>
      <w:r w:rsidRPr="00C8041B">
        <w:rPr>
          <w:rFonts w:cs="Calibri"/>
          <w:color w:val="000000"/>
        </w:rPr>
        <w:t xml:space="preserve">            </w:t>
      </w:r>
      <w:r>
        <w:rPr>
          <w:rFonts w:cs="Calibri"/>
          <w:color w:val="000000"/>
        </w:rPr>
        <w:t xml:space="preserve">   </w:t>
      </w:r>
      <w:r w:rsidRPr="00C8041B">
        <w:rPr>
          <w:rFonts w:cs="Calibri"/>
          <w:color w:val="000000"/>
        </w:rPr>
        <w:t xml:space="preserve">    </w:t>
      </w:r>
      <w:r w:rsidRPr="00C8041B">
        <w:rPr>
          <w:rFonts w:cs="Calibri"/>
          <w:color w:val="2F363D"/>
        </w:rPr>
        <w:t xml:space="preserve">//TODO: display relevant fields from </w:t>
      </w:r>
      <w:proofErr w:type="spellStart"/>
      <w:r w:rsidRPr="00C8041B">
        <w:rPr>
          <w:rFonts w:cs="Calibri"/>
          <w:color w:val="2F363D"/>
        </w:rPr>
        <w:t>GDOrderResponse</w:t>
      </w:r>
      <w:proofErr w:type="spellEnd"/>
    </w:p>
    <w:p w14:paraId="73DB20EB" w14:textId="68C6D00F" w:rsidR="006854DC" w:rsidRPr="00B0727D" w:rsidRDefault="006854DC" w:rsidP="006854DC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 w:rsidRPr="00E523AA">
        <w:rPr>
          <w:rFonts w:cs="Calibri"/>
          <w:color w:val="000000"/>
        </w:rPr>
        <w:t xml:space="preserve">  </w:t>
      </w:r>
      <w:r w:rsidRPr="00E523AA">
        <w:rPr>
          <w:rFonts w:cs="Calibri"/>
          <w:color w:val="2F363D"/>
        </w:rPr>
        <w:t xml:space="preserve">//TODO: display relevant fields from </w:t>
      </w:r>
      <w:proofErr w:type="spellStart"/>
      <w:r w:rsidRPr="00E523AA">
        <w:rPr>
          <w:rFonts w:cs="Calibri"/>
          <w:color w:val="2F363D"/>
        </w:rPr>
        <w:t>GDOrderResponse</w:t>
      </w:r>
      <w:proofErr w:type="spellEnd"/>
      <w:r w:rsidR="00B0727D">
        <w:rPr>
          <w:rFonts w:cs="Calibri"/>
          <w:color w:val="000000"/>
        </w:rPr>
        <w:t xml:space="preserve">                                                             </w:t>
      </w:r>
      <w:r w:rsidRPr="00E523AA">
        <w:rPr>
          <w:rFonts w:cs="Calibri"/>
          <w:color w:val="000000"/>
        </w:rPr>
        <w:t xml:space="preserve">     </w:t>
      </w:r>
      <w:r w:rsidRPr="00E523AA">
        <w:rPr>
          <w:rFonts w:cs="Calibri"/>
          <w:color w:val="2F363D"/>
        </w:rPr>
        <w:t xml:space="preserve">//TODO: if </w:t>
      </w:r>
      <w:proofErr w:type="spellStart"/>
      <w:r w:rsidRPr="00E523AA">
        <w:rPr>
          <w:rFonts w:cs="Calibri"/>
          <w:color w:val="2F363D"/>
        </w:rPr>
        <w:t>paymentOperation</w:t>
      </w:r>
      <w:proofErr w:type="spellEnd"/>
      <w:r w:rsidRPr="00E523AA">
        <w:rPr>
          <w:rFonts w:cs="Calibri"/>
          <w:color w:val="2F363D"/>
        </w:rPr>
        <w:t xml:space="preserve"> is </w:t>
      </w:r>
      <w:proofErr w:type="spellStart"/>
      <w:r w:rsidRPr="00E523AA">
        <w:rPr>
          <w:rFonts w:cs="Calibri"/>
          <w:color w:val="2F363D"/>
        </w:rPr>
        <w:t>PaymentOperation.preAuthorize</w:t>
      </w:r>
      <w:proofErr w:type="spellEnd"/>
      <w:r w:rsidRPr="00E523AA">
        <w:rPr>
          <w:rFonts w:cs="Calibri"/>
          <w:color w:val="2F363D"/>
        </w:rPr>
        <w:t>:</w:t>
      </w:r>
    </w:p>
    <w:p w14:paraId="388AD76D" w14:textId="77777777" w:rsidR="006854DC" w:rsidRPr="00E523AA" w:rsidRDefault="006854DC" w:rsidP="006854DC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 w:rsidRPr="00E523AA">
        <w:rPr>
          <w:rFonts w:cs="Calibri"/>
          <w:color w:val="000000"/>
        </w:rPr>
        <w:t xml:space="preserve">   </w:t>
      </w:r>
      <w:r>
        <w:rPr>
          <w:rFonts w:cs="Calibri"/>
          <w:color w:val="000000"/>
        </w:rPr>
        <w:t xml:space="preserve">  // TODO: </w:t>
      </w:r>
      <w:r w:rsidRPr="00E523AA">
        <w:rPr>
          <w:rFonts w:cs="Calibri"/>
          <w:color w:val="000000"/>
        </w:rPr>
        <w:t xml:space="preserve">   </w:t>
      </w:r>
      <w:r w:rsidRPr="00E523AA">
        <w:rPr>
          <w:rFonts w:cs="Calibri"/>
          <w:color w:val="2F363D"/>
        </w:rPr>
        <w:t>Save order id in persistence for capturing the payment with</w:t>
      </w:r>
      <w:r>
        <w:rPr>
          <w:rFonts w:cs="Calibri"/>
          <w:color w:val="2F363D"/>
        </w:rPr>
        <w:t xml:space="preserve"> </w:t>
      </w:r>
      <w:proofErr w:type="spellStart"/>
      <w:r w:rsidRPr="00E523AA">
        <w:rPr>
          <w:rFonts w:cs="Calibri"/>
          <w:color w:val="2F363D"/>
        </w:rPr>
        <w:t>GeideaPaymentApi.capture</w:t>
      </w:r>
      <w:proofErr w:type="spellEnd"/>
    </w:p>
    <w:p w14:paraId="41773468" w14:textId="77777777" w:rsidR="006854DC" w:rsidRPr="00E523AA" w:rsidRDefault="006854DC" w:rsidP="006854DC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 w:rsidRPr="00E523AA">
        <w:rPr>
          <w:rFonts w:cs="Calibri"/>
          <w:color w:val="000000"/>
        </w:rPr>
        <w:lastRenderedPageBreak/>
        <w:t xml:space="preserve">      </w:t>
      </w:r>
      <w:r>
        <w:rPr>
          <w:rFonts w:cs="Calibri"/>
          <w:color w:val="000000"/>
        </w:rPr>
        <w:tab/>
      </w:r>
      <w:r w:rsidRPr="00E523AA">
        <w:rPr>
          <w:rFonts w:cs="Calibri"/>
          <w:color w:val="2F363D"/>
        </w:rPr>
        <w:t xml:space="preserve">if ([[order </w:t>
      </w:r>
      <w:proofErr w:type="spellStart"/>
      <w:r w:rsidRPr="00E523AA">
        <w:rPr>
          <w:rFonts w:cs="Calibri"/>
          <w:color w:val="2F363D"/>
        </w:rPr>
        <w:t>detailedStatus</w:t>
      </w:r>
      <w:proofErr w:type="spellEnd"/>
      <w:r w:rsidRPr="00E523AA">
        <w:rPr>
          <w:rFonts w:cs="Calibri"/>
          <w:color w:val="2F363D"/>
        </w:rPr>
        <w:t xml:space="preserve">] </w:t>
      </w:r>
      <w:proofErr w:type="spellStart"/>
      <w:r w:rsidRPr="00E523AA">
        <w:rPr>
          <w:rFonts w:cs="Calibri"/>
          <w:color w:val="2F363D"/>
        </w:rPr>
        <w:t>isEqual</w:t>
      </w:r>
      <w:proofErr w:type="spellEnd"/>
      <w:r w:rsidRPr="00E523AA">
        <w:rPr>
          <w:rFonts w:cs="Calibri"/>
          <w:color w:val="2F363D"/>
        </w:rPr>
        <w:t>: @"Authorized"]) {</w:t>
      </w:r>
    </w:p>
    <w:p w14:paraId="15226262" w14:textId="2E1FEED3" w:rsidR="006854DC" w:rsidRDefault="006854DC" w:rsidP="006854DC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2F363D"/>
        </w:rPr>
      </w:pPr>
      <w:r w:rsidRPr="00E523AA">
        <w:rPr>
          <w:rFonts w:cs="Calibri"/>
          <w:color w:val="000000"/>
        </w:rPr>
        <w:t xml:space="preserve">      </w:t>
      </w:r>
      <w:r w:rsidRPr="00E523AA">
        <w:rPr>
          <w:rFonts w:cs="Calibri"/>
          <w:color w:val="2F363D"/>
        </w:rPr>
        <w:t xml:space="preserve">TODO: save </w:t>
      </w:r>
      <w:proofErr w:type="spellStart"/>
      <w:proofErr w:type="gramStart"/>
      <w:r w:rsidRPr="00E523AA">
        <w:rPr>
          <w:rFonts w:cs="Calibri"/>
          <w:color w:val="2F363D"/>
        </w:rPr>
        <w:t>order.orderId</w:t>
      </w:r>
      <w:proofErr w:type="spellEnd"/>
      <w:proofErr w:type="gramEnd"/>
    </w:p>
    <w:p w14:paraId="1A19EA26" w14:textId="5DD6A675" w:rsidR="00B0727D" w:rsidRPr="00B0727D" w:rsidRDefault="00B0727D" w:rsidP="006854DC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2F363D"/>
        </w:rPr>
      </w:pPr>
      <w:r>
        <w:rPr>
          <w:rFonts w:cs="Calibri"/>
          <w:color w:val="2F363D"/>
        </w:rPr>
        <w:t xml:space="preserve">   // TODO: show capture button on the UID</w:t>
      </w:r>
    </w:p>
    <w:p w14:paraId="632512F4" w14:textId="77777777" w:rsidR="006854DC" w:rsidRPr="00E523AA" w:rsidRDefault="006854DC" w:rsidP="006854DC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 w:rsidRPr="00E523AA">
        <w:rPr>
          <w:rFonts w:cs="Calibri"/>
          <w:color w:val="000000"/>
        </w:rPr>
        <w:t xml:space="preserve">     </w:t>
      </w: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</w:r>
      <w:r w:rsidRPr="00E523AA">
        <w:rPr>
          <w:rFonts w:cs="Calibri"/>
          <w:color w:val="000000"/>
        </w:rPr>
        <w:t xml:space="preserve"> </w:t>
      </w:r>
      <w:r w:rsidRPr="00E523AA">
        <w:rPr>
          <w:rFonts w:cs="Calibri"/>
          <w:color w:val="2F363D"/>
        </w:rPr>
        <w:t>}</w:t>
      </w:r>
    </w:p>
    <w:p w14:paraId="2055142D" w14:textId="77777777" w:rsidR="006854DC" w:rsidRPr="00E523AA" w:rsidRDefault="006854DC" w:rsidP="006854DC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>
        <w:rPr>
          <w:rFonts w:cs="Calibri"/>
          <w:color w:val="000000"/>
        </w:rPr>
        <w:tab/>
      </w:r>
      <w:r w:rsidRPr="00E523AA">
        <w:rPr>
          <w:rFonts w:cs="Calibri"/>
          <w:color w:val="000000"/>
        </w:rPr>
        <w:t xml:space="preserve">     </w:t>
      </w:r>
      <w:r w:rsidRPr="00E523AA">
        <w:rPr>
          <w:rFonts w:cs="Calibri"/>
          <w:color w:val="2F363D"/>
        </w:rPr>
        <w:t>}</w:t>
      </w:r>
    </w:p>
    <w:p w14:paraId="7AF3CDA6" w14:textId="77777777" w:rsidR="006854DC" w:rsidRDefault="006854DC" w:rsidP="006854DC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 w:rsidRPr="00E523AA">
        <w:rPr>
          <w:rFonts w:cs="Calibri"/>
          <w:color w:val="000000"/>
        </w:rPr>
        <w:t xml:space="preserve">     </w:t>
      </w:r>
      <w:r>
        <w:rPr>
          <w:rFonts w:cs="Calibri"/>
          <w:color w:val="000000"/>
        </w:rPr>
        <w:tab/>
      </w:r>
      <w:r w:rsidRPr="00E523AA">
        <w:rPr>
          <w:rFonts w:cs="Calibri"/>
          <w:color w:val="2F363D"/>
        </w:rPr>
        <w:t>}</w:t>
      </w:r>
    </w:p>
    <w:p w14:paraId="23B3AA34" w14:textId="31C14BE1" w:rsidR="006854DC" w:rsidRPr="00871365" w:rsidRDefault="006854DC" w:rsidP="00871365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 w:rsidRPr="00E523AA">
        <w:rPr>
          <w:rFonts w:cs="Calibri"/>
          <w:color w:val="000000"/>
        </w:rPr>
        <w:t xml:space="preserve">   </w:t>
      </w:r>
      <w:r w:rsidRPr="00E523AA">
        <w:rPr>
          <w:rFonts w:cs="Calibri"/>
          <w:color w:val="2F363D"/>
        </w:rPr>
        <w:t>}];</w:t>
      </w:r>
    </w:p>
    <w:p w14:paraId="45B32443" w14:textId="2C24B4C4" w:rsidR="008C65C1" w:rsidRPr="0031657C" w:rsidRDefault="008C65C1" w:rsidP="0031657C"/>
    <w:p w14:paraId="24330EB1" w14:textId="55ADBDA4" w:rsidR="00290D1F" w:rsidRDefault="00290D1F" w:rsidP="00290D1F">
      <w:pPr>
        <w:pStyle w:val="Heading3"/>
        <w:numPr>
          <w:ilvl w:val="2"/>
          <w:numId w:val="8"/>
        </w:numPr>
      </w:pPr>
      <w:bookmarkStart w:id="72" w:name="_Toc67583115"/>
      <w:r>
        <w:t>Apple Pay Payment Flow:</w:t>
      </w:r>
      <w:bookmarkEnd w:id="72"/>
    </w:p>
    <w:p w14:paraId="055122A2" w14:textId="5F80EF6E" w:rsidR="00B0727D" w:rsidRDefault="00B0727D" w:rsidP="00B0727D"/>
    <w:p w14:paraId="706E3C21" w14:textId="22A851D8" w:rsidR="00640CF4" w:rsidRDefault="00640CF4" w:rsidP="00640CF4">
      <w:r>
        <w:t xml:space="preserve">From persisted </w:t>
      </w:r>
      <w:proofErr w:type="spellStart"/>
      <w:r w:rsidRPr="00735510">
        <w:rPr>
          <w:b/>
          <w:bCs/>
        </w:rPr>
        <w:t>GDConfigResponse</w:t>
      </w:r>
      <w:proofErr w:type="spellEnd"/>
      <w:r>
        <w:t xml:space="preserve"> check the flag </w:t>
      </w:r>
      <w:proofErr w:type="spellStart"/>
      <w:r w:rsidRPr="00640CF4">
        <w:rPr>
          <w:b/>
          <w:bCs/>
        </w:rPr>
        <w:t>isApplePay</w:t>
      </w:r>
      <w:r w:rsidR="00E078B2">
        <w:rPr>
          <w:b/>
          <w:bCs/>
        </w:rPr>
        <w:t>Mobile</w:t>
      </w:r>
      <w:r w:rsidRPr="00640CF4">
        <w:rPr>
          <w:b/>
          <w:bCs/>
        </w:rPr>
        <w:t>Supported</w:t>
      </w:r>
      <w:proofErr w:type="spellEnd"/>
      <w:r w:rsidR="00E078B2">
        <w:rPr>
          <w:b/>
          <w:bCs/>
        </w:rPr>
        <w:t xml:space="preserve"> and </w:t>
      </w:r>
      <w:proofErr w:type="spellStart"/>
      <w:r w:rsidR="00E078B2">
        <w:rPr>
          <w:b/>
          <w:bCs/>
        </w:rPr>
        <w:t>isApplePayMobileCertificateAvaialable</w:t>
      </w:r>
      <w:proofErr w:type="spellEnd"/>
      <w:r>
        <w:t xml:space="preserve"> </w:t>
      </w:r>
      <w:r w:rsidR="001C5A6A">
        <w:t>before</w:t>
      </w:r>
      <w:r>
        <w:t xml:space="preserve"> start</w:t>
      </w:r>
      <w:r w:rsidR="001C5A6A">
        <w:t>ing</w:t>
      </w:r>
      <w:r>
        <w:t xml:space="preserve"> the flow</w:t>
      </w:r>
    </w:p>
    <w:p w14:paraId="242B3E25" w14:textId="0F7323CB" w:rsidR="00640CF4" w:rsidRDefault="00B0727D" w:rsidP="00B0727D">
      <w:r>
        <w:t xml:space="preserve">To pay </w:t>
      </w:r>
      <w:r w:rsidR="004D5EB3">
        <w:t xml:space="preserve">the amount </w:t>
      </w:r>
      <w:r>
        <w:t xml:space="preserve">with </w:t>
      </w:r>
      <w:r w:rsidRPr="001C5A6A">
        <w:rPr>
          <w:b/>
          <w:bCs/>
        </w:rPr>
        <w:t>Apple Pay</w:t>
      </w:r>
      <w:r>
        <w:t xml:space="preserve"> you nee</w:t>
      </w:r>
      <w:r w:rsidR="004D5EB3">
        <w:t xml:space="preserve">d to have the apple pay </w:t>
      </w:r>
      <w:proofErr w:type="spellStart"/>
      <w:r w:rsidR="00D21D88">
        <w:t>marchantId</w:t>
      </w:r>
      <w:proofErr w:type="spellEnd"/>
      <w:r w:rsidR="004D5EB3">
        <w:t xml:space="preserve"> configured on your apple account </w:t>
      </w:r>
      <w:r w:rsidR="00640CF4">
        <w:t>and</w:t>
      </w:r>
      <w:r w:rsidR="004D5EB3">
        <w:t xml:space="preserve"> to enable apple pay capabilities. Please follow this for setup: </w:t>
      </w:r>
    </w:p>
    <w:p w14:paraId="4F30E9A1" w14:textId="227F98E3" w:rsidR="00D21D88" w:rsidRDefault="00D21D88" w:rsidP="00B0727D"/>
    <w:p w14:paraId="61C93B9E" w14:textId="70CCEE56" w:rsidR="00D21D88" w:rsidRDefault="002242C5" w:rsidP="00B0727D">
      <w:pPr>
        <w:rPr>
          <w:rStyle w:val="Hyperlink"/>
        </w:rPr>
      </w:pPr>
      <w:hyperlink r:id="rId14" w:history="1">
        <w:r w:rsidR="00640CF4" w:rsidRPr="00D431DA">
          <w:rPr>
            <w:rStyle w:val="Hyperlink"/>
          </w:rPr>
          <w:t>https://developer.apple.com/documentation/passkit/apple_pay/setting_up_apple_pay_requirements</w:t>
        </w:r>
      </w:hyperlink>
    </w:p>
    <w:p w14:paraId="411B6683" w14:textId="096833CA" w:rsidR="00D21D88" w:rsidRDefault="00D21D88" w:rsidP="00D21D88"/>
    <w:p w14:paraId="7D978328" w14:textId="05948987" w:rsidR="00D21D88" w:rsidRDefault="00D21D88" w:rsidP="00D21D88">
      <w:bookmarkStart w:id="73" w:name="OLE_LINK36"/>
      <w:bookmarkStart w:id="74" w:name="OLE_LINK37"/>
      <w:r>
        <w:t xml:space="preserve">You must request </w:t>
      </w:r>
      <w:proofErr w:type="spellStart"/>
      <w:r>
        <w:t>Geidea</w:t>
      </w:r>
      <w:proofErr w:type="spellEnd"/>
      <w:r>
        <w:t xml:space="preserve"> for an Apple Pay Certificate Request to have the certificate available in the Payment Gateway. With certificate submitted, you can check the Config for Apple pay </w:t>
      </w:r>
      <w:proofErr w:type="spellStart"/>
      <w:r>
        <w:t>isApplePay</w:t>
      </w:r>
      <w:r w:rsidR="00D168CB">
        <w:t>Mobile</w:t>
      </w:r>
      <w:r>
        <w:t>CertificateAvailable</w:t>
      </w:r>
      <w:proofErr w:type="spellEnd"/>
      <w:r w:rsidR="00EA1114">
        <w:t xml:space="preserve"> and then call the </w:t>
      </w:r>
      <w:proofErr w:type="spellStart"/>
      <w:r w:rsidR="00EA1114">
        <w:t>setupApplePay</w:t>
      </w:r>
      <w:proofErr w:type="spellEnd"/>
      <w:r w:rsidR="00EA1114">
        <w:t xml:space="preserve"> function.</w:t>
      </w:r>
    </w:p>
    <w:bookmarkEnd w:id="73"/>
    <w:bookmarkEnd w:id="74"/>
    <w:p w14:paraId="2A6F9909" w14:textId="164EAE1C" w:rsidR="004D5EB3" w:rsidRDefault="004D5EB3" w:rsidP="00B0727D"/>
    <w:p w14:paraId="637A38B8" w14:textId="5387460D" w:rsidR="004D5EB3" w:rsidRDefault="004D5EB3" w:rsidP="00B0727D">
      <w:pPr>
        <w:rPr>
          <w:rFonts w:asciiTheme="minorHAnsi" w:hAnsiTheme="minorHAnsi" w:cstheme="minorHAnsi"/>
          <w:color w:val="2F363D"/>
          <w:sz w:val="24"/>
          <w:szCs w:val="24"/>
        </w:rPr>
      </w:pPr>
      <w:r>
        <w:t xml:space="preserve">After this you just </w:t>
      </w:r>
      <w:r w:rsidR="001C5A6A">
        <w:t>must</w:t>
      </w:r>
      <w:r>
        <w:t xml:space="preserve"> call the SDK function </w:t>
      </w:r>
      <w:proofErr w:type="spellStart"/>
      <w:r>
        <w:rPr>
          <w:rFonts w:ascii="Menlo" w:hAnsi="Menlo" w:cs="Menlo"/>
          <w:color w:val="2F363D"/>
          <w:sz w:val="24"/>
          <w:szCs w:val="24"/>
        </w:rPr>
        <w:t>GeideaPaymentAPI.setupApplePay</w:t>
      </w:r>
      <w:proofErr w:type="spellEnd"/>
      <w:r>
        <w:rPr>
          <w:rFonts w:ascii="Menlo" w:hAnsi="Menlo" w:cs="Menlo"/>
          <w:color w:val="2F363D"/>
          <w:sz w:val="24"/>
          <w:szCs w:val="24"/>
        </w:rPr>
        <w:t xml:space="preserve"> </w:t>
      </w:r>
      <w:r w:rsidRPr="004D5EB3">
        <w:rPr>
          <w:rFonts w:asciiTheme="minorHAnsi" w:hAnsiTheme="minorHAnsi" w:cstheme="minorHAnsi"/>
          <w:color w:val="2F363D"/>
          <w:sz w:val="24"/>
          <w:szCs w:val="24"/>
        </w:rPr>
        <w:t xml:space="preserve">in your </w:t>
      </w:r>
      <w:proofErr w:type="spellStart"/>
      <w:r w:rsidRPr="004D5EB3">
        <w:rPr>
          <w:rFonts w:asciiTheme="minorHAnsi" w:hAnsiTheme="minorHAnsi" w:cstheme="minorHAnsi"/>
          <w:b/>
          <w:bCs/>
          <w:color w:val="2F363D"/>
          <w:sz w:val="24"/>
          <w:szCs w:val="24"/>
        </w:rPr>
        <w:t>UIViewController</w:t>
      </w:r>
      <w:proofErr w:type="spellEnd"/>
      <w:r>
        <w:rPr>
          <w:rFonts w:asciiTheme="minorHAnsi" w:hAnsiTheme="minorHAnsi" w:cstheme="minorHAnsi"/>
          <w:b/>
          <w:bCs/>
          <w:color w:val="2F363D"/>
          <w:sz w:val="24"/>
          <w:szCs w:val="24"/>
        </w:rPr>
        <w:t xml:space="preserve"> </w:t>
      </w:r>
      <w:r>
        <w:rPr>
          <w:rFonts w:asciiTheme="minorHAnsi" w:hAnsiTheme="minorHAnsi" w:cstheme="minorHAnsi"/>
          <w:color w:val="2F363D"/>
          <w:sz w:val="24"/>
          <w:szCs w:val="24"/>
        </w:rPr>
        <w:t xml:space="preserve">with an </w:t>
      </w:r>
      <w:proofErr w:type="spellStart"/>
      <w:r w:rsidRPr="004D5EB3">
        <w:rPr>
          <w:rFonts w:asciiTheme="minorHAnsi" w:hAnsiTheme="minorHAnsi" w:cstheme="minorHAnsi"/>
          <w:b/>
          <w:bCs/>
          <w:color w:val="2F363D"/>
          <w:sz w:val="24"/>
          <w:szCs w:val="24"/>
        </w:rPr>
        <w:t>UIView</w:t>
      </w:r>
      <w:proofErr w:type="spellEnd"/>
      <w:r>
        <w:rPr>
          <w:rFonts w:asciiTheme="minorHAnsi" w:hAnsiTheme="minorHAnsi" w:cstheme="minorHAnsi"/>
          <w:color w:val="2F363D"/>
          <w:sz w:val="24"/>
          <w:szCs w:val="24"/>
        </w:rPr>
        <w:t xml:space="preserve"> placeholder to the Apple Pay Button</w:t>
      </w:r>
      <w:r w:rsidR="003F12C8">
        <w:rPr>
          <w:rFonts w:asciiTheme="minorHAnsi" w:hAnsiTheme="minorHAnsi" w:cstheme="minorHAnsi"/>
          <w:color w:val="2F363D"/>
          <w:sz w:val="24"/>
          <w:szCs w:val="24"/>
        </w:rPr>
        <w:t xml:space="preserve"> (or nil/NULL without Apple Pay Button e.g., payment selection list)</w:t>
      </w:r>
      <w:r>
        <w:rPr>
          <w:rFonts w:asciiTheme="minorHAnsi" w:hAnsiTheme="minorHAnsi" w:cstheme="minorHAnsi"/>
          <w:color w:val="2F363D"/>
          <w:sz w:val="24"/>
          <w:szCs w:val="24"/>
        </w:rPr>
        <w:t xml:space="preserve"> and the SDK will make the payment</w:t>
      </w:r>
      <w:r w:rsidR="001C5A6A">
        <w:rPr>
          <w:rFonts w:asciiTheme="minorHAnsi" w:hAnsiTheme="minorHAnsi" w:cstheme="minorHAnsi"/>
          <w:color w:val="2F363D"/>
          <w:sz w:val="24"/>
          <w:szCs w:val="24"/>
        </w:rPr>
        <w:t>.</w:t>
      </w:r>
    </w:p>
    <w:p w14:paraId="131FAB4E" w14:textId="40FB7D7E" w:rsidR="004D5EB3" w:rsidRDefault="004D5EB3" w:rsidP="00B0727D">
      <w:pPr>
        <w:rPr>
          <w:rFonts w:asciiTheme="minorHAnsi" w:hAnsiTheme="minorHAnsi" w:cstheme="minorHAnsi"/>
          <w:color w:val="2F363D"/>
          <w:sz w:val="24"/>
          <w:szCs w:val="24"/>
        </w:rPr>
      </w:pPr>
    </w:p>
    <w:p w14:paraId="7BC0B2E4" w14:textId="2E26A526" w:rsidR="00640CF4" w:rsidRDefault="00640CF4" w:rsidP="00640CF4">
      <w:r>
        <w:t xml:space="preserve">The function </w:t>
      </w:r>
      <w:proofErr w:type="spellStart"/>
      <w:r>
        <w:rPr>
          <w:rFonts w:ascii="Consolas" w:hAnsi="Consolas"/>
          <w:sz w:val="20"/>
          <w:szCs w:val="20"/>
        </w:rPr>
        <w:t>GeideaPaymentApi.setupApplePay</w:t>
      </w:r>
      <w:proofErr w:type="spellEnd"/>
      <w:r>
        <w:rPr>
          <w:rFonts w:ascii="Consolas" w:hAnsi="Consolas"/>
          <w:sz w:val="20"/>
          <w:szCs w:val="20"/>
        </w:rPr>
        <w:t xml:space="preserve"> </w:t>
      </w:r>
      <w:r>
        <w:t xml:space="preserve">should have the following </w:t>
      </w:r>
      <w:r w:rsidR="000E1676">
        <w:t xml:space="preserve">mandatory </w:t>
      </w:r>
      <w:r>
        <w:t>parameters:</w:t>
      </w:r>
    </w:p>
    <w:p w14:paraId="3962CDB7" w14:textId="77777777" w:rsidR="00A632E3" w:rsidRPr="00A632E3" w:rsidRDefault="00A632E3" w:rsidP="00E078B2"/>
    <w:p w14:paraId="049510C5" w14:textId="36269A08" w:rsidR="00A632E3" w:rsidRPr="00A632E3" w:rsidRDefault="00A632E3" w:rsidP="00A632E3">
      <w:pPr>
        <w:pStyle w:val="ListParagraph"/>
        <w:numPr>
          <w:ilvl w:val="0"/>
          <w:numId w:val="27"/>
        </w:numPr>
      </w:pPr>
      <w:proofErr w:type="spellStart"/>
      <w:r>
        <w:rPr>
          <w:b/>
          <w:bCs/>
        </w:rPr>
        <w:t>GDApplePayDetails</w:t>
      </w:r>
      <w:proofErr w:type="spellEnd"/>
      <w:r>
        <w:t>: necessary details for Apple Pay UI and request (Required)</w:t>
      </w:r>
    </w:p>
    <w:p w14:paraId="59A6EBC3" w14:textId="1E7AB1E9" w:rsidR="00640CF4" w:rsidRDefault="00640CF4" w:rsidP="00A632E3">
      <w:pPr>
        <w:pStyle w:val="ListParagraph"/>
        <w:numPr>
          <w:ilvl w:val="1"/>
          <w:numId w:val="27"/>
        </w:numPr>
      </w:pPr>
      <w:proofErr w:type="spellStart"/>
      <w:r>
        <w:rPr>
          <w:b/>
          <w:bCs/>
        </w:rPr>
        <w:t>ViewController</w:t>
      </w:r>
      <w:proofErr w:type="spellEnd"/>
      <w:r>
        <w:t xml:space="preserve">: your host </w:t>
      </w:r>
      <w:proofErr w:type="spellStart"/>
      <w:r>
        <w:t>UIVIewController</w:t>
      </w:r>
      <w:proofErr w:type="spellEnd"/>
      <w:r>
        <w:t xml:space="preserve"> in which the </w:t>
      </w:r>
      <w:proofErr w:type="spellStart"/>
      <w:r>
        <w:t>ApplePay</w:t>
      </w:r>
      <w:proofErr w:type="spellEnd"/>
      <w:r>
        <w:t xml:space="preserve"> UI will be displayed (Required)</w:t>
      </w:r>
    </w:p>
    <w:p w14:paraId="28494E0B" w14:textId="54B1078C" w:rsidR="00640CF4" w:rsidRDefault="009940DA" w:rsidP="00A632E3">
      <w:pPr>
        <w:pStyle w:val="ListParagraph"/>
        <w:numPr>
          <w:ilvl w:val="1"/>
          <w:numId w:val="27"/>
        </w:numPr>
      </w:pPr>
      <w:proofErr w:type="spellStart"/>
      <w:r>
        <w:rPr>
          <w:b/>
          <w:bCs/>
        </w:rPr>
        <w:t>b</w:t>
      </w:r>
      <w:r w:rsidR="00640CF4">
        <w:rPr>
          <w:b/>
          <w:bCs/>
        </w:rPr>
        <w:t>uttonView</w:t>
      </w:r>
      <w:proofErr w:type="spellEnd"/>
      <w:r w:rsidR="00640CF4" w:rsidRPr="00640CF4">
        <w:t>:</w:t>
      </w:r>
      <w:r w:rsidR="00640CF4">
        <w:t xml:space="preserve"> </w:t>
      </w:r>
      <w:proofErr w:type="spellStart"/>
      <w:r w:rsidR="00640CF4">
        <w:t>UIView</w:t>
      </w:r>
      <w:proofErr w:type="spellEnd"/>
      <w:r w:rsidR="00640CF4">
        <w:t xml:space="preserve"> as a placeholder where </w:t>
      </w:r>
      <w:proofErr w:type="spellStart"/>
      <w:r w:rsidR="00640CF4">
        <w:t>applePay</w:t>
      </w:r>
      <w:proofErr w:type="spellEnd"/>
      <w:r w:rsidR="00640CF4">
        <w:t xml:space="preserve"> should be displayed</w:t>
      </w:r>
      <w:r w:rsidR="001C5A6A">
        <w:t xml:space="preserve"> (Required)</w:t>
      </w:r>
      <w:r w:rsidR="00AF1796">
        <w:t xml:space="preserve"> or NULL / nil if you don’t need apple pay </w:t>
      </w:r>
      <w:proofErr w:type="spellStart"/>
      <w:r w:rsidR="00AF1796">
        <w:t>buttin</w:t>
      </w:r>
      <w:proofErr w:type="spellEnd"/>
    </w:p>
    <w:p w14:paraId="0951CD94" w14:textId="4A706894" w:rsidR="00640CF4" w:rsidRDefault="00640CF4" w:rsidP="00640CF4"/>
    <w:p w14:paraId="35401D23" w14:textId="77777777" w:rsidR="00640CF4" w:rsidRDefault="00640CF4" w:rsidP="00A632E3">
      <w:pPr>
        <w:pStyle w:val="ListParagraph"/>
        <w:numPr>
          <w:ilvl w:val="1"/>
          <w:numId w:val="27"/>
        </w:numPr>
      </w:pPr>
      <w:proofErr w:type="spellStart"/>
      <w:r>
        <w:rPr>
          <w:b/>
          <w:bCs/>
        </w:rPr>
        <w:t>GDAmount</w:t>
      </w:r>
      <w:proofErr w:type="spellEnd"/>
      <w:r>
        <w:t>: SDK Amount object: Required</w:t>
      </w:r>
    </w:p>
    <w:p w14:paraId="77AA99AF" w14:textId="77777777" w:rsidR="00640CF4" w:rsidRDefault="00640CF4" w:rsidP="00640CF4">
      <w:pPr>
        <w:pStyle w:val="ListParagraph"/>
        <w:numPr>
          <w:ilvl w:val="2"/>
          <w:numId w:val="24"/>
        </w:numPr>
      </w:pPr>
      <w:r>
        <w:rPr>
          <w:b/>
          <w:bCs/>
        </w:rPr>
        <w:t>amount</w:t>
      </w:r>
      <w:r w:rsidRPr="006401B0">
        <w:t>:</w:t>
      </w:r>
      <w:r>
        <w:t xml:space="preserve"> Double (Required) -maximum 2 decimals </w:t>
      </w:r>
    </w:p>
    <w:p w14:paraId="1E035F01" w14:textId="3A9C113B" w:rsidR="00640CF4" w:rsidRDefault="00640CF4" w:rsidP="00640CF4">
      <w:pPr>
        <w:pStyle w:val="ListParagraph"/>
        <w:numPr>
          <w:ilvl w:val="2"/>
          <w:numId w:val="24"/>
        </w:numPr>
      </w:pPr>
      <w:r>
        <w:rPr>
          <w:b/>
          <w:bCs/>
        </w:rPr>
        <w:t>currency</w:t>
      </w:r>
      <w:r w:rsidRPr="006401B0">
        <w:t>:</w:t>
      </w:r>
      <w:r>
        <w:t xml:space="preserve"> String (Required) - 3 letters and must be one of the approved currencies</w:t>
      </w:r>
    </w:p>
    <w:p w14:paraId="7EC218E0" w14:textId="4D7DFA80" w:rsidR="001C5A6A" w:rsidRDefault="00640CF4" w:rsidP="00A632E3">
      <w:pPr>
        <w:pStyle w:val="ListParagraph"/>
        <w:numPr>
          <w:ilvl w:val="1"/>
          <w:numId w:val="27"/>
        </w:numPr>
      </w:pPr>
      <w:proofErr w:type="spellStart"/>
      <w:r>
        <w:rPr>
          <w:b/>
          <w:bCs/>
        </w:rPr>
        <w:t>ApplePayMerchantId</w:t>
      </w:r>
      <w:proofErr w:type="spellEnd"/>
      <w:r>
        <w:t xml:space="preserve">: Your apple account </w:t>
      </w:r>
      <w:proofErr w:type="spellStart"/>
      <w:r>
        <w:t>merchantId</w:t>
      </w:r>
      <w:proofErr w:type="spellEnd"/>
      <w:r>
        <w:t xml:space="preserve"> from </w:t>
      </w:r>
      <w:r w:rsidR="00E541EB">
        <w:t>the apple pay setup</w:t>
      </w:r>
      <w:r>
        <w:tab/>
        <w:t xml:space="preserve"> </w:t>
      </w:r>
      <w:r w:rsidR="001C5A6A">
        <w:t>(Required)</w:t>
      </w:r>
    </w:p>
    <w:p w14:paraId="450BDFCC" w14:textId="65E4FD33" w:rsidR="00640CF4" w:rsidRDefault="00A632E3" w:rsidP="00A632E3">
      <w:pPr>
        <w:pStyle w:val="ListParagraph"/>
        <w:numPr>
          <w:ilvl w:val="0"/>
          <w:numId w:val="27"/>
        </w:numPr>
      </w:pPr>
      <w:proofErr w:type="spellStart"/>
      <w:r>
        <w:rPr>
          <w:b/>
          <w:bCs/>
        </w:rPr>
        <w:t>GDConfigResponse</w:t>
      </w:r>
      <w:proofErr w:type="spellEnd"/>
      <w:r>
        <w:t xml:space="preserve">: response from config API including fags for </w:t>
      </w:r>
      <w:proofErr w:type="spellStart"/>
      <w:r>
        <w:t>applePay</w:t>
      </w:r>
      <w:proofErr w:type="spellEnd"/>
      <w:r>
        <w:t xml:space="preserve"> supported and Merchant name sent to Apple Pay</w:t>
      </w:r>
    </w:p>
    <w:p w14:paraId="4CFAC9AA" w14:textId="3C3341E4" w:rsidR="000E1676" w:rsidRDefault="000E1676" w:rsidP="000E1676">
      <w:pPr>
        <w:pStyle w:val="ListParagraph"/>
        <w:numPr>
          <w:ilvl w:val="0"/>
          <w:numId w:val="27"/>
        </w:numPr>
      </w:pPr>
      <w:r>
        <w:rPr>
          <w:b/>
          <w:bCs/>
        </w:rPr>
        <w:t>completion</w:t>
      </w:r>
      <w:r>
        <w:t>: (</w:t>
      </w:r>
      <w:proofErr w:type="spellStart"/>
      <w:proofErr w:type="gramStart"/>
      <w:r>
        <w:t>GDApplePayResponse</w:t>
      </w:r>
      <w:proofErr w:type="spellEnd"/>
      <w:r>
        <w:t>?,</w:t>
      </w:r>
      <w:proofErr w:type="gramEnd"/>
      <w:r>
        <w:t xml:space="preserve"> </w:t>
      </w:r>
      <w:proofErr w:type="spellStart"/>
      <w:r>
        <w:t>GDErrorResponse</w:t>
      </w:r>
      <w:proofErr w:type="spellEnd"/>
      <w:r>
        <w:t xml:space="preserve">?) -? Void used for returning success </w:t>
      </w:r>
      <w:proofErr w:type="spellStart"/>
      <w:r w:rsidRPr="00B269A1">
        <w:rPr>
          <w:b/>
          <w:bCs/>
        </w:rPr>
        <w:t>GD</w:t>
      </w:r>
      <w:r>
        <w:rPr>
          <w:b/>
          <w:bCs/>
        </w:rPr>
        <w:t>ApplePay</w:t>
      </w:r>
      <w:r w:rsidRPr="00B269A1">
        <w:rPr>
          <w:b/>
          <w:bCs/>
        </w:rPr>
        <w:t>Response</w:t>
      </w:r>
      <w:proofErr w:type="spellEnd"/>
      <w:r>
        <w:t xml:space="preserve">, or failure </w:t>
      </w:r>
      <w:proofErr w:type="spellStart"/>
      <w:r w:rsidRPr="00B269A1">
        <w:rPr>
          <w:b/>
          <w:bCs/>
        </w:rPr>
        <w:t>GDOrderResponse</w:t>
      </w:r>
      <w:proofErr w:type="spellEnd"/>
      <w:r>
        <w:t xml:space="preserve"> to your application</w:t>
      </w:r>
    </w:p>
    <w:p w14:paraId="0EC9AD58" w14:textId="2C0DAE04" w:rsidR="000E1676" w:rsidRDefault="000E1676" w:rsidP="000E1676"/>
    <w:p w14:paraId="76C77207" w14:textId="18D38BF6" w:rsidR="000E1676" w:rsidRDefault="000E1676" w:rsidP="000E1676"/>
    <w:p w14:paraId="11E2F0C3" w14:textId="7FA48066" w:rsidR="000E1676" w:rsidRDefault="000E1676" w:rsidP="000E1676">
      <w:bookmarkStart w:id="75" w:name="OLE_LINK28"/>
      <w:r>
        <w:t>Example Swift:</w:t>
      </w:r>
      <w:bookmarkEnd w:id="75"/>
    </w:p>
    <w:p w14:paraId="1A4FC223" w14:textId="77777777" w:rsidR="00871365" w:rsidRDefault="00871365" w:rsidP="000E1676"/>
    <w:p w14:paraId="63EE1F01" w14:textId="77777777" w:rsidR="00871365" w:rsidRDefault="00871365" w:rsidP="000E1676"/>
    <w:p w14:paraId="44335629" w14:textId="77777777" w:rsidR="00871365" w:rsidRDefault="00871365" w:rsidP="000E1676"/>
    <w:p w14:paraId="751A79F3" w14:textId="41285AE2" w:rsidR="000E1676" w:rsidRDefault="00E852A9" w:rsidP="000E1676">
      <w:r w:rsidRPr="002300D0">
        <w:rPr>
          <w:rFonts w:ascii="Consolas" w:hAnsi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0944" behindDoc="1" locked="0" layoutInCell="1" allowOverlap="1" wp14:anchorId="04C78CED" wp14:editId="2124BCE2">
                <wp:simplePos x="0" y="0"/>
                <wp:positionH relativeFrom="margin">
                  <wp:posOffset>-277586</wp:posOffset>
                </wp:positionH>
                <wp:positionV relativeFrom="paragraph">
                  <wp:posOffset>123734</wp:posOffset>
                </wp:positionV>
                <wp:extent cx="6362700" cy="4367893"/>
                <wp:effectExtent l="0" t="0" r="12700" b="1397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2700" cy="4367893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A0B2C2" id="Rectangle 14" o:spid="_x0000_s1026" style="position:absolute;margin-left:-21.85pt;margin-top:9.75pt;width:501pt;height:343.95pt;z-index:-251585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" fillcolor="#e7e6e6 [3214]" strokecolor="white [3212]" strokeweight="1pt">
                <w10:wrap anchorx="margin"/>
              </v:rect>
            </w:pict>
          </mc:Fallback>
        </mc:AlternateContent>
      </w:r>
    </w:p>
    <w:p w14:paraId="7B14A267" w14:textId="21359966" w:rsidR="00A632E3" w:rsidRPr="00A632E3" w:rsidRDefault="00A632E3" w:rsidP="00A632E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proofErr w:type="spellStart"/>
      <w:r w:rsidRPr="00A632E3">
        <w:rPr>
          <w:rFonts w:asciiTheme="minorHAnsi" w:hAnsiTheme="minorHAnsi" w:cstheme="minorHAnsi"/>
          <w:color w:val="1C464A"/>
        </w:rPr>
        <w:t>GeideaPaymentAPI</w:t>
      </w:r>
      <w:r w:rsidRPr="00A632E3">
        <w:rPr>
          <w:rFonts w:asciiTheme="minorHAnsi" w:hAnsiTheme="minorHAnsi" w:cstheme="minorHAnsi"/>
          <w:color w:val="000000"/>
        </w:rPr>
        <w:t>.</w:t>
      </w:r>
      <w:r w:rsidRPr="00A632E3">
        <w:rPr>
          <w:rFonts w:asciiTheme="minorHAnsi" w:hAnsiTheme="minorHAnsi" w:cstheme="minorHAnsi"/>
          <w:color w:val="326D74"/>
        </w:rPr>
        <w:t>setupApplePay</w:t>
      </w:r>
      <w:proofErr w:type="spellEnd"/>
      <w:r w:rsidRPr="00A632E3">
        <w:rPr>
          <w:rFonts w:asciiTheme="minorHAnsi" w:hAnsiTheme="minorHAnsi" w:cstheme="minorHAnsi"/>
          <w:color w:val="000000"/>
        </w:rPr>
        <w:t>(</w:t>
      </w:r>
      <w:proofErr w:type="spellStart"/>
      <w:r w:rsidRPr="00A632E3">
        <w:rPr>
          <w:rFonts w:asciiTheme="minorHAnsi" w:hAnsiTheme="minorHAnsi" w:cstheme="minorHAnsi"/>
          <w:color w:val="000000"/>
        </w:rPr>
        <w:t>forApplePayDetails</w:t>
      </w:r>
      <w:proofErr w:type="spellEnd"/>
      <w:r w:rsidRPr="00A632E3">
        <w:rPr>
          <w:rFonts w:asciiTheme="minorHAnsi" w:hAnsiTheme="minorHAnsi" w:cstheme="minorHAnsi"/>
          <w:color w:val="000000"/>
        </w:rPr>
        <w:t xml:space="preserve">: </w:t>
      </w:r>
      <w:proofErr w:type="spellStart"/>
      <w:r w:rsidRPr="00A632E3">
        <w:rPr>
          <w:rFonts w:asciiTheme="minorHAnsi" w:hAnsiTheme="minorHAnsi" w:cstheme="minorHAnsi"/>
          <w:color w:val="000000"/>
        </w:rPr>
        <w:t>applePayDetails</w:t>
      </w:r>
      <w:proofErr w:type="spellEnd"/>
      <w:r w:rsidRPr="00A632E3">
        <w:rPr>
          <w:rFonts w:asciiTheme="minorHAnsi" w:hAnsiTheme="minorHAnsi" w:cstheme="minorHAnsi"/>
          <w:color w:val="000000"/>
        </w:rPr>
        <w:t xml:space="preserve">, with: amount, config: </w:t>
      </w:r>
      <w:proofErr w:type="spellStart"/>
      <w:r w:rsidRPr="00A632E3">
        <w:rPr>
          <w:rFonts w:asciiTheme="minorHAnsi" w:hAnsiTheme="minorHAnsi" w:cstheme="minorHAnsi"/>
          <w:color w:val="326D74"/>
        </w:rPr>
        <w:t>merchantConfig</w:t>
      </w:r>
      <w:proofErr w:type="spellEnd"/>
      <w:r w:rsidRPr="00A632E3">
        <w:rPr>
          <w:rFonts w:asciiTheme="minorHAnsi" w:hAnsiTheme="minorHAnsi" w:cstheme="minorHAnsi"/>
          <w:color w:val="000000"/>
        </w:rPr>
        <w:t xml:space="preserve">, completion: </w:t>
      </w:r>
      <w:proofErr w:type="gramStart"/>
      <w:r w:rsidRPr="00A632E3">
        <w:rPr>
          <w:rFonts w:asciiTheme="minorHAnsi" w:hAnsiTheme="minorHAnsi" w:cstheme="minorHAnsi"/>
          <w:color w:val="000000"/>
        </w:rPr>
        <w:t>{ response</w:t>
      </w:r>
      <w:proofErr w:type="gramEnd"/>
      <w:r w:rsidRPr="00A632E3">
        <w:rPr>
          <w:rFonts w:asciiTheme="minorHAnsi" w:hAnsiTheme="minorHAnsi" w:cstheme="minorHAnsi"/>
          <w:color w:val="000000"/>
        </w:rPr>
        <w:t xml:space="preserve">, error </w:t>
      </w:r>
      <w:r w:rsidRPr="00A632E3">
        <w:rPr>
          <w:rFonts w:asciiTheme="minorHAnsi" w:hAnsiTheme="minorHAnsi" w:cstheme="minorHAnsi"/>
          <w:b/>
          <w:bCs/>
          <w:color w:val="9B2393"/>
        </w:rPr>
        <w:t>in</w:t>
      </w:r>
    </w:p>
    <w:p w14:paraId="3CCF8D78" w14:textId="61A74100" w:rsidR="000E1676" w:rsidRPr="00A632E3" w:rsidRDefault="00A632E3" w:rsidP="00A632E3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r w:rsidRPr="00A632E3">
        <w:rPr>
          <w:rFonts w:asciiTheme="minorHAnsi" w:hAnsiTheme="minorHAnsi" w:cstheme="minorHAnsi"/>
          <w:color w:val="000000"/>
        </w:rPr>
        <w:t xml:space="preserve">            </w:t>
      </w:r>
      <w:r w:rsidRPr="00A632E3">
        <w:rPr>
          <w:rFonts w:asciiTheme="minorHAnsi" w:hAnsiTheme="minorHAnsi" w:cstheme="minorHAnsi"/>
          <w:b/>
          <w:bCs/>
          <w:color w:val="9B2393"/>
        </w:rPr>
        <w:t>if</w:t>
      </w:r>
      <w:r w:rsidRPr="00A632E3">
        <w:rPr>
          <w:rFonts w:asciiTheme="minorHAnsi" w:hAnsiTheme="minorHAnsi" w:cstheme="minorHAnsi"/>
          <w:color w:val="000000"/>
        </w:rPr>
        <w:t xml:space="preserve"> </w:t>
      </w:r>
      <w:r w:rsidRPr="00A632E3">
        <w:rPr>
          <w:rFonts w:asciiTheme="minorHAnsi" w:hAnsiTheme="minorHAnsi" w:cstheme="minorHAnsi"/>
          <w:b/>
          <w:bCs/>
          <w:color w:val="9B2393"/>
        </w:rPr>
        <w:t>let</w:t>
      </w:r>
      <w:r w:rsidRPr="00A632E3">
        <w:rPr>
          <w:rFonts w:asciiTheme="minorHAnsi" w:hAnsiTheme="minorHAnsi" w:cstheme="minorHAnsi"/>
          <w:color w:val="000000"/>
        </w:rPr>
        <w:t xml:space="preserve"> err = error </w:t>
      </w:r>
      <w:proofErr w:type="gramStart"/>
      <w:r w:rsidRPr="00A632E3">
        <w:rPr>
          <w:rFonts w:asciiTheme="minorHAnsi" w:hAnsiTheme="minorHAnsi" w:cstheme="minorHAnsi"/>
          <w:color w:val="000000"/>
        </w:rPr>
        <w:t>{</w:t>
      </w:r>
      <w:r w:rsidR="000E1676" w:rsidRPr="00A632E3">
        <w:rPr>
          <w:rFonts w:asciiTheme="minorHAnsi" w:hAnsiTheme="minorHAnsi" w:cstheme="minorHAnsi"/>
          <w:color w:val="000000"/>
        </w:rPr>
        <w:t xml:space="preserve">  </w:t>
      </w:r>
      <w:proofErr w:type="gramEnd"/>
      <w:r w:rsidR="000E1676" w:rsidRPr="00A632E3">
        <w:rPr>
          <w:rFonts w:asciiTheme="minorHAnsi" w:hAnsiTheme="minorHAnsi" w:cstheme="minorHAnsi"/>
          <w:color w:val="000000"/>
        </w:rPr>
        <w:t xml:space="preserve">   </w:t>
      </w:r>
      <w:proofErr w:type="spellStart"/>
      <w:r w:rsidR="000E1676" w:rsidRPr="00A632E3">
        <w:rPr>
          <w:rFonts w:asciiTheme="minorHAnsi" w:hAnsiTheme="minorHAnsi" w:cstheme="minorHAnsi"/>
          <w:color w:val="2F363D"/>
        </w:rPr>
        <w:t>DispatchQueue.main.async</w:t>
      </w:r>
      <w:proofErr w:type="spellEnd"/>
      <w:r w:rsidR="000E1676" w:rsidRPr="00A632E3">
        <w:rPr>
          <w:rFonts w:asciiTheme="minorHAnsi" w:hAnsiTheme="minorHAnsi" w:cstheme="minorHAnsi"/>
          <w:color w:val="2F363D"/>
        </w:rPr>
        <w:t xml:space="preserve"> {</w:t>
      </w:r>
    </w:p>
    <w:p w14:paraId="017310AF" w14:textId="77777777" w:rsidR="000E1676" w:rsidRPr="00A632E3" w:rsidRDefault="000E1676" w:rsidP="000E1676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r w:rsidRPr="00A632E3">
        <w:rPr>
          <w:rFonts w:asciiTheme="minorHAnsi" w:hAnsiTheme="minorHAnsi" w:cstheme="minorHAnsi"/>
          <w:color w:val="000000"/>
        </w:rPr>
        <w:t xml:space="preserve">     </w:t>
      </w:r>
    </w:p>
    <w:p w14:paraId="3653C61E" w14:textId="41A05063" w:rsidR="000E1676" w:rsidRPr="00A632E3" w:rsidRDefault="000E1676" w:rsidP="000E1676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r w:rsidRPr="00A632E3">
        <w:rPr>
          <w:rFonts w:asciiTheme="minorHAnsi" w:hAnsiTheme="minorHAnsi" w:cstheme="minorHAnsi"/>
          <w:color w:val="000000"/>
        </w:rPr>
        <w:t xml:space="preserve">  </w:t>
      </w:r>
      <w:r w:rsidRPr="00A632E3">
        <w:rPr>
          <w:rFonts w:asciiTheme="minorHAnsi" w:hAnsiTheme="minorHAnsi" w:cstheme="minorHAnsi"/>
          <w:color w:val="000000"/>
        </w:rPr>
        <w:tab/>
        <w:t xml:space="preserve">   </w:t>
      </w:r>
      <w:r w:rsidRPr="00A632E3">
        <w:rPr>
          <w:rFonts w:asciiTheme="minorHAnsi" w:hAnsiTheme="minorHAnsi" w:cstheme="minorHAnsi"/>
          <w:color w:val="2F363D"/>
        </w:rPr>
        <w:t>if let err = error {</w:t>
      </w:r>
    </w:p>
    <w:p w14:paraId="46E43DBF" w14:textId="1E2B4B88" w:rsidR="000E1676" w:rsidRPr="00A632E3" w:rsidRDefault="000E1676" w:rsidP="000E1676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r w:rsidRPr="00A632E3">
        <w:rPr>
          <w:rFonts w:asciiTheme="minorHAnsi" w:hAnsiTheme="minorHAnsi" w:cstheme="minorHAnsi"/>
          <w:color w:val="000000"/>
        </w:rPr>
        <w:tab/>
      </w:r>
      <w:r w:rsidRPr="00A632E3">
        <w:rPr>
          <w:rFonts w:asciiTheme="minorHAnsi" w:hAnsiTheme="minorHAnsi" w:cstheme="minorHAnsi"/>
          <w:color w:val="000000"/>
        </w:rPr>
        <w:tab/>
        <w:t xml:space="preserve">     </w:t>
      </w:r>
      <w:r w:rsidRPr="00A632E3">
        <w:rPr>
          <w:rFonts w:asciiTheme="minorHAnsi" w:hAnsiTheme="minorHAnsi" w:cstheme="minorHAnsi"/>
          <w:color w:val="2F363D"/>
        </w:rPr>
        <w:t xml:space="preserve">if </w:t>
      </w:r>
      <w:proofErr w:type="spellStart"/>
      <w:proofErr w:type="gramStart"/>
      <w:r w:rsidRPr="00A632E3">
        <w:rPr>
          <w:rFonts w:asciiTheme="minorHAnsi" w:hAnsiTheme="minorHAnsi" w:cstheme="minorHAnsi"/>
          <w:color w:val="2F363D"/>
        </w:rPr>
        <w:t>err.errors</w:t>
      </w:r>
      <w:proofErr w:type="gramEnd"/>
      <w:r w:rsidRPr="00A632E3">
        <w:rPr>
          <w:rFonts w:asciiTheme="minorHAnsi" w:hAnsiTheme="minorHAnsi" w:cstheme="minorHAnsi"/>
          <w:color w:val="2F363D"/>
        </w:rPr>
        <w:t>.isEmpty</w:t>
      </w:r>
      <w:proofErr w:type="spellEnd"/>
      <w:r w:rsidRPr="00A632E3">
        <w:rPr>
          <w:rFonts w:asciiTheme="minorHAnsi" w:hAnsiTheme="minorHAnsi" w:cstheme="minorHAnsi"/>
          <w:color w:val="2F363D"/>
        </w:rPr>
        <w:t xml:space="preserve"> {</w:t>
      </w:r>
    </w:p>
    <w:p w14:paraId="3D21AD51" w14:textId="03DB8B16" w:rsidR="000E1676" w:rsidRPr="000E1676" w:rsidRDefault="000E1676" w:rsidP="000E1676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 w:rsidRPr="00A632E3">
        <w:rPr>
          <w:rFonts w:asciiTheme="minorHAnsi" w:hAnsiTheme="minorHAnsi" w:cstheme="minorHAnsi"/>
          <w:color w:val="000000"/>
        </w:rPr>
        <w:tab/>
      </w:r>
      <w:r w:rsidRPr="00A632E3">
        <w:rPr>
          <w:rFonts w:asciiTheme="minorHAnsi" w:hAnsiTheme="minorHAnsi" w:cstheme="minorHAnsi"/>
          <w:color w:val="000000"/>
        </w:rPr>
        <w:tab/>
      </w:r>
      <w:r w:rsidRPr="00A632E3">
        <w:rPr>
          <w:rFonts w:asciiTheme="minorHAnsi" w:hAnsiTheme="minorHAnsi" w:cstheme="minorHAnsi"/>
          <w:color w:val="000000"/>
        </w:rPr>
        <w:tab/>
        <w:t xml:space="preserve">     </w:t>
      </w:r>
      <w:r w:rsidRPr="00A632E3">
        <w:rPr>
          <w:rFonts w:asciiTheme="minorHAnsi" w:hAnsiTheme="minorHAnsi" w:cstheme="minorHAnsi"/>
          <w:color w:val="2F363D"/>
        </w:rPr>
        <w:t>var message</w:t>
      </w:r>
      <w:r w:rsidRPr="000E1676">
        <w:rPr>
          <w:rFonts w:cs="Calibri"/>
          <w:color w:val="2F363D"/>
        </w:rPr>
        <w:t xml:space="preserve"> = ""</w:t>
      </w:r>
    </w:p>
    <w:p w14:paraId="5002C99A" w14:textId="71D319DD" w:rsidR="000E1676" w:rsidRPr="000E1676" w:rsidRDefault="000E1676" w:rsidP="000E1676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</w:r>
      <w:r w:rsidR="00735510">
        <w:rPr>
          <w:rFonts w:cs="Calibri"/>
          <w:color w:val="000000"/>
        </w:rPr>
        <w:tab/>
      </w:r>
      <w:r w:rsidRPr="000E1676">
        <w:rPr>
          <w:rFonts w:cs="Calibri"/>
          <w:color w:val="000000"/>
        </w:rPr>
        <w:t xml:space="preserve">     </w:t>
      </w:r>
      <w:r w:rsidRPr="000E1676">
        <w:rPr>
          <w:rFonts w:cs="Calibri"/>
          <w:color w:val="2F363D"/>
        </w:rPr>
        <w:t xml:space="preserve">if </w:t>
      </w:r>
      <w:proofErr w:type="spellStart"/>
      <w:proofErr w:type="gramStart"/>
      <w:r w:rsidRPr="000E1676">
        <w:rPr>
          <w:rFonts w:cs="Calibri"/>
          <w:color w:val="2F363D"/>
        </w:rPr>
        <w:t>err.responseCode.isEmpty</w:t>
      </w:r>
      <w:proofErr w:type="spellEnd"/>
      <w:proofErr w:type="gramEnd"/>
      <w:r w:rsidRPr="000E1676">
        <w:rPr>
          <w:rFonts w:cs="Calibri"/>
          <w:color w:val="2F363D"/>
        </w:rPr>
        <w:t xml:space="preserve"> {</w:t>
      </w:r>
    </w:p>
    <w:p w14:paraId="15FCF63C" w14:textId="519CFEED" w:rsidR="000E1676" w:rsidRPr="000E1676" w:rsidRDefault="00735510" w:rsidP="000E1676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</w:r>
      <w:r w:rsidR="000E1676" w:rsidRPr="000E1676">
        <w:rPr>
          <w:rFonts w:cs="Calibri"/>
          <w:color w:val="000000"/>
        </w:rPr>
        <w:t xml:space="preserve">   </w:t>
      </w:r>
      <w:r>
        <w:rPr>
          <w:rFonts w:cs="Calibri"/>
          <w:color w:val="000000"/>
        </w:rPr>
        <w:tab/>
      </w:r>
      <w:r w:rsidR="000E1676" w:rsidRPr="000E1676">
        <w:rPr>
          <w:rFonts w:cs="Calibri"/>
          <w:color w:val="000000"/>
        </w:rPr>
        <w:t xml:space="preserve">  </w:t>
      </w:r>
      <w:r w:rsidR="000E1676" w:rsidRPr="000E1676">
        <w:rPr>
          <w:rFonts w:cs="Calibri"/>
          <w:color w:val="2F363D"/>
        </w:rPr>
        <w:t xml:space="preserve">message = "\n </w:t>
      </w:r>
      <w:proofErr w:type="spellStart"/>
      <w:r w:rsidR="000E1676" w:rsidRPr="000E1676">
        <w:rPr>
          <w:rFonts w:cs="Calibri"/>
          <w:color w:val="2F363D"/>
        </w:rPr>
        <w:t>responseMessage</w:t>
      </w:r>
      <w:proofErr w:type="spellEnd"/>
      <w:r w:rsidR="000E1676" w:rsidRPr="000E1676">
        <w:rPr>
          <w:rFonts w:cs="Calibri"/>
          <w:color w:val="2F363D"/>
        </w:rPr>
        <w:t>: \(</w:t>
      </w:r>
      <w:proofErr w:type="spellStart"/>
      <w:proofErr w:type="gramStart"/>
      <w:r w:rsidR="000E1676" w:rsidRPr="000E1676">
        <w:rPr>
          <w:rFonts w:cs="Calibri"/>
          <w:color w:val="2F363D"/>
        </w:rPr>
        <w:t>err.responseMessage</w:t>
      </w:r>
      <w:proofErr w:type="spellEnd"/>
      <w:proofErr w:type="gramEnd"/>
      <w:r w:rsidR="000E1676" w:rsidRPr="000E1676">
        <w:rPr>
          <w:rFonts w:cs="Calibri"/>
          <w:color w:val="2F363D"/>
        </w:rPr>
        <w:t>)"</w:t>
      </w:r>
    </w:p>
    <w:p w14:paraId="247F14BF" w14:textId="622597EB" w:rsidR="000E1676" w:rsidRPr="000E1676" w:rsidRDefault="00735510" w:rsidP="000E1676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</w:r>
      <w:r w:rsidR="000E1676" w:rsidRPr="000E1676">
        <w:rPr>
          <w:rFonts w:cs="Calibri"/>
          <w:color w:val="000000"/>
        </w:rPr>
        <w:t xml:space="preserve">     </w:t>
      </w:r>
      <w:r w:rsidR="000E1676" w:rsidRPr="000E1676">
        <w:rPr>
          <w:rFonts w:cs="Calibri"/>
          <w:color w:val="2F363D"/>
        </w:rPr>
        <w:t>} else {</w:t>
      </w:r>
    </w:p>
    <w:p w14:paraId="3A4B98A9" w14:textId="5AE300A7" w:rsidR="000E1676" w:rsidRPr="000E1676" w:rsidRDefault="00735510" w:rsidP="00735510">
      <w:pPr>
        <w:tabs>
          <w:tab w:val="left" w:pos="593"/>
        </w:tabs>
        <w:autoSpaceDE w:val="0"/>
        <w:autoSpaceDN w:val="0"/>
        <w:adjustRightInd w:val="0"/>
        <w:spacing w:line="240" w:lineRule="auto"/>
        <w:ind w:left="593"/>
        <w:rPr>
          <w:rFonts w:cs="Calibri"/>
          <w:color w:val="000000"/>
        </w:rPr>
      </w:pP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</w:r>
      <w:r w:rsidR="000E1676" w:rsidRPr="000E1676">
        <w:rPr>
          <w:rFonts w:cs="Calibri"/>
          <w:color w:val="000000"/>
        </w:rPr>
        <w:t xml:space="preserve">     </w:t>
      </w:r>
      <w:r w:rsidR="000E1676" w:rsidRPr="000E1676">
        <w:rPr>
          <w:rFonts w:cs="Calibri"/>
          <w:color w:val="2F363D"/>
        </w:rPr>
        <w:t xml:space="preserve">message = "\n </w:t>
      </w:r>
      <w:proofErr w:type="spellStart"/>
      <w:r w:rsidR="000E1676" w:rsidRPr="000E1676">
        <w:rPr>
          <w:rFonts w:cs="Calibri"/>
          <w:color w:val="2F363D"/>
        </w:rPr>
        <w:t>responseCode</w:t>
      </w:r>
      <w:proofErr w:type="spellEnd"/>
      <w:r w:rsidR="000E1676" w:rsidRPr="000E1676">
        <w:rPr>
          <w:rFonts w:cs="Calibri"/>
          <w:color w:val="2F363D"/>
        </w:rPr>
        <w:t>: \(</w:t>
      </w:r>
      <w:proofErr w:type="spellStart"/>
      <w:proofErr w:type="gramStart"/>
      <w:r w:rsidR="000E1676" w:rsidRPr="000E1676">
        <w:rPr>
          <w:rFonts w:cs="Calibri"/>
          <w:color w:val="2F363D"/>
        </w:rPr>
        <w:t>err.responseCode</w:t>
      </w:r>
      <w:proofErr w:type="spellEnd"/>
      <w:proofErr w:type="gramEnd"/>
      <w:r w:rsidR="000E1676" w:rsidRPr="000E1676">
        <w:rPr>
          <w:rFonts w:cs="Calibri"/>
          <w:color w:val="2F363D"/>
        </w:rPr>
        <w:t xml:space="preserve">)  \n </w:t>
      </w:r>
      <w:proofErr w:type="spellStart"/>
      <w:r w:rsidR="000E1676" w:rsidRPr="000E1676">
        <w:rPr>
          <w:rFonts w:cs="Calibri"/>
          <w:color w:val="2F363D"/>
        </w:rPr>
        <w:t>responseMessage</w:t>
      </w:r>
      <w:proofErr w:type="spellEnd"/>
      <w:r w:rsidR="000E1676" w:rsidRPr="000E1676">
        <w:rPr>
          <w:rFonts w:cs="Calibri"/>
          <w:color w:val="2F363D"/>
        </w:rPr>
        <w:t>: \(</w:t>
      </w:r>
      <w:proofErr w:type="spellStart"/>
      <w:r w:rsidR="000E1676" w:rsidRPr="000E1676">
        <w:rPr>
          <w:rFonts w:cs="Calibri"/>
          <w:color w:val="2F363D"/>
        </w:rPr>
        <w:t>err.responseMessage</w:t>
      </w:r>
      <w:proofErr w:type="spellEnd"/>
      <w:r w:rsidR="000E1676" w:rsidRPr="000E1676">
        <w:rPr>
          <w:rFonts w:cs="Calibri"/>
          <w:color w:val="2F363D"/>
        </w:rPr>
        <w:t>)"</w:t>
      </w:r>
    </w:p>
    <w:p w14:paraId="012C6ADB" w14:textId="0EECB865" w:rsidR="000E1676" w:rsidRPr="000E1676" w:rsidRDefault="000E1676" w:rsidP="000E1676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 w:rsidRPr="000E1676">
        <w:rPr>
          <w:rFonts w:cs="Calibri"/>
          <w:color w:val="000000"/>
        </w:rPr>
        <w:t xml:space="preserve"> </w:t>
      </w:r>
      <w:r w:rsidR="00735510">
        <w:rPr>
          <w:rFonts w:cs="Calibri"/>
          <w:color w:val="000000"/>
        </w:rPr>
        <w:tab/>
      </w:r>
      <w:r w:rsidRPr="000E1676">
        <w:rPr>
          <w:rFonts w:cs="Calibri"/>
          <w:color w:val="000000"/>
        </w:rPr>
        <w:t xml:space="preserve">    </w:t>
      </w:r>
      <w:r w:rsidRPr="000E1676">
        <w:rPr>
          <w:rFonts w:cs="Calibri"/>
          <w:color w:val="2F363D"/>
        </w:rPr>
        <w:t>}</w:t>
      </w:r>
    </w:p>
    <w:p w14:paraId="200C16C6" w14:textId="2A6ABC8E" w:rsidR="000E1676" w:rsidRPr="000E1676" w:rsidRDefault="00735510" w:rsidP="000E1676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>
        <w:rPr>
          <w:rFonts w:cs="Calibri"/>
          <w:color w:val="000000"/>
        </w:rPr>
        <w:tab/>
      </w:r>
      <w:r w:rsidR="000E1676" w:rsidRPr="000E1676">
        <w:rPr>
          <w:rFonts w:cs="Calibri"/>
          <w:color w:val="000000"/>
        </w:rPr>
        <w:t xml:space="preserve">     </w:t>
      </w:r>
      <w:r w:rsidR="000E1676" w:rsidRPr="000E1676">
        <w:rPr>
          <w:rFonts w:cs="Calibri"/>
          <w:color w:val="2F363D"/>
        </w:rPr>
        <w:t xml:space="preserve">//TODO: display relevant fields from </w:t>
      </w:r>
      <w:proofErr w:type="spellStart"/>
      <w:r w:rsidR="000E1676" w:rsidRPr="000E1676">
        <w:rPr>
          <w:rFonts w:cs="Calibri"/>
          <w:color w:val="2F363D"/>
        </w:rPr>
        <w:t>GDErrorResponse</w:t>
      </w:r>
      <w:proofErr w:type="spellEnd"/>
    </w:p>
    <w:p w14:paraId="0AD25ACA" w14:textId="5BD06076" w:rsidR="000E1676" w:rsidRPr="000E1676" w:rsidRDefault="00735510" w:rsidP="000E1676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>
        <w:rPr>
          <w:rFonts w:cs="Calibri"/>
          <w:color w:val="000000"/>
        </w:rPr>
        <w:tab/>
      </w:r>
      <w:r w:rsidR="000E1676" w:rsidRPr="000E1676">
        <w:rPr>
          <w:rFonts w:cs="Calibri"/>
          <w:color w:val="000000"/>
        </w:rPr>
        <w:t xml:space="preserve">     </w:t>
      </w:r>
      <w:r w:rsidR="000E1676" w:rsidRPr="000E1676">
        <w:rPr>
          <w:rFonts w:cs="Calibri"/>
          <w:color w:val="2F363D"/>
        </w:rPr>
        <w:t>} else {</w:t>
      </w:r>
    </w:p>
    <w:p w14:paraId="42F1A07B" w14:textId="0D016160" w:rsidR="000E1676" w:rsidRPr="000E1676" w:rsidRDefault="00735510" w:rsidP="000E1676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</w:r>
      <w:r w:rsidR="000E1676" w:rsidRPr="000E1676">
        <w:rPr>
          <w:rFonts w:cs="Calibri"/>
          <w:color w:val="000000"/>
        </w:rPr>
        <w:t xml:space="preserve">     </w:t>
      </w:r>
      <w:r w:rsidR="000E1676" w:rsidRPr="000E1676">
        <w:rPr>
          <w:rFonts w:cs="Calibri"/>
          <w:color w:val="2F363D"/>
        </w:rPr>
        <w:t xml:space="preserve">//TODO: display relevant fields from </w:t>
      </w:r>
      <w:proofErr w:type="spellStart"/>
      <w:r w:rsidR="000E1676" w:rsidRPr="000E1676">
        <w:rPr>
          <w:rFonts w:cs="Calibri"/>
          <w:color w:val="2F363D"/>
        </w:rPr>
        <w:t>GDErrorResponse</w:t>
      </w:r>
      <w:proofErr w:type="spellEnd"/>
    </w:p>
    <w:p w14:paraId="6DC3D5B6" w14:textId="12C24CA8" w:rsidR="000E1676" w:rsidRPr="000E1676" w:rsidRDefault="000E1676" w:rsidP="000E1676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 w:rsidRPr="000E1676">
        <w:rPr>
          <w:rFonts w:cs="Calibri"/>
          <w:color w:val="000000"/>
        </w:rPr>
        <w:t xml:space="preserve">     </w:t>
      </w:r>
      <w:r w:rsidR="00735510">
        <w:rPr>
          <w:rFonts w:cs="Calibri"/>
          <w:color w:val="000000"/>
        </w:rPr>
        <w:tab/>
      </w:r>
      <w:r w:rsidRPr="000E1676">
        <w:rPr>
          <w:rFonts w:cs="Calibri"/>
          <w:color w:val="2F363D"/>
        </w:rPr>
        <w:t>}</w:t>
      </w:r>
    </w:p>
    <w:p w14:paraId="0CEA9DE2" w14:textId="77F1B737" w:rsidR="000E1676" w:rsidRPr="000E1676" w:rsidRDefault="000E1676" w:rsidP="000E1676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 w:rsidRPr="000E1676">
        <w:rPr>
          <w:rFonts w:cs="Calibri"/>
          <w:color w:val="000000"/>
        </w:rPr>
        <w:t xml:space="preserve">     </w:t>
      </w:r>
      <w:r w:rsidRPr="000E1676">
        <w:rPr>
          <w:rFonts w:cs="Calibri"/>
          <w:color w:val="2F363D"/>
        </w:rPr>
        <w:t>} else {</w:t>
      </w:r>
    </w:p>
    <w:p w14:paraId="1FB796D5" w14:textId="0F0EA987" w:rsidR="000E1676" w:rsidRPr="000E1676" w:rsidRDefault="000E1676" w:rsidP="000E1676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 w:rsidRPr="000E1676">
        <w:rPr>
          <w:rFonts w:cs="Calibri"/>
          <w:color w:val="000000"/>
        </w:rPr>
        <w:t xml:space="preserve">     </w:t>
      </w:r>
      <w:r w:rsidR="00735510">
        <w:rPr>
          <w:rFonts w:cs="Calibri"/>
          <w:color w:val="000000"/>
        </w:rPr>
        <w:tab/>
      </w:r>
      <w:r w:rsidRPr="000E1676">
        <w:rPr>
          <w:rFonts w:cs="Calibri"/>
          <w:color w:val="2F363D"/>
        </w:rPr>
        <w:t xml:space="preserve">guard let </w:t>
      </w:r>
      <w:proofErr w:type="spellStart"/>
      <w:r w:rsidRPr="000E1676">
        <w:rPr>
          <w:rFonts w:cs="Calibri"/>
          <w:color w:val="2F363D"/>
        </w:rPr>
        <w:t>orderResponse</w:t>
      </w:r>
      <w:proofErr w:type="spellEnd"/>
      <w:r w:rsidRPr="000E1676">
        <w:rPr>
          <w:rFonts w:cs="Calibri"/>
          <w:color w:val="2F363D"/>
        </w:rPr>
        <w:t xml:space="preserve"> = response else {</w:t>
      </w:r>
    </w:p>
    <w:p w14:paraId="612237E7" w14:textId="408A4CED" w:rsidR="000E1676" w:rsidRPr="000E1676" w:rsidRDefault="000E1676" w:rsidP="000E1676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 w:rsidRPr="000E1676">
        <w:rPr>
          <w:rFonts w:cs="Calibri"/>
          <w:color w:val="000000"/>
        </w:rPr>
        <w:t xml:space="preserve">     </w:t>
      </w:r>
      <w:r w:rsidR="00735510">
        <w:rPr>
          <w:rFonts w:cs="Calibri"/>
          <w:color w:val="000000"/>
        </w:rPr>
        <w:tab/>
      </w:r>
      <w:r w:rsidRPr="000E1676">
        <w:rPr>
          <w:rFonts w:cs="Calibri"/>
          <w:color w:val="2F363D"/>
        </w:rPr>
        <w:t>return</w:t>
      </w:r>
    </w:p>
    <w:p w14:paraId="78C7808A" w14:textId="14B5F25F" w:rsidR="000E1676" w:rsidRPr="000E1676" w:rsidRDefault="000E1676" w:rsidP="000E1676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 w:rsidRPr="000E1676">
        <w:rPr>
          <w:rFonts w:cs="Calibri"/>
          <w:color w:val="000000"/>
        </w:rPr>
        <w:t xml:space="preserve">     </w:t>
      </w:r>
      <w:r w:rsidR="00735510">
        <w:rPr>
          <w:rFonts w:cs="Calibri"/>
          <w:color w:val="000000"/>
        </w:rPr>
        <w:tab/>
      </w:r>
      <w:r w:rsidRPr="000E1676">
        <w:rPr>
          <w:rFonts w:cs="Calibri"/>
          <w:color w:val="2F363D"/>
        </w:rPr>
        <w:t>}</w:t>
      </w:r>
    </w:p>
    <w:p w14:paraId="189B365B" w14:textId="172BA116" w:rsidR="000E1676" w:rsidRPr="000E1676" w:rsidRDefault="000E1676" w:rsidP="000E1676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</w:p>
    <w:p w14:paraId="1580FD3B" w14:textId="231FEAEC" w:rsidR="000E1676" w:rsidRPr="000E1676" w:rsidRDefault="000E1676" w:rsidP="000E1676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 w:rsidRPr="000E1676">
        <w:rPr>
          <w:rFonts w:cs="Calibri"/>
          <w:color w:val="000000"/>
        </w:rPr>
        <w:t xml:space="preserve">     </w:t>
      </w:r>
      <w:r w:rsidR="00735510">
        <w:rPr>
          <w:rFonts w:cs="Calibri"/>
          <w:color w:val="000000"/>
        </w:rPr>
        <w:tab/>
      </w:r>
      <w:r w:rsidRPr="000E1676">
        <w:rPr>
          <w:rFonts w:cs="Calibri"/>
          <w:color w:val="2F363D"/>
        </w:rPr>
        <w:t xml:space="preserve">//TODO: display relevant fields from </w:t>
      </w:r>
      <w:proofErr w:type="spellStart"/>
      <w:r w:rsidRPr="000E1676">
        <w:rPr>
          <w:rFonts w:cs="Calibri"/>
          <w:color w:val="2F363D"/>
        </w:rPr>
        <w:t>GDApplePayResponse</w:t>
      </w:r>
      <w:proofErr w:type="spellEnd"/>
    </w:p>
    <w:p w14:paraId="107F6E71" w14:textId="7FCF84DB" w:rsidR="000E1676" w:rsidRPr="000E1676" w:rsidRDefault="00735510" w:rsidP="000E1676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cs="Calibri"/>
          <w:color w:val="000000"/>
        </w:rPr>
      </w:pPr>
      <w:r>
        <w:rPr>
          <w:rFonts w:cs="Calibri"/>
          <w:color w:val="000000"/>
        </w:rPr>
        <w:tab/>
      </w:r>
      <w:r w:rsidR="000E1676" w:rsidRPr="000E1676">
        <w:rPr>
          <w:rFonts w:cs="Calibri"/>
          <w:color w:val="000000"/>
        </w:rPr>
        <w:t xml:space="preserve">     </w:t>
      </w:r>
      <w:r w:rsidR="000E1676" w:rsidRPr="000E1676">
        <w:rPr>
          <w:rFonts w:cs="Calibri"/>
          <w:color w:val="2F363D"/>
        </w:rPr>
        <w:t>}</w:t>
      </w:r>
    </w:p>
    <w:p w14:paraId="2AC3C7FF" w14:textId="53C464BD" w:rsidR="00735510" w:rsidRDefault="000E1676" w:rsidP="000E1676">
      <w:pPr>
        <w:rPr>
          <w:rFonts w:cs="Calibri"/>
          <w:color w:val="2F363D"/>
        </w:rPr>
      </w:pPr>
      <w:r w:rsidRPr="000E1676">
        <w:rPr>
          <w:rFonts w:cs="Calibri"/>
          <w:color w:val="000000"/>
        </w:rPr>
        <w:t xml:space="preserve">     </w:t>
      </w:r>
      <w:r w:rsidR="00735510">
        <w:rPr>
          <w:rFonts w:cs="Calibri"/>
          <w:color w:val="000000"/>
        </w:rPr>
        <w:tab/>
      </w:r>
      <w:r w:rsidRPr="000E1676">
        <w:rPr>
          <w:rFonts w:cs="Calibri"/>
          <w:color w:val="2F363D"/>
        </w:rPr>
        <w:t>}</w:t>
      </w:r>
      <w:r w:rsidR="00282B9B" w:rsidRPr="000E1676">
        <w:rPr>
          <w:rFonts w:cs="Calibri"/>
          <w:color w:val="000000"/>
        </w:rPr>
        <w:t xml:space="preserve">     </w:t>
      </w:r>
      <w:r w:rsidR="00282B9B" w:rsidRPr="000E1676">
        <w:rPr>
          <w:rFonts w:cs="Calibri"/>
          <w:color w:val="2F363D"/>
        </w:rPr>
        <w:t>})</w:t>
      </w:r>
    </w:p>
    <w:p w14:paraId="037F1849" w14:textId="77777777" w:rsidR="00D93BE2" w:rsidRDefault="00D93BE2" w:rsidP="000E1676">
      <w:pPr>
        <w:rPr>
          <w:rFonts w:cs="Calibri"/>
        </w:rPr>
      </w:pPr>
    </w:p>
    <w:p w14:paraId="513294FF" w14:textId="60B8B250" w:rsidR="000E1676" w:rsidRDefault="00871365" w:rsidP="000E1676">
      <w:r w:rsidRPr="002300D0">
        <w:rPr>
          <w:rFonts w:ascii="Consolas" w:hAnsi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2992" behindDoc="1" locked="0" layoutInCell="1" allowOverlap="1" wp14:anchorId="7A2FD63A" wp14:editId="4C25A61F">
                <wp:simplePos x="0" y="0"/>
                <wp:positionH relativeFrom="margin">
                  <wp:posOffset>-587829</wp:posOffset>
                </wp:positionH>
                <wp:positionV relativeFrom="paragraph">
                  <wp:posOffset>159204</wp:posOffset>
                </wp:positionV>
                <wp:extent cx="6362700" cy="3420835"/>
                <wp:effectExtent l="0" t="0" r="12700" b="825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2700" cy="342083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3E89E4" id="Rectangle 21" o:spid="_x0000_s1026" style="position:absolute;margin-left:-46.3pt;margin-top:12.55pt;width:501pt;height:269.35pt;z-index:-251583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" fillcolor="#e7e6e6 [3214]" strokecolor="white [3212]" strokeweight="1pt">
                <w10:wrap anchorx="margin"/>
              </v:rect>
            </w:pict>
          </mc:Fallback>
        </mc:AlternateContent>
      </w:r>
      <w:r w:rsidR="000E1676">
        <w:t xml:space="preserve">Example Objective C: </w:t>
      </w:r>
    </w:p>
    <w:p w14:paraId="41C5B209" w14:textId="5086DC27" w:rsidR="00735510" w:rsidRPr="00D93BE2" w:rsidRDefault="00A632E3" w:rsidP="00735510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r w:rsidRPr="00D93BE2">
        <w:rPr>
          <w:rFonts w:asciiTheme="minorHAnsi" w:hAnsiTheme="minorHAnsi" w:cstheme="minorHAnsi"/>
          <w:color w:val="000000"/>
        </w:rPr>
        <w:t>[</w:t>
      </w:r>
      <w:proofErr w:type="spellStart"/>
      <w:r w:rsidRPr="00D93BE2">
        <w:rPr>
          <w:rFonts w:asciiTheme="minorHAnsi" w:hAnsiTheme="minorHAnsi" w:cstheme="minorHAnsi"/>
          <w:color w:val="1C464A"/>
        </w:rPr>
        <w:t>GeideaPaymentAPI</w:t>
      </w:r>
      <w:proofErr w:type="spellEnd"/>
      <w:r w:rsidRPr="00D93BE2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D93BE2">
        <w:rPr>
          <w:rFonts w:asciiTheme="minorHAnsi" w:hAnsiTheme="minorHAnsi" w:cstheme="minorHAnsi"/>
          <w:color w:val="326D74"/>
        </w:rPr>
        <w:t>setupApplePayForApplePayDetails</w:t>
      </w:r>
      <w:proofErr w:type="spellEnd"/>
      <w:r w:rsidRPr="00D93BE2">
        <w:rPr>
          <w:rFonts w:asciiTheme="minorHAnsi" w:hAnsiTheme="minorHAnsi" w:cstheme="minorHAnsi"/>
          <w:color w:val="000000"/>
        </w:rPr>
        <w:t xml:space="preserve">: </w:t>
      </w:r>
      <w:proofErr w:type="spellStart"/>
      <w:r w:rsidRPr="00D93BE2">
        <w:rPr>
          <w:rFonts w:asciiTheme="minorHAnsi" w:hAnsiTheme="minorHAnsi" w:cstheme="minorHAnsi"/>
          <w:color w:val="000000"/>
        </w:rPr>
        <w:t>applePayDetails</w:t>
      </w:r>
      <w:proofErr w:type="spellEnd"/>
      <w:r w:rsidRPr="00D93BE2">
        <w:rPr>
          <w:rFonts w:asciiTheme="minorHAnsi" w:hAnsiTheme="minorHAnsi" w:cstheme="minorHAnsi"/>
          <w:color w:val="000000"/>
        </w:rPr>
        <w:t xml:space="preserve"> </w:t>
      </w:r>
      <w:proofErr w:type="spellStart"/>
      <w:proofErr w:type="gramStart"/>
      <w:r w:rsidRPr="00D93BE2">
        <w:rPr>
          <w:rFonts w:asciiTheme="minorHAnsi" w:hAnsiTheme="minorHAnsi" w:cstheme="minorHAnsi"/>
          <w:color w:val="326D74"/>
        </w:rPr>
        <w:t>with</w:t>
      </w:r>
      <w:r w:rsidRPr="00D93BE2">
        <w:rPr>
          <w:rFonts w:asciiTheme="minorHAnsi" w:hAnsiTheme="minorHAnsi" w:cstheme="minorHAnsi"/>
          <w:color w:val="000000"/>
        </w:rPr>
        <w:t>:amount</w:t>
      </w:r>
      <w:proofErr w:type="spellEnd"/>
      <w:proofErr w:type="gramEnd"/>
      <w:r w:rsidRPr="00D93BE2">
        <w:rPr>
          <w:rFonts w:asciiTheme="minorHAnsi" w:hAnsiTheme="minorHAnsi" w:cstheme="minorHAnsi"/>
          <w:color w:val="000000"/>
        </w:rPr>
        <w:t xml:space="preserve"> </w:t>
      </w:r>
      <w:r w:rsidRPr="00D93BE2">
        <w:rPr>
          <w:rFonts w:asciiTheme="minorHAnsi" w:hAnsiTheme="minorHAnsi" w:cstheme="minorHAnsi"/>
          <w:color w:val="326D74"/>
        </w:rPr>
        <w:t>config</w:t>
      </w:r>
      <w:r w:rsidRPr="00D93BE2">
        <w:rPr>
          <w:rFonts w:asciiTheme="minorHAnsi" w:hAnsiTheme="minorHAnsi" w:cstheme="minorHAnsi"/>
          <w:color w:val="000000"/>
        </w:rPr>
        <w:t xml:space="preserve">: </w:t>
      </w:r>
      <w:proofErr w:type="spellStart"/>
      <w:r w:rsidRPr="00D93BE2">
        <w:rPr>
          <w:rFonts w:asciiTheme="minorHAnsi" w:hAnsiTheme="minorHAnsi" w:cstheme="minorHAnsi"/>
          <w:b/>
          <w:bCs/>
          <w:color w:val="9B2393"/>
        </w:rPr>
        <w:t>merchantConfig</w:t>
      </w:r>
      <w:proofErr w:type="spellEnd"/>
      <w:r w:rsidRPr="00D93BE2">
        <w:rPr>
          <w:rFonts w:asciiTheme="minorHAnsi" w:hAnsiTheme="minorHAnsi" w:cstheme="minorHAnsi"/>
          <w:color w:val="000000"/>
        </w:rPr>
        <w:t xml:space="preserve"> </w:t>
      </w:r>
      <w:r w:rsidRPr="00D93BE2">
        <w:rPr>
          <w:rFonts w:asciiTheme="minorHAnsi" w:hAnsiTheme="minorHAnsi" w:cstheme="minorHAnsi"/>
          <w:color w:val="326D74"/>
        </w:rPr>
        <w:t>completion</w:t>
      </w:r>
      <w:r w:rsidRPr="00D93BE2">
        <w:rPr>
          <w:rFonts w:asciiTheme="minorHAnsi" w:hAnsiTheme="minorHAnsi" w:cstheme="minorHAnsi"/>
          <w:color w:val="000000"/>
        </w:rPr>
        <w:t>:^(</w:t>
      </w:r>
      <w:proofErr w:type="spellStart"/>
      <w:r w:rsidRPr="00D93BE2">
        <w:rPr>
          <w:rFonts w:asciiTheme="minorHAnsi" w:hAnsiTheme="minorHAnsi" w:cstheme="minorHAnsi"/>
          <w:color w:val="1C464A"/>
        </w:rPr>
        <w:t>GDApplePayResponse</w:t>
      </w:r>
      <w:proofErr w:type="spellEnd"/>
      <w:r w:rsidRPr="00D93BE2">
        <w:rPr>
          <w:rFonts w:asciiTheme="minorHAnsi" w:hAnsiTheme="minorHAnsi" w:cstheme="minorHAnsi"/>
          <w:color w:val="000000"/>
        </w:rPr>
        <w:t xml:space="preserve">* response, </w:t>
      </w:r>
      <w:proofErr w:type="spellStart"/>
      <w:r w:rsidRPr="00D93BE2">
        <w:rPr>
          <w:rFonts w:asciiTheme="minorHAnsi" w:hAnsiTheme="minorHAnsi" w:cstheme="minorHAnsi"/>
          <w:color w:val="1C464A"/>
        </w:rPr>
        <w:t>GDErrorResponse</w:t>
      </w:r>
      <w:proofErr w:type="spellEnd"/>
      <w:r w:rsidRPr="00D93BE2">
        <w:rPr>
          <w:rFonts w:asciiTheme="minorHAnsi" w:hAnsiTheme="minorHAnsi" w:cstheme="minorHAnsi"/>
          <w:color w:val="000000"/>
        </w:rPr>
        <w:t>* error) {</w:t>
      </w:r>
      <w:r w:rsidR="00735510" w:rsidRPr="00D93BE2">
        <w:rPr>
          <w:rFonts w:asciiTheme="minorHAnsi" w:hAnsiTheme="minorHAnsi" w:cstheme="minorHAnsi"/>
          <w:color w:val="000000"/>
        </w:rPr>
        <w:t xml:space="preserve">     </w:t>
      </w:r>
    </w:p>
    <w:p w14:paraId="584BE68C" w14:textId="77940788" w:rsidR="00735510" w:rsidRPr="00D93BE2" w:rsidRDefault="00735510" w:rsidP="00735510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r w:rsidRPr="00D93BE2">
        <w:rPr>
          <w:rFonts w:asciiTheme="minorHAnsi" w:hAnsiTheme="minorHAnsi" w:cstheme="minorHAnsi"/>
          <w:color w:val="000000"/>
        </w:rPr>
        <w:t xml:space="preserve">     </w:t>
      </w:r>
      <w:r w:rsidRPr="00D93BE2">
        <w:rPr>
          <w:rFonts w:asciiTheme="minorHAnsi" w:hAnsiTheme="minorHAnsi" w:cstheme="minorHAnsi"/>
          <w:color w:val="2F363D"/>
        </w:rPr>
        <w:t>if (</w:t>
      </w:r>
      <w:proofErr w:type="gramStart"/>
      <w:r w:rsidRPr="00D93BE2">
        <w:rPr>
          <w:rFonts w:asciiTheme="minorHAnsi" w:hAnsiTheme="minorHAnsi" w:cstheme="minorHAnsi"/>
          <w:color w:val="2F363D"/>
        </w:rPr>
        <w:t>error !</w:t>
      </w:r>
      <w:proofErr w:type="gramEnd"/>
      <w:r w:rsidRPr="00D93BE2">
        <w:rPr>
          <w:rFonts w:asciiTheme="minorHAnsi" w:hAnsiTheme="minorHAnsi" w:cstheme="minorHAnsi"/>
          <w:color w:val="2F363D"/>
        </w:rPr>
        <w:t>= NULL) {</w:t>
      </w:r>
    </w:p>
    <w:p w14:paraId="72D87C8C" w14:textId="03406737" w:rsidR="00735510" w:rsidRPr="00D93BE2" w:rsidRDefault="00735510" w:rsidP="00735510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r w:rsidRPr="00D93BE2">
        <w:rPr>
          <w:rFonts w:asciiTheme="minorHAnsi" w:hAnsiTheme="minorHAnsi" w:cstheme="minorHAnsi"/>
          <w:color w:val="000000"/>
        </w:rPr>
        <w:t xml:space="preserve">    </w:t>
      </w:r>
      <w:r w:rsidRPr="00D93BE2">
        <w:rPr>
          <w:rFonts w:asciiTheme="minorHAnsi" w:hAnsiTheme="minorHAnsi" w:cstheme="minorHAnsi"/>
          <w:color w:val="000000"/>
        </w:rPr>
        <w:tab/>
      </w:r>
      <w:r w:rsidRPr="00D93BE2">
        <w:rPr>
          <w:rFonts w:asciiTheme="minorHAnsi" w:hAnsiTheme="minorHAnsi" w:cstheme="minorHAnsi"/>
          <w:color w:val="000000"/>
        </w:rPr>
        <w:tab/>
        <w:t xml:space="preserve"> </w:t>
      </w:r>
      <w:r w:rsidRPr="00D93BE2">
        <w:rPr>
          <w:rFonts w:asciiTheme="minorHAnsi" w:hAnsiTheme="minorHAnsi" w:cstheme="minorHAnsi"/>
          <w:color w:val="2F363D"/>
        </w:rPr>
        <w:t xml:space="preserve">if </w:t>
      </w:r>
      <w:proofErr w:type="gramStart"/>
      <w:r w:rsidRPr="00D93BE2">
        <w:rPr>
          <w:rFonts w:asciiTheme="minorHAnsi" w:hAnsiTheme="minorHAnsi" w:cstheme="minorHAnsi"/>
          <w:color w:val="2F363D"/>
        </w:rPr>
        <w:t>(!</w:t>
      </w:r>
      <w:proofErr w:type="spellStart"/>
      <w:r w:rsidRPr="00D93BE2">
        <w:rPr>
          <w:rFonts w:asciiTheme="minorHAnsi" w:hAnsiTheme="minorHAnsi" w:cstheme="minorHAnsi"/>
          <w:color w:val="2F363D"/>
        </w:rPr>
        <w:t>error</w:t>
      </w:r>
      <w:proofErr w:type="gramEnd"/>
      <w:r w:rsidRPr="00D93BE2">
        <w:rPr>
          <w:rFonts w:asciiTheme="minorHAnsi" w:hAnsiTheme="minorHAnsi" w:cstheme="minorHAnsi"/>
          <w:color w:val="2F363D"/>
        </w:rPr>
        <w:t>.errors</w:t>
      </w:r>
      <w:proofErr w:type="spellEnd"/>
      <w:r w:rsidRPr="00D93BE2">
        <w:rPr>
          <w:rFonts w:asciiTheme="minorHAnsi" w:hAnsiTheme="minorHAnsi" w:cstheme="minorHAnsi"/>
          <w:color w:val="2F363D"/>
        </w:rPr>
        <w:t xml:space="preserve"> || !</w:t>
      </w:r>
      <w:proofErr w:type="spellStart"/>
      <w:r w:rsidRPr="00D93BE2">
        <w:rPr>
          <w:rFonts w:asciiTheme="minorHAnsi" w:hAnsiTheme="minorHAnsi" w:cstheme="minorHAnsi"/>
          <w:color w:val="2F363D"/>
        </w:rPr>
        <w:t>error.errors.count</w:t>
      </w:r>
      <w:proofErr w:type="spellEnd"/>
      <w:r w:rsidRPr="00D93BE2">
        <w:rPr>
          <w:rFonts w:asciiTheme="minorHAnsi" w:hAnsiTheme="minorHAnsi" w:cstheme="minorHAnsi"/>
          <w:color w:val="2F363D"/>
        </w:rPr>
        <w:t>) {</w:t>
      </w:r>
    </w:p>
    <w:p w14:paraId="762EF214" w14:textId="7EA3910F" w:rsidR="00735510" w:rsidRPr="00D93BE2" w:rsidRDefault="00735510" w:rsidP="00735510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r w:rsidRPr="00D93BE2">
        <w:rPr>
          <w:rFonts w:asciiTheme="minorHAnsi" w:hAnsiTheme="minorHAnsi" w:cstheme="minorHAnsi"/>
          <w:color w:val="000000"/>
        </w:rPr>
        <w:t xml:space="preserve">    </w:t>
      </w:r>
      <w:r w:rsidRPr="00D93BE2">
        <w:rPr>
          <w:rFonts w:asciiTheme="minorHAnsi" w:hAnsiTheme="minorHAnsi" w:cstheme="minorHAnsi"/>
          <w:color w:val="000000"/>
        </w:rPr>
        <w:tab/>
      </w:r>
      <w:r w:rsidRPr="00D93BE2">
        <w:rPr>
          <w:rFonts w:asciiTheme="minorHAnsi" w:hAnsiTheme="minorHAnsi" w:cstheme="minorHAnsi"/>
          <w:color w:val="000000"/>
        </w:rPr>
        <w:tab/>
      </w:r>
      <w:r w:rsidRPr="00D93BE2">
        <w:rPr>
          <w:rFonts w:asciiTheme="minorHAnsi" w:hAnsiTheme="minorHAnsi" w:cstheme="minorHAnsi"/>
          <w:color w:val="000000"/>
        </w:rPr>
        <w:tab/>
        <w:t xml:space="preserve"> </w:t>
      </w:r>
      <w:proofErr w:type="spellStart"/>
      <w:r w:rsidRPr="00D93BE2">
        <w:rPr>
          <w:rFonts w:asciiTheme="minorHAnsi" w:hAnsiTheme="minorHAnsi" w:cstheme="minorHAnsi"/>
          <w:color w:val="2F363D"/>
        </w:rPr>
        <w:t>NSString</w:t>
      </w:r>
      <w:proofErr w:type="spellEnd"/>
      <w:r w:rsidRPr="00D93BE2">
        <w:rPr>
          <w:rFonts w:asciiTheme="minorHAnsi" w:hAnsiTheme="minorHAnsi" w:cstheme="minorHAnsi"/>
          <w:color w:val="2F363D"/>
        </w:rPr>
        <w:t xml:space="preserve"> *</w:t>
      </w:r>
      <w:proofErr w:type="gramStart"/>
      <w:r w:rsidRPr="00D93BE2">
        <w:rPr>
          <w:rFonts w:asciiTheme="minorHAnsi" w:hAnsiTheme="minorHAnsi" w:cstheme="minorHAnsi"/>
          <w:color w:val="2F363D"/>
        </w:rPr>
        <w:t>message;</w:t>
      </w:r>
      <w:proofErr w:type="gramEnd"/>
    </w:p>
    <w:p w14:paraId="0209E6C6" w14:textId="6400D619" w:rsidR="00735510" w:rsidRPr="00D93BE2" w:rsidRDefault="00735510" w:rsidP="00735510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r w:rsidRPr="00D93BE2">
        <w:rPr>
          <w:rFonts w:asciiTheme="minorHAnsi" w:hAnsiTheme="minorHAnsi" w:cstheme="minorHAnsi"/>
          <w:color w:val="000000"/>
        </w:rPr>
        <w:tab/>
        <w:t xml:space="preserve">     </w:t>
      </w:r>
      <w:r w:rsidRPr="00D93BE2">
        <w:rPr>
          <w:rFonts w:asciiTheme="minorHAnsi" w:hAnsiTheme="minorHAnsi" w:cstheme="minorHAnsi"/>
          <w:color w:val="2F363D"/>
        </w:rPr>
        <w:t xml:space="preserve">if </w:t>
      </w:r>
      <w:proofErr w:type="gramStart"/>
      <w:r w:rsidRPr="00D93BE2">
        <w:rPr>
          <w:rFonts w:asciiTheme="minorHAnsi" w:hAnsiTheme="minorHAnsi" w:cstheme="minorHAnsi"/>
          <w:color w:val="2F363D"/>
        </w:rPr>
        <w:t>( [</w:t>
      </w:r>
      <w:proofErr w:type="spellStart"/>
      <w:proofErr w:type="gramEnd"/>
      <w:r w:rsidRPr="00D93BE2">
        <w:rPr>
          <w:rFonts w:asciiTheme="minorHAnsi" w:hAnsiTheme="minorHAnsi" w:cstheme="minorHAnsi"/>
          <w:color w:val="2F363D"/>
        </w:rPr>
        <w:t>error.responseCode</w:t>
      </w:r>
      <w:proofErr w:type="spellEnd"/>
      <w:r w:rsidRPr="00D93BE2">
        <w:rPr>
          <w:rFonts w:asciiTheme="minorHAnsi" w:hAnsiTheme="minorHAnsi" w:cstheme="minorHAnsi"/>
          <w:color w:val="2F363D"/>
        </w:rPr>
        <w:t xml:space="preserve"> length] == 0) {</w:t>
      </w:r>
    </w:p>
    <w:p w14:paraId="50E6F6FF" w14:textId="608BD99C" w:rsidR="00735510" w:rsidRPr="00D93BE2" w:rsidRDefault="00735510" w:rsidP="00735510">
      <w:pPr>
        <w:tabs>
          <w:tab w:val="left" w:pos="593"/>
        </w:tabs>
        <w:autoSpaceDE w:val="0"/>
        <w:autoSpaceDN w:val="0"/>
        <w:adjustRightInd w:val="0"/>
        <w:spacing w:line="240" w:lineRule="auto"/>
        <w:ind w:left="593"/>
        <w:rPr>
          <w:rFonts w:asciiTheme="minorHAnsi" w:hAnsiTheme="minorHAnsi" w:cstheme="minorHAnsi"/>
          <w:color w:val="000000"/>
        </w:rPr>
      </w:pPr>
      <w:r w:rsidRPr="00D93BE2">
        <w:rPr>
          <w:rFonts w:asciiTheme="minorHAnsi" w:hAnsiTheme="minorHAnsi" w:cstheme="minorHAnsi"/>
          <w:color w:val="000000"/>
        </w:rPr>
        <w:t xml:space="preserve">    </w:t>
      </w:r>
      <w:r w:rsidRPr="00D93BE2">
        <w:rPr>
          <w:rFonts w:asciiTheme="minorHAnsi" w:hAnsiTheme="minorHAnsi" w:cstheme="minorHAnsi"/>
          <w:color w:val="000000"/>
        </w:rPr>
        <w:tab/>
      </w:r>
      <w:r w:rsidRPr="00D93BE2">
        <w:rPr>
          <w:rFonts w:asciiTheme="minorHAnsi" w:hAnsiTheme="minorHAnsi" w:cstheme="minorHAnsi"/>
          <w:color w:val="000000"/>
        </w:rPr>
        <w:tab/>
      </w:r>
      <w:r w:rsidRPr="00D93BE2">
        <w:rPr>
          <w:rFonts w:asciiTheme="minorHAnsi" w:hAnsiTheme="minorHAnsi" w:cstheme="minorHAnsi"/>
          <w:color w:val="000000"/>
        </w:rPr>
        <w:tab/>
        <w:t xml:space="preserve"> </w:t>
      </w:r>
      <w:r w:rsidRPr="00D93BE2">
        <w:rPr>
          <w:rFonts w:asciiTheme="minorHAnsi" w:hAnsiTheme="minorHAnsi" w:cstheme="minorHAnsi"/>
          <w:color w:val="2F363D"/>
        </w:rPr>
        <w:t>message = [</w:t>
      </w:r>
      <w:proofErr w:type="spellStart"/>
      <w:r w:rsidRPr="00D93BE2">
        <w:rPr>
          <w:rFonts w:asciiTheme="minorHAnsi" w:hAnsiTheme="minorHAnsi" w:cstheme="minorHAnsi"/>
          <w:color w:val="2F363D"/>
        </w:rPr>
        <w:t>NSString</w:t>
      </w:r>
      <w:proofErr w:type="spellEnd"/>
      <w:r w:rsidRPr="00D93BE2">
        <w:rPr>
          <w:rFonts w:asciiTheme="minorHAnsi" w:hAnsiTheme="minorHAnsi" w:cstheme="minorHAnsi"/>
          <w:color w:val="2F363D"/>
        </w:rPr>
        <w:t xml:space="preserve"> </w:t>
      </w:r>
      <w:proofErr w:type="spellStart"/>
      <w:proofErr w:type="gramStart"/>
      <w:r w:rsidRPr="00D93BE2">
        <w:rPr>
          <w:rFonts w:asciiTheme="minorHAnsi" w:hAnsiTheme="minorHAnsi" w:cstheme="minorHAnsi"/>
          <w:color w:val="2F363D"/>
        </w:rPr>
        <w:t>stringWithFormat</w:t>
      </w:r>
      <w:proofErr w:type="spellEnd"/>
      <w:r w:rsidRPr="00D93BE2">
        <w:rPr>
          <w:rFonts w:asciiTheme="minorHAnsi" w:hAnsiTheme="minorHAnsi" w:cstheme="minorHAnsi"/>
          <w:color w:val="2F363D"/>
        </w:rPr>
        <w:t>:@</w:t>
      </w:r>
      <w:proofErr w:type="gramEnd"/>
      <w:r w:rsidRPr="00D93BE2">
        <w:rPr>
          <w:rFonts w:asciiTheme="minorHAnsi" w:hAnsiTheme="minorHAnsi" w:cstheme="minorHAnsi"/>
          <w:color w:val="2F363D"/>
        </w:rPr>
        <w:t xml:space="preserve">"\n </w:t>
      </w:r>
      <w:proofErr w:type="spellStart"/>
      <w:r w:rsidRPr="00D93BE2">
        <w:rPr>
          <w:rFonts w:asciiTheme="minorHAnsi" w:hAnsiTheme="minorHAnsi" w:cstheme="minorHAnsi"/>
          <w:color w:val="2F363D"/>
        </w:rPr>
        <w:t>responseMessage</w:t>
      </w:r>
      <w:proofErr w:type="spellEnd"/>
      <w:r w:rsidRPr="00D93BE2">
        <w:rPr>
          <w:rFonts w:asciiTheme="minorHAnsi" w:hAnsiTheme="minorHAnsi" w:cstheme="minorHAnsi"/>
          <w:color w:val="2F363D"/>
        </w:rPr>
        <w:t xml:space="preserve">: %@", </w:t>
      </w:r>
      <w:proofErr w:type="spellStart"/>
      <w:r w:rsidRPr="00D93BE2">
        <w:rPr>
          <w:rFonts w:asciiTheme="minorHAnsi" w:hAnsiTheme="minorHAnsi" w:cstheme="minorHAnsi"/>
          <w:color w:val="2F363D"/>
        </w:rPr>
        <w:t>error.responseMessage</w:t>
      </w:r>
      <w:proofErr w:type="spellEnd"/>
      <w:r w:rsidRPr="00D93BE2">
        <w:rPr>
          <w:rFonts w:asciiTheme="minorHAnsi" w:hAnsiTheme="minorHAnsi" w:cstheme="minorHAnsi"/>
          <w:color w:val="2F363D"/>
        </w:rPr>
        <w:t>];</w:t>
      </w:r>
    </w:p>
    <w:p w14:paraId="479E6FE7" w14:textId="77777777" w:rsidR="00735510" w:rsidRPr="00D93BE2" w:rsidRDefault="00735510" w:rsidP="00735510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r w:rsidRPr="00D93BE2">
        <w:rPr>
          <w:rFonts w:asciiTheme="minorHAnsi" w:hAnsiTheme="minorHAnsi" w:cstheme="minorHAnsi"/>
          <w:color w:val="000000"/>
        </w:rPr>
        <w:t xml:space="preserve">     </w:t>
      </w:r>
      <w:r w:rsidRPr="00D93BE2">
        <w:rPr>
          <w:rFonts w:asciiTheme="minorHAnsi" w:hAnsiTheme="minorHAnsi" w:cstheme="minorHAnsi"/>
          <w:color w:val="2F363D"/>
        </w:rPr>
        <w:t>} else {</w:t>
      </w:r>
    </w:p>
    <w:p w14:paraId="2437C48A" w14:textId="105B6BF4" w:rsidR="00735510" w:rsidRPr="00D93BE2" w:rsidRDefault="00735510" w:rsidP="00735510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="Menlo"/>
          <w:color w:val="000000"/>
        </w:rPr>
      </w:pPr>
      <w:r w:rsidRPr="00D93BE2">
        <w:rPr>
          <w:rFonts w:asciiTheme="minorHAnsi" w:hAnsiTheme="minorHAnsi" w:cs="Menlo"/>
          <w:color w:val="000000"/>
        </w:rPr>
        <w:t xml:space="preserve">    </w:t>
      </w:r>
      <w:r w:rsidRPr="00D93BE2">
        <w:rPr>
          <w:rFonts w:asciiTheme="minorHAnsi" w:hAnsiTheme="minorHAnsi" w:cs="Menlo"/>
          <w:color w:val="000000"/>
        </w:rPr>
        <w:tab/>
      </w:r>
      <w:r w:rsidRPr="00D93BE2">
        <w:rPr>
          <w:rFonts w:asciiTheme="minorHAnsi" w:hAnsiTheme="minorHAnsi" w:cs="Menlo"/>
          <w:color w:val="000000"/>
        </w:rPr>
        <w:tab/>
      </w:r>
      <w:r w:rsidRPr="00D93BE2">
        <w:rPr>
          <w:rFonts w:asciiTheme="minorHAnsi" w:hAnsiTheme="minorHAnsi" w:cs="Menlo"/>
          <w:color w:val="000000"/>
        </w:rPr>
        <w:tab/>
        <w:t xml:space="preserve"> </w:t>
      </w:r>
      <w:r w:rsidRPr="00D93BE2">
        <w:rPr>
          <w:rFonts w:asciiTheme="minorHAnsi" w:hAnsiTheme="minorHAnsi" w:cs="Menlo"/>
          <w:color w:val="2F363D"/>
        </w:rPr>
        <w:t>message = [</w:t>
      </w:r>
      <w:proofErr w:type="spellStart"/>
      <w:r w:rsidRPr="00D93BE2">
        <w:rPr>
          <w:rFonts w:asciiTheme="minorHAnsi" w:hAnsiTheme="minorHAnsi" w:cs="Menlo"/>
          <w:color w:val="2F363D"/>
        </w:rPr>
        <w:t>NSString</w:t>
      </w:r>
      <w:proofErr w:type="spellEnd"/>
      <w:r w:rsidRPr="00D93BE2">
        <w:rPr>
          <w:rFonts w:asciiTheme="minorHAnsi" w:hAnsiTheme="minorHAnsi" w:cs="Menlo"/>
          <w:color w:val="2F363D"/>
        </w:rPr>
        <w:t xml:space="preserve"> </w:t>
      </w:r>
      <w:proofErr w:type="spellStart"/>
      <w:proofErr w:type="gramStart"/>
      <w:r w:rsidRPr="00D93BE2">
        <w:rPr>
          <w:rFonts w:asciiTheme="minorHAnsi" w:hAnsiTheme="minorHAnsi" w:cs="Menlo"/>
          <w:color w:val="2F363D"/>
        </w:rPr>
        <w:t>stringWithFormat</w:t>
      </w:r>
      <w:proofErr w:type="spellEnd"/>
      <w:r w:rsidRPr="00D93BE2">
        <w:rPr>
          <w:rFonts w:asciiTheme="minorHAnsi" w:hAnsiTheme="minorHAnsi" w:cs="Menlo"/>
          <w:color w:val="2F363D"/>
        </w:rPr>
        <w:t>:@</w:t>
      </w:r>
      <w:proofErr w:type="gramEnd"/>
      <w:r w:rsidRPr="00D93BE2">
        <w:rPr>
          <w:rFonts w:asciiTheme="minorHAnsi" w:hAnsiTheme="minorHAnsi" w:cs="Menlo"/>
          <w:color w:val="2F363D"/>
        </w:rPr>
        <w:t xml:space="preserve">"\n </w:t>
      </w:r>
      <w:proofErr w:type="spellStart"/>
      <w:r w:rsidRPr="00D93BE2">
        <w:rPr>
          <w:rFonts w:asciiTheme="minorHAnsi" w:hAnsiTheme="minorHAnsi" w:cs="Menlo"/>
          <w:color w:val="2F363D"/>
        </w:rPr>
        <w:t>responseCode</w:t>
      </w:r>
      <w:proofErr w:type="spellEnd"/>
      <w:r w:rsidRPr="00D93BE2">
        <w:rPr>
          <w:rFonts w:asciiTheme="minorHAnsi" w:hAnsiTheme="minorHAnsi" w:cs="Menlo"/>
          <w:color w:val="2F363D"/>
        </w:rPr>
        <w:t xml:space="preserve">: %@ \n </w:t>
      </w:r>
      <w:proofErr w:type="spellStart"/>
      <w:r w:rsidRPr="00D93BE2">
        <w:rPr>
          <w:rFonts w:asciiTheme="minorHAnsi" w:hAnsiTheme="minorHAnsi" w:cs="Menlo"/>
          <w:color w:val="2F363D"/>
        </w:rPr>
        <w:t>responseMessage</w:t>
      </w:r>
      <w:proofErr w:type="spellEnd"/>
      <w:r w:rsidRPr="00D93BE2">
        <w:rPr>
          <w:rFonts w:asciiTheme="minorHAnsi" w:hAnsiTheme="minorHAnsi" w:cs="Menlo"/>
          <w:color w:val="2F363D"/>
        </w:rPr>
        <w:t xml:space="preserve">: %@ ", </w:t>
      </w:r>
      <w:proofErr w:type="spellStart"/>
      <w:r w:rsidRPr="00D93BE2">
        <w:rPr>
          <w:rFonts w:asciiTheme="minorHAnsi" w:hAnsiTheme="minorHAnsi" w:cs="Menlo"/>
          <w:color w:val="2F363D"/>
        </w:rPr>
        <w:t>error.responseCode</w:t>
      </w:r>
      <w:proofErr w:type="spellEnd"/>
      <w:r w:rsidRPr="00D93BE2">
        <w:rPr>
          <w:rFonts w:asciiTheme="minorHAnsi" w:hAnsiTheme="minorHAnsi" w:cs="Menlo"/>
          <w:color w:val="2F363D"/>
        </w:rPr>
        <w:t xml:space="preserve"> , </w:t>
      </w:r>
      <w:proofErr w:type="spellStart"/>
      <w:r w:rsidRPr="00D93BE2">
        <w:rPr>
          <w:rFonts w:asciiTheme="minorHAnsi" w:hAnsiTheme="minorHAnsi" w:cs="Menlo"/>
          <w:color w:val="2F363D"/>
        </w:rPr>
        <w:t>error.responseMessage</w:t>
      </w:r>
      <w:proofErr w:type="spellEnd"/>
      <w:r w:rsidRPr="00D93BE2">
        <w:rPr>
          <w:rFonts w:asciiTheme="minorHAnsi" w:hAnsiTheme="minorHAnsi" w:cs="Menlo"/>
          <w:color w:val="2F363D"/>
        </w:rPr>
        <w:t>];</w:t>
      </w:r>
    </w:p>
    <w:p w14:paraId="0A7BB0E3" w14:textId="77777777" w:rsidR="00735510" w:rsidRPr="00D93BE2" w:rsidRDefault="00735510" w:rsidP="00735510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="Menlo"/>
          <w:color w:val="000000"/>
        </w:rPr>
      </w:pPr>
      <w:r w:rsidRPr="00D93BE2">
        <w:rPr>
          <w:rFonts w:asciiTheme="minorHAnsi" w:hAnsiTheme="minorHAnsi" w:cs="Menlo"/>
          <w:color w:val="000000"/>
        </w:rPr>
        <w:t xml:space="preserve">     </w:t>
      </w:r>
      <w:r w:rsidRPr="00D93BE2">
        <w:rPr>
          <w:rFonts w:asciiTheme="minorHAnsi" w:hAnsiTheme="minorHAnsi" w:cs="Menlo"/>
          <w:color w:val="2F363D"/>
        </w:rPr>
        <w:t>}</w:t>
      </w:r>
    </w:p>
    <w:p w14:paraId="463DA445" w14:textId="77777777" w:rsidR="00735510" w:rsidRPr="00D93BE2" w:rsidRDefault="00735510" w:rsidP="00735510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="Menlo"/>
          <w:color w:val="000000"/>
        </w:rPr>
      </w:pPr>
      <w:r w:rsidRPr="00D93BE2">
        <w:rPr>
          <w:rFonts w:asciiTheme="minorHAnsi" w:hAnsiTheme="minorHAnsi" w:cs="Menlo"/>
          <w:color w:val="000000"/>
        </w:rPr>
        <w:t xml:space="preserve">     </w:t>
      </w:r>
    </w:p>
    <w:p w14:paraId="45D3C08F" w14:textId="1E492E6F" w:rsidR="00735510" w:rsidRPr="00D93BE2" w:rsidRDefault="00735510" w:rsidP="00735510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="Menlo"/>
          <w:color w:val="000000"/>
        </w:rPr>
      </w:pPr>
      <w:r w:rsidRPr="00D93BE2">
        <w:rPr>
          <w:rFonts w:asciiTheme="minorHAnsi" w:hAnsiTheme="minorHAnsi" w:cs="Menlo"/>
          <w:color w:val="000000"/>
        </w:rPr>
        <w:t xml:space="preserve">     </w:t>
      </w:r>
      <w:r w:rsidRPr="00D93BE2">
        <w:rPr>
          <w:rFonts w:asciiTheme="minorHAnsi" w:hAnsiTheme="minorHAnsi" w:cs="Menlo"/>
          <w:color w:val="000000"/>
        </w:rPr>
        <w:tab/>
      </w:r>
      <w:r w:rsidRPr="00D93BE2">
        <w:rPr>
          <w:rFonts w:asciiTheme="minorHAnsi" w:hAnsiTheme="minorHAnsi" w:cs="Menlo"/>
          <w:color w:val="2F363D"/>
        </w:rPr>
        <w:t xml:space="preserve">//TODO: display relevant fields from </w:t>
      </w:r>
      <w:proofErr w:type="spellStart"/>
      <w:r w:rsidRPr="00D93BE2">
        <w:rPr>
          <w:rFonts w:asciiTheme="minorHAnsi" w:hAnsiTheme="minorHAnsi" w:cs="Menlo"/>
          <w:color w:val="2F363D"/>
        </w:rPr>
        <w:t>GDErrorResponse</w:t>
      </w:r>
      <w:proofErr w:type="spellEnd"/>
    </w:p>
    <w:p w14:paraId="678F1174" w14:textId="77777777" w:rsidR="00735510" w:rsidRPr="00D93BE2" w:rsidRDefault="00735510" w:rsidP="00735510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="Menlo"/>
          <w:color w:val="000000"/>
        </w:rPr>
      </w:pPr>
      <w:r w:rsidRPr="00D93BE2">
        <w:rPr>
          <w:rFonts w:asciiTheme="minorHAnsi" w:hAnsiTheme="minorHAnsi" w:cs="Menlo"/>
          <w:color w:val="000000"/>
        </w:rPr>
        <w:lastRenderedPageBreak/>
        <w:t xml:space="preserve">     </w:t>
      </w:r>
      <w:r w:rsidRPr="00D93BE2">
        <w:rPr>
          <w:rFonts w:asciiTheme="minorHAnsi" w:hAnsiTheme="minorHAnsi" w:cs="Menlo"/>
          <w:color w:val="2F363D"/>
        </w:rPr>
        <w:t>} else {</w:t>
      </w:r>
    </w:p>
    <w:p w14:paraId="769D715E" w14:textId="7887140A" w:rsidR="00735510" w:rsidRPr="00D93BE2" w:rsidRDefault="00735510" w:rsidP="00735510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="Menlo"/>
          <w:color w:val="000000"/>
        </w:rPr>
      </w:pPr>
      <w:r w:rsidRPr="00D93BE2">
        <w:rPr>
          <w:rFonts w:asciiTheme="minorHAnsi" w:hAnsiTheme="minorHAnsi" w:cs="Menlo"/>
          <w:color w:val="000000"/>
        </w:rPr>
        <w:tab/>
        <w:t xml:space="preserve">     </w:t>
      </w:r>
      <w:r w:rsidRPr="00D93BE2">
        <w:rPr>
          <w:rFonts w:asciiTheme="minorHAnsi" w:hAnsiTheme="minorHAnsi" w:cs="Menlo"/>
          <w:color w:val="2F363D"/>
        </w:rPr>
        <w:t xml:space="preserve">//TODO: display relevant fields from </w:t>
      </w:r>
      <w:proofErr w:type="spellStart"/>
      <w:r w:rsidRPr="00D93BE2">
        <w:rPr>
          <w:rFonts w:asciiTheme="minorHAnsi" w:hAnsiTheme="minorHAnsi" w:cs="Menlo"/>
          <w:color w:val="2F363D"/>
        </w:rPr>
        <w:t>GDErrorResponse</w:t>
      </w:r>
      <w:proofErr w:type="spellEnd"/>
    </w:p>
    <w:p w14:paraId="11132860" w14:textId="77777777" w:rsidR="00735510" w:rsidRPr="00D93BE2" w:rsidRDefault="00735510" w:rsidP="00735510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="Menlo"/>
          <w:color w:val="000000"/>
        </w:rPr>
      </w:pPr>
      <w:r w:rsidRPr="00D93BE2">
        <w:rPr>
          <w:rFonts w:asciiTheme="minorHAnsi" w:hAnsiTheme="minorHAnsi" w:cs="Menlo"/>
          <w:color w:val="000000"/>
        </w:rPr>
        <w:t xml:space="preserve">     </w:t>
      </w:r>
      <w:r w:rsidRPr="00D93BE2">
        <w:rPr>
          <w:rFonts w:asciiTheme="minorHAnsi" w:hAnsiTheme="minorHAnsi" w:cs="Menlo"/>
          <w:color w:val="2F363D"/>
        </w:rPr>
        <w:t>}</w:t>
      </w:r>
    </w:p>
    <w:p w14:paraId="27009CDB" w14:textId="77777777" w:rsidR="00735510" w:rsidRPr="00D93BE2" w:rsidRDefault="00735510" w:rsidP="00735510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="Menlo"/>
          <w:color w:val="000000"/>
        </w:rPr>
      </w:pPr>
      <w:r w:rsidRPr="00D93BE2">
        <w:rPr>
          <w:rFonts w:asciiTheme="minorHAnsi" w:hAnsiTheme="minorHAnsi" w:cs="Menlo"/>
          <w:color w:val="000000"/>
        </w:rPr>
        <w:t xml:space="preserve">     </w:t>
      </w:r>
    </w:p>
    <w:p w14:paraId="5D8E36F4" w14:textId="77777777" w:rsidR="00735510" w:rsidRPr="00D93BE2" w:rsidRDefault="00735510" w:rsidP="00735510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="Menlo"/>
          <w:color w:val="000000"/>
        </w:rPr>
      </w:pPr>
      <w:r w:rsidRPr="00D93BE2">
        <w:rPr>
          <w:rFonts w:asciiTheme="minorHAnsi" w:hAnsiTheme="minorHAnsi" w:cs="Menlo"/>
          <w:color w:val="000000"/>
        </w:rPr>
        <w:t xml:space="preserve">     </w:t>
      </w:r>
      <w:r w:rsidRPr="00D93BE2">
        <w:rPr>
          <w:rFonts w:asciiTheme="minorHAnsi" w:hAnsiTheme="minorHAnsi" w:cs="Menlo"/>
          <w:color w:val="2F363D"/>
        </w:rPr>
        <w:t>} else {</w:t>
      </w:r>
    </w:p>
    <w:p w14:paraId="33DF0DBA" w14:textId="4D93D685" w:rsidR="00735510" w:rsidRPr="00D93BE2" w:rsidRDefault="00735510" w:rsidP="00735510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="Menlo"/>
          <w:color w:val="000000"/>
        </w:rPr>
      </w:pPr>
      <w:r w:rsidRPr="00D93BE2">
        <w:rPr>
          <w:rFonts w:asciiTheme="minorHAnsi" w:hAnsiTheme="minorHAnsi" w:cs="Menlo"/>
          <w:color w:val="000000"/>
        </w:rPr>
        <w:t xml:space="preserve">    </w:t>
      </w:r>
      <w:r w:rsidRPr="00D93BE2">
        <w:rPr>
          <w:rFonts w:asciiTheme="minorHAnsi" w:hAnsiTheme="minorHAnsi" w:cs="Menlo"/>
          <w:color w:val="000000"/>
        </w:rPr>
        <w:tab/>
      </w:r>
      <w:r w:rsidRPr="00D93BE2">
        <w:rPr>
          <w:rFonts w:asciiTheme="minorHAnsi" w:hAnsiTheme="minorHAnsi" w:cs="Menlo"/>
          <w:color w:val="000000"/>
        </w:rPr>
        <w:tab/>
        <w:t xml:space="preserve"> </w:t>
      </w:r>
      <w:r w:rsidRPr="00D93BE2">
        <w:rPr>
          <w:rFonts w:asciiTheme="minorHAnsi" w:hAnsiTheme="minorHAnsi" w:cs="Menlo"/>
          <w:color w:val="2F363D"/>
        </w:rPr>
        <w:t>if (</w:t>
      </w:r>
      <w:proofErr w:type="gramStart"/>
      <w:r w:rsidRPr="00D93BE2">
        <w:rPr>
          <w:rFonts w:asciiTheme="minorHAnsi" w:hAnsiTheme="minorHAnsi" w:cs="Menlo"/>
          <w:color w:val="2F363D"/>
        </w:rPr>
        <w:t>response !</w:t>
      </w:r>
      <w:proofErr w:type="gramEnd"/>
      <w:r w:rsidRPr="00D93BE2">
        <w:rPr>
          <w:rFonts w:asciiTheme="minorHAnsi" w:hAnsiTheme="minorHAnsi" w:cs="Menlo"/>
          <w:color w:val="2F363D"/>
        </w:rPr>
        <w:t>= NULL) {</w:t>
      </w:r>
    </w:p>
    <w:p w14:paraId="0F1E5F4E" w14:textId="3B99978A" w:rsidR="00735510" w:rsidRPr="00D93BE2" w:rsidRDefault="00735510" w:rsidP="00735510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="Menlo"/>
          <w:color w:val="000000"/>
        </w:rPr>
      </w:pPr>
      <w:r w:rsidRPr="00D93BE2">
        <w:rPr>
          <w:rFonts w:asciiTheme="minorHAnsi" w:hAnsiTheme="minorHAnsi" w:cs="Menlo"/>
          <w:color w:val="000000"/>
        </w:rPr>
        <w:t xml:space="preserve">     </w:t>
      </w:r>
      <w:r w:rsidRPr="00D93BE2">
        <w:rPr>
          <w:rFonts w:asciiTheme="minorHAnsi" w:hAnsiTheme="minorHAnsi" w:cs="Menlo"/>
          <w:color w:val="000000"/>
        </w:rPr>
        <w:tab/>
      </w:r>
      <w:r w:rsidRPr="00D93BE2">
        <w:rPr>
          <w:rFonts w:asciiTheme="minorHAnsi" w:hAnsiTheme="minorHAnsi" w:cs="Menlo"/>
          <w:color w:val="2F363D"/>
        </w:rPr>
        <w:t xml:space="preserve">//TODO: display relevant fields from </w:t>
      </w:r>
      <w:proofErr w:type="spellStart"/>
      <w:r w:rsidRPr="00D93BE2">
        <w:rPr>
          <w:rFonts w:asciiTheme="minorHAnsi" w:hAnsiTheme="minorHAnsi" w:cs="Menlo"/>
          <w:color w:val="2F363D"/>
        </w:rPr>
        <w:t>GDApplePayResponse</w:t>
      </w:r>
      <w:proofErr w:type="spellEnd"/>
    </w:p>
    <w:p w14:paraId="1B3AF8CC" w14:textId="36D383E6" w:rsidR="00735510" w:rsidRPr="00D93BE2" w:rsidRDefault="00735510" w:rsidP="00735510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="Menlo"/>
          <w:color w:val="000000"/>
        </w:rPr>
      </w:pPr>
      <w:r w:rsidRPr="00D93BE2">
        <w:rPr>
          <w:rFonts w:asciiTheme="minorHAnsi" w:hAnsiTheme="minorHAnsi" w:cs="Menlo"/>
          <w:color w:val="000000"/>
        </w:rPr>
        <w:tab/>
        <w:t xml:space="preserve">  </w:t>
      </w:r>
      <w:r w:rsidRPr="00D93BE2">
        <w:rPr>
          <w:rFonts w:asciiTheme="minorHAnsi" w:hAnsiTheme="minorHAnsi" w:cs="Menlo"/>
          <w:color w:val="2F363D"/>
        </w:rPr>
        <w:t>}</w:t>
      </w:r>
    </w:p>
    <w:p w14:paraId="7EAF59F2" w14:textId="677CB3EA" w:rsidR="00735510" w:rsidRPr="00D93BE2" w:rsidRDefault="00735510" w:rsidP="00735510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="Menlo"/>
          <w:color w:val="000000"/>
        </w:rPr>
      </w:pPr>
      <w:r w:rsidRPr="00D93BE2">
        <w:rPr>
          <w:rFonts w:asciiTheme="minorHAnsi" w:hAnsiTheme="minorHAnsi" w:cs="Menlo"/>
          <w:color w:val="000000"/>
        </w:rPr>
        <w:tab/>
        <w:t xml:space="preserve"> </w:t>
      </w:r>
      <w:r w:rsidRPr="00D93BE2">
        <w:rPr>
          <w:rFonts w:asciiTheme="minorHAnsi" w:hAnsiTheme="minorHAnsi" w:cs="Menlo"/>
          <w:color w:val="2F363D"/>
        </w:rPr>
        <w:t>}}];</w:t>
      </w:r>
    </w:p>
    <w:p w14:paraId="6280F8E2" w14:textId="71348F52" w:rsidR="004D5EB3" w:rsidRPr="00D93BE2" w:rsidRDefault="004D5EB3" w:rsidP="00B0727D">
      <w:pPr>
        <w:rPr>
          <w:rFonts w:asciiTheme="minorHAnsi" w:hAnsiTheme="minorHAnsi"/>
        </w:rPr>
      </w:pPr>
    </w:p>
    <w:p w14:paraId="463DA0A0" w14:textId="0F92AE4B" w:rsidR="007C3354" w:rsidRDefault="007C3354" w:rsidP="007C3354">
      <w:pPr>
        <w:pStyle w:val="Heading3"/>
        <w:numPr>
          <w:ilvl w:val="2"/>
          <w:numId w:val="8"/>
        </w:numPr>
      </w:pPr>
      <w:bookmarkStart w:id="76" w:name="_Toc67583116"/>
      <w:r>
        <w:t xml:space="preserve">Get Card scheme logo </w:t>
      </w:r>
      <w:r w:rsidR="003F67C0">
        <w:t>detector flow</w:t>
      </w:r>
      <w:r>
        <w:t>:</w:t>
      </w:r>
      <w:bookmarkEnd w:id="76"/>
    </w:p>
    <w:p w14:paraId="1AD855A1" w14:textId="0729489D" w:rsidR="007C3354" w:rsidRDefault="007C3354" w:rsidP="007C3354">
      <w:pPr>
        <w:ind w:left="709"/>
      </w:pPr>
    </w:p>
    <w:p w14:paraId="55D363EF" w14:textId="575233B0" w:rsidR="007C3354" w:rsidRDefault="00971E9C" w:rsidP="00971E9C">
      <w:r>
        <w:t xml:space="preserve">- </w:t>
      </w:r>
      <w:r w:rsidR="007C3354">
        <w:t xml:space="preserve">You can use the SDK function </w:t>
      </w:r>
      <w:proofErr w:type="spellStart"/>
      <w:r w:rsidR="007C3354">
        <w:t>GeideaPaymentAPI</w:t>
      </w:r>
      <w:proofErr w:type="spellEnd"/>
      <w:r w:rsidR="007C3354">
        <w:t xml:space="preserve">. </w:t>
      </w:r>
      <w:proofErr w:type="spellStart"/>
      <w:r>
        <w:t>getC</w:t>
      </w:r>
      <w:r w:rsidR="003F67C0">
        <w:t>a</w:t>
      </w:r>
      <w:r>
        <w:t>rdSchemeLogo</w:t>
      </w:r>
      <w:proofErr w:type="spellEnd"/>
      <w:r>
        <w:t xml:space="preserve"> to get an </w:t>
      </w:r>
      <w:proofErr w:type="spellStart"/>
      <w:r>
        <w:t>UIImage</w:t>
      </w:r>
      <w:proofErr w:type="spellEnd"/>
      <w:r>
        <w:t xml:space="preserve"> </w:t>
      </w:r>
      <w:r w:rsidR="00340D83">
        <w:t>for the</w:t>
      </w:r>
      <w:r>
        <w:t xml:space="preserve"> desired </w:t>
      </w:r>
      <w:proofErr w:type="spellStart"/>
      <w:r>
        <w:t>CardType</w:t>
      </w:r>
      <w:proofErr w:type="spellEnd"/>
    </w:p>
    <w:p w14:paraId="6DAD46AF" w14:textId="21CF8248" w:rsidR="009F1153" w:rsidRDefault="00971E9C" w:rsidP="00971E9C">
      <w:r>
        <w:t xml:space="preserve">- You can also use the </w:t>
      </w:r>
      <w:proofErr w:type="spellStart"/>
      <w:r>
        <w:t>cardType</w:t>
      </w:r>
      <w:proofErr w:type="spellEnd"/>
      <w:r>
        <w:t xml:space="preserve"> detector embedded</w:t>
      </w:r>
      <w:r w:rsidR="007924BE">
        <w:t xml:space="preserve"> in SDK</w:t>
      </w:r>
      <w:r>
        <w:t>.</w:t>
      </w:r>
    </w:p>
    <w:p w14:paraId="09E8C51A" w14:textId="616B5A92" w:rsidR="009F1153" w:rsidRDefault="009F1153" w:rsidP="00971E9C"/>
    <w:p w14:paraId="762C4CD9" w14:textId="34BCF2BE" w:rsidR="0036196E" w:rsidRDefault="00971E9C" w:rsidP="0036196E">
      <w:bookmarkStart w:id="77" w:name="OLE_LINK34"/>
      <w:bookmarkStart w:id="78" w:name="OLE_LINK35"/>
      <w:r>
        <w:t>Example Swift:</w:t>
      </w:r>
      <w:bookmarkEnd w:id="77"/>
      <w:bookmarkEnd w:id="78"/>
    </w:p>
    <w:p w14:paraId="56C2609E" w14:textId="4FB92B67" w:rsidR="007924BE" w:rsidRPr="007924BE" w:rsidRDefault="007924BE" w:rsidP="007924BE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r w:rsidRPr="002300D0">
        <w:rPr>
          <w:rFonts w:ascii="Consolas" w:hAnsi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5040" behindDoc="1" locked="0" layoutInCell="1" allowOverlap="1" wp14:anchorId="5B8EB6A2" wp14:editId="202ACF16">
                <wp:simplePos x="0" y="0"/>
                <wp:positionH relativeFrom="margin">
                  <wp:posOffset>-16510</wp:posOffset>
                </wp:positionH>
                <wp:positionV relativeFrom="paragraph">
                  <wp:posOffset>27305</wp:posOffset>
                </wp:positionV>
                <wp:extent cx="6362700" cy="758825"/>
                <wp:effectExtent l="0" t="0" r="12700" b="158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2700" cy="7588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08A62E" id="Rectangle 8" o:spid="_x0000_s1026" style="position:absolute;margin-left:-1.3pt;margin-top:2.15pt;width:501pt;height:59.75pt;z-index:-251581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" fillcolor="#e7e6e6 [3214]" strokecolor="white [3212]" strokeweight="1pt">
                <w10:wrap anchorx="margin"/>
              </v:rect>
            </w:pict>
          </mc:Fallback>
        </mc:AlternateContent>
      </w:r>
      <w:proofErr w:type="spellStart"/>
      <w:r w:rsidRPr="007924BE">
        <w:rPr>
          <w:rFonts w:asciiTheme="minorHAnsi" w:hAnsiTheme="minorHAnsi" w:cstheme="minorHAnsi"/>
          <w:color w:val="2F363D"/>
        </w:rPr>
        <w:t>cardSchemeLogoIV.image</w:t>
      </w:r>
      <w:proofErr w:type="spellEnd"/>
      <w:r w:rsidRPr="007924BE">
        <w:rPr>
          <w:rFonts w:asciiTheme="minorHAnsi" w:hAnsiTheme="minorHAnsi" w:cstheme="minorHAnsi"/>
          <w:color w:val="2F363D"/>
        </w:rPr>
        <w:t xml:space="preserve"> = </w:t>
      </w:r>
      <w:proofErr w:type="spellStart"/>
      <w:r w:rsidRPr="007924BE">
        <w:rPr>
          <w:rFonts w:asciiTheme="minorHAnsi" w:hAnsiTheme="minorHAnsi" w:cstheme="minorHAnsi"/>
          <w:color w:val="2F363D"/>
        </w:rPr>
        <w:t>GeideaPaymentAPI.getCardSchemeLogo</w:t>
      </w:r>
      <w:proofErr w:type="spellEnd"/>
      <w:r w:rsidRPr="007924BE">
        <w:rPr>
          <w:rFonts w:asciiTheme="minorHAnsi" w:hAnsiTheme="minorHAnsi" w:cstheme="minorHAnsi"/>
          <w:color w:val="2F363D"/>
        </w:rPr>
        <w:t>(</w:t>
      </w:r>
      <w:proofErr w:type="spellStart"/>
      <w:r w:rsidRPr="007924BE">
        <w:rPr>
          <w:rFonts w:asciiTheme="minorHAnsi" w:hAnsiTheme="minorHAnsi" w:cstheme="minorHAnsi"/>
          <w:color w:val="2F363D"/>
        </w:rPr>
        <w:t>withCardNumber</w:t>
      </w:r>
      <w:proofErr w:type="spellEnd"/>
      <w:r w:rsidRPr="007924BE">
        <w:rPr>
          <w:rFonts w:asciiTheme="minorHAnsi" w:hAnsiTheme="minorHAnsi" w:cstheme="minorHAnsi"/>
          <w:color w:val="2F363D"/>
        </w:rPr>
        <w:t xml:space="preserve">: </w:t>
      </w:r>
      <w:proofErr w:type="spellStart"/>
      <w:proofErr w:type="gramStart"/>
      <w:r w:rsidRPr="007924BE">
        <w:rPr>
          <w:rFonts w:asciiTheme="minorHAnsi" w:hAnsiTheme="minorHAnsi" w:cstheme="minorHAnsi"/>
          <w:color w:val="2F363D"/>
        </w:rPr>
        <w:t>cardNumber</w:t>
      </w:r>
      <w:proofErr w:type="spellEnd"/>
      <w:r>
        <w:rPr>
          <w:rFonts w:asciiTheme="minorHAnsi" w:hAnsiTheme="minorHAnsi" w:cstheme="minorHAnsi"/>
          <w:color w:val="2F363D"/>
        </w:rPr>
        <w:t xml:space="preserve">  </w:t>
      </w:r>
      <w:r w:rsidRPr="007924BE">
        <w:rPr>
          <w:rFonts w:asciiTheme="minorHAnsi" w:hAnsiTheme="minorHAnsi" w:cstheme="minorHAnsi"/>
          <w:color w:val="2F363D"/>
        </w:rPr>
        <w:t>or</w:t>
      </w:r>
      <w:proofErr w:type="gramEnd"/>
      <w:r w:rsidRPr="007924BE">
        <w:rPr>
          <w:rFonts w:asciiTheme="minorHAnsi" w:hAnsiTheme="minorHAnsi" w:cstheme="minorHAnsi"/>
          <w:color w:val="2F363D"/>
        </w:rPr>
        <w:t xml:space="preserve"> if you don't want detector</w:t>
      </w:r>
    </w:p>
    <w:p w14:paraId="1BBF0CC6" w14:textId="0B59BCAF" w:rsidR="007924BE" w:rsidRPr="007924BE" w:rsidRDefault="007924BE" w:rsidP="007924BE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proofErr w:type="spellStart"/>
      <w:r w:rsidRPr="007924BE">
        <w:rPr>
          <w:rFonts w:asciiTheme="minorHAnsi" w:hAnsiTheme="minorHAnsi" w:cstheme="minorHAnsi"/>
          <w:color w:val="2F363D"/>
        </w:rPr>
        <w:t>cardSchemeLogoIV.image</w:t>
      </w:r>
      <w:proofErr w:type="spellEnd"/>
      <w:r w:rsidRPr="007924BE">
        <w:rPr>
          <w:rFonts w:asciiTheme="minorHAnsi" w:hAnsiTheme="minorHAnsi" w:cstheme="minorHAnsi"/>
          <w:color w:val="2F363D"/>
        </w:rPr>
        <w:t xml:space="preserve"> = </w:t>
      </w:r>
      <w:proofErr w:type="spellStart"/>
      <w:r w:rsidRPr="007924BE">
        <w:rPr>
          <w:rFonts w:asciiTheme="minorHAnsi" w:hAnsiTheme="minorHAnsi" w:cstheme="minorHAnsi"/>
          <w:color w:val="2F363D"/>
        </w:rPr>
        <w:t>GeideaPaymentAPI.getCardSchemeLogo</w:t>
      </w:r>
      <w:proofErr w:type="spellEnd"/>
      <w:r w:rsidRPr="007924BE">
        <w:rPr>
          <w:rFonts w:asciiTheme="minorHAnsi" w:hAnsiTheme="minorHAnsi" w:cstheme="minorHAnsi"/>
          <w:color w:val="2F363D"/>
        </w:rPr>
        <w:t>(</w:t>
      </w:r>
      <w:proofErr w:type="spellStart"/>
      <w:r w:rsidRPr="007924BE">
        <w:rPr>
          <w:rFonts w:asciiTheme="minorHAnsi" w:hAnsiTheme="minorHAnsi" w:cstheme="minorHAnsi"/>
          <w:color w:val="2F363D"/>
        </w:rPr>
        <w:t>withCardNumber</w:t>
      </w:r>
      <w:proofErr w:type="spellEnd"/>
      <w:r w:rsidRPr="007924BE">
        <w:rPr>
          <w:rFonts w:asciiTheme="minorHAnsi" w:hAnsiTheme="minorHAnsi" w:cstheme="minorHAnsi"/>
          <w:color w:val="2F363D"/>
        </w:rPr>
        <w:t xml:space="preserve">: </w:t>
      </w:r>
      <w:proofErr w:type="spellStart"/>
      <w:r w:rsidRPr="007924BE">
        <w:rPr>
          <w:rFonts w:asciiTheme="minorHAnsi" w:hAnsiTheme="minorHAnsi" w:cstheme="minorHAnsi"/>
          <w:color w:val="2F363D"/>
        </w:rPr>
        <w:t>cardNumber</w:t>
      </w:r>
      <w:proofErr w:type="spellEnd"/>
      <w:r w:rsidRPr="007924BE">
        <w:rPr>
          <w:rFonts w:asciiTheme="minorHAnsi" w:hAnsiTheme="minorHAnsi" w:cstheme="minorHAnsi"/>
          <w:color w:val="2F363D"/>
        </w:rPr>
        <w:t>)</w:t>
      </w:r>
    </w:p>
    <w:p w14:paraId="373A8B77" w14:textId="22C3AEAF" w:rsidR="00971E9C" w:rsidRPr="0036196E" w:rsidRDefault="007924BE" w:rsidP="0036196E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r w:rsidRPr="007924BE">
        <w:rPr>
          <w:rFonts w:asciiTheme="minorHAnsi" w:hAnsiTheme="minorHAnsi" w:cstheme="minorHAnsi"/>
          <w:color w:val="000000"/>
        </w:rPr>
        <w:t xml:space="preserve">  </w:t>
      </w:r>
      <w:r w:rsidR="00971E9C" w:rsidRPr="00971E9C">
        <w:rPr>
          <w:rFonts w:asciiTheme="minorHAnsi" w:hAnsiTheme="minorHAnsi" w:cstheme="minorHAnsi"/>
          <w:color w:val="000000"/>
        </w:rPr>
        <w:t xml:space="preserve">  </w:t>
      </w:r>
    </w:p>
    <w:p w14:paraId="40902951" w14:textId="2492D30D" w:rsidR="00971E9C" w:rsidRPr="00971E9C" w:rsidRDefault="00971E9C" w:rsidP="00971E9C">
      <w:pPr>
        <w:rPr>
          <w:rFonts w:asciiTheme="minorHAnsi" w:hAnsiTheme="minorHAnsi" w:cstheme="minorHAnsi"/>
        </w:rPr>
      </w:pPr>
    </w:p>
    <w:p w14:paraId="6D24D7E1" w14:textId="6F226E8F" w:rsidR="009F1153" w:rsidRDefault="00A46B54" w:rsidP="009F1153">
      <w:r w:rsidRPr="002300D0">
        <w:rPr>
          <w:rFonts w:ascii="Consolas" w:hAnsi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7088" behindDoc="1" locked="0" layoutInCell="1" allowOverlap="1" wp14:anchorId="06B8CFB4" wp14:editId="1BA1F072">
                <wp:simplePos x="0" y="0"/>
                <wp:positionH relativeFrom="margin">
                  <wp:posOffset>-97971</wp:posOffset>
                </wp:positionH>
                <wp:positionV relativeFrom="paragraph">
                  <wp:posOffset>214539</wp:posOffset>
                </wp:positionV>
                <wp:extent cx="6362700" cy="1028700"/>
                <wp:effectExtent l="0" t="0" r="12700" b="127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2700" cy="10287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20E406" id="Rectangle 10" o:spid="_x0000_s1026" style="position:absolute;margin-left:-7.7pt;margin-top:16.9pt;width:501pt;height:81pt;z-index:-251579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" fillcolor="#e7e6e6 [3214]" strokecolor="white [3212]" strokeweight="1pt">
                <w10:wrap anchorx="margin"/>
              </v:rect>
            </w:pict>
          </mc:Fallback>
        </mc:AlternateContent>
      </w:r>
      <w:r w:rsidR="009F1153">
        <w:t>Example Objective C:</w:t>
      </w:r>
    </w:p>
    <w:p w14:paraId="35336464" w14:textId="77777777" w:rsidR="00785C45" w:rsidRDefault="00785C45" w:rsidP="007924BE">
      <w:pPr>
        <w:tabs>
          <w:tab w:val="left" w:pos="593"/>
        </w:tabs>
        <w:autoSpaceDE w:val="0"/>
        <w:autoSpaceDN w:val="0"/>
        <w:adjustRightInd w:val="0"/>
        <w:spacing w:line="240" w:lineRule="auto"/>
      </w:pPr>
    </w:p>
    <w:p w14:paraId="5E4B67DC" w14:textId="2E9214C4" w:rsidR="007924BE" w:rsidRPr="007924BE" w:rsidRDefault="00A46B54" w:rsidP="007924BE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r>
        <w:t xml:space="preserve"> </w:t>
      </w:r>
      <w:r w:rsidR="007924BE">
        <w:rPr>
          <w:rFonts w:ascii="Menlo" w:hAnsi="Menlo" w:cs="Menlo"/>
          <w:color w:val="2F363D"/>
          <w:sz w:val="24"/>
          <w:szCs w:val="24"/>
        </w:rPr>
        <w:t>_</w:t>
      </w:r>
      <w:proofErr w:type="spellStart"/>
      <w:r w:rsidR="007924BE" w:rsidRPr="007924BE">
        <w:rPr>
          <w:rFonts w:asciiTheme="minorHAnsi" w:hAnsiTheme="minorHAnsi" w:cstheme="minorHAnsi"/>
          <w:color w:val="2F363D"/>
        </w:rPr>
        <w:t>cardSchemeLogoIV.image</w:t>
      </w:r>
      <w:proofErr w:type="spellEnd"/>
      <w:proofErr w:type="gramStart"/>
      <w:r w:rsidR="007924BE" w:rsidRPr="007924BE">
        <w:rPr>
          <w:rFonts w:asciiTheme="minorHAnsi" w:hAnsiTheme="minorHAnsi" w:cstheme="minorHAnsi"/>
          <w:color w:val="2F363D"/>
        </w:rPr>
        <w:t>=[</w:t>
      </w:r>
      <w:proofErr w:type="spellStart"/>
      <w:proofErr w:type="gramEnd"/>
      <w:r w:rsidR="007924BE" w:rsidRPr="007924BE">
        <w:rPr>
          <w:rFonts w:asciiTheme="minorHAnsi" w:hAnsiTheme="minorHAnsi" w:cstheme="minorHAnsi"/>
          <w:color w:val="2F363D"/>
        </w:rPr>
        <w:t>GeideaPaymentAPI</w:t>
      </w:r>
      <w:proofErr w:type="spellEnd"/>
      <w:r w:rsidR="00785C45">
        <w:rPr>
          <w:rFonts w:asciiTheme="minorHAnsi" w:hAnsiTheme="minorHAnsi" w:cstheme="minorHAnsi"/>
          <w:color w:val="2F363D"/>
        </w:rPr>
        <w:t xml:space="preserve"> </w:t>
      </w:r>
      <w:proofErr w:type="spellStart"/>
      <w:r w:rsidR="007924BE" w:rsidRPr="007924BE">
        <w:rPr>
          <w:rFonts w:asciiTheme="minorHAnsi" w:hAnsiTheme="minorHAnsi" w:cstheme="minorHAnsi"/>
          <w:color w:val="2F363D"/>
        </w:rPr>
        <w:t>getCardSchemeLogoWithCardNumber:cardNumber</w:t>
      </w:r>
      <w:proofErr w:type="spellEnd"/>
      <w:r w:rsidR="007924BE" w:rsidRPr="007924BE">
        <w:rPr>
          <w:rFonts w:asciiTheme="minorHAnsi" w:hAnsiTheme="minorHAnsi" w:cstheme="minorHAnsi"/>
          <w:color w:val="2F363D"/>
        </w:rPr>
        <w:t>];</w:t>
      </w:r>
    </w:p>
    <w:p w14:paraId="4F5A1B80" w14:textId="77777777" w:rsidR="007924BE" w:rsidRDefault="007924BE" w:rsidP="007924BE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r w:rsidRPr="007924BE">
        <w:rPr>
          <w:rFonts w:asciiTheme="minorHAnsi" w:hAnsiTheme="minorHAnsi" w:cstheme="minorHAnsi"/>
          <w:color w:val="000000"/>
        </w:rPr>
        <w:t xml:space="preserve">     </w:t>
      </w:r>
      <w:r w:rsidRPr="007924BE">
        <w:rPr>
          <w:rFonts w:asciiTheme="minorHAnsi" w:hAnsiTheme="minorHAnsi" w:cstheme="minorHAnsi"/>
          <w:color w:val="2F363D"/>
        </w:rPr>
        <w:t>or if you don't want detector</w:t>
      </w:r>
    </w:p>
    <w:p w14:paraId="08B0C3E8" w14:textId="6EB48055" w:rsidR="00A46B54" w:rsidRPr="007924BE" w:rsidRDefault="007924BE" w:rsidP="007924BE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r w:rsidRPr="007924BE">
        <w:rPr>
          <w:rFonts w:asciiTheme="minorHAnsi" w:hAnsiTheme="minorHAnsi" w:cstheme="minorHAnsi"/>
          <w:color w:val="000000"/>
        </w:rPr>
        <w:t xml:space="preserve"> </w:t>
      </w:r>
      <w:r w:rsidRPr="007924BE">
        <w:rPr>
          <w:rFonts w:asciiTheme="minorHAnsi" w:hAnsiTheme="minorHAnsi" w:cstheme="minorHAnsi"/>
          <w:color w:val="2F363D"/>
        </w:rPr>
        <w:t>_</w:t>
      </w:r>
      <w:proofErr w:type="spellStart"/>
      <w:proofErr w:type="gramStart"/>
      <w:r w:rsidRPr="007924BE">
        <w:rPr>
          <w:rFonts w:asciiTheme="minorHAnsi" w:hAnsiTheme="minorHAnsi" w:cstheme="minorHAnsi"/>
          <w:color w:val="2F363D"/>
        </w:rPr>
        <w:t>cardSchemeLogoIV.image</w:t>
      </w:r>
      <w:proofErr w:type="spellEnd"/>
      <w:r w:rsidRPr="007924BE">
        <w:rPr>
          <w:rFonts w:asciiTheme="minorHAnsi" w:hAnsiTheme="minorHAnsi" w:cstheme="minorHAnsi"/>
          <w:color w:val="2F363D"/>
        </w:rPr>
        <w:t xml:space="preserve">  =</w:t>
      </w:r>
      <w:proofErr w:type="gramEnd"/>
      <w:r w:rsidRPr="007924BE">
        <w:rPr>
          <w:rFonts w:asciiTheme="minorHAnsi" w:hAnsiTheme="minorHAnsi" w:cstheme="minorHAnsi"/>
          <w:color w:val="2F363D"/>
        </w:rPr>
        <w:t xml:space="preserve"> [</w:t>
      </w:r>
      <w:proofErr w:type="spellStart"/>
      <w:r w:rsidRPr="007924BE">
        <w:rPr>
          <w:rFonts w:asciiTheme="minorHAnsi" w:hAnsiTheme="minorHAnsi" w:cstheme="minorHAnsi"/>
          <w:color w:val="2F363D"/>
        </w:rPr>
        <w:t>GeideaPaymentAPI</w:t>
      </w:r>
      <w:proofErr w:type="spellEnd"/>
      <w:r w:rsidRPr="007924BE">
        <w:rPr>
          <w:rFonts w:asciiTheme="minorHAnsi" w:hAnsiTheme="minorHAnsi" w:cstheme="minorHAnsi"/>
          <w:color w:val="2F363D"/>
        </w:rPr>
        <w:t xml:space="preserve"> </w:t>
      </w:r>
      <w:proofErr w:type="spellStart"/>
      <w:r w:rsidRPr="007924BE">
        <w:rPr>
          <w:rFonts w:asciiTheme="minorHAnsi" w:hAnsiTheme="minorHAnsi" w:cstheme="minorHAnsi"/>
          <w:color w:val="2F363D"/>
        </w:rPr>
        <w:t>getCardSchemeLogoWithCardType:CardTypeVisa</w:t>
      </w:r>
      <w:proofErr w:type="spellEnd"/>
      <w:r w:rsidRPr="007924BE">
        <w:rPr>
          <w:rFonts w:asciiTheme="minorHAnsi" w:hAnsiTheme="minorHAnsi" w:cstheme="minorHAnsi"/>
          <w:color w:val="2F363D"/>
        </w:rPr>
        <w:t>]</w:t>
      </w:r>
    </w:p>
    <w:p w14:paraId="73AA21BC" w14:textId="2AE8D01F" w:rsidR="00785C45" w:rsidRDefault="00785C45" w:rsidP="007C3354">
      <w:pPr>
        <w:pStyle w:val="Heading3"/>
        <w:ind w:left="709"/>
      </w:pPr>
    </w:p>
    <w:p w14:paraId="57DE506D" w14:textId="2553B534" w:rsidR="00785C45" w:rsidRDefault="00785C45" w:rsidP="00785C45">
      <w:pPr>
        <w:pStyle w:val="Heading3"/>
        <w:ind w:left="709"/>
      </w:pPr>
      <w:bookmarkStart w:id="79" w:name="_Toc67583117"/>
      <w:r>
        <w:t>3.1.1</w:t>
      </w:r>
      <w:r w:rsidR="00E852A9">
        <w:t>0</w:t>
      </w:r>
      <w:r>
        <w:t xml:space="preserve"> EInvoice Create, Update, Get and Delete operations:</w:t>
      </w:r>
      <w:bookmarkEnd w:id="79"/>
    </w:p>
    <w:p w14:paraId="5B8420AA" w14:textId="77777777" w:rsidR="00785C45" w:rsidRDefault="00785C45" w:rsidP="00785C45">
      <w:pPr>
        <w:rPr>
          <w:rFonts w:ascii="Consolas" w:hAnsi="Consolas"/>
          <w:noProof/>
          <w:sz w:val="20"/>
          <w:szCs w:val="20"/>
        </w:rPr>
      </w:pPr>
      <w:r w:rsidRPr="00A46B54">
        <w:rPr>
          <w:rFonts w:ascii="Consolas" w:hAnsi="Consolas"/>
          <w:noProof/>
          <w:sz w:val="20"/>
          <w:szCs w:val="20"/>
        </w:rPr>
        <w:t xml:space="preserve"> </w:t>
      </w:r>
    </w:p>
    <w:p w14:paraId="175188BE" w14:textId="06194BB3" w:rsidR="00785C45" w:rsidRDefault="00785C45" w:rsidP="00785C45">
      <w:pPr>
        <w:ind w:firstLine="709"/>
      </w:pPr>
      <w:r>
        <w:t xml:space="preserve">You can use one of the CRUD operations of the SDK if you want to create </w:t>
      </w:r>
      <w:proofErr w:type="spellStart"/>
      <w:r>
        <w:t>create</w:t>
      </w:r>
      <w:proofErr w:type="spellEnd"/>
      <w:r>
        <w:t xml:space="preserve"> EInvoice in app. The CRUD operations API </w:t>
      </w:r>
      <w:r w:rsidR="00E852A9">
        <w:t>is</w:t>
      </w:r>
      <w:r>
        <w:t xml:space="preserve"> public </w:t>
      </w:r>
      <w:r w:rsidR="009D61A2">
        <w:t>exposed,</w:t>
      </w:r>
      <w:r>
        <w:t xml:space="preserve"> and you can use it if needed in your App.</w:t>
      </w:r>
    </w:p>
    <w:p w14:paraId="0034A6C8" w14:textId="7EEEEB25" w:rsidR="00785C45" w:rsidRDefault="00785C45" w:rsidP="00785C45">
      <w:pPr>
        <w:ind w:firstLine="709"/>
      </w:pPr>
    </w:p>
    <w:p w14:paraId="107D5FD3" w14:textId="15D590D7" w:rsidR="00785C45" w:rsidRDefault="00785C45" w:rsidP="00785C45">
      <w:r>
        <w:t>Example Swift:</w:t>
      </w:r>
    </w:p>
    <w:p w14:paraId="15510FD9" w14:textId="3D223643" w:rsidR="00785C45" w:rsidRDefault="00785C45" w:rsidP="00785C45">
      <w:r w:rsidRPr="002300D0">
        <w:rPr>
          <w:rFonts w:ascii="Consolas" w:hAnsi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8352" behindDoc="1" locked="0" layoutInCell="1" allowOverlap="1" wp14:anchorId="4442CEC8" wp14:editId="5601D998">
                <wp:simplePos x="0" y="0"/>
                <wp:positionH relativeFrom="margin">
                  <wp:posOffset>-89807</wp:posOffset>
                </wp:positionH>
                <wp:positionV relativeFrom="paragraph">
                  <wp:posOffset>63409</wp:posOffset>
                </wp:positionV>
                <wp:extent cx="6362700" cy="2294165"/>
                <wp:effectExtent l="0" t="0" r="12700" b="1778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2700" cy="229416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1423D0" id="Rectangle 11" o:spid="_x0000_s1026" style="position:absolute;margin-left:-7.05pt;margin-top:5pt;width:501pt;height:180.65pt;z-index:-251568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" fillcolor="#e7e6e6 [3214]" strokecolor="white [3212]" strokeweight="1pt">
                <w10:wrap anchorx="margin"/>
              </v:rect>
            </w:pict>
          </mc:Fallback>
        </mc:AlternateContent>
      </w:r>
    </w:p>
    <w:p w14:paraId="7B1FD41A" w14:textId="39453518" w:rsidR="00785C45" w:rsidRPr="00785C45" w:rsidRDefault="00785C45" w:rsidP="00785C45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proofErr w:type="spellStart"/>
      <w:r w:rsidRPr="00785C45">
        <w:rPr>
          <w:rFonts w:asciiTheme="minorHAnsi" w:hAnsiTheme="minorHAnsi" w:cstheme="minorHAnsi"/>
          <w:color w:val="2F363D"/>
        </w:rPr>
        <w:t>GeideaPaymentAPI.createInvoice</w:t>
      </w:r>
      <w:proofErr w:type="spellEnd"/>
      <w:r w:rsidRPr="00785C45">
        <w:rPr>
          <w:rFonts w:asciiTheme="minorHAnsi" w:hAnsiTheme="minorHAnsi" w:cstheme="minorHAnsi"/>
          <w:color w:val="2F363D"/>
        </w:rPr>
        <w:t xml:space="preserve">(with: </w:t>
      </w:r>
      <w:proofErr w:type="spellStart"/>
      <w:r w:rsidRPr="00785C45">
        <w:rPr>
          <w:rFonts w:asciiTheme="minorHAnsi" w:hAnsiTheme="minorHAnsi" w:cstheme="minorHAnsi"/>
          <w:color w:val="2F363D"/>
        </w:rPr>
        <w:t>invoiceDetails</w:t>
      </w:r>
      <w:proofErr w:type="spellEnd"/>
      <w:r w:rsidRPr="00785C45">
        <w:rPr>
          <w:rFonts w:asciiTheme="minorHAnsi" w:hAnsiTheme="minorHAnsi" w:cstheme="minorHAnsi"/>
          <w:color w:val="2F363D"/>
        </w:rPr>
        <w:t xml:space="preserve">, </w:t>
      </w:r>
      <w:r w:rsidR="00E852A9" w:rsidRPr="00785C45">
        <w:rPr>
          <w:rFonts w:asciiTheme="minorHAnsi" w:hAnsiTheme="minorHAnsi" w:cstheme="minorHAnsi"/>
          <w:color w:val="2F363D"/>
        </w:rPr>
        <w:t xml:space="preserve">completion: </w:t>
      </w:r>
      <w:r w:rsidR="00692E2B" w:rsidRPr="00785C45">
        <w:rPr>
          <w:rFonts w:asciiTheme="minorHAnsi" w:hAnsiTheme="minorHAnsi" w:cstheme="minorHAnsi"/>
          <w:color w:val="2F363D"/>
        </w:rPr>
        <w:t>{response</w:t>
      </w:r>
      <w:r w:rsidRPr="00785C45">
        <w:rPr>
          <w:rFonts w:asciiTheme="minorHAnsi" w:hAnsiTheme="minorHAnsi" w:cstheme="minorHAnsi"/>
          <w:color w:val="2F363D"/>
        </w:rPr>
        <w:t>, error in</w:t>
      </w:r>
    </w:p>
    <w:p w14:paraId="477271F3" w14:textId="1054F0D0" w:rsidR="00785C45" w:rsidRPr="00785C45" w:rsidRDefault="00785C45" w:rsidP="00785C45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r w:rsidRPr="00785C45">
        <w:rPr>
          <w:rFonts w:asciiTheme="minorHAnsi" w:hAnsiTheme="minorHAnsi" w:cstheme="minorHAnsi"/>
          <w:color w:val="000000"/>
        </w:rPr>
        <w:t xml:space="preserve">           </w:t>
      </w:r>
      <w:r w:rsidRPr="00785C45">
        <w:rPr>
          <w:rFonts w:asciiTheme="minorHAnsi" w:hAnsiTheme="minorHAnsi" w:cstheme="minorHAnsi"/>
          <w:color w:val="2F363D"/>
        </w:rPr>
        <w:t xml:space="preserve">// save </w:t>
      </w:r>
      <w:proofErr w:type="spellStart"/>
      <w:r w:rsidRPr="00785C45">
        <w:rPr>
          <w:rFonts w:asciiTheme="minorHAnsi" w:hAnsiTheme="minorHAnsi" w:cstheme="minorHAnsi"/>
          <w:color w:val="2F363D"/>
        </w:rPr>
        <w:t>EInvoiceId</w:t>
      </w:r>
      <w:proofErr w:type="spellEnd"/>
      <w:r w:rsidRPr="00785C45">
        <w:rPr>
          <w:rFonts w:asciiTheme="minorHAnsi" w:hAnsiTheme="minorHAnsi" w:cstheme="minorHAnsi"/>
          <w:color w:val="2F363D"/>
        </w:rPr>
        <w:t xml:space="preserve"> for future payment</w:t>
      </w:r>
    </w:p>
    <w:p w14:paraId="320A2CAD" w14:textId="6C9EE1B8" w:rsidR="00785C45" w:rsidRDefault="00785C45" w:rsidP="00785C45">
      <w:pPr>
        <w:rPr>
          <w:rFonts w:asciiTheme="minorHAnsi" w:hAnsiTheme="minorHAnsi" w:cstheme="minorHAnsi"/>
          <w:color w:val="2F363D"/>
        </w:rPr>
      </w:pPr>
      <w:r w:rsidRPr="00785C45">
        <w:rPr>
          <w:rFonts w:asciiTheme="minorHAnsi" w:hAnsiTheme="minorHAnsi" w:cstheme="minorHAnsi"/>
          <w:color w:val="000000"/>
        </w:rPr>
        <w:t xml:space="preserve">         </w:t>
      </w:r>
      <w:r w:rsidRPr="00785C45">
        <w:rPr>
          <w:rFonts w:asciiTheme="minorHAnsi" w:hAnsiTheme="minorHAnsi" w:cstheme="minorHAnsi"/>
          <w:color w:val="2F363D"/>
        </w:rPr>
        <w:t>})</w:t>
      </w:r>
    </w:p>
    <w:p w14:paraId="0A6BBDA6" w14:textId="6785F543" w:rsidR="00785C45" w:rsidRPr="00785C45" w:rsidRDefault="00785C45" w:rsidP="00785C45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proofErr w:type="spellStart"/>
      <w:r w:rsidRPr="00785C45">
        <w:rPr>
          <w:rFonts w:asciiTheme="minorHAnsi" w:hAnsiTheme="minorHAnsi" w:cstheme="minorHAnsi"/>
          <w:color w:val="2F363D"/>
        </w:rPr>
        <w:t>GeideaPaymentAPI.updateInvoice</w:t>
      </w:r>
      <w:proofErr w:type="spellEnd"/>
      <w:r w:rsidRPr="00785C45">
        <w:rPr>
          <w:rFonts w:asciiTheme="minorHAnsi" w:hAnsiTheme="minorHAnsi" w:cstheme="minorHAnsi"/>
          <w:color w:val="2F363D"/>
        </w:rPr>
        <w:t xml:space="preserve">(with: </w:t>
      </w:r>
      <w:proofErr w:type="spellStart"/>
      <w:r w:rsidRPr="00785C45">
        <w:rPr>
          <w:rFonts w:asciiTheme="minorHAnsi" w:hAnsiTheme="minorHAnsi" w:cstheme="minorHAnsi"/>
          <w:color w:val="2F363D"/>
        </w:rPr>
        <w:t>invoiceDetails</w:t>
      </w:r>
      <w:proofErr w:type="spellEnd"/>
      <w:r w:rsidRPr="00785C45">
        <w:rPr>
          <w:rFonts w:asciiTheme="minorHAnsi" w:hAnsiTheme="minorHAnsi" w:cstheme="minorHAnsi"/>
          <w:color w:val="2F363D"/>
        </w:rPr>
        <w:t xml:space="preserve">, </w:t>
      </w:r>
      <w:r w:rsidR="00E852A9" w:rsidRPr="00785C45">
        <w:rPr>
          <w:rFonts w:asciiTheme="minorHAnsi" w:hAnsiTheme="minorHAnsi" w:cstheme="minorHAnsi"/>
          <w:color w:val="2F363D"/>
        </w:rPr>
        <w:t xml:space="preserve">completion: </w:t>
      </w:r>
      <w:r w:rsidR="00692E2B" w:rsidRPr="00785C45">
        <w:rPr>
          <w:rFonts w:asciiTheme="minorHAnsi" w:hAnsiTheme="minorHAnsi" w:cstheme="minorHAnsi"/>
          <w:color w:val="2F363D"/>
        </w:rPr>
        <w:t>{response</w:t>
      </w:r>
      <w:r w:rsidRPr="00785C45">
        <w:rPr>
          <w:rFonts w:asciiTheme="minorHAnsi" w:hAnsiTheme="minorHAnsi" w:cstheme="minorHAnsi"/>
          <w:color w:val="2F363D"/>
        </w:rPr>
        <w:t>, error in</w:t>
      </w:r>
    </w:p>
    <w:p w14:paraId="62572D1E" w14:textId="77777777" w:rsidR="00785C45" w:rsidRPr="00785C45" w:rsidRDefault="00785C45" w:rsidP="00785C45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r w:rsidRPr="00785C45">
        <w:rPr>
          <w:rFonts w:asciiTheme="minorHAnsi" w:hAnsiTheme="minorHAnsi" w:cstheme="minorHAnsi"/>
          <w:color w:val="000000"/>
        </w:rPr>
        <w:t xml:space="preserve">            </w:t>
      </w:r>
      <w:r w:rsidRPr="00785C45">
        <w:rPr>
          <w:rFonts w:asciiTheme="minorHAnsi" w:hAnsiTheme="minorHAnsi" w:cstheme="minorHAnsi"/>
          <w:color w:val="2F363D"/>
        </w:rPr>
        <w:t>//Use response</w:t>
      </w:r>
    </w:p>
    <w:p w14:paraId="30E83121" w14:textId="264651D9" w:rsidR="00785C45" w:rsidRPr="00785C45" w:rsidRDefault="00785C45" w:rsidP="00785C45">
      <w:pPr>
        <w:rPr>
          <w:rFonts w:asciiTheme="minorHAnsi" w:hAnsiTheme="minorHAnsi" w:cstheme="minorHAnsi"/>
          <w:color w:val="2F363D"/>
        </w:rPr>
      </w:pPr>
      <w:r w:rsidRPr="00785C45">
        <w:rPr>
          <w:rFonts w:asciiTheme="minorHAnsi" w:hAnsiTheme="minorHAnsi" w:cstheme="minorHAnsi"/>
          <w:color w:val="000000"/>
        </w:rPr>
        <w:t xml:space="preserve">        </w:t>
      </w:r>
      <w:r w:rsidRPr="00785C45">
        <w:rPr>
          <w:rFonts w:asciiTheme="minorHAnsi" w:hAnsiTheme="minorHAnsi" w:cstheme="minorHAnsi"/>
          <w:color w:val="2F363D"/>
        </w:rPr>
        <w:t>})</w:t>
      </w:r>
    </w:p>
    <w:p w14:paraId="72F3D31E" w14:textId="197D21CF" w:rsidR="00785C45" w:rsidRPr="00785C45" w:rsidRDefault="00785C45" w:rsidP="00785C45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r w:rsidRPr="00785C45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785C45">
        <w:rPr>
          <w:rFonts w:asciiTheme="minorHAnsi" w:hAnsiTheme="minorHAnsi" w:cstheme="minorHAnsi"/>
          <w:color w:val="2F363D"/>
        </w:rPr>
        <w:t>GeideaPaymentAPI.getInvoice</w:t>
      </w:r>
      <w:proofErr w:type="spellEnd"/>
      <w:r w:rsidRPr="00785C45">
        <w:rPr>
          <w:rFonts w:asciiTheme="minorHAnsi" w:hAnsiTheme="minorHAnsi" w:cstheme="minorHAnsi"/>
          <w:color w:val="2F363D"/>
        </w:rPr>
        <w:t xml:space="preserve">(with: eInvoice, </w:t>
      </w:r>
      <w:r w:rsidR="00E852A9" w:rsidRPr="00785C45">
        <w:rPr>
          <w:rFonts w:asciiTheme="minorHAnsi" w:hAnsiTheme="minorHAnsi" w:cstheme="minorHAnsi"/>
          <w:color w:val="2F363D"/>
        </w:rPr>
        <w:t xml:space="preserve">completion: </w:t>
      </w:r>
      <w:r w:rsidR="00692E2B" w:rsidRPr="00785C45">
        <w:rPr>
          <w:rFonts w:asciiTheme="minorHAnsi" w:hAnsiTheme="minorHAnsi" w:cstheme="minorHAnsi"/>
          <w:color w:val="2F363D"/>
        </w:rPr>
        <w:t>{response</w:t>
      </w:r>
      <w:r w:rsidRPr="00785C45">
        <w:rPr>
          <w:rFonts w:asciiTheme="minorHAnsi" w:hAnsiTheme="minorHAnsi" w:cstheme="minorHAnsi"/>
          <w:color w:val="2F363D"/>
        </w:rPr>
        <w:t>, error in</w:t>
      </w:r>
    </w:p>
    <w:p w14:paraId="0EF72654" w14:textId="77777777" w:rsidR="00785C45" w:rsidRPr="00785C45" w:rsidRDefault="00785C45" w:rsidP="00785C45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r w:rsidRPr="00785C45">
        <w:rPr>
          <w:rFonts w:asciiTheme="minorHAnsi" w:hAnsiTheme="minorHAnsi" w:cstheme="minorHAnsi"/>
          <w:color w:val="000000"/>
        </w:rPr>
        <w:t xml:space="preserve">            </w:t>
      </w:r>
      <w:r w:rsidRPr="00785C45">
        <w:rPr>
          <w:rFonts w:asciiTheme="minorHAnsi" w:hAnsiTheme="minorHAnsi" w:cstheme="minorHAnsi"/>
          <w:color w:val="2F363D"/>
        </w:rPr>
        <w:t>//Use response</w:t>
      </w:r>
    </w:p>
    <w:p w14:paraId="73D6BD4B" w14:textId="1028D106" w:rsidR="00B87C43" w:rsidRPr="00785C45" w:rsidRDefault="00785C45" w:rsidP="00785C45">
      <w:pPr>
        <w:rPr>
          <w:rFonts w:asciiTheme="minorHAnsi" w:hAnsiTheme="minorHAnsi" w:cstheme="minorHAnsi"/>
          <w:color w:val="2F363D"/>
        </w:rPr>
      </w:pPr>
      <w:r w:rsidRPr="00785C45">
        <w:rPr>
          <w:rFonts w:asciiTheme="minorHAnsi" w:hAnsiTheme="minorHAnsi" w:cstheme="minorHAnsi"/>
          <w:color w:val="000000"/>
        </w:rPr>
        <w:t xml:space="preserve">        </w:t>
      </w:r>
      <w:r w:rsidRPr="00785C45">
        <w:rPr>
          <w:rFonts w:asciiTheme="minorHAnsi" w:hAnsiTheme="minorHAnsi" w:cstheme="minorHAnsi"/>
          <w:color w:val="2F363D"/>
        </w:rPr>
        <w:t>})</w:t>
      </w:r>
    </w:p>
    <w:p w14:paraId="6750DA9D" w14:textId="062C09A6" w:rsidR="00785C45" w:rsidRPr="00785C45" w:rsidRDefault="00785C45" w:rsidP="00785C45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r w:rsidRPr="00785C45">
        <w:rPr>
          <w:rFonts w:asciiTheme="minorHAnsi" w:hAnsiTheme="minorHAnsi" w:cstheme="minorHAnsi"/>
          <w:color w:val="000000"/>
        </w:rPr>
        <w:lastRenderedPageBreak/>
        <w:t xml:space="preserve">  </w:t>
      </w:r>
      <w:proofErr w:type="spellStart"/>
      <w:r w:rsidRPr="00785C45">
        <w:rPr>
          <w:rFonts w:asciiTheme="minorHAnsi" w:hAnsiTheme="minorHAnsi" w:cstheme="minorHAnsi"/>
          <w:color w:val="2F363D"/>
        </w:rPr>
        <w:t>GeideaPaymentAPI.deleteInvoice</w:t>
      </w:r>
      <w:proofErr w:type="spellEnd"/>
      <w:r w:rsidRPr="00785C45">
        <w:rPr>
          <w:rFonts w:asciiTheme="minorHAnsi" w:hAnsiTheme="minorHAnsi" w:cstheme="minorHAnsi"/>
          <w:color w:val="2F363D"/>
        </w:rPr>
        <w:t xml:space="preserve">(with: eInvoice, </w:t>
      </w:r>
      <w:r w:rsidR="00E852A9" w:rsidRPr="00785C45">
        <w:rPr>
          <w:rFonts w:asciiTheme="minorHAnsi" w:hAnsiTheme="minorHAnsi" w:cstheme="minorHAnsi"/>
          <w:color w:val="2F363D"/>
        </w:rPr>
        <w:t xml:space="preserve">completion: </w:t>
      </w:r>
      <w:r w:rsidR="00692E2B" w:rsidRPr="00785C45">
        <w:rPr>
          <w:rFonts w:asciiTheme="minorHAnsi" w:hAnsiTheme="minorHAnsi" w:cstheme="minorHAnsi"/>
          <w:color w:val="2F363D"/>
        </w:rPr>
        <w:t>{response</w:t>
      </w:r>
      <w:r w:rsidRPr="00785C45">
        <w:rPr>
          <w:rFonts w:asciiTheme="minorHAnsi" w:hAnsiTheme="minorHAnsi" w:cstheme="minorHAnsi"/>
          <w:color w:val="2F363D"/>
        </w:rPr>
        <w:t>, error in</w:t>
      </w:r>
    </w:p>
    <w:p w14:paraId="23DFB618" w14:textId="77777777" w:rsidR="00785C45" w:rsidRPr="00785C45" w:rsidRDefault="00785C45" w:rsidP="00785C45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r w:rsidRPr="00785C45">
        <w:rPr>
          <w:rFonts w:asciiTheme="minorHAnsi" w:hAnsiTheme="minorHAnsi" w:cstheme="minorHAnsi"/>
          <w:color w:val="000000"/>
        </w:rPr>
        <w:t xml:space="preserve">            </w:t>
      </w:r>
      <w:r w:rsidRPr="00785C45">
        <w:rPr>
          <w:rFonts w:asciiTheme="minorHAnsi" w:hAnsiTheme="minorHAnsi" w:cstheme="minorHAnsi"/>
          <w:color w:val="2F363D"/>
        </w:rPr>
        <w:t>//Use response</w:t>
      </w:r>
    </w:p>
    <w:p w14:paraId="0F05F3B6" w14:textId="0F32F1C8" w:rsidR="00785C45" w:rsidRPr="00785C45" w:rsidRDefault="00785C45" w:rsidP="00785C45">
      <w:pPr>
        <w:rPr>
          <w:rFonts w:asciiTheme="minorHAnsi" w:hAnsiTheme="minorHAnsi" w:cstheme="minorHAnsi"/>
        </w:rPr>
      </w:pPr>
      <w:r w:rsidRPr="00785C45">
        <w:rPr>
          <w:rFonts w:asciiTheme="minorHAnsi" w:hAnsiTheme="minorHAnsi" w:cstheme="minorHAnsi"/>
          <w:color w:val="000000"/>
        </w:rPr>
        <w:t xml:space="preserve">        </w:t>
      </w:r>
      <w:r w:rsidRPr="00785C45">
        <w:rPr>
          <w:rFonts w:asciiTheme="minorHAnsi" w:hAnsiTheme="minorHAnsi" w:cstheme="minorHAnsi"/>
          <w:color w:val="2F363D"/>
        </w:rPr>
        <w:t>})</w:t>
      </w:r>
    </w:p>
    <w:p w14:paraId="6EBE601F" w14:textId="187A7DAD" w:rsidR="00785C45" w:rsidRDefault="00785C45" w:rsidP="00785C45"/>
    <w:p w14:paraId="68666E36" w14:textId="3876AD7E" w:rsidR="00785C45" w:rsidRDefault="00785C45" w:rsidP="00785C45">
      <w:r>
        <w:t>Example Objective C:</w:t>
      </w:r>
    </w:p>
    <w:p w14:paraId="3BEA98A9" w14:textId="1542CD1F" w:rsidR="00B87C43" w:rsidRDefault="00B87C43" w:rsidP="00785C45">
      <w:r w:rsidRPr="002300D0">
        <w:rPr>
          <w:rFonts w:ascii="Consolas" w:hAnsi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0400" behindDoc="1" locked="0" layoutInCell="1" allowOverlap="1" wp14:anchorId="3EC3EB4A" wp14:editId="754D397D">
                <wp:simplePos x="0" y="0"/>
                <wp:positionH relativeFrom="margin">
                  <wp:posOffset>-89807</wp:posOffset>
                </wp:positionH>
                <wp:positionV relativeFrom="paragraph">
                  <wp:posOffset>88900</wp:posOffset>
                </wp:positionV>
                <wp:extent cx="6362700" cy="2922814"/>
                <wp:effectExtent l="0" t="0" r="12700" b="1143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2700" cy="2922814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6570FC" id="Rectangle 27" o:spid="_x0000_s1026" style="position:absolute;margin-left:-7.05pt;margin-top:7pt;width:501pt;height:230.15pt;z-index:-251566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" fillcolor="#e7e6e6 [3214]" strokecolor="white [3212]" strokeweight="1pt">
                <w10:wrap anchorx="margin"/>
              </v:rect>
            </w:pict>
          </mc:Fallback>
        </mc:AlternateContent>
      </w:r>
    </w:p>
    <w:p w14:paraId="4EB6898A" w14:textId="77777777" w:rsidR="00785C45" w:rsidRPr="00785C45" w:rsidRDefault="00785C45" w:rsidP="00785C45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r w:rsidRPr="00785C45">
        <w:rPr>
          <w:rFonts w:asciiTheme="minorHAnsi" w:hAnsiTheme="minorHAnsi" w:cstheme="minorHAnsi"/>
          <w:color w:val="2F363D"/>
        </w:rPr>
        <w:t>[</w:t>
      </w:r>
      <w:proofErr w:type="spellStart"/>
      <w:r w:rsidRPr="00785C45">
        <w:rPr>
          <w:rFonts w:asciiTheme="minorHAnsi" w:hAnsiTheme="minorHAnsi" w:cstheme="minorHAnsi"/>
          <w:color w:val="2F363D"/>
        </w:rPr>
        <w:t>GeideaPaymentAPI</w:t>
      </w:r>
      <w:proofErr w:type="spellEnd"/>
      <w:r w:rsidRPr="00785C45">
        <w:rPr>
          <w:rFonts w:asciiTheme="minorHAnsi" w:hAnsiTheme="minorHAnsi" w:cstheme="minorHAnsi"/>
          <w:color w:val="2F363D"/>
        </w:rPr>
        <w:t xml:space="preserve"> </w:t>
      </w:r>
      <w:proofErr w:type="spellStart"/>
      <w:proofErr w:type="gramStart"/>
      <w:r w:rsidRPr="00785C45">
        <w:rPr>
          <w:rFonts w:asciiTheme="minorHAnsi" w:hAnsiTheme="minorHAnsi" w:cstheme="minorHAnsi"/>
          <w:color w:val="2F363D"/>
        </w:rPr>
        <w:t>createInvoiceWith:invoiceDetails</w:t>
      </w:r>
      <w:proofErr w:type="spellEnd"/>
      <w:proofErr w:type="gramEnd"/>
      <w:r w:rsidRPr="00785C45">
        <w:rPr>
          <w:rFonts w:asciiTheme="minorHAnsi" w:hAnsiTheme="minorHAnsi" w:cstheme="minorHAnsi"/>
          <w:color w:val="2F363D"/>
        </w:rPr>
        <w:t xml:space="preserve"> completion:^(</w:t>
      </w:r>
      <w:proofErr w:type="spellStart"/>
      <w:r w:rsidRPr="00785C45">
        <w:rPr>
          <w:rFonts w:asciiTheme="minorHAnsi" w:hAnsiTheme="minorHAnsi" w:cstheme="minorHAnsi"/>
          <w:color w:val="2F363D"/>
        </w:rPr>
        <w:t>GDEInvoiceResponse</w:t>
      </w:r>
      <w:proofErr w:type="spellEnd"/>
      <w:r w:rsidRPr="00785C45">
        <w:rPr>
          <w:rFonts w:asciiTheme="minorHAnsi" w:hAnsiTheme="minorHAnsi" w:cstheme="minorHAnsi"/>
          <w:color w:val="2F363D"/>
        </w:rPr>
        <w:t xml:space="preserve">* order, </w:t>
      </w:r>
      <w:proofErr w:type="spellStart"/>
      <w:r w:rsidRPr="00785C45">
        <w:rPr>
          <w:rFonts w:asciiTheme="minorHAnsi" w:hAnsiTheme="minorHAnsi" w:cstheme="minorHAnsi"/>
          <w:color w:val="2F363D"/>
        </w:rPr>
        <w:t>GDErrorResponse</w:t>
      </w:r>
      <w:proofErr w:type="spellEnd"/>
      <w:r w:rsidRPr="00785C45">
        <w:rPr>
          <w:rFonts w:asciiTheme="minorHAnsi" w:hAnsiTheme="minorHAnsi" w:cstheme="minorHAnsi"/>
          <w:color w:val="2F363D"/>
        </w:rPr>
        <w:t>* error) {</w:t>
      </w:r>
    </w:p>
    <w:p w14:paraId="4BC75297" w14:textId="2198AD82" w:rsidR="00785C45" w:rsidRPr="00785C45" w:rsidRDefault="00785C45" w:rsidP="00785C45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r w:rsidRPr="00785C45">
        <w:rPr>
          <w:rFonts w:asciiTheme="minorHAnsi" w:hAnsiTheme="minorHAnsi" w:cstheme="minorHAnsi"/>
          <w:color w:val="000000"/>
        </w:rPr>
        <w:t xml:space="preserve">        </w:t>
      </w:r>
      <w:r w:rsidRPr="00785C45">
        <w:rPr>
          <w:rFonts w:asciiTheme="minorHAnsi" w:hAnsiTheme="minorHAnsi" w:cstheme="minorHAnsi"/>
          <w:color w:val="2F363D"/>
        </w:rPr>
        <w:t xml:space="preserve">// save </w:t>
      </w:r>
      <w:proofErr w:type="spellStart"/>
      <w:r w:rsidRPr="00785C45">
        <w:rPr>
          <w:rFonts w:asciiTheme="minorHAnsi" w:hAnsiTheme="minorHAnsi" w:cstheme="minorHAnsi"/>
          <w:color w:val="2F363D"/>
        </w:rPr>
        <w:t>EInvoiceId</w:t>
      </w:r>
      <w:proofErr w:type="spellEnd"/>
      <w:r w:rsidRPr="00785C45">
        <w:rPr>
          <w:rFonts w:asciiTheme="minorHAnsi" w:hAnsiTheme="minorHAnsi" w:cstheme="minorHAnsi"/>
          <w:color w:val="2F363D"/>
        </w:rPr>
        <w:t xml:space="preserve"> for future payment</w:t>
      </w:r>
    </w:p>
    <w:p w14:paraId="0B4CED3D" w14:textId="107A21FD" w:rsidR="00785C45" w:rsidRPr="00785C45" w:rsidRDefault="00785C45" w:rsidP="00B87C43">
      <w:pPr>
        <w:ind w:firstLine="709"/>
        <w:rPr>
          <w:rFonts w:asciiTheme="minorHAnsi" w:hAnsiTheme="minorHAnsi" w:cstheme="minorHAnsi"/>
          <w:color w:val="2F363D"/>
        </w:rPr>
      </w:pPr>
      <w:r w:rsidRPr="00785C45">
        <w:rPr>
          <w:rFonts w:asciiTheme="minorHAnsi" w:hAnsiTheme="minorHAnsi" w:cstheme="minorHAnsi"/>
          <w:color w:val="000000"/>
        </w:rPr>
        <w:t xml:space="preserve">     </w:t>
      </w:r>
      <w:r w:rsidRPr="00785C45">
        <w:rPr>
          <w:rFonts w:asciiTheme="minorHAnsi" w:hAnsiTheme="minorHAnsi" w:cstheme="minorHAnsi"/>
          <w:color w:val="2F363D"/>
        </w:rPr>
        <w:t>}];</w:t>
      </w:r>
    </w:p>
    <w:p w14:paraId="2ACE2B61" w14:textId="77777777" w:rsidR="00785C45" w:rsidRPr="00785C45" w:rsidRDefault="00785C45" w:rsidP="00785C45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r w:rsidRPr="00785C45">
        <w:rPr>
          <w:rFonts w:asciiTheme="minorHAnsi" w:hAnsiTheme="minorHAnsi" w:cstheme="minorHAnsi"/>
          <w:color w:val="2F363D"/>
        </w:rPr>
        <w:t>[</w:t>
      </w:r>
      <w:proofErr w:type="spellStart"/>
      <w:r w:rsidRPr="00785C45">
        <w:rPr>
          <w:rFonts w:asciiTheme="minorHAnsi" w:hAnsiTheme="minorHAnsi" w:cstheme="minorHAnsi"/>
          <w:color w:val="2F363D"/>
        </w:rPr>
        <w:t>GeideaPaymentAPI</w:t>
      </w:r>
      <w:proofErr w:type="spellEnd"/>
      <w:r w:rsidRPr="00785C45">
        <w:rPr>
          <w:rFonts w:asciiTheme="minorHAnsi" w:hAnsiTheme="minorHAnsi" w:cstheme="minorHAnsi"/>
          <w:color w:val="2F363D"/>
        </w:rPr>
        <w:t xml:space="preserve"> </w:t>
      </w:r>
      <w:proofErr w:type="spellStart"/>
      <w:proofErr w:type="gramStart"/>
      <w:r w:rsidRPr="00785C45">
        <w:rPr>
          <w:rFonts w:asciiTheme="minorHAnsi" w:hAnsiTheme="minorHAnsi" w:cstheme="minorHAnsi"/>
          <w:color w:val="2F363D"/>
        </w:rPr>
        <w:t>updateInvoiceWith:invoiceDetails</w:t>
      </w:r>
      <w:proofErr w:type="spellEnd"/>
      <w:proofErr w:type="gramEnd"/>
      <w:r w:rsidRPr="00785C45">
        <w:rPr>
          <w:rFonts w:asciiTheme="minorHAnsi" w:hAnsiTheme="minorHAnsi" w:cstheme="minorHAnsi"/>
          <w:color w:val="2F363D"/>
        </w:rPr>
        <w:t xml:space="preserve"> completion:^(</w:t>
      </w:r>
      <w:proofErr w:type="spellStart"/>
      <w:r w:rsidRPr="00785C45">
        <w:rPr>
          <w:rFonts w:asciiTheme="minorHAnsi" w:hAnsiTheme="minorHAnsi" w:cstheme="minorHAnsi"/>
          <w:color w:val="2F363D"/>
        </w:rPr>
        <w:t>GDEInvoiceResponse</w:t>
      </w:r>
      <w:proofErr w:type="spellEnd"/>
      <w:r w:rsidRPr="00785C45">
        <w:rPr>
          <w:rFonts w:asciiTheme="minorHAnsi" w:hAnsiTheme="minorHAnsi" w:cstheme="minorHAnsi"/>
          <w:color w:val="2F363D"/>
        </w:rPr>
        <w:t xml:space="preserve">* order, </w:t>
      </w:r>
      <w:proofErr w:type="spellStart"/>
      <w:r w:rsidRPr="00785C45">
        <w:rPr>
          <w:rFonts w:asciiTheme="minorHAnsi" w:hAnsiTheme="minorHAnsi" w:cstheme="minorHAnsi"/>
          <w:color w:val="2F363D"/>
        </w:rPr>
        <w:t>GDErrorResponse</w:t>
      </w:r>
      <w:proofErr w:type="spellEnd"/>
      <w:r w:rsidRPr="00785C45">
        <w:rPr>
          <w:rFonts w:asciiTheme="minorHAnsi" w:hAnsiTheme="minorHAnsi" w:cstheme="minorHAnsi"/>
          <w:color w:val="2F363D"/>
        </w:rPr>
        <w:t>* error) {</w:t>
      </w:r>
    </w:p>
    <w:p w14:paraId="4262F304" w14:textId="77777777" w:rsidR="00785C45" w:rsidRPr="00785C45" w:rsidRDefault="00785C45" w:rsidP="00785C45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r w:rsidRPr="00785C45">
        <w:rPr>
          <w:rFonts w:asciiTheme="minorHAnsi" w:hAnsiTheme="minorHAnsi" w:cstheme="minorHAnsi"/>
          <w:color w:val="000000"/>
        </w:rPr>
        <w:t xml:space="preserve">     </w:t>
      </w:r>
      <w:r w:rsidRPr="00785C45">
        <w:rPr>
          <w:rFonts w:asciiTheme="minorHAnsi" w:hAnsiTheme="minorHAnsi" w:cstheme="minorHAnsi"/>
          <w:color w:val="2F363D"/>
        </w:rPr>
        <w:t>//Use response</w:t>
      </w:r>
    </w:p>
    <w:p w14:paraId="2DD90954" w14:textId="147EEEDB" w:rsidR="00785C45" w:rsidRPr="00785C45" w:rsidRDefault="00785C45" w:rsidP="00785C45">
      <w:pPr>
        <w:ind w:firstLine="709"/>
        <w:rPr>
          <w:rFonts w:asciiTheme="minorHAnsi" w:hAnsiTheme="minorHAnsi" w:cstheme="minorHAnsi"/>
          <w:color w:val="2F363D"/>
        </w:rPr>
      </w:pPr>
      <w:r w:rsidRPr="00785C45">
        <w:rPr>
          <w:rFonts w:asciiTheme="minorHAnsi" w:hAnsiTheme="minorHAnsi" w:cstheme="minorHAnsi"/>
          <w:color w:val="000000"/>
        </w:rPr>
        <w:t xml:space="preserve">     </w:t>
      </w:r>
      <w:r w:rsidRPr="00785C45">
        <w:rPr>
          <w:rFonts w:asciiTheme="minorHAnsi" w:hAnsiTheme="minorHAnsi" w:cstheme="minorHAnsi"/>
          <w:color w:val="2F363D"/>
        </w:rPr>
        <w:t>}];</w:t>
      </w:r>
    </w:p>
    <w:p w14:paraId="440D93AC" w14:textId="77777777" w:rsidR="00785C45" w:rsidRPr="00785C45" w:rsidRDefault="00785C45" w:rsidP="00785C45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r w:rsidRPr="00785C45">
        <w:rPr>
          <w:rFonts w:asciiTheme="minorHAnsi" w:hAnsiTheme="minorHAnsi" w:cstheme="minorHAnsi"/>
          <w:color w:val="2F363D"/>
        </w:rPr>
        <w:t>[</w:t>
      </w:r>
      <w:proofErr w:type="spellStart"/>
      <w:r w:rsidRPr="00785C45">
        <w:rPr>
          <w:rFonts w:asciiTheme="minorHAnsi" w:hAnsiTheme="minorHAnsi" w:cstheme="minorHAnsi"/>
          <w:color w:val="2F363D"/>
        </w:rPr>
        <w:t>GeideaPaymentAPI</w:t>
      </w:r>
      <w:proofErr w:type="spellEnd"/>
      <w:r w:rsidRPr="00785C45">
        <w:rPr>
          <w:rFonts w:asciiTheme="minorHAnsi" w:hAnsiTheme="minorHAnsi" w:cstheme="minorHAnsi"/>
          <w:color w:val="2F363D"/>
        </w:rPr>
        <w:t xml:space="preserve"> </w:t>
      </w:r>
      <w:proofErr w:type="spellStart"/>
      <w:proofErr w:type="gramStart"/>
      <w:r w:rsidRPr="00785C45">
        <w:rPr>
          <w:rFonts w:asciiTheme="minorHAnsi" w:hAnsiTheme="minorHAnsi" w:cstheme="minorHAnsi"/>
          <w:color w:val="2F363D"/>
        </w:rPr>
        <w:t>getInvoiceWith:eInvoiceId</w:t>
      </w:r>
      <w:proofErr w:type="spellEnd"/>
      <w:proofErr w:type="gramEnd"/>
      <w:r w:rsidRPr="00785C45">
        <w:rPr>
          <w:rFonts w:asciiTheme="minorHAnsi" w:hAnsiTheme="minorHAnsi" w:cstheme="minorHAnsi"/>
          <w:color w:val="2F363D"/>
        </w:rPr>
        <w:t xml:space="preserve"> completion:^(</w:t>
      </w:r>
      <w:proofErr w:type="spellStart"/>
      <w:r w:rsidRPr="00785C45">
        <w:rPr>
          <w:rFonts w:asciiTheme="minorHAnsi" w:hAnsiTheme="minorHAnsi" w:cstheme="minorHAnsi"/>
          <w:color w:val="2F363D"/>
        </w:rPr>
        <w:t>GDEInvoiceResponse</w:t>
      </w:r>
      <w:proofErr w:type="spellEnd"/>
      <w:r w:rsidRPr="00785C45">
        <w:rPr>
          <w:rFonts w:asciiTheme="minorHAnsi" w:hAnsiTheme="minorHAnsi" w:cstheme="minorHAnsi"/>
          <w:color w:val="2F363D"/>
        </w:rPr>
        <w:t xml:space="preserve">* response, </w:t>
      </w:r>
      <w:proofErr w:type="spellStart"/>
      <w:r w:rsidRPr="00785C45">
        <w:rPr>
          <w:rFonts w:asciiTheme="minorHAnsi" w:hAnsiTheme="minorHAnsi" w:cstheme="minorHAnsi"/>
          <w:color w:val="2F363D"/>
        </w:rPr>
        <w:t>GDErrorResponse</w:t>
      </w:r>
      <w:proofErr w:type="spellEnd"/>
      <w:r w:rsidRPr="00785C45">
        <w:rPr>
          <w:rFonts w:asciiTheme="minorHAnsi" w:hAnsiTheme="minorHAnsi" w:cstheme="minorHAnsi"/>
          <w:color w:val="2F363D"/>
        </w:rPr>
        <w:t>* error) {</w:t>
      </w:r>
    </w:p>
    <w:p w14:paraId="57E7139C" w14:textId="77777777" w:rsidR="00785C45" w:rsidRPr="00785C45" w:rsidRDefault="00785C45" w:rsidP="00785C45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r w:rsidRPr="00785C45">
        <w:rPr>
          <w:rFonts w:asciiTheme="minorHAnsi" w:hAnsiTheme="minorHAnsi" w:cstheme="minorHAnsi"/>
          <w:color w:val="000000"/>
        </w:rPr>
        <w:t xml:space="preserve">            </w:t>
      </w:r>
      <w:r w:rsidRPr="00785C45">
        <w:rPr>
          <w:rFonts w:asciiTheme="minorHAnsi" w:hAnsiTheme="minorHAnsi" w:cstheme="minorHAnsi"/>
          <w:color w:val="2F363D"/>
        </w:rPr>
        <w:t>//Use response</w:t>
      </w:r>
    </w:p>
    <w:p w14:paraId="15B5997A" w14:textId="20059036" w:rsidR="00785C45" w:rsidRPr="00785C45" w:rsidRDefault="00785C45" w:rsidP="00B87C43">
      <w:pPr>
        <w:ind w:firstLine="709"/>
        <w:rPr>
          <w:rFonts w:asciiTheme="minorHAnsi" w:hAnsiTheme="minorHAnsi" w:cstheme="minorHAnsi"/>
          <w:color w:val="2F363D"/>
        </w:rPr>
      </w:pPr>
      <w:r w:rsidRPr="00785C45">
        <w:rPr>
          <w:rFonts w:asciiTheme="minorHAnsi" w:hAnsiTheme="minorHAnsi" w:cstheme="minorHAnsi"/>
          <w:color w:val="000000"/>
        </w:rPr>
        <w:t xml:space="preserve">        </w:t>
      </w:r>
      <w:r w:rsidRPr="00785C45">
        <w:rPr>
          <w:rFonts w:asciiTheme="minorHAnsi" w:hAnsiTheme="minorHAnsi" w:cstheme="minorHAnsi"/>
          <w:color w:val="2F363D"/>
        </w:rPr>
        <w:t>}];</w:t>
      </w:r>
    </w:p>
    <w:p w14:paraId="0F7ECE94" w14:textId="77777777" w:rsidR="00785C45" w:rsidRPr="00785C45" w:rsidRDefault="00785C45" w:rsidP="00785C45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r w:rsidRPr="00785C45">
        <w:rPr>
          <w:rFonts w:asciiTheme="minorHAnsi" w:hAnsiTheme="minorHAnsi" w:cstheme="minorHAnsi"/>
          <w:color w:val="2F363D"/>
        </w:rPr>
        <w:t>[</w:t>
      </w:r>
      <w:proofErr w:type="spellStart"/>
      <w:r w:rsidRPr="00785C45">
        <w:rPr>
          <w:rFonts w:asciiTheme="minorHAnsi" w:hAnsiTheme="minorHAnsi" w:cstheme="minorHAnsi"/>
          <w:color w:val="2F363D"/>
        </w:rPr>
        <w:t>GeideaPaymentAPI</w:t>
      </w:r>
      <w:proofErr w:type="spellEnd"/>
      <w:r w:rsidRPr="00785C45">
        <w:rPr>
          <w:rFonts w:asciiTheme="minorHAnsi" w:hAnsiTheme="minorHAnsi" w:cstheme="minorHAnsi"/>
          <w:color w:val="2F363D"/>
        </w:rPr>
        <w:t xml:space="preserve"> </w:t>
      </w:r>
      <w:proofErr w:type="spellStart"/>
      <w:proofErr w:type="gramStart"/>
      <w:r w:rsidRPr="00785C45">
        <w:rPr>
          <w:rFonts w:asciiTheme="minorHAnsi" w:hAnsiTheme="minorHAnsi" w:cstheme="minorHAnsi"/>
          <w:color w:val="2F363D"/>
        </w:rPr>
        <w:t>deleteInvoiceWith:eInvoiceId</w:t>
      </w:r>
      <w:proofErr w:type="spellEnd"/>
      <w:proofErr w:type="gramEnd"/>
      <w:r w:rsidRPr="00785C45">
        <w:rPr>
          <w:rFonts w:asciiTheme="minorHAnsi" w:hAnsiTheme="minorHAnsi" w:cstheme="minorHAnsi"/>
          <w:color w:val="2F363D"/>
        </w:rPr>
        <w:t xml:space="preserve"> completion:^(</w:t>
      </w:r>
      <w:proofErr w:type="spellStart"/>
      <w:r w:rsidRPr="00785C45">
        <w:rPr>
          <w:rFonts w:asciiTheme="minorHAnsi" w:hAnsiTheme="minorHAnsi" w:cstheme="minorHAnsi"/>
          <w:color w:val="2F363D"/>
        </w:rPr>
        <w:t>GDEInvoiceResponse</w:t>
      </w:r>
      <w:proofErr w:type="spellEnd"/>
      <w:r w:rsidRPr="00785C45">
        <w:rPr>
          <w:rFonts w:asciiTheme="minorHAnsi" w:hAnsiTheme="minorHAnsi" w:cstheme="minorHAnsi"/>
          <w:color w:val="2F363D"/>
        </w:rPr>
        <w:t xml:space="preserve">*   response, </w:t>
      </w:r>
      <w:proofErr w:type="spellStart"/>
      <w:r w:rsidRPr="00785C45">
        <w:rPr>
          <w:rFonts w:asciiTheme="minorHAnsi" w:hAnsiTheme="minorHAnsi" w:cstheme="minorHAnsi"/>
          <w:color w:val="2F363D"/>
        </w:rPr>
        <w:t>GDErrorResponse</w:t>
      </w:r>
      <w:proofErr w:type="spellEnd"/>
      <w:r w:rsidRPr="00785C45">
        <w:rPr>
          <w:rFonts w:asciiTheme="minorHAnsi" w:hAnsiTheme="minorHAnsi" w:cstheme="minorHAnsi"/>
          <w:color w:val="2F363D"/>
        </w:rPr>
        <w:t>* error) {</w:t>
      </w:r>
    </w:p>
    <w:p w14:paraId="0EC7C8A1" w14:textId="77777777" w:rsidR="00785C45" w:rsidRPr="00785C45" w:rsidRDefault="00785C45" w:rsidP="00785C45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/>
        </w:rPr>
      </w:pPr>
      <w:r w:rsidRPr="00785C45">
        <w:rPr>
          <w:rFonts w:asciiTheme="minorHAnsi" w:hAnsiTheme="minorHAnsi" w:cstheme="minorHAnsi"/>
          <w:color w:val="000000"/>
        </w:rPr>
        <w:t xml:space="preserve">        </w:t>
      </w:r>
      <w:r w:rsidRPr="00785C45">
        <w:rPr>
          <w:rFonts w:asciiTheme="minorHAnsi" w:hAnsiTheme="minorHAnsi" w:cstheme="minorHAnsi"/>
          <w:color w:val="2F363D"/>
        </w:rPr>
        <w:t>//Use response</w:t>
      </w:r>
    </w:p>
    <w:p w14:paraId="48AA4C42" w14:textId="649E07EC" w:rsidR="00785C45" w:rsidRPr="00785C45" w:rsidRDefault="00785C45" w:rsidP="00785C45">
      <w:pPr>
        <w:ind w:firstLine="709"/>
        <w:rPr>
          <w:rFonts w:asciiTheme="minorHAnsi" w:hAnsiTheme="minorHAnsi" w:cstheme="minorHAnsi"/>
        </w:rPr>
      </w:pPr>
      <w:r w:rsidRPr="00785C45">
        <w:rPr>
          <w:rFonts w:asciiTheme="minorHAnsi" w:hAnsiTheme="minorHAnsi" w:cstheme="minorHAnsi"/>
          <w:color w:val="000000"/>
        </w:rPr>
        <w:t xml:space="preserve">     </w:t>
      </w:r>
      <w:r w:rsidRPr="00785C45">
        <w:rPr>
          <w:rFonts w:asciiTheme="minorHAnsi" w:hAnsiTheme="minorHAnsi" w:cstheme="minorHAnsi"/>
          <w:color w:val="2F363D"/>
        </w:rPr>
        <w:t>}];</w:t>
      </w:r>
    </w:p>
    <w:p w14:paraId="1A9FB85B" w14:textId="77777777" w:rsidR="00C83165" w:rsidRPr="00B00117" w:rsidRDefault="00C83165" w:rsidP="00B00117"/>
    <w:p w14:paraId="203E53DB" w14:textId="2366EE10" w:rsidR="0065527B" w:rsidRDefault="007C3354" w:rsidP="007C3354">
      <w:pPr>
        <w:pStyle w:val="Heading3"/>
        <w:ind w:left="709"/>
      </w:pPr>
      <w:bookmarkStart w:id="80" w:name="_Toc67583118"/>
      <w:r>
        <w:t>3.</w:t>
      </w:r>
      <w:r w:rsidR="00A46B54">
        <w:t>1</w:t>
      </w:r>
      <w:r>
        <w:t>.</w:t>
      </w:r>
      <w:r w:rsidR="00A46B54">
        <w:t>1</w:t>
      </w:r>
      <w:r w:rsidR="00B00117">
        <w:t>2</w:t>
      </w:r>
      <w:r w:rsidR="00A46B54">
        <w:t xml:space="preserve"> </w:t>
      </w:r>
      <w:r w:rsidR="00C70B91">
        <w:t xml:space="preserve">SDK Responses from </w:t>
      </w:r>
      <w:r w:rsidR="00C3668C">
        <w:t>SDK</w:t>
      </w:r>
      <w:r w:rsidR="0065527B">
        <w:t xml:space="preserve"> </w:t>
      </w:r>
      <w:r w:rsidR="00C3668C">
        <w:t>Payment flow</w:t>
      </w:r>
      <w:r w:rsidR="0065527B">
        <w:t>:</w:t>
      </w:r>
      <w:bookmarkEnd w:id="80"/>
      <w:r w:rsidR="00A46B54" w:rsidRPr="00A46B54">
        <w:rPr>
          <w:rFonts w:ascii="Consolas" w:hAnsi="Consolas"/>
          <w:noProof/>
          <w:sz w:val="20"/>
          <w:szCs w:val="20"/>
        </w:rPr>
        <w:t xml:space="preserve"> </w:t>
      </w:r>
    </w:p>
    <w:p w14:paraId="279E0773" w14:textId="74908677" w:rsidR="0065527B" w:rsidRDefault="0065527B" w:rsidP="0065527B"/>
    <w:p w14:paraId="1D8FC5E8" w14:textId="02C0027A" w:rsidR="0054634A" w:rsidRDefault="00B269A1" w:rsidP="0065527B">
      <w:bookmarkStart w:id="81" w:name="OLE_LINK26"/>
      <w:bookmarkStart w:id="82" w:name="OLE_LINK27"/>
      <w:r>
        <w:t>In</w:t>
      </w:r>
      <w:r w:rsidR="00C70B91">
        <w:t xml:space="preserve"> the completion</w:t>
      </w:r>
      <w:r>
        <w:t xml:space="preserve"> object</w:t>
      </w:r>
      <w:r w:rsidR="00C70B91">
        <w:t xml:space="preserve"> you will </w:t>
      </w:r>
      <w:r>
        <w:t>receive two</w:t>
      </w:r>
      <w:r w:rsidR="00C70B91">
        <w:t xml:space="preserve"> objects one for Order response and another one for errors. Both objects must be checked for null</w:t>
      </w:r>
      <w:r w:rsidR="0054634A">
        <w:t>.</w:t>
      </w:r>
    </w:p>
    <w:bookmarkEnd w:id="81"/>
    <w:bookmarkEnd w:id="82"/>
    <w:p w14:paraId="547BFE93" w14:textId="77777777" w:rsidR="005335A2" w:rsidRDefault="005335A2" w:rsidP="0065527B"/>
    <w:p w14:paraId="4875FDD6" w14:textId="0532FC2F" w:rsidR="0065527B" w:rsidRDefault="0054634A" w:rsidP="00062007">
      <w:pPr>
        <w:pStyle w:val="ListParagraph"/>
        <w:numPr>
          <w:ilvl w:val="0"/>
          <w:numId w:val="27"/>
        </w:numPr>
      </w:pPr>
      <w:proofErr w:type="spellStart"/>
      <w:r w:rsidRPr="001F241E">
        <w:rPr>
          <w:b/>
          <w:bCs/>
        </w:rPr>
        <w:t>GDErrorResponse</w:t>
      </w:r>
      <w:proofErr w:type="spellEnd"/>
      <w:r>
        <w:t xml:space="preserve"> </w:t>
      </w:r>
      <w:bookmarkStart w:id="83" w:name="OLE_LINK64"/>
      <w:bookmarkStart w:id="84" w:name="OLE_LINK65"/>
      <w:r>
        <w:t>(Nullable) SDK failure re</w:t>
      </w:r>
      <w:r w:rsidR="00D31739">
        <w:t>s</w:t>
      </w:r>
      <w:r>
        <w:t>ponse</w:t>
      </w:r>
    </w:p>
    <w:p w14:paraId="4C8CB0C5" w14:textId="569624F5" w:rsidR="0054634A" w:rsidRDefault="00D31739" w:rsidP="006C733A">
      <w:pPr>
        <w:pStyle w:val="ListParagraph"/>
        <w:numPr>
          <w:ilvl w:val="2"/>
          <w:numId w:val="24"/>
        </w:numPr>
      </w:pPr>
      <w:r>
        <w:rPr>
          <w:b/>
          <w:bCs/>
        </w:rPr>
        <w:t>errors</w:t>
      </w:r>
      <w:r w:rsidR="0054634A" w:rsidRPr="006401B0">
        <w:t>:</w:t>
      </w:r>
      <w:r w:rsidR="0054634A">
        <w:t xml:space="preserve"> </w:t>
      </w:r>
      <w:r w:rsidR="006C733A">
        <w:t>[</w:t>
      </w:r>
      <w:r w:rsidR="006C733A">
        <w:rPr>
          <w:b/>
          <w:bCs/>
        </w:rPr>
        <w:t>String</w:t>
      </w:r>
      <w:r w:rsidR="006C733A">
        <w:t>: [</w:t>
      </w:r>
      <w:r w:rsidR="006C733A">
        <w:rPr>
          <w:b/>
          <w:bCs/>
        </w:rPr>
        <w:t>String</w:t>
      </w:r>
      <w:bookmarkStart w:id="85" w:name="OLE_LINK70"/>
      <w:bookmarkStart w:id="86" w:name="OLE_LINK71"/>
      <w:bookmarkStart w:id="87" w:name="OLE_LINK76"/>
      <w:bookmarkStart w:id="88" w:name="OLE_LINK77"/>
      <w:r w:rsidR="00B269A1">
        <w:t>]] -</w:t>
      </w:r>
      <w:r w:rsidR="006C733A">
        <w:t xml:space="preserve"> </w:t>
      </w:r>
      <w:bookmarkStart w:id="89" w:name="OLE_LINK72"/>
      <w:bookmarkStart w:id="90" w:name="OLE_LINK73"/>
      <w:r w:rsidR="006C733A">
        <w:t>is not empty when bad request is returned</w:t>
      </w:r>
      <w:bookmarkEnd w:id="85"/>
      <w:bookmarkEnd w:id="86"/>
      <w:bookmarkEnd w:id="89"/>
      <w:bookmarkEnd w:id="90"/>
    </w:p>
    <w:p w14:paraId="11A6B3D2" w14:textId="78198C86" w:rsidR="006C733A" w:rsidRDefault="006C733A" w:rsidP="006C733A">
      <w:pPr>
        <w:pStyle w:val="ListParagraph"/>
        <w:numPr>
          <w:ilvl w:val="2"/>
          <w:numId w:val="24"/>
        </w:numPr>
      </w:pPr>
      <w:r w:rsidRPr="006C733A">
        <w:rPr>
          <w:b/>
          <w:bCs/>
        </w:rPr>
        <w:t>status</w:t>
      </w:r>
      <w:r>
        <w:t>: Int is not empty when bad request is returned</w:t>
      </w:r>
    </w:p>
    <w:p w14:paraId="61A746AB" w14:textId="74B474AD" w:rsidR="006C733A" w:rsidRDefault="006C733A" w:rsidP="00AD2EB9">
      <w:pPr>
        <w:numPr>
          <w:ilvl w:val="2"/>
          <w:numId w:val="24"/>
        </w:numPr>
        <w:contextualSpacing/>
      </w:pPr>
      <w:r w:rsidRPr="006C733A">
        <w:rPr>
          <w:b/>
          <w:bCs/>
        </w:rPr>
        <w:t>title</w:t>
      </w:r>
      <w:r w:rsidRPr="006401B0">
        <w:t>:</w:t>
      </w:r>
      <w:r>
        <w:t xml:space="preserve"> </w:t>
      </w:r>
      <w:r>
        <w:rPr>
          <w:b/>
          <w:bCs/>
        </w:rPr>
        <w:t>String</w:t>
      </w:r>
      <w:r w:rsidR="00B269A1">
        <w:rPr>
          <w:b/>
          <w:bCs/>
        </w:rPr>
        <w:t xml:space="preserve"> </w:t>
      </w:r>
      <w:r w:rsidR="00B269A1">
        <w:t>can be empty</w:t>
      </w:r>
    </w:p>
    <w:bookmarkEnd w:id="87"/>
    <w:bookmarkEnd w:id="88"/>
    <w:p w14:paraId="380E8774" w14:textId="4CEB86D9" w:rsidR="006C733A" w:rsidRPr="006C733A" w:rsidRDefault="006C733A" w:rsidP="00AD2EB9">
      <w:pPr>
        <w:pStyle w:val="ListParagraph"/>
        <w:numPr>
          <w:ilvl w:val="2"/>
          <w:numId w:val="24"/>
        </w:numPr>
      </w:pPr>
      <w:proofErr w:type="spellStart"/>
      <w:r>
        <w:rPr>
          <w:b/>
          <w:bCs/>
        </w:rPr>
        <w:t>traceId</w:t>
      </w:r>
      <w:proofErr w:type="spellEnd"/>
      <w:r>
        <w:rPr>
          <w:b/>
          <w:bCs/>
        </w:rPr>
        <w:t>: String</w:t>
      </w:r>
      <w:bookmarkStart w:id="91" w:name="OLE_LINK68"/>
      <w:bookmarkStart w:id="92" w:name="OLE_LINK69"/>
      <w:r>
        <w:t xml:space="preserve"> is not empty when bad request is returned</w:t>
      </w:r>
    </w:p>
    <w:bookmarkEnd w:id="91"/>
    <w:bookmarkEnd w:id="92"/>
    <w:p w14:paraId="77D932AB" w14:textId="7DCCF0F7" w:rsidR="006C733A" w:rsidRDefault="006C733A" w:rsidP="00AD2EB9">
      <w:pPr>
        <w:pStyle w:val="ListParagraph"/>
        <w:numPr>
          <w:ilvl w:val="2"/>
          <w:numId w:val="24"/>
        </w:numPr>
      </w:pPr>
      <w:r w:rsidRPr="006C733A">
        <w:rPr>
          <w:b/>
          <w:bCs/>
        </w:rPr>
        <w:t>type: String</w:t>
      </w:r>
      <w:r>
        <w:rPr>
          <w:b/>
          <w:bCs/>
        </w:rPr>
        <w:t xml:space="preserve"> </w:t>
      </w:r>
      <w:r>
        <w:t>is not empty when bad request is returned</w:t>
      </w:r>
    </w:p>
    <w:p w14:paraId="1C25C0D5" w14:textId="7E0973D9" w:rsidR="006C733A" w:rsidRPr="006C733A" w:rsidRDefault="006C733A" w:rsidP="00AD2EB9">
      <w:pPr>
        <w:pStyle w:val="ListParagraph"/>
        <w:numPr>
          <w:ilvl w:val="2"/>
          <w:numId w:val="24"/>
        </w:numPr>
      </w:pPr>
      <w:r w:rsidRPr="006C733A">
        <w:rPr>
          <w:b/>
          <w:bCs/>
        </w:rPr>
        <w:t xml:space="preserve"> </w:t>
      </w:r>
      <w:proofErr w:type="spellStart"/>
      <w:r w:rsidRPr="006C733A">
        <w:rPr>
          <w:b/>
          <w:bCs/>
        </w:rPr>
        <w:t>responseCode</w:t>
      </w:r>
      <w:proofErr w:type="spellEnd"/>
      <w:r w:rsidRPr="006C733A">
        <w:rPr>
          <w:b/>
          <w:bCs/>
        </w:rPr>
        <w:t xml:space="preserve">: </w:t>
      </w:r>
      <w:r w:rsidR="00B269A1">
        <w:rPr>
          <w:b/>
          <w:bCs/>
        </w:rPr>
        <w:t xml:space="preserve">String </w:t>
      </w:r>
      <w:r>
        <w:t>is empty when bad request is returned</w:t>
      </w:r>
    </w:p>
    <w:p w14:paraId="17AF2D8D" w14:textId="6A1AE55D" w:rsidR="006C733A" w:rsidRPr="006C733A" w:rsidRDefault="006C733A" w:rsidP="006C733A">
      <w:pPr>
        <w:pStyle w:val="ListParagraph"/>
        <w:numPr>
          <w:ilvl w:val="2"/>
          <w:numId w:val="24"/>
        </w:numPr>
      </w:pPr>
      <w:proofErr w:type="spellStart"/>
      <w:r>
        <w:rPr>
          <w:b/>
          <w:bCs/>
        </w:rPr>
        <w:t>responseMessage</w:t>
      </w:r>
      <w:proofErr w:type="spellEnd"/>
      <w:r w:rsidR="00B269A1">
        <w:rPr>
          <w:b/>
          <w:bCs/>
        </w:rPr>
        <w:t xml:space="preserve">: String </w:t>
      </w:r>
      <w:r>
        <w:t>is empty when bad request is returned</w:t>
      </w:r>
    </w:p>
    <w:p w14:paraId="470647C1" w14:textId="39752A1C" w:rsidR="006C733A" w:rsidRPr="006C733A" w:rsidRDefault="006C733A" w:rsidP="006C733A">
      <w:pPr>
        <w:pStyle w:val="ListParagraph"/>
        <w:numPr>
          <w:ilvl w:val="2"/>
          <w:numId w:val="24"/>
        </w:numPr>
      </w:pPr>
      <w:proofErr w:type="spellStart"/>
      <w:r>
        <w:rPr>
          <w:b/>
          <w:bCs/>
        </w:rPr>
        <w:t>detailedResponseCode</w:t>
      </w:r>
      <w:bookmarkStart w:id="93" w:name="OLE_LINK74"/>
      <w:bookmarkStart w:id="94" w:name="OLE_LINK75"/>
      <w:bookmarkStart w:id="95" w:name="OLE_LINK82"/>
      <w:proofErr w:type="spellEnd"/>
      <w:r>
        <w:rPr>
          <w:b/>
          <w:bCs/>
        </w:rPr>
        <w:t xml:space="preserve">: </w:t>
      </w:r>
      <w:bookmarkEnd w:id="93"/>
      <w:bookmarkEnd w:id="94"/>
      <w:r w:rsidR="00B269A1">
        <w:rPr>
          <w:b/>
          <w:bCs/>
        </w:rPr>
        <w:t>String</w:t>
      </w:r>
      <w:bookmarkEnd w:id="95"/>
      <w:r w:rsidR="00B269A1">
        <w:rPr>
          <w:b/>
          <w:bCs/>
        </w:rPr>
        <w:t xml:space="preserve"> </w:t>
      </w:r>
      <w:r w:rsidR="00B269A1">
        <w:t xml:space="preserve">can </w:t>
      </w:r>
      <w:r>
        <w:t xml:space="preserve">be </w:t>
      </w:r>
      <w:r w:rsidRPr="00B269A1">
        <w:t>empty</w:t>
      </w:r>
    </w:p>
    <w:p w14:paraId="1398E1C9" w14:textId="429B26CD" w:rsidR="006C733A" w:rsidRPr="006C733A" w:rsidRDefault="006C733A" w:rsidP="006C733A">
      <w:pPr>
        <w:pStyle w:val="ListParagraph"/>
        <w:numPr>
          <w:ilvl w:val="2"/>
          <w:numId w:val="24"/>
        </w:numPr>
      </w:pPr>
      <w:proofErr w:type="spellStart"/>
      <w:r>
        <w:rPr>
          <w:b/>
          <w:bCs/>
        </w:rPr>
        <w:t>detailedResponseMessage</w:t>
      </w:r>
      <w:proofErr w:type="spellEnd"/>
      <w:r>
        <w:rPr>
          <w:b/>
          <w:bCs/>
        </w:rPr>
        <w:t xml:space="preserve">: </w:t>
      </w:r>
      <w:r w:rsidR="00B269A1">
        <w:rPr>
          <w:b/>
          <w:bCs/>
        </w:rPr>
        <w:t xml:space="preserve">String </w:t>
      </w:r>
      <w:bookmarkStart w:id="96" w:name="OLE_LINK83"/>
      <w:bookmarkStart w:id="97" w:name="OLE_LINK84"/>
      <w:r w:rsidR="00B269A1">
        <w:t xml:space="preserve">can </w:t>
      </w:r>
      <w:r>
        <w:t>be empty</w:t>
      </w:r>
      <w:bookmarkEnd w:id="96"/>
      <w:bookmarkEnd w:id="97"/>
    </w:p>
    <w:p w14:paraId="5BB14C0D" w14:textId="74735E4A" w:rsidR="006C733A" w:rsidRPr="006C733A" w:rsidRDefault="006C733A" w:rsidP="006C733A">
      <w:pPr>
        <w:pStyle w:val="ListParagraph"/>
        <w:numPr>
          <w:ilvl w:val="2"/>
          <w:numId w:val="24"/>
        </w:numPr>
      </w:pPr>
      <w:proofErr w:type="spellStart"/>
      <w:r>
        <w:rPr>
          <w:b/>
          <w:bCs/>
        </w:rPr>
        <w:t>orderId</w:t>
      </w:r>
      <w:proofErr w:type="spellEnd"/>
      <w:r>
        <w:rPr>
          <w:b/>
          <w:bCs/>
        </w:rPr>
        <w:t xml:space="preserve">: String </w:t>
      </w:r>
      <w:r w:rsidR="00B269A1">
        <w:t>can be empty</w:t>
      </w:r>
    </w:p>
    <w:p w14:paraId="20D1F8B8" w14:textId="588803A9" w:rsidR="0054634A" w:rsidRDefault="0054634A" w:rsidP="0054634A"/>
    <w:p w14:paraId="750160EE" w14:textId="77777777" w:rsidR="0054634A" w:rsidRDefault="0054634A" w:rsidP="0054634A">
      <w:pPr>
        <w:ind w:left="360"/>
      </w:pPr>
    </w:p>
    <w:bookmarkEnd w:id="83"/>
    <w:bookmarkEnd w:id="84"/>
    <w:p w14:paraId="13BF4746" w14:textId="631F6398" w:rsidR="0054634A" w:rsidRDefault="0054634A" w:rsidP="0054634A">
      <w:pPr>
        <w:pStyle w:val="ListParagraph"/>
        <w:numPr>
          <w:ilvl w:val="0"/>
          <w:numId w:val="27"/>
        </w:numPr>
      </w:pPr>
      <w:proofErr w:type="spellStart"/>
      <w:r w:rsidRPr="001F241E">
        <w:rPr>
          <w:b/>
          <w:bCs/>
        </w:rPr>
        <w:t>GDOrderResponse</w:t>
      </w:r>
      <w:proofErr w:type="spellEnd"/>
      <w:r>
        <w:t xml:space="preserve"> </w:t>
      </w:r>
      <w:r w:rsidR="001F241E">
        <w:t xml:space="preserve">fields examples </w:t>
      </w:r>
      <w:r>
        <w:t>(Nullable)</w:t>
      </w:r>
      <w:r w:rsidR="001F241E">
        <w:t xml:space="preserve"> please use to display any relevant information</w:t>
      </w:r>
    </w:p>
    <w:p w14:paraId="2250F332" w14:textId="168E8010" w:rsidR="001F241E" w:rsidRDefault="001F241E" w:rsidP="001F241E">
      <w:pPr>
        <w:pStyle w:val="ListParagraph"/>
      </w:pPr>
    </w:p>
    <w:p w14:paraId="05CB04B6" w14:textId="463CB74E" w:rsidR="001F241E" w:rsidRDefault="001F241E" w:rsidP="001F241E">
      <w:pPr>
        <w:pStyle w:val="ListParagraph"/>
      </w:pPr>
      <w:r>
        <w:t xml:space="preserve">  "order": {</w:t>
      </w:r>
    </w:p>
    <w:p w14:paraId="5880601B" w14:textId="77777777" w:rsidR="001F241E" w:rsidRDefault="001F241E" w:rsidP="001F241E">
      <w:pPr>
        <w:pStyle w:val="ListParagraph"/>
      </w:pPr>
      <w:r>
        <w:t xml:space="preserve">    "</w:t>
      </w:r>
      <w:proofErr w:type="spellStart"/>
      <w:r>
        <w:t>createdDate</w:t>
      </w:r>
      <w:proofErr w:type="spellEnd"/>
      <w:r>
        <w:t>": "2020-11-13T14:40:33.050Z",</w:t>
      </w:r>
    </w:p>
    <w:p w14:paraId="4FF3C92B" w14:textId="77777777" w:rsidR="001F241E" w:rsidRDefault="001F241E" w:rsidP="001F241E">
      <w:pPr>
        <w:pStyle w:val="ListParagraph"/>
      </w:pPr>
      <w:r>
        <w:t xml:space="preserve">    "</w:t>
      </w:r>
      <w:proofErr w:type="spellStart"/>
      <w:r>
        <w:t>createdBy</w:t>
      </w:r>
      <w:proofErr w:type="spellEnd"/>
      <w:r>
        <w:t>": "string",</w:t>
      </w:r>
    </w:p>
    <w:p w14:paraId="56795CE6" w14:textId="77777777" w:rsidR="001F241E" w:rsidRDefault="001F241E" w:rsidP="001F241E">
      <w:pPr>
        <w:pStyle w:val="ListParagraph"/>
      </w:pPr>
      <w:r>
        <w:lastRenderedPageBreak/>
        <w:t xml:space="preserve">    "</w:t>
      </w:r>
      <w:proofErr w:type="spellStart"/>
      <w:r>
        <w:t>updatedDate</w:t>
      </w:r>
      <w:proofErr w:type="spellEnd"/>
      <w:r>
        <w:t>": "2020-11-13T14:40:33.050Z",</w:t>
      </w:r>
    </w:p>
    <w:p w14:paraId="08EDBB13" w14:textId="77777777" w:rsidR="001F241E" w:rsidRDefault="001F241E" w:rsidP="001F241E">
      <w:pPr>
        <w:pStyle w:val="ListParagraph"/>
      </w:pPr>
      <w:r>
        <w:t xml:space="preserve">    "</w:t>
      </w:r>
      <w:proofErr w:type="spellStart"/>
      <w:r>
        <w:t>updatedBy</w:t>
      </w:r>
      <w:proofErr w:type="spellEnd"/>
      <w:r>
        <w:t>": "string",</w:t>
      </w:r>
    </w:p>
    <w:p w14:paraId="232E8160" w14:textId="77777777" w:rsidR="001F241E" w:rsidRDefault="001F241E" w:rsidP="001F241E">
      <w:pPr>
        <w:pStyle w:val="ListParagraph"/>
      </w:pPr>
      <w:r>
        <w:t xml:space="preserve">    "</w:t>
      </w:r>
      <w:proofErr w:type="spellStart"/>
      <w:r>
        <w:t>orderId</w:t>
      </w:r>
      <w:proofErr w:type="spellEnd"/>
      <w:r>
        <w:t>": "3fa85f64-5717-4562-b3fc-2c963f66afa6",</w:t>
      </w:r>
    </w:p>
    <w:p w14:paraId="4A25FF90" w14:textId="77777777" w:rsidR="001F241E" w:rsidRDefault="001F241E" w:rsidP="001F241E">
      <w:pPr>
        <w:pStyle w:val="ListParagraph"/>
      </w:pPr>
      <w:r>
        <w:t xml:space="preserve">    "amount": 0,</w:t>
      </w:r>
    </w:p>
    <w:p w14:paraId="2ECA204A" w14:textId="77777777" w:rsidR="001F241E" w:rsidRDefault="001F241E" w:rsidP="001F241E">
      <w:pPr>
        <w:pStyle w:val="ListParagraph"/>
      </w:pPr>
      <w:r>
        <w:t xml:space="preserve">    "currency": "string",</w:t>
      </w:r>
    </w:p>
    <w:p w14:paraId="1B457CB8" w14:textId="77777777" w:rsidR="001F241E" w:rsidRDefault="001F241E" w:rsidP="001F241E">
      <w:pPr>
        <w:pStyle w:val="ListParagraph"/>
      </w:pPr>
      <w:r>
        <w:t xml:space="preserve">    "</w:t>
      </w:r>
      <w:proofErr w:type="spellStart"/>
      <w:r>
        <w:t>detailedStatus</w:t>
      </w:r>
      <w:proofErr w:type="spellEnd"/>
      <w:r>
        <w:t>": "Initiated",</w:t>
      </w:r>
    </w:p>
    <w:p w14:paraId="53CE5D68" w14:textId="77777777" w:rsidR="001F241E" w:rsidRDefault="001F241E" w:rsidP="001F241E">
      <w:pPr>
        <w:pStyle w:val="ListParagraph"/>
      </w:pPr>
      <w:r>
        <w:t xml:space="preserve">    "status": "InProgress",</w:t>
      </w:r>
    </w:p>
    <w:p w14:paraId="2EE25252" w14:textId="77777777" w:rsidR="001F241E" w:rsidRDefault="001F241E" w:rsidP="001F241E">
      <w:pPr>
        <w:pStyle w:val="ListParagraph"/>
      </w:pPr>
      <w:r>
        <w:t xml:space="preserve">    "</w:t>
      </w:r>
      <w:proofErr w:type="spellStart"/>
      <w:r>
        <w:t>threeDSecureId</w:t>
      </w:r>
      <w:proofErr w:type="spellEnd"/>
      <w:r>
        <w:t>": "3fa85f64-5717-4562-b3fc-2c963f66afa6",</w:t>
      </w:r>
    </w:p>
    <w:p w14:paraId="3B7CF113" w14:textId="77777777" w:rsidR="001F241E" w:rsidRDefault="001F241E" w:rsidP="001F241E">
      <w:pPr>
        <w:pStyle w:val="ListParagraph"/>
      </w:pPr>
      <w:r>
        <w:t xml:space="preserve">    "</w:t>
      </w:r>
      <w:proofErr w:type="spellStart"/>
      <w:r>
        <w:t>merchantId</w:t>
      </w:r>
      <w:proofErr w:type="spellEnd"/>
      <w:r>
        <w:t>": "3fa85f64-5717-4562-b3fc-2c963f66afa6",</w:t>
      </w:r>
    </w:p>
    <w:p w14:paraId="43394536" w14:textId="77777777" w:rsidR="001F241E" w:rsidRDefault="001F241E" w:rsidP="001F241E">
      <w:pPr>
        <w:pStyle w:val="ListParagraph"/>
      </w:pPr>
      <w:r>
        <w:t xml:space="preserve">    "</w:t>
      </w:r>
      <w:proofErr w:type="spellStart"/>
      <w:r>
        <w:t>merchantPublicKey</w:t>
      </w:r>
      <w:proofErr w:type="spellEnd"/>
      <w:r>
        <w:t>": "3fa85f64-5717-4562-b3fc-2c963f66afa6",</w:t>
      </w:r>
    </w:p>
    <w:p w14:paraId="07210442" w14:textId="77777777" w:rsidR="001F241E" w:rsidRDefault="001F241E" w:rsidP="001F241E">
      <w:pPr>
        <w:pStyle w:val="ListParagraph"/>
      </w:pPr>
      <w:r>
        <w:t xml:space="preserve">    "</w:t>
      </w:r>
      <w:proofErr w:type="spellStart"/>
      <w:r>
        <w:t>parentOrderId</w:t>
      </w:r>
      <w:proofErr w:type="spellEnd"/>
      <w:r>
        <w:t>": "3fa85f64-5717-4562-b3fc-2c963f66afa6",</w:t>
      </w:r>
    </w:p>
    <w:p w14:paraId="18AD1113" w14:textId="77777777" w:rsidR="001F241E" w:rsidRDefault="001F241E" w:rsidP="001F241E">
      <w:pPr>
        <w:pStyle w:val="ListParagraph"/>
      </w:pPr>
      <w:r>
        <w:t xml:space="preserve">    "</w:t>
      </w:r>
      <w:proofErr w:type="spellStart"/>
      <w:r>
        <w:t>merchantReferenceId</w:t>
      </w:r>
      <w:proofErr w:type="spellEnd"/>
      <w:r>
        <w:t>": "string",</w:t>
      </w:r>
    </w:p>
    <w:p w14:paraId="4274C91D" w14:textId="77777777" w:rsidR="001F241E" w:rsidRDefault="001F241E" w:rsidP="001F241E">
      <w:pPr>
        <w:pStyle w:val="ListParagraph"/>
      </w:pPr>
      <w:r>
        <w:t xml:space="preserve">    "</w:t>
      </w:r>
      <w:proofErr w:type="spellStart"/>
      <w:r>
        <w:t>callbackUrl</w:t>
      </w:r>
      <w:proofErr w:type="spellEnd"/>
      <w:r>
        <w:t>": "string",</w:t>
      </w:r>
    </w:p>
    <w:p w14:paraId="155434C1" w14:textId="77777777" w:rsidR="001F241E" w:rsidRDefault="001F241E" w:rsidP="001F241E">
      <w:pPr>
        <w:pStyle w:val="ListParagraph"/>
      </w:pPr>
      <w:r>
        <w:t xml:space="preserve">    "</w:t>
      </w:r>
      <w:proofErr w:type="spellStart"/>
      <w:r>
        <w:t>customerEmail</w:t>
      </w:r>
      <w:proofErr w:type="spellEnd"/>
      <w:r>
        <w:t>": "string",</w:t>
      </w:r>
    </w:p>
    <w:p w14:paraId="5A789412" w14:textId="77777777" w:rsidR="001F241E" w:rsidRDefault="001F241E" w:rsidP="001F241E">
      <w:pPr>
        <w:pStyle w:val="ListParagraph"/>
      </w:pPr>
      <w:r>
        <w:t xml:space="preserve">    "</w:t>
      </w:r>
      <w:proofErr w:type="spellStart"/>
      <w:r>
        <w:t>billingAddress</w:t>
      </w:r>
      <w:proofErr w:type="spellEnd"/>
      <w:r>
        <w:t>": {</w:t>
      </w:r>
    </w:p>
    <w:p w14:paraId="5ED56D13" w14:textId="77777777" w:rsidR="001F241E" w:rsidRDefault="001F241E" w:rsidP="001F241E">
      <w:pPr>
        <w:pStyle w:val="ListParagraph"/>
      </w:pPr>
      <w:r>
        <w:t xml:space="preserve">      "</w:t>
      </w:r>
      <w:proofErr w:type="spellStart"/>
      <w:r>
        <w:t>countryCode</w:t>
      </w:r>
      <w:proofErr w:type="spellEnd"/>
      <w:r>
        <w:t>": "string",</w:t>
      </w:r>
    </w:p>
    <w:p w14:paraId="3CC65961" w14:textId="77777777" w:rsidR="001F241E" w:rsidRDefault="001F241E" w:rsidP="001F241E">
      <w:pPr>
        <w:pStyle w:val="ListParagraph"/>
      </w:pPr>
      <w:r>
        <w:t xml:space="preserve">      "street": "string",</w:t>
      </w:r>
    </w:p>
    <w:p w14:paraId="205FB229" w14:textId="77777777" w:rsidR="001F241E" w:rsidRDefault="001F241E" w:rsidP="001F241E">
      <w:pPr>
        <w:pStyle w:val="ListParagraph"/>
      </w:pPr>
      <w:r>
        <w:t xml:space="preserve">      "city": "string",</w:t>
      </w:r>
    </w:p>
    <w:p w14:paraId="12429328" w14:textId="77777777" w:rsidR="001F241E" w:rsidRDefault="001F241E" w:rsidP="001F241E">
      <w:pPr>
        <w:pStyle w:val="ListParagraph"/>
      </w:pPr>
      <w:r>
        <w:t xml:space="preserve">      "</w:t>
      </w:r>
      <w:proofErr w:type="spellStart"/>
      <w:r>
        <w:t>postCode</w:t>
      </w:r>
      <w:proofErr w:type="spellEnd"/>
      <w:r>
        <w:t>": "string"</w:t>
      </w:r>
    </w:p>
    <w:p w14:paraId="1F142B38" w14:textId="77777777" w:rsidR="001F241E" w:rsidRDefault="001F241E" w:rsidP="001F241E">
      <w:pPr>
        <w:pStyle w:val="ListParagraph"/>
      </w:pPr>
      <w:r>
        <w:t xml:space="preserve">    },</w:t>
      </w:r>
    </w:p>
    <w:p w14:paraId="63CAB3F8" w14:textId="77777777" w:rsidR="001F241E" w:rsidRDefault="001F241E" w:rsidP="001F241E">
      <w:pPr>
        <w:pStyle w:val="ListParagraph"/>
      </w:pPr>
      <w:r>
        <w:t xml:space="preserve">    "</w:t>
      </w:r>
      <w:proofErr w:type="spellStart"/>
      <w:r>
        <w:t>shippingAddress</w:t>
      </w:r>
      <w:proofErr w:type="spellEnd"/>
      <w:r>
        <w:t>": {</w:t>
      </w:r>
    </w:p>
    <w:p w14:paraId="72672CDF" w14:textId="77777777" w:rsidR="001F241E" w:rsidRDefault="001F241E" w:rsidP="001F241E">
      <w:pPr>
        <w:pStyle w:val="ListParagraph"/>
      </w:pPr>
      <w:r>
        <w:t xml:space="preserve">      "</w:t>
      </w:r>
      <w:proofErr w:type="spellStart"/>
      <w:r>
        <w:t>countryCode</w:t>
      </w:r>
      <w:proofErr w:type="spellEnd"/>
      <w:r>
        <w:t>": "string",</w:t>
      </w:r>
    </w:p>
    <w:p w14:paraId="7B3169E8" w14:textId="77777777" w:rsidR="001F241E" w:rsidRDefault="001F241E" w:rsidP="001F241E">
      <w:pPr>
        <w:pStyle w:val="ListParagraph"/>
      </w:pPr>
      <w:r>
        <w:t xml:space="preserve">      "street": "string",</w:t>
      </w:r>
    </w:p>
    <w:p w14:paraId="31B8F613" w14:textId="77777777" w:rsidR="001F241E" w:rsidRDefault="001F241E" w:rsidP="001F241E">
      <w:pPr>
        <w:pStyle w:val="ListParagraph"/>
      </w:pPr>
      <w:r>
        <w:t xml:space="preserve">      "city": "string",</w:t>
      </w:r>
    </w:p>
    <w:p w14:paraId="1FC4F612" w14:textId="77777777" w:rsidR="001F241E" w:rsidRDefault="001F241E" w:rsidP="001F241E">
      <w:pPr>
        <w:pStyle w:val="ListParagraph"/>
      </w:pPr>
      <w:r>
        <w:t xml:space="preserve">      "</w:t>
      </w:r>
      <w:proofErr w:type="spellStart"/>
      <w:r>
        <w:t>postCode</w:t>
      </w:r>
      <w:proofErr w:type="spellEnd"/>
      <w:r>
        <w:t>": "string"</w:t>
      </w:r>
    </w:p>
    <w:p w14:paraId="6220C8BC" w14:textId="77777777" w:rsidR="001F241E" w:rsidRDefault="001F241E" w:rsidP="001F241E">
      <w:pPr>
        <w:pStyle w:val="ListParagraph"/>
      </w:pPr>
      <w:r>
        <w:t xml:space="preserve">    },</w:t>
      </w:r>
    </w:p>
    <w:p w14:paraId="1EC1B6FB" w14:textId="77777777" w:rsidR="001F241E" w:rsidRDefault="001F241E" w:rsidP="001F241E">
      <w:pPr>
        <w:pStyle w:val="ListParagraph"/>
      </w:pPr>
      <w:r>
        <w:t xml:space="preserve">    "</w:t>
      </w:r>
      <w:proofErr w:type="spellStart"/>
      <w:r>
        <w:t>returnUrl</w:t>
      </w:r>
      <w:proofErr w:type="spellEnd"/>
      <w:r>
        <w:t>": "string",</w:t>
      </w:r>
    </w:p>
    <w:p w14:paraId="08957721" w14:textId="77777777" w:rsidR="001F241E" w:rsidRDefault="001F241E" w:rsidP="001F241E">
      <w:pPr>
        <w:pStyle w:val="ListParagraph"/>
      </w:pPr>
      <w:r>
        <w:t xml:space="preserve">    "</w:t>
      </w:r>
      <w:proofErr w:type="spellStart"/>
      <w:r>
        <w:t>cardOnFile</w:t>
      </w:r>
      <w:proofErr w:type="spellEnd"/>
      <w:r>
        <w:t>": true,</w:t>
      </w:r>
    </w:p>
    <w:p w14:paraId="6907EC73" w14:textId="77777777" w:rsidR="001F241E" w:rsidRDefault="001F241E" w:rsidP="001F241E">
      <w:pPr>
        <w:pStyle w:val="ListParagraph"/>
      </w:pPr>
      <w:r>
        <w:t xml:space="preserve">    "</w:t>
      </w:r>
      <w:proofErr w:type="spellStart"/>
      <w:r>
        <w:t>tokenId</w:t>
      </w:r>
      <w:proofErr w:type="spellEnd"/>
      <w:r>
        <w:t>": "3fa85f64-5717-4562-b3fc-2c963f66afa6",</w:t>
      </w:r>
    </w:p>
    <w:p w14:paraId="7006F235" w14:textId="77777777" w:rsidR="001F241E" w:rsidRDefault="001F241E" w:rsidP="001F241E">
      <w:pPr>
        <w:pStyle w:val="ListParagraph"/>
      </w:pPr>
      <w:r>
        <w:t xml:space="preserve">    "</w:t>
      </w:r>
      <w:proofErr w:type="spellStart"/>
      <w:r>
        <w:t>paymentMethod</w:t>
      </w:r>
      <w:proofErr w:type="spellEnd"/>
      <w:r>
        <w:t>": {</w:t>
      </w:r>
    </w:p>
    <w:p w14:paraId="5586D3D0" w14:textId="77777777" w:rsidR="001F241E" w:rsidRDefault="001F241E" w:rsidP="001F241E">
      <w:pPr>
        <w:pStyle w:val="ListParagraph"/>
      </w:pPr>
      <w:r>
        <w:t xml:space="preserve">      "type": "Card",</w:t>
      </w:r>
    </w:p>
    <w:p w14:paraId="3078B671" w14:textId="77777777" w:rsidR="001F241E" w:rsidRDefault="001F241E" w:rsidP="001F241E">
      <w:pPr>
        <w:pStyle w:val="ListParagraph"/>
      </w:pPr>
      <w:r>
        <w:t xml:space="preserve">      "brand": "string",</w:t>
      </w:r>
    </w:p>
    <w:p w14:paraId="21FBEBC3" w14:textId="77777777" w:rsidR="001F241E" w:rsidRDefault="001F241E" w:rsidP="001F241E">
      <w:pPr>
        <w:pStyle w:val="ListParagraph"/>
      </w:pPr>
      <w:r>
        <w:t xml:space="preserve">      "</w:t>
      </w:r>
      <w:proofErr w:type="spellStart"/>
      <w:r>
        <w:t>cardholderName</w:t>
      </w:r>
      <w:proofErr w:type="spellEnd"/>
      <w:r>
        <w:t>": "string",</w:t>
      </w:r>
    </w:p>
    <w:p w14:paraId="58906218" w14:textId="77777777" w:rsidR="001F241E" w:rsidRDefault="001F241E" w:rsidP="001F241E">
      <w:pPr>
        <w:pStyle w:val="ListParagraph"/>
      </w:pPr>
      <w:r>
        <w:t xml:space="preserve">      "</w:t>
      </w:r>
      <w:proofErr w:type="spellStart"/>
      <w:r>
        <w:t>maskedCardNumber</w:t>
      </w:r>
      <w:proofErr w:type="spellEnd"/>
      <w:r>
        <w:t>": "string",</w:t>
      </w:r>
    </w:p>
    <w:p w14:paraId="36100CC9" w14:textId="77777777" w:rsidR="001F241E" w:rsidRDefault="001F241E" w:rsidP="001F241E">
      <w:pPr>
        <w:pStyle w:val="ListParagraph"/>
      </w:pPr>
      <w:r>
        <w:t xml:space="preserve">      "</w:t>
      </w:r>
      <w:proofErr w:type="spellStart"/>
      <w:r>
        <w:t>expiryDate</w:t>
      </w:r>
      <w:proofErr w:type="spellEnd"/>
      <w:r>
        <w:t>": {</w:t>
      </w:r>
    </w:p>
    <w:p w14:paraId="20C73B3C" w14:textId="77777777" w:rsidR="001F241E" w:rsidRDefault="001F241E" w:rsidP="001F241E">
      <w:pPr>
        <w:pStyle w:val="ListParagraph"/>
      </w:pPr>
      <w:r>
        <w:t xml:space="preserve">        "month": 0,</w:t>
      </w:r>
    </w:p>
    <w:p w14:paraId="163839D3" w14:textId="77777777" w:rsidR="001F241E" w:rsidRDefault="001F241E" w:rsidP="001F241E">
      <w:pPr>
        <w:pStyle w:val="ListParagraph"/>
      </w:pPr>
      <w:r>
        <w:t xml:space="preserve">        "year": 0</w:t>
      </w:r>
    </w:p>
    <w:p w14:paraId="060F2301" w14:textId="77777777" w:rsidR="001F241E" w:rsidRDefault="001F241E" w:rsidP="001F241E">
      <w:pPr>
        <w:pStyle w:val="ListParagraph"/>
      </w:pPr>
      <w:r>
        <w:t xml:space="preserve">      }</w:t>
      </w:r>
    </w:p>
    <w:p w14:paraId="0DBE9E8E" w14:textId="77777777" w:rsidR="001F241E" w:rsidRDefault="001F241E" w:rsidP="001F241E">
      <w:pPr>
        <w:pStyle w:val="ListParagraph"/>
      </w:pPr>
      <w:r>
        <w:t xml:space="preserve">    },</w:t>
      </w:r>
    </w:p>
    <w:p w14:paraId="64D5621C" w14:textId="77777777" w:rsidR="001F241E" w:rsidRDefault="001F241E" w:rsidP="001F241E">
      <w:pPr>
        <w:pStyle w:val="ListParagraph"/>
      </w:pPr>
      <w:r>
        <w:t xml:space="preserve">    "</w:t>
      </w:r>
      <w:proofErr w:type="spellStart"/>
      <w:r>
        <w:t>totalAuthorizedAmount</w:t>
      </w:r>
      <w:proofErr w:type="spellEnd"/>
      <w:r>
        <w:t>": 0,</w:t>
      </w:r>
    </w:p>
    <w:p w14:paraId="6921B2AC" w14:textId="77777777" w:rsidR="001F241E" w:rsidRDefault="001F241E" w:rsidP="001F241E">
      <w:pPr>
        <w:pStyle w:val="ListParagraph"/>
      </w:pPr>
      <w:r>
        <w:t xml:space="preserve">    "</w:t>
      </w:r>
      <w:proofErr w:type="spellStart"/>
      <w:r>
        <w:t>totalCapturedAmount</w:t>
      </w:r>
      <w:proofErr w:type="spellEnd"/>
      <w:r>
        <w:t>": 0,</w:t>
      </w:r>
    </w:p>
    <w:p w14:paraId="4CD05CE8" w14:textId="77777777" w:rsidR="001F241E" w:rsidRDefault="001F241E" w:rsidP="001F241E">
      <w:pPr>
        <w:pStyle w:val="ListParagraph"/>
      </w:pPr>
      <w:r>
        <w:t xml:space="preserve">    "</w:t>
      </w:r>
      <w:proofErr w:type="spellStart"/>
      <w:r>
        <w:t>totalRefundedAmount</w:t>
      </w:r>
      <w:proofErr w:type="spellEnd"/>
      <w:r>
        <w:t>": 0,</w:t>
      </w:r>
    </w:p>
    <w:p w14:paraId="708903C0" w14:textId="77777777" w:rsidR="001F241E" w:rsidRDefault="001F241E" w:rsidP="001F241E">
      <w:pPr>
        <w:pStyle w:val="ListParagraph"/>
      </w:pPr>
      <w:r>
        <w:t xml:space="preserve">    "transactions": [</w:t>
      </w:r>
    </w:p>
    <w:p w14:paraId="5361C3ED" w14:textId="77777777" w:rsidR="001F241E" w:rsidRDefault="001F241E" w:rsidP="001F241E">
      <w:pPr>
        <w:pStyle w:val="ListParagraph"/>
      </w:pPr>
      <w:r>
        <w:t xml:space="preserve">      {</w:t>
      </w:r>
    </w:p>
    <w:p w14:paraId="68A63994" w14:textId="77777777" w:rsidR="001F241E" w:rsidRDefault="001F241E" w:rsidP="001F241E">
      <w:pPr>
        <w:pStyle w:val="ListParagraph"/>
      </w:pPr>
      <w:r>
        <w:t xml:space="preserve">        "</w:t>
      </w:r>
      <w:proofErr w:type="spellStart"/>
      <w:r>
        <w:t>createdDate</w:t>
      </w:r>
      <w:proofErr w:type="spellEnd"/>
      <w:r>
        <w:t>": "2020-11-13T14:40:33.050Z",</w:t>
      </w:r>
    </w:p>
    <w:p w14:paraId="4BFBE4D7" w14:textId="77777777" w:rsidR="001F241E" w:rsidRDefault="001F241E" w:rsidP="001F241E">
      <w:pPr>
        <w:pStyle w:val="ListParagraph"/>
      </w:pPr>
      <w:r>
        <w:lastRenderedPageBreak/>
        <w:t xml:space="preserve">        "</w:t>
      </w:r>
      <w:proofErr w:type="spellStart"/>
      <w:r>
        <w:t>createdBy</w:t>
      </w:r>
      <w:proofErr w:type="spellEnd"/>
      <w:r>
        <w:t>": "string",</w:t>
      </w:r>
    </w:p>
    <w:p w14:paraId="1986F289" w14:textId="77777777" w:rsidR="001F241E" w:rsidRDefault="001F241E" w:rsidP="001F241E">
      <w:pPr>
        <w:pStyle w:val="ListParagraph"/>
      </w:pPr>
      <w:r>
        <w:t xml:space="preserve">        "</w:t>
      </w:r>
      <w:proofErr w:type="spellStart"/>
      <w:r>
        <w:t>updatedDate</w:t>
      </w:r>
      <w:proofErr w:type="spellEnd"/>
      <w:r>
        <w:t>": "2020-11-13T14:40:33.050Z",</w:t>
      </w:r>
    </w:p>
    <w:p w14:paraId="691330DB" w14:textId="77777777" w:rsidR="001F241E" w:rsidRDefault="001F241E" w:rsidP="001F241E">
      <w:pPr>
        <w:pStyle w:val="ListParagraph"/>
      </w:pPr>
      <w:r>
        <w:t xml:space="preserve">        "</w:t>
      </w:r>
      <w:proofErr w:type="spellStart"/>
      <w:r>
        <w:t>updatedBy</w:t>
      </w:r>
      <w:proofErr w:type="spellEnd"/>
      <w:r>
        <w:t>": "string",</w:t>
      </w:r>
    </w:p>
    <w:p w14:paraId="20463F84" w14:textId="77777777" w:rsidR="001F241E" w:rsidRDefault="001F241E" w:rsidP="001F241E">
      <w:pPr>
        <w:pStyle w:val="ListParagraph"/>
      </w:pPr>
      <w:r>
        <w:t xml:space="preserve">        "</w:t>
      </w:r>
      <w:proofErr w:type="spellStart"/>
      <w:r>
        <w:t>transactionId</w:t>
      </w:r>
      <w:proofErr w:type="spellEnd"/>
      <w:r>
        <w:t>": "3fa85f64-5717-4562-b3fc-2c963f66afa6",</w:t>
      </w:r>
    </w:p>
    <w:p w14:paraId="41FF6B64" w14:textId="77777777" w:rsidR="001F241E" w:rsidRDefault="001F241E" w:rsidP="001F241E">
      <w:pPr>
        <w:pStyle w:val="ListParagraph"/>
      </w:pPr>
      <w:r>
        <w:t xml:space="preserve">        "type": "Authentication",</w:t>
      </w:r>
    </w:p>
    <w:p w14:paraId="7EC7BD42" w14:textId="77777777" w:rsidR="001F241E" w:rsidRDefault="001F241E" w:rsidP="001F241E">
      <w:pPr>
        <w:pStyle w:val="ListParagraph"/>
      </w:pPr>
      <w:r>
        <w:t xml:space="preserve">        "status": "InProgress",</w:t>
      </w:r>
    </w:p>
    <w:p w14:paraId="4FB47653" w14:textId="77777777" w:rsidR="001F241E" w:rsidRDefault="001F241E" w:rsidP="001F241E">
      <w:pPr>
        <w:pStyle w:val="ListParagraph"/>
      </w:pPr>
      <w:r>
        <w:t xml:space="preserve">        "amount": 0,</w:t>
      </w:r>
    </w:p>
    <w:p w14:paraId="592C36FA" w14:textId="77777777" w:rsidR="001F241E" w:rsidRDefault="001F241E" w:rsidP="001F241E">
      <w:pPr>
        <w:pStyle w:val="ListParagraph"/>
      </w:pPr>
      <w:r>
        <w:t xml:space="preserve">        "currency": "string",</w:t>
      </w:r>
    </w:p>
    <w:p w14:paraId="1045F315" w14:textId="24776208" w:rsidR="001F241E" w:rsidRDefault="001F241E" w:rsidP="001F241E">
      <w:pPr>
        <w:pStyle w:val="ListParagraph"/>
      </w:pPr>
      <w:r>
        <w:t xml:space="preserve">        "source": "Mobile",</w:t>
      </w:r>
    </w:p>
    <w:p w14:paraId="668B336F" w14:textId="77777777" w:rsidR="001F241E" w:rsidRDefault="001F241E" w:rsidP="001F241E">
      <w:pPr>
        <w:pStyle w:val="ListParagraph"/>
      </w:pPr>
      <w:r>
        <w:t xml:space="preserve">        "</w:t>
      </w:r>
      <w:proofErr w:type="spellStart"/>
      <w:r>
        <w:t>authorizationCode</w:t>
      </w:r>
      <w:proofErr w:type="spellEnd"/>
      <w:r>
        <w:t>": "string",</w:t>
      </w:r>
    </w:p>
    <w:p w14:paraId="05411C1E" w14:textId="77777777" w:rsidR="001F241E" w:rsidRDefault="001F241E" w:rsidP="001F241E">
      <w:pPr>
        <w:pStyle w:val="ListParagraph"/>
      </w:pPr>
      <w:r>
        <w:t xml:space="preserve">        "</w:t>
      </w:r>
      <w:proofErr w:type="spellStart"/>
      <w:r>
        <w:t>rrn</w:t>
      </w:r>
      <w:proofErr w:type="spellEnd"/>
      <w:r>
        <w:t>": "string",</w:t>
      </w:r>
    </w:p>
    <w:p w14:paraId="2DE068DE" w14:textId="77777777" w:rsidR="001F241E" w:rsidRDefault="001F241E" w:rsidP="001F241E">
      <w:pPr>
        <w:pStyle w:val="ListParagraph"/>
      </w:pPr>
      <w:r>
        <w:t xml:space="preserve">        "</w:t>
      </w:r>
      <w:proofErr w:type="spellStart"/>
      <w:r>
        <w:t>paymentMethod</w:t>
      </w:r>
      <w:proofErr w:type="spellEnd"/>
      <w:r>
        <w:t>": {</w:t>
      </w:r>
    </w:p>
    <w:p w14:paraId="1523C872" w14:textId="77777777" w:rsidR="001F241E" w:rsidRDefault="001F241E" w:rsidP="001F241E">
      <w:pPr>
        <w:pStyle w:val="ListParagraph"/>
      </w:pPr>
      <w:r>
        <w:t xml:space="preserve">          "type": "Card",</w:t>
      </w:r>
    </w:p>
    <w:p w14:paraId="18CD6EF2" w14:textId="77777777" w:rsidR="001F241E" w:rsidRDefault="001F241E" w:rsidP="001F241E">
      <w:pPr>
        <w:pStyle w:val="ListParagraph"/>
      </w:pPr>
      <w:r>
        <w:t xml:space="preserve">          "brand": "string",</w:t>
      </w:r>
    </w:p>
    <w:p w14:paraId="1C25EFDD" w14:textId="77777777" w:rsidR="001F241E" w:rsidRDefault="001F241E" w:rsidP="001F241E">
      <w:pPr>
        <w:pStyle w:val="ListParagraph"/>
      </w:pPr>
      <w:r>
        <w:t xml:space="preserve">          "</w:t>
      </w:r>
      <w:proofErr w:type="spellStart"/>
      <w:r>
        <w:t>cardholderName</w:t>
      </w:r>
      <w:proofErr w:type="spellEnd"/>
      <w:r>
        <w:t>": "string",</w:t>
      </w:r>
    </w:p>
    <w:p w14:paraId="766FC2BB" w14:textId="77777777" w:rsidR="001F241E" w:rsidRDefault="001F241E" w:rsidP="001F241E">
      <w:pPr>
        <w:pStyle w:val="ListParagraph"/>
      </w:pPr>
      <w:r>
        <w:t xml:space="preserve">          "</w:t>
      </w:r>
      <w:proofErr w:type="spellStart"/>
      <w:r>
        <w:t>maskedCardNumber</w:t>
      </w:r>
      <w:proofErr w:type="spellEnd"/>
      <w:r>
        <w:t>": "string",</w:t>
      </w:r>
    </w:p>
    <w:p w14:paraId="388E6AC8" w14:textId="77777777" w:rsidR="001F241E" w:rsidRDefault="001F241E" w:rsidP="001F241E">
      <w:pPr>
        <w:pStyle w:val="ListParagraph"/>
      </w:pPr>
      <w:r>
        <w:t xml:space="preserve">          "</w:t>
      </w:r>
      <w:proofErr w:type="spellStart"/>
      <w:r>
        <w:t>expiryDate</w:t>
      </w:r>
      <w:proofErr w:type="spellEnd"/>
      <w:r>
        <w:t>": {</w:t>
      </w:r>
    </w:p>
    <w:p w14:paraId="4AA35565" w14:textId="77777777" w:rsidR="001F241E" w:rsidRDefault="001F241E" w:rsidP="001F241E">
      <w:pPr>
        <w:pStyle w:val="ListParagraph"/>
      </w:pPr>
      <w:r>
        <w:t xml:space="preserve">            "month": 0,</w:t>
      </w:r>
    </w:p>
    <w:p w14:paraId="770FDC41" w14:textId="77777777" w:rsidR="001F241E" w:rsidRDefault="001F241E" w:rsidP="001F241E">
      <w:pPr>
        <w:pStyle w:val="ListParagraph"/>
      </w:pPr>
      <w:r>
        <w:t xml:space="preserve">            "year": 0</w:t>
      </w:r>
    </w:p>
    <w:p w14:paraId="36819E47" w14:textId="77777777" w:rsidR="001F241E" w:rsidRDefault="001F241E" w:rsidP="001F241E">
      <w:pPr>
        <w:pStyle w:val="ListParagraph"/>
      </w:pPr>
      <w:r>
        <w:t xml:space="preserve">          }</w:t>
      </w:r>
    </w:p>
    <w:p w14:paraId="25A1DC97" w14:textId="77777777" w:rsidR="001F241E" w:rsidRDefault="001F241E" w:rsidP="001F241E">
      <w:pPr>
        <w:pStyle w:val="ListParagraph"/>
      </w:pPr>
      <w:r>
        <w:t xml:space="preserve">        },</w:t>
      </w:r>
    </w:p>
    <w:p w14:paraId="4D985BAE" w14:textId="77777777" w:rsidR="001F241E" w:rsidRDefault="001F241E" w:rsidP="001F241E">
      <w:pPr>
        <w:pStyle w:val="ListParagraph"/>
      </w:pPr>
      <w:r>
        <w:t xml:space="preserve">        "codes": {</w:t>
      </w:r>
    </w:p>
    <w:p w14:paraId="6901FF58" w14:textId="77777777" w:rsidR="001F241E" w:rsidRDefault="001F241E" w:rsidP="001F241E">
      <w:pPr>
        <w:pStyle w:val="ListParagraph"/>
      </w:pPr>
      <w:r>
        <w:t xml:space="preserve">          "</w:t>
      </w:r>
      <w:proofErr w:type="spellStart"/>
      <w:r>
        <w:t>acquirerCode</w:t>
      </w:r>
      <w:proofErr w:type="spellEnd"/>
      <w:r>
        <w:t>": "string",</w:t>
      </w:r>
    </w:p>
    <w:p w14:paraId="0CADCAB5" w14:textId="77777777" w:rsidR="001F241E" w:rsidRDefault="001F241E" w:rsidP="001F241E">
      <w:pPr>
        <w:pStyle w:val="ListParagraph"/>
      </w:pPr>
      <w:r>
        <w:t xml:space="preserve">          "</w:t>
      </w:r>
      <w:proofErr w:type="spellStart"/>
      <w:r>
        <w:t>acquirerMessage</w:t>
      </w:r>
      <w:proofErr w:type="spellEnd"/>
      <w:r>
        <w:t>": "string",</w:t>
      </w:r>
    </w:p>
    <w:p w14:paraId="02463F46" w14:textId="77777777" w:rsidR="001F241E" w:rsidRDefault="001F241E" w:rsidP="001F241E">
      <w:pPr>
        <w:pStyle w:val="ListParagraph"/>
      </w:pPr>
      <w:r>
        <w:t xml:space="preserve">          "</w:t>
      </w:r>
      <w:proofErr w:type="spellStart"/>
      <w:r>
        <w:t>responseCode</w:t>
      </w:r>
      <w:proofErr w:type="spellEnd"/>
      <w:r>
        <w:t>": "string",</w:t>
      </w:r>
    </w:p>
    <w:p w14:paraId="5BF618C6" w14:textId="77777777" w:rsidR="001F241E" w:rsidRDefault="001F241E" w:rsidP="001F241E">
      <w:pPr>
        <w:pStyle w:val="ListParagraph"/>
      </w:pPr>
      <w:r>
        <w:t xml:space="preserve">          "</w:t>
      </w:r>
      <w:proofErr w:type="spellStart"/>
      <w:r>
        <w:t>responseMessage</w:t>
      </w:r>
      <w:proofErr w:type="spellEnd"/>
      <w:r>
        <w:t>": "string",</w:t>
      </w:r>
    </w:p>
    <w:p w14:paraId="0B21548E" w14:textId="77777777" w:rsidR="001F241E" w:rsidRDefault="001F241E" w:rsidP="001F241E">
      <w:pPr>
        <w:pStyle w:val="ListParagraph"/>
      </w:pPr>
      <w:r>
        <w:t xml:space="preserve">          "</w:t>
      </w:r>
      <w:proofErr w:type="spellStart"/>
      <w:r>
        <w:t>detailedResponseCode</w:t>
      </w:r>
      <w:proofErr w:type="spellEnd"/>
      <w:r>
        <w:t>": "string",</w:t>
      </w:r>
    </w:p>
    <w:p w14:paraId="18B56FEE" w14:textId="77777777" w:rsidR="001F241E" w:rsidRDefault="001F241E" w:rsidP="001F241E">
      <w:pPr>
        <w:pStyle w:val="ListParagraph"/>
      </w:pPr>
      <w:r>
        <w:t xml:space="preserve">          "</w:t>
      </w:r>
      <w:proofErr w:type="spellStart"/>
      <w:r>
        <w:t>detailedResponseMessage</w:t>
      </w:r>
      <w:proofErr w:type="spellEnd"/>
      <w:r>
        <w:t>": "string"</w:t>
      </w:r>
    </w:p>
    <w:p w14:paraId="0393B49D" w14:textId="77777777" w:rsidR="001F241E" w:rsidRDefault="001F241E" w:rsidP="001F241E">
      <w:pPr>
        <w:pStyle w:val="ListParagraph"/>
      </w:pPr>
      <w:r>
        <w:t xml:space="preserve">        },</w:t>
      </w:r>
    </w:p>
    <w:p w14:paraId="54849285" w14:textId="77777777" w:rsidR="001F241E" w:rsidRDefault="001F241E" w:rsidP="001F241E">
      <w:pPr>
        <w:pStyle w:val="ListParagraph"/>
      </w:pPr>
      <w:r>
        <w:t xml:space="preserve">        "</w:t>
      </w:r>
      <w:proofErr w:type="spellStart"/>
      <w:r>
        <w:t>authenticationDetails</w:t>
      </w:r>
      <w:proofErr w:type="spellEnd"/>
      <w:r>
        <w:t>": {</w:t>
      </w:r>
    </w:p>
    <w:p w14:paraId="7CF5EDF3" w14:textId="77777777" w:rsidR="001F241E" w:rsidRDefault="001F241E" w:rsidP="001F241E">
      <w:pPr>
        <w:pStyle w:val="ListParagraph"/>
      </w:pPr>
      <w:r>
        <w:t xml:space="preserve">          "</w:t>
      </w:r>
      <w:proofErr w:type="spellStart"/>
      <w:r>
        <w:t>acsEci</w:t>
      </w:r>
      <w:proofErr w:type="spellEnd"/>
      <w:r>
        <w:t>": "string",</w:t>
      </w:r>
    </w:p>
    <w:p w14:paraId="01B68A3A" w14:textId="77777777" w:rsidR="001F241E" w:rsidRDefault="001F241E" w:rsidP="001F241E">
      <w:pPr>
        <w:pStyle w:val="ListParagraph"/>
      </w:pPr>
      <w:r>
        <w:t xml:space="preserve">          "</w:t>
      </w:r>
      <w:proofErr w:type="spellStart"/>
      <w:r>
        <w:t>authenticationToken</w:t>
      </w:r>
      <w:proofErr w:type="spellEnd"/>
      <w:r>
        <w:t>": "string",</w:t>
      </w:r>
    </w:p>
    <w:p w14:paraId="52E18BCA" w14:textId="77777777" w:rsidR="001F241E" w:rsidRDefault="001F241E" w:rsidP="001F241E">
      <w:pPr>
        <w:pStyle w:val="ListParagraph"/>
      </w:pPr>
      <w:r>
        <w:t xml:space="preserve">          "</w:t>
      </w:r>
      <w:proofErr w:type="spellStart"/>
      <w:r>
        <w:t>paResStatus</w:t>
      </w:r>
      <w:proofErr w:type="spellEnd"/>
      <w:r>
        <w:t>": "string",</w:t>
      </w:r>
    </w:p>
    <w:p w14:paraId="31BCB17B" w14:textId="77777777" w:rsidR="001F241E" w:rsidRDefault="001F241E" w:rsidP="001F241E">
      <w:pPr>
        <w:pStyle w:val="ListParagraph"/>
      </w:pPr>
      <w:r>
        <w:t xml:space="preserve">          "</w:t>
      </w:r>
      <w:proofErr w:type="spellStart"/>
      <w:r>
        <w:t>veResEnrolled</w:t>
      </w:r>
      <w:proofErr w:type="spellEnd"/>
      <w:r>
        <w:t>": "string",</w:t>
      </w:r>
    </w:p>
    <w:p w14:paraId="2EF19825" w14:textId="77777777" w:rsidR="001F241E" w:rsidRDefault="001F241E" w:rsidP="001F241E">
      <w:pPr>
        <w:pStyle w:val="ListParagraph"/>
      </w:pPr>
      <w:r>
        <w:t xml:space="preserve">          "</w:t>
      </w:r>
      <w:proofErr w:type="spellStart"/>
      <w:r>
        <w:t>xid</w:t>
      </w:r>
      <w:proofErr w:type="spellEnd"/>
      <w:r>
        <w:t>": "string",</w:t>
      </w:r>
    </w:p>
    <w:p w14:paraId="0566A2D4" w14:textId="77777777" w:rsidR="001F241E" w:rsidRDefault="001F241E" w:rsidP="001F241E">
      <w:pPr>
        <w:pStyle w:val="ListParagraph"/>
      </w:pPr>
      <w:r>
        <w:t xml:space="preserve">          "</w:t>
      </w:r>
      <w:proofErr w:type="spellStart"/>
      <w:r>
        <w:t>accountAuthenticationValue</w:t>
      </w:r>
      <w:proofErr w:type="spellEnd"/>
      <w:r>
        <w:t>": "string",</w:t>
      </w:r>
    </w:p>
    <w:p w14:paraId="4D815B42" w14:textId="77777777" w:rsidR="001F241E" w:rsidRDefault="001F241E" w:rsidP="001F241E">
      <w:pPr>
        <w:pStyle w:val="ListParagraph"/>
      </w:pPr>
      <w:r>
        <w:t xml:space="preserve">          "</w:t>
      </w:r>
      <w:proofErr w:type="spellStart"/>
      <w:r>
        <w:t>proofXml</w:t>
      </w:r>
      <w:proofErr w:type="spellEnd"/>
      <w:r>
        <w:t>": "string"</w:t>
      </w:r>
    </w:p>
    <w:p w14:paraId="7696CE50" w14:textId="77777777" w:rsidR="001F241E" w:rsidRDefault="001F241E" w:rsidP="001F241E">
      <w:pPr>
        <w:pStyle w:val="ListParagraph"/>
      </w:pPr>
      <w:r>
        <w:t xml:space="preserve">        }</w:t>
      </w:r>
    </w:p>
    <w:p w14:paraId="1275BD04" w14:textId="77777777" w:rsidR="001F241E" w:rsidRDefault="001F241E" w:rsidP="001F241E">
      <w:pPr>
        <w:pStyle w:val="ListParagraph"/>
      </w:pPr>
      <w:r>
        <w:t xml:space="preserve">      }</w:t>
      </w:r>
    </w:p>
    <w:p w14:paraId="49E0EFEF" w14:textId="77777777" w:rsidR="001F241E" w:rsidRDefault="001F241E" w:rsidP="001F241E">
      <w:pPr>
        <w:pStyle w:val="ListParagraph"/>
      </w:pPr>
      <w:r>
        <w:t xml:space="preserve">    ]</w:t>
      </w:r>
    </w:p>
    <w:p w14:paraId="59FC1E08" w14:textId="5561877A" w:rsidR="001F241E" w:rsidRDefault="001F241E" w:rsidP="001F241E">
      <w:pPr>
        <w:pStyle w:val="ListParagraph"/>
      </w:pPr>
      <w:r>
        <w:t xml:space="preserve">  }</w:t>
      </w:r>
    </w:p>
    <w:p w14:paraId="16E1CA35" w14:textId="77777777" w:rsidR="00065DFC" w:rsidRDefault="00065DFC" w:rsidP="00AE33BC"/>
    <w:p w14:paraId="6B3B692E" w14:textId="648A7ADF" w:rsidR="00C83165" w:rsidRDefault="00C83165" w:rsidP="00C83165">
      <w:pPr>
        <w:pStyle w:val="Heading3"/>
        <w:numPr>
          <w:ilvl w:val="2"/>
          <w:numId w:val="45"/>
        </w:numPr>
      </w:pPr>
      <w:bookmarkStart w:id="98" w:name="_Toc67583119"/>
      <w:r>
        <w:t>SDK Debug Logging System:</w:t>
      </w:r>
      <w:bookmarkEnd w:id="98"/>
    </w:p>
    <w:p w14:paraId="2F98AF81" w14:textId="0F91B052" w:rsidR="00C83165" w:rsidRDefault="00C83165" w:rsidP="00C83165"/>
    <w:p w14:paraId="63260610" w14:textId="4D660B2C" w:rsidR="00C83165" w:rsidRDefault="005F117D" w:rsidP="00C83165">
      <w:r>
        <w:lastRenderedPageBreak/>
        <w:t>- If you’re application has Debug Configuration, SDK Logs all the requests, Responses, and steps in the application.</w:t>
      </w:r>
    </w:p>
    <w:p w14:paraId="7B3B8CD8" w14:textId="33913D64" w:rsidR="005F117D" w:rsidRDefault="005F117D" w:rsidP="00C83165">
      <w:r>
        <w:t>- On the Release Configuration SDK does not logs anything.</w:t>
      </w:r>
    </w:p>
    <w:p w14:paraId="0C01212C" w14:textId="488E3D15" w:rsidR="005F117D" w:rsidRDefault="005F117D" w:rsidP="00C83165">
      <w:r>
        <w:t>- You can get the device Logs file from XCode</w:t>
      </w:r>
    </w:p>
    <w:p w14:paraId="6BC04A9F" w14:textId="50A1BA86" w:rsidR="005F117D" w:rsidRDefault="005F117D" w:rsidP="00C83165">
      <w:pPr>
        <w:rPr>
          <w:rFonts w:asciiTheme="minorHAnsi" w:hAnsiTheme="minorHAnsi" w:cstheme="minorHAnsi"/>
          <w:b/>
          <w:bCs/>
          <w:color w:val="000000"/>
        </w:rPr>
      </w:pPr>
      <w:r>
        <w:t xml:space="preserve">-For retrieving just SDK logs, you can Filter with Keyword </w:t>
      </w:r>
      <w:proofErr w:type="spellStart"/>
      <w:proofErr w:type="gramStart"/>
      <w:r>
        <w:rPr>
          <w:rFonts w:ascii="Menlo" w:hAnsi="Menlo" w:cs="Menlo"/>
          <w:b/>
          <w:bCs/>
          <w:color w:val="000000"/>
          <w:sz w:val="24"/>
          <w:szCs w:val="24"/>
        </w:rPr>
        <w:t>GeideaPaymentSDK</w:t>
      </w:r>
      <w:proofErr w:type="spellEnd"/>
      <w:r w:rsidR="00D1465C">
        <w:rPr>
          <w:rFonts w:ascii="Menlo" w:hAnsi="Menlo" w:cs="Menlo"/>
          <w:b/>
          <w:bCs/>
          <w:color w:val="000000"/>
          <w:sz w:val="24"/>
          <w:szCs w:val="24"/>
        </w:rPr>
        <w:t xml:space="preserve"> </w:t>
      </w:r>
      <w:r>
        <w:rPr>
          <w:rFonts w:ascii="Menlo" w:hAnsi="Menlo" w:cs="Menlo"/>
          <w:b/>
          <w:bCs/>
          <w:color w:val="000000"/>
          <w:sz w:val="24"/>
          <w:szCs w:val="24"/>
        </w:rPr>
        <w:t>:</w:t>
      </w:r>
      <w:proofErr w:type="gramEnd"/>
      <w:r>
        <w:rPr>
          <w:rFonts w:ascii="Menlo" w:hAnsi="Menlo" w:cs="Menlo"/>
          <w:b/>
          <w:bCs/>
          <w:color w:val="000000"/>
          <w:sz w:val="24"/>
          <w:szCs w:val="24"/>
        </w:rPr>
        <w:t xml:space="preserve">: </w:t>
      </w:r>
      <w:r>
        <w:rPr>
          <w:rFonts w:asciiTheme="minorHAnsi" w:hAnsiTheme="minorHAnsi" w:cstheme="minorHAnsi"/>
          <w:color w:val="000000"/>
        </w:rPr>
        <w:t xml:space="preserve">or a particular Topic as </w:t>
      </w:r>
      <w:r>
        <w:rPr>
          <w:rFonts w:ascii="Menlo" w:hAnsi="Menlo" w:cs="Menlo"/>
          <w:b/>
          <w:bCs/>
          <w:color w:val="000000"/>
          <w:sz w:val="24"/>
          <w:szCs w:val="24"/>
        </w:rPr>
        <w:t xml:space="preserve">Pay With </w:t>
      </w:r>
      <w:proofErr w:type="spellStart"/>
      <w:r>
        <w:rPr>
          <w:rFonts w:ascii="Menlo" w:hAnsi="Menlo" w:cs="Menlo"/>
          <w:b/>
          <w:bCs/>
          <w:color w:val="000000"/>
          <w:sz w:val="24"/>
          <w:szCs w:val="24"/>
        </w:rPr>
        <w:t>Geidea</w:t>
      </w:r>
      <w:proofErr w:type="spellEnd"/>
      <w:r>
        <w:rPr>
          <w:rFonts w:ascii="Menlo" w:hAnsi="Menlo" w:cs="Menlo"/>
          <w:b/>
          <w:bCs/>
          <w:color w:val="000000"/>
          <w:sz w:val="24"/>
          <w:szCs w:val="24"/>
        </w:rPr>
        <w:t xml:space="preserve"> Form</w:t>
      </w:r>
      <w:r>
        <w:rPr>
          <w:rFonts w:asciiTheme="minorHAnsi" w:hAnsiTheme="minorHAnsi" w:cstheme="minorHAnsi"/>
          <w:b/>
          <w:bCs/>
          <w:color w:val="000000"/>
        </w:rPr>
        <w:t>.</w:t>
      </w:r>
    </w:p>
    <w:p w14:paraId="194E2AE5" w14:textId="42F65C2A" w:rsidR="005F117D" w:rsidRDefault="005F117D" w:rsidP="00C83165">
      <w:pPr>
        <w:rPr>
          <w:rFonts w:asciiTheme="minorHAnsi" w:hAnsiTheme="minorHAnsi" w:cstheme="minorHAnsi"/>
          <w:color w:val="000000"/>
        </w:rPr>
      </w:pPr>
    </w:p>
    <w:p w14:paraId="13093D89" w14:textId="4D4F660C" w:rsidR="00C83165" w:rsidRDefault="005F117D" w:rsidP="005F117D">
      <w:pPr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Log Example:</w:t>
      </w:r>
    </w:p>
    <w:p w14:paraId="7A0AC55B" w14:textId="0A421C96" w:rsidR="005F117D" w:rsidRDefault="005F117D" w:rsidP="005F117D">
      <w:pPr>
        <w:rPr>
          <w:rFonts w:asciiTheme="minorHAnsi" w:hAnsiTheme="minorHAnsi" w:cstheme="minorHAnsi"/>
          <w:color w:val="000000"/>
        </w:rPr>
      </w:pPr>
    </w:p>
    <w:p w14:paraId="2BFAABD7" w14:textId="77777777" w:rsidR="005F117D" w:rsidRDefault="005F117D" w:rsidP="005F117D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b/>
          <w:bCs/>
          <w:color w:val="000000"/>
          <w:sz w:val="24"/>
          <w:szCs w:val="24"/>
        </w:rPr>
      </w:pPr>
      <w:proofErr w:type="spellStart"/>
      <w:proofErr w:type="gramStart"/>
      <w:r>
        <w:rPr>
          <w:rFonts w:ascii="Menlo" w:hAnsi="Menlo" w:cs="Menlo"/>
          <w:b/>
          <w:bCs/>
          <w:color w:val="000000"/>
          <w:sz w:val="24"/>
          <w:szCs w:val="24"/>
        </w:rPr>
        <w:t>GeideaPaymentSDK</w:t>
      </w:r>
      <w:proofErr w:type="spellEnd"/>
      <w:r>
        <w:rPr>
          <w:rFonts w:ascii="Menlo" w:hAnsi="Menlo" w:cs="Menlo"/>
          <w:b/>
          <w:bCs/>
          <w:color w:val="000000"/>
          <w:sz w:val="24"/>
          <w:szCs w:val="24"/>
        </w:rPr>
        <w:t xml:space="preserve"> :</w:t>
      </w:r>
      <w:proofErr w:type="gramEnd"/>
      <w:r>
        <w:rPr>
          <w:rFonts w:ascii="Menlo" w:hAnsi="Menlo" w:cs="Menlo"/>
          <w:b/>
          <w:bCs/>
          <w:color w:val="000000"/>
          <w:sz w:val="24"/>
          <w:szCs w:val="24"/>
        </w:rPr>
        <w:t xml:space="preserve">: ******** Pay With </w:t>
      </w:r>
      <w:proofErr w:type="spellStart"/>
      <w:r>
        <w:rPr>
          <w:rFonts w:ascii="Menlo" w:hAnsi="Menlo" w:cs="Menlo"/>
          <w:b/>
          <w:bCs/>
          <w:color w:val="000000"/>
          <w:sz w:val="24"/>
          <w:szCs w:val="24"/>
        </w:rPr>
        <w:t>Geidea</w:t>
      </w:r>
      <w:proofErr w:type="spellEnd"/>
      <w:r>
        <w:rPr>
          <w:rFonts w:ascii="Menlo" w:hAnsi="Menlo" w:cs="Menlo"/>
          <w:b/>
          <w:bCs/>
          <w:color w:val="000000"/>
          <w:sz w:val="24"/>
          <w:szCs w:val="24"/>
        </w:rPr>
        <w:t xml:space="preserve"> Form ********</w:t>
      </w:r>
    </w:p>
    <w:p w14:paraId="4A9F0EC7" w14:textId="77777777" w:rsidR="005F117D" w:rsidRDefault="005F117D" w:rsidP="005F117D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b/>
          <w:bCs/>
          <w:color w:val="000000"/>
          <w:sz w:val="24"/>
          <w:szCs w:val="24"/>
        </w:rPr>
      </w:pPr>
      <w:proofErr w:type="spellStart"/>
      <w:proofErr w:type="gramStart"/>
      <w:r>
        <w:rPr>
          <w:rFonts w:ascii="Menlo" w:hAnsi="Menlo" w:cs="Menlo"/>
          <w:b/>
          <w:bCs/>
          <w:color w:val="000000"/>
          <w:sz w:val="24"/>
          <w:szCs w:val="24"/>
        </w:rPr>
        <w:t>GeideaPaymentSDK</w:t>
      </w:r>
      <w:proofErr w:type="spellEnd"/>
      <w:r>
        <w:rPr>
          <w:rFonts w:ascii="Menlo" w:hAnsi="Menlo" w:cs="Menlo"/>
          <w:b/>
          <w:bCs/>
          <w:color w:val="000000"/>
          <w:sz w:val="24"/>
          <w:szCs w:val="24"/>
        </w:rPr>
        <w:t xml:space="preserve"> :</w:t>
      </w:r>
      <w:proofErr w:type="gramEnd"/>
      <w:r>
        <w:rPr>
          <w:rFonts w:ascii="Menlo" w:hAnsi="Menlo" w:cs="Menlo"/>
          <w:b/>
          <w:bCs/>
          <w:color w:val="000000"/>
          <w:sz w:val="24"/>
          <w:szCs w:val="24"/>
        </w:rPr>
        <w:t xml:space="preserve">: ******** SETUP </w:t>
      </w:r>
      <w:proofErr w:type="spellStart"/>
      <w:r>
        <w:rPr>
          <w:rFonts w:ascii="Menlo" w:hAnsi="Menlo" w:cs="Menlo"/>
          <w:b/>
          <w:bCs/>
          <w:color w:val="000000"/>
          <w:sz w:val="24"/>
          <w:szCs w:val="24"/>
        </w:rPr>
        <w:t>ApplePay</w:t>
      </w:r>
      <w:proofErr w:type="spellEnd"/>
      <w:r>
        <w:rPr>
          <w:rFonts w:ascii="Menlo" w:hAnsi="Menlo" w:cs="Menlo"/>
          <w:b/>
          <w:bCs/>
          <w:color w:val="000000"/>
          <w:sz w:val="24"/>
          <w:szCs w:val="24"/>
        </w:rPr>
        <w:t xml:space="preserve"> ********</w:t>
      </w:r>
    </w:p>
    <w:p w14:paraId="67FDD348" w14:textId="6458BA87" w:rsidR="00C83165" w:rsidRPr="00871365" w:rsidRDefault="005F117D" w:rsidP="00871365">
      <w:pPr>
        <w:rPr>
          <w:rFonts w:asciiTheme="minorHAnsi" w:hAnsiTheme="minorHAnsi" w:cstheme="minorHAnsi"/>
          <w:color w:val="000000"/>
        </w:rPr>
      </w:pPr>
      <w:proofErr w:type="spellStart"/>
      <w:proofErr w:type="gramStart"/>
      <w:r>
        <w:rPr>
          <w:rFonts w:ascii="Menlo" w:hAnsi="Menlo" w:cs="Menlo"/>
          <w:b/>
          <w:bCs/>
          <w:color w:val="000000"/>
          <w:sz w:val="24"/>
          <w:szCs w:val="24"/>
        </w:rPr>
        <w:t>GeideaPaymentSDK</w:t>
      </w:r>
      <w:proofErr w:type="spellEnd"/>
      <w:r>
        <w:rPr>
          <w:rFonts w:ascii="Menlo" w:hAnsi="Menlo" w:cs="Menlo"/>
          <w:b/>
          <w:bCs/>
          <w:color w:val="000000"/>
          <w:sz w:val="24"/>
          <w:szCs w:val="24"/>
        </w:rPr>
        <w:t xml:space="preserve"> :</w:t>
      </w:r>
      <w:proofErr w:type="gramEnd"/>
      <w:r>
        <w:rPr>
          <w:rFonts w:ascii="Menlo" w:hAnsi="Menlo" w:cs="Menlo"/>
          <w:b/>
          <w:bCs/>
          <w:color w:val="000000"/>
          <w:sz w:val="24"/>
          <w:szCs w:val="24"/>
        </w:rPr>
        <w:t>: ******** GET Card Logo ********</w:t>
      </w:r>
    </w:p>
    <w:p w14:paraId="196708F1" w14:textId="7A73445F" w:rsidR="00C3668C" w:rsidRPr="00C3668C" w:rsidRDefault="00C3668C" w:rsidP="00C3668C">
      <w:pPr>
        <w:pStyle w:val="Heading2"/>
      </w:pPr>
    </w:p>
    <w:p w14:paraId="4C2D7E90" w14:textId="4F58B6BB" w:rsidR="00823A7B" w:rsidRDefault="007F58D7" w:rsidP="00062007">
      <w:pPr>
        <w:pStyle w:val="Heading2"/>
        <w:numPr>
          <w:ilvl w:val="1"/>
          <w:numId w:val="8"/>
        </w:numPr>
      </w:pPr>
      <w:bookmarkStart w:id="99" w:name="_Toc67583120"/>
      <w:r>
        <w:rPr>
          <w:lang w:val="en-US"/>
        </w:rPr>
        <w:t>F</w:t>
      </w:r>
      <w:r w:rsidR="004C673F">
        <w:rPr>
          <w:lang w:val="en-US"/>
        </w:rPr>
        <w:t xml:space="preserve">ield </w:t>
      </w:r>
      <w:r w:rsidR="00490FA7">
        <w:rPr>
          <w:lang w:val="en-US"/>
        </w:rPr>
        <w:t>specification (</w:t>
      </w:r>
      <w:r w:rsidR="0050714A">
        <w:rPr>
          <w:lang w:val="en-US"/>
        </w:rPr>
        <w:t>data dictionary)</w:t>
      </w:r>
      <w:bookmarkEnd w:id="99"/>
    </w:p>
    <w:p w14:paraId="6D741267" w14:textId="18F2FB92" w:rsidR="008C3FB2" w:rsidRDefault="008C3FB2" w:rsidP="008C3FB2"/>
    <w:tbl>
      <w:tblPr>
        <w:tblStyle w:val="GridTable5Dark-Accent311"/>
        <w:tblW w:w="9180" w:type="dxa"/>
        <w:tblLook w:val="04A0" w:firstRow="1" w:lastRow="0" w:firstColumn="1" w:lastColumn="0" w:noHBand="0" w:noVBand="1"/>
      </w:tblPr>
      <w:tblGrid>
        <w:gridCol w:w="3138"/>
        <w:gridCol w:w="1613"/>
        <w:gridCol w:w="1371"/>
        <w:gridCol w:w="1529"/>
        <w:gridCol w:w="1529"/>
      </w:tblGrid>
      <w:tr w:rsidR="009B5D08" w14:paraId="17134CA0" w14:textId="68A087DA" w:rsidTr="001F24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8" w:type="dxa"/>
          </w:tcPr>
          <w:p w14:paraId="0C3E4E19" w14:textId="2C74C9A4" w:rsidR="005667A1" w:rsidRDefault="005667A1" w:rsidP="00202AD3">
            <w:pPr>
              <w:spacing w:before="120" w:line="240" w:lineRule="auto"/>
              <w:jc w:val="center"/>
            </w:pPr>
            <w:r>
              <w:t>Parameter name</w:t>
            </w:r>
          </w:p>
        </w:tc>
        <w:tc>
          <w:tcPr>
            <w:tcW w:w="1613" w:type="dxa"/>
          </w:tcPr>
          <w:p w14:paraId="4D46D9A4" w14:textId="50B9A04F" w:rsidR="005667A1" w:rsidRDefault="005667A1" w:rsidP="00202AD3">
            <w:pPr>
              <w:spacing w:before="12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371" w:type="dxa"/>
          </w:tcPr>
          <w:p w14:paraId="32184A23" w14:textId="27EEF3FC" w:rsidR="005667A1" w:rsidRDefault="005667A1" w:rsidP="00202AD3">
            <w:pPr>
              <w:spacing w:before="12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529" w:type="dxa"/>
          </w:tcPr>
          <w:p w14:paraId="68E0E738" w14:textId="088D2D91" w:rsidR="005667A1" w:rsidRDefault="005667A1" w:rsidP="00202AD3">
            <w:pPr>
              <w:spacing w:before="12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Validations</w:t>
            </w:r>
          </w:p>
        </w:tc>
        <w:tc>
          <w:tcPr>
            <w:tcW w:w="1529" w:type="dxa"/>
          </w:tcPr>
          <w:p w14:paraId="71889C3F" w14:textId="5D38E1BD" w:rsidR="005667A1" w:rsidRDefault="005667A1" w:rsidP="00202AD3">
            <w:pPr>
              <w:spacing w:before="12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Optionality</w:t>
            </w:r>
          </w:p>
        </w:tc>
      </w:tr>
      <w:tr w:rsidR="009B5D08" w14:paraId="7E3E1834" w14:textId="39D22143" w:rsidTr="001F24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8" w:type="dxa"/>
          </w:tcPr>
          <w:p w14:paraId="5A6F6493" w14:textId="11F1B9EA" w:rsidR="005667A1" w:rsidRPr="00C20A3F" w:rsidRDefault="009950CC" w:rsidP="00842A36">
            <w:pPr>
              <w:spacing w:before="120"/>
              <w:jc w:val="center"/>
            </w:pPr>
            <w:proofErr w:type="spellStart"/>
            <w:r w:rsidRPr="00C20A3F">
              <w:t>merchantKey</w:t>
            </w:r>
            <w:proofErr w:type="spellEnd"/>
          </w:p>
        </w:tc>
        <w:tc>
          <w:tcPr>
            <w:tcW w:w="1613" w:type="dxa"/>
          </w:tcPr>
          <w:p w14:paraId="7E723C0E" w14:textId="7E40BFA1" w:rsidR="005667A1" w:rsidRDefault="0064642A" w:rsidP="00842A36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Merchant ID assigned to you from </w:t>
            </w:r>
            <w:proofErr w:type="spellStart"/>
            <w:r>
              <w:t>Geidea</w:t>
            </w:r>
            <w:proofErr w:type="spellEnd"/>
          </w:p>
        </w:tc>
        <w:tc>
          <w:tcPr>
            <w:tcW w:w="1371" w:type="dxa"/>
          </w:tcPr>
          <w:p w14:paraId="7F76F16C" w14:textId="07927D60" w:rsidR="005667A1" w:rsidRDefault="00F4723F" w:rsidP="00842A36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529" w:type="dxa"/>
          </w:tcPr>
          <w:p w14:paraId="1118C4AF" w14:textId="4C98C738" w:rsidR="005667A1" w:rsidRDefault="001D79FE" w:rsidP="001D79FE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Must be a GUID and at least 3 characters long</w:t>
            </w:r>
          </w:p>
        </w:tc>
        <w:tc>
          <w:tcPr>
            <w:tcW w:w="1529" w:type="dxa"/>
          </w:tcPr>
          <w:p w14:paraId="4D52D471" w14:textId="784A40DA" w:rsidR="005667A1" w:rsidRDefault="00F31C0F" w:rsidP="00842A36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Mandatory</w:t>
            </w:r>
          </w:p>
        </w:tc>
      </w:tr>
      <w:tr w:rsidR="001B00C2" w14:paraId="41D94314" w14:textId="28F44F1B" w:rsidTr="001F241E">
        <w:trPr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8" w:type="dxa"/>
          </w:tcPr>
          <w:p w14:paraId="2F3390A8" w14:textId="0262FCB0" w:rsidR="001B00C2" w:rsidRPr="00C20A3F" w:rsidRDefault="00E247B4" w:rsidP="001B00C2">
            <w:pPr>
              <w:spacing w:before="120"/>
              <w:jc w:val="center"/>
            </w:pPr>
            <w:r w:rsidRPr="00C20A3F">
              <w:t>a</w:t>
            </w:r>
            <w:r w:rsidR="001B00C2" w:rsidRPr="00C20A3F">
              <w:t>mount</w:t>
            </w:r>
          </w:p>
        </w:tc>
        <w:tc>
          <w:tcPr>
            <w:tcW w:w="1613" w:type="dxa"/>
          </w:tcPr>
          <w:p w14:paraId="684149FB" w14:textId="1989B159" w:rsidR="001B00C2" w:rsidRDefault="001B00C2" w:rsidP="001B00C2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55B5">
              <w:t>Transaction amount</w:t>
            </w:r>
          </w:p>
        </w:tc>
        <w:tc>
          <w:tcPr>
            <w:tcW w:w="1371" w:type="dxa"/>
          </w:tcPr>
          <w:p w14:paraId="2BC010EE" w14:textId="3AF58407" w:rsidR="001B00C2" w:rsidRDefault="001B00C2" w:rsidP="001B00C2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1529" w:type="dxa"/>
          </w:tcPr>
          <w:p w14:paraId="02563FC6" w14:textId="7E9AF25E" w:rsidR="001B00C2" w:rsidRDefault="001B00C2" w:rsidP="001B00C2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Must be decimal, greater than 0</w:t>
            </w:r>
          </w:p>
        </w:tc>
        <w:tc>
          <w:tcPr>
            <w:tcW w:w="1529" w:type="dxa"/>
          </w:tcPr>
          <w:p w14:paraId="3F8B8265" w14:textId="53A6F1B1" w:rsidR="001B00C2" w:rsidRDefault="001B00C2" w:rsidP="001B00C2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Mandatory</w:t>
            </w:r>
          </w:p>
        </w:tc>
      </w:tr>
      <w:tr w:rsidR="001B00C2" w14:paraId="6B0F57B1" w14:textId="6871DA9E" w:rsidTr="001F24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8" w:type="dxa"/>
          </w:tcPr>
          <w:p w14:paraId="46EF404B" w14:textId="3D0CB55F" w:rsidR="001B00C2" w:rsidRPr="00C20A3F" w:rsidRDefault="00E247B4" w:rsidP="001B00C2">
            <w:pPr>
              <w:spacing w:before="120"/>
              <w:jc w:val="center"/>
            </w:pPr>
            <w:r w:rsidRPr="00C20A3F">
              <w:t>c</w:t>
            </w:r>
            <w:r w:rsidR="001B00C2" w:rsidRPr="00C20A3F">
              <w:t>urrency</w:t>
            </w:r>
          </w:p>
        </w:tc>
        <w:tc>
          <w:tcPr>
            <w:tcW w:w="1613" w:type="dxa"/>
          </w:tcPr>
          <w:p w14:paraId="30F4688D" w14:textId="2D221AC2" w:rsidR="0092476C" w:rsidRDefault="0092476C" w:rsidP="001B00C2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Currency of the amount</w:t>
            </w:r>
            <w:r w:rsidR="0016540B">
              <w:t>, standard:</w:t>
            </w:r>
            <w:r>
              <w:t xml:space="preserve"> </w:t>
            </w:r>
          </w:p>
          <w:p w14:paraId="6382488C" w14:textId="0515D0B5" w:rsidR="001B00C2" w:rsidRDefault="001B00C2" w:rsidP="001B00C2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BFA">
              <w:t>ISO 4712 currency code</w:t>
            </w:r>
          </w:p>
        </w:tc>
        <w:tc>
          <w:tcPr>
            <w:tcW w:w="1371" w:type="dxa"/>
          </w:tcPr>
          <w:p w14:paraId="182611C2" w14:textId="24A147B0" w:rsidR="001B00C2" w:rsidRDefault="001B00C2" w:rsidP="001B00C2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0040">
              <w:t>String</w:t>
            </w:r>
          </w:p>
        </w:tc>
        <w:tc>
          <w:tcPr>
            <w:tcW w:w="1529" w:type="dxa"/>
          </w:tcPr>
          <w:p w14:paraId="0783EC5D" w14:textId="526F9AE7" w:rsidR="001B00C2" w:rsidRDefault="001B00C2" w:rsidP="001B00C2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Must be 3 characters long</w:t>
            </w:r>
          </w:p>
        </w:tc>
        <w:tc>
          <w:tcPr>
            <w:tcW w:w="1529" w:type="dxa"/>
          </w:tcPr>
          <w:p w14:paraId="72DCDBB4" w14:textId="620E236A" w:rsidR="001B00C2" w:rsidRDefault="001B00C2" w:rsidP="001B00C2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Mandatory</w:t>
            </w:r>
          </w:p>
        </w:tc>
      </w:tr>
      <w:tr w:rsidR="001B00C2" w14:paraId="7A0A44AE" w14:textId="7BA15ECD" w:rsidTr="001F241E">
        <w:trPr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8" w:type="dxa"/>
          </w:tcPr>
          <w:p w14:paraId="46A40C13" w14:textId="554C03CE" w:rsidR="001B00C2" w:rsidRPr="00C20A3F" w:rsidRDefault="00E247B4" w:rsidP="001B00C2">
            <w:pPr>
              <w:spacing w:before="120"/>
              <w:jc w:val="center"/>
            </w:pPr>
            <w:proofErr w:type="spellStart"/>
            <w:r w:rsidRPr="00C20A3F">
              <w:t>c</w:t>
            </w:r>
            <w:r w:rsidR="001B00C2" w:rsidRPr="00C20A3F">
              <w:t>allbackURL</w:t>
            </w:r>
            <w:proofErr w:type="spellEnd"/>
          </w:p>
        </w:tc>
        <w:tc>
          <w:tcPr>
            <w:tcW w:w="1613" w:type="dxa"/>
          </w:tcPr>
          <w:p w14:paraId="1E70089A" w14:textId="1C2C5E93" w:rsidR="001B00C2" w:rsidRDefault="0090325A" w:rsidP="001B00C2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325A">
              <w:t xml:space="preserve">The response with order </w:t>
            </w:r>
            <w:r w:rsidR="00D02591">
              <w:t>details</w:t>
            </w:r>
            <w:r w:rsidRPr="0090325A">
              <w:t>, will be returned to this URL</w:t>
            </w:r>
          </w:p>
        </w:tc>
        <w:tc>
          <w:tcPr>
            <w:tcW w:w="1371" w:type="dxa"/>
          </w:tcPr>
          <w:p w14:paraId="4B06AB4D" w14:textId="178A735E" w:rsidR="001B00C2" w:rsidRDefault="001B00C2" w:rsidP="001B00C2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0040">
              <w:t>String</w:t>
            </w:r>
          </w:p>
        </w:tc>
        <w:tc>
          <w:tcPr>
            <w:tcW w:w="1529" w:type="dxa"/>
          </w:tcPr>
          <w:p w14:paraId="59E67B05" w14:textId="0DA0112A" w:rsidR="001B00C2" w:rsidRDefault="001B00C2" w:rsidP="001B00C2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Must be a valid URL and to have a</w:t>
            </w:r>
            <w:r w:rsidR="00B743E3">
              <w:t>n</w:t>
            </w:r>
            <w:r>
              <w:t xml:space="preserve"> HTTPS protocol</w:t>
            </w:r>
          </w:p>
        </w:tc>
        <w:tc>
          <w:tcPr>
            <w:tcW w:w="1529" w:type="dxa"/>
          </w:tcPr>
          <w:p w14:paraId="78BEE604" w14:textId="1A577FA3" w:rsidR="001B00C2" w:rsidRDefault="001B00C2" w:rsidP="001B00C2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Optional</w:t>
            </w:r>
          </w:p>
        </w:tc>
      </w:tr>
      <w:tr w:rsidR="001B00C2" w14:paraId="64D37896" w14:textId="25F5BA9D" w:rsidTr="001F24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8" w:type="dxa"/>
          </w:tcPr>
          <w:p w14:paraId="76F9CD8E" w14:textId="4D5D3914" w:rsidR="001B00C2" w:rsidRPr="00C20A3F" w:rsidRDefault="00E247B4" w:rsidP="001B00C2">
            <w:pPr>
              <w:spacing w:before="120"/>
              <w:jc w:val="center"/>
            </w:pPr>
            <w:proofErr w:type="spellStart"/>
            <w:r w:rsidRPr="00C20A3F">
              <w:t>m</w:t>
            </w:r>
            <w:r w:rsidR="001B00C2" w:rsidRPr="00C20A3F">
              <w:t>erchantReferenceID</w:t>
            </w:r>
            <w:proofErr w:type="spellEnd"/>
          </w:p>
        </w:tc>
        <w:tc>
          <w:tcPr>
            <w:tcW w:w="1613" w:type="dxa"/>
          </w:tcPr>
          <w:p w14:paraId="684FB4A6" w14:textId="56931F32" w:rsidR="001B00C2" w:rsidRDefault="002000C5" w:rsidP="001B00C2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 this as your unique reference for each transaction</w:t>
            </w:r>
          </w:p>
        </w:tc>
        <w:tc>
          <w:tcPr>
            <w:tcW w:w="1371" w:type="dxa"/>
          </w:tcPr>
          <w:p w14:paraId="54D22C14" w14:textId="6FA42106" w:rsidR="001B00C2" w:rsidRDefault="001B00C2" w:rsidP="001B00C2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0040">
              <w:t>String</w:t>
            </w:r>
          </w:p>
        </w:tc>
        <w:tc>
          <w:tcPr>
            <w:tcW w:w="1529" w:type="dxa"/>
          </w:tcPr>
          <w:p w14:paraId="1DF1EB10" w14:textId="258187D2" w:rsidR="001B00C2" w:rsidRDefault="009E6715" w:rsidP="001B00C2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1529" w:type="dxa"/>
          </w:tcPr>
          <w:p w14:paraId="5F04E131" w14:textId="5EC3D8D2" w:rsidR="001B00C2" w:rsidRDefault="001B00C2" w:rsidP="001B00C2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Optional</w:t>
            </w:r>
          </w:p>
        </w:tc>
      </w:tr>
      <w:tr w:rsidR="001B00C2" w14:paraId="2F5DB524" w14:textId="334B0A20" w:rsidTr="001F241E">
        <w:trPr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8" w:type="dxa"/>
          </w:tcPr>
          <w:p w14:paraId="1FC6000A" w14:textId="7E787D50" w:rsidR="001B00C2" w:rsidRPr="00C20A3F" w:rsidRDefault="00EB5BCB" w:rsidP="001B00C2">
            <w:pPr>
              <w:spacing w:before="120"/>
              <w:jc w:val="center"/>
            </w:pPr>
            <w:r w:rsidRPr="00C20A3F">
              <w:lastRenderedPageBreak/>
              <w:t>email</w:t>
            </w:r>
          </w:p>
        </w:tc>
        <w:tc>
          <w:tcPr>
            <w:tcW w:w="1613" w:type="dxa"/>
          </w:tcPr>
          <w:p w14:paraId="09FC488B" w14:textId="25FAA1CF" w:rsidR="001B00C2" w:rsidRDefault="004F7880" w:rsidP="001B00C2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field to input customer email</w:t>
            </w:r>
            <w:r w:rsidR="00897B40">
              <w:t xml:space="preserve"> </w:t>
            </w:r>
            <w:r w:rsidR="007C1034">
              <w:t>if</w:t>
            </w:r>
            <w:r w:rsidR="0092476C">
              <w:t xml:space="preserve"> you</w:t>
            </w:r>
            <w:r w:rsidR="007C1034">
              <w:t xml:space="preserve"> already have it </w:t>
            </w:r>
          </w:p>
        </w:tc>
        <w:tc>
          <w:tcPr>
            <w:tcW w:w="1371" w:type="dxa"/>
          </w:tcPr>
          <w:p w14:paraId="2E77A5DC" w14:textId="7119E8B2" w:rsidR="001B00C2" w:rsidRDefault="001B00C2" w:rsidP="001B00C2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0040">
              <w:t>String</w:t>
            </w:r>
          </w:p>
        </w:tc>
        <w:tc>
          <w:tcPr>
            <w:tcW w:w="1529" w:type="dxa"/>
          </w:tcPr>
          <w:p w14:paraId="3F22A697" w14:textId="1441669C" w:rsidR="001B00C2" w:rsidRDefault="005A2AC3" w:rsidP="001B00C2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Must be a valid email address</w:t>
            </w:r>
          </w:p>
        </w:tc>
        <w:tc>
          <w:tcPr>
            <w:tcW w:w="1529" w:type="dxa"/>
          </w:tcPr>
          <w:p w14:paraId="60D02C7D" w14:textId="28332CC6" w:rsidR="001B00C2" w:rsidRDefault="001B00C2" w:rsidP="001B00C2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Optional</w:t>
            </w:r>
          </w:p>
        </w:tc>
      </w:tr>
      <w:tr w:rsidR="00D35B94" w14:paraId="614B435C" w14:textId="49D7CFEE" w:rsidTr="001F24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8" w:type="dxa"/>
          </w:tcPr>
          <w:p w14:paraId="38FAE817" w14:textId="372FF672" w:rsidR="00D35B94" w:rsidRPr="00C20A3F" w:rsidRDefault="001A17A6" w:rsidP="00D35B94">
            <w:pPr>
              <w:spacing w:before="120"/>
              <w:jc w:val="center"/>
            </w:pPr>
            <w:r w:rsidRPr="00C20A3F">
              <w:t>a</w:t>
            </w:r>
            <w:r w:rsidR="00D35B94" w:rsidRPr="00C20A3F">
              <w:t>ddress</w:t>
            </w:r>
          </w:p>
        </w:tc>
        <w:tc>
          <w:tcPr>
            <w:tcW w:w="1613" w:type="dxa"/>
          </w:tcPr>
          <w:p w14:paraId="0CA6952C" w14:textId="4DF6113D" w:rsidR="00D35B94" w:rsidRDefault="00FD16FE" w:rsidP="00D35B94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Object with 3 parameters: </w:t>
            </w:r>
            <w:proofErr w:type="spellStart"/>
            <w:r>
              <w:t>showAddress</w:t>
            </w:r>
            <w:proofErr w:type="spellEnd"/>
            <w:r>
              <w:t>, billing and shipping</w:t>
            </w:r>
          </w:p>
        </w:tc>
        <w:tc>
          <w:tcPr>
            <w:tcW w:w="1371" w:type="dxa"/>
          </w:tcPr>
          <w:p w14:paraId="6DB57227" w14:textId="46A7F2C6" w:rsidR="00D35B94" w:rsidRDefault="006A5EE4" w:rsidP="006A5EE4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Object</w:t>
            </w:r>
          </w:p>
        </w:tc>
        <w:tc>
          <w:tcPr>
            <w:tcW w:w="1529" w:type="dxa"/>
          </w:tcPr>
          <w:p w14:paraId="64E932B5" w14:textId="34195F96" w:rsidR="00D35B94" w:rsidRDefault="006A5EE4" w:rsidP="00D35B94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529" w:type="dxa"/>
          </w:tcPr>
          <w:p w14:paraId="7750AB02" w14:textId="6541FBC6" w:rsidR="00D35B94" w:rsidRDefault="00D35B94" w:rsidP="00D35B94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5A21">
              <w:t>Optional</w:t>
            </w:r>
          </w:p>
        </w:tc>
      </w:tr>
      <w:tr w:rsidR="00612A33" w14:paraId="0C2BA447" w14:textId="77777777" w:rsidTr="001F241E">
        <w:trPr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8" w:type="dxa"/>
          </w:tcPr>
          <w:p w14:paraId="57C5EC5A" w14:textId="453CF93E" w:rsidR="00612A33" w:rsidRPr="00C20A3F" w:rsidRDefault="00F23A61" w:rsidP="00D35B94">
            <w:pPr>
              <w:spacing w:before="120"/>
              <w:jc w:val="center"/>
            </w:pPr>
            <w:r w:rsidRPr="00C20A3F">
              <w:t>bil</w:t>
            </w:r>
            <w:r w:rsidR="00612A33" w:rsidRPr="00C20A3F">
              <w:t>ling</w:t>
            </w:r>
          </w:p>
          <w:p w14:paraId="22E009A4" w14:textId="6CE8E17D" w:rsidR="0065317D" w:rsidRDefault="0065317D" w:rsidP="00D35B94">
            <w:pPr>
              <w:spacing w:before="120"/>
              <w:jc w:val="center"/>
            </w:pPr>
            <w:r>
              <w:rPr>
                <w:b w:val="0"/>
                <w:bCs w:val="0"/>
              </w:rPr>
              <w:t xml:space="preserve">For billing address </w:t>
            </w:r>
            <w:r w:rsidR="00F23A61">
              <w:rPr>
                <w:b w:val="0"/>
                <w:bCs w:val="0"/>
              </w:rPr>
              <w:t>– the following parameters can be passed:</w:t>
            </w:r>
          </w:p>
          <w:p w14:paraId="3D1F67AE" w14:textId="76DE0B02" w:rsidR="00C20A3F" w:rsidRDefault="00C20A3F" w:rsidP="00C20A3F">
            <w:pPr>
              <w:pStyle w:val="ListParagraph"/>
              <w:numPr>
                <w:ilvl w:val="0"/>
                <w:numId w:val="27"/>
              </w:numPr>
              <w:spacing w:before="120"/>
              <w:rPr>
                <w:b w:val="0"/>
                <w:bCs w:val="0"/>
              </w:rPr>
            </w:pPr>
            <w:r>
              <w:t>c</w:t>
            </w:r>
            <w:r w:rsidRPr="00C20A3F">
              <w:t>ountry</w:t>
            </w:r>
          </w:p>
          <w:p w14:paraId="433723E5" w14:textId="69539D11" w:rsidR="00C20A3F" w:rsidRPr="00C20A3F" w:rsidRDefault="00C20A3F" w:rsidP="00C20A3F">
            <w:pPr>
              <w:pStyle w:val="ListParagraph"/>
              <w:numPr>
                <w:ilvl w:val="0"/>
                <w:numId w:val="27"/>
              </w:numPr>
              <w:spacing w:before="120"/>
            </w:pPr>
            <w:proofErr w:type="spellStart"/>
            <w:r w:rsidRPr="00C20A3F">
              <w:t>streetNameAndNumber</w:t>
            </w:r>
            <w:proofErr w:type="spellEnd"/>
          </w:p>
          <w:p w14:paraId="04169411" w14:textId="3CEFB345" w:rsidR="00F23A61" w:rsidRPr="00C20A3F" w:rsidRDefault="00C20A3F" w:rsidP="00C20A3F">
            <w:pPr>
              <w:pStyle w:val="ListParagraph"/>
              <w:numPr>
                <w:ilvl w:val="0"/>
                <w:numId w:val="27"/>
              </w:numPr>
              <w:spacing w:before="120"/>
            </w:pPr>
            <w:r w:rsidRPr="00C20A3F">
              <w:t>city</w:t>
            </w:r>
          </w:p>
          <w:p w14:paraId="41897683" w14:textId="077292E9" w:rsidR="00F23A61" w:rsidRPr="00C20A3F" w:rsidRDefault="00C20A3F" w:rsidP="00C20A3F">
            <w:pPr>
              <w:pStyle w:val="ListParagraph"/>
              <w:numPr>
                <w:ilvl w:val="0"/>
                <w:numId w:val="27"/>
              </w:numPr>
              <w:spacing w:before="120"/>
            </w:pPr>
            <w:r w:rsidRPr="00C20A3F">
              <w:t>postcode</w:t>
            </w:r>
          </w:p>
        </w:tc>
        <w:tc>
          <w:tcPr>
            <w:tcW w:w="1613" w:type="dxa"/>
          </w:tcPr>
          <w:p w14:paraId="06BB433E" w14:textId="77777777" w:rsidR="00612A33" w:rsidRDefault="007B07EC" w:rsidP="00D35B94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field to input billing address details for the</w:t>
            </w:r>
            <w:r w:rsidR="001E2332">
              <w:rPr>
                <w:b/>
                <w:bCs/>
              </w:rPr>
              <w:t xml:space="preserve"> </w:t>
            </w:r>
            <w:r w:rsidRPr="007B07EC">
              <w:t>customer if you already have it</w:t>
            </w:r>
            <w:r w:rsidR="00960037">
              <w:t xml:space="preserve"> </w:t>
            </w:r>
          </w:p>
          <w:p w14:paraId="590F5333" w14:textId="77777777" w:rsidR="00412A1D" w:rsidRDefault="00412A1D" w:rsidP="00412A1D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country standard:</w:t>
            </w:r>
          </w:p>
          <w:p w14:paraId="519461E5" w14:textId="3BF7C147" w:rsidR="00412A1D" w:rsidRPr="00C32B3F" w:rsidRDefault="00412A1D" w:rsidP="00412A1D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ISO 3166 – alpha-3 code</w:t>
            </w:r>
          </w:p>
        </w:tc>
        <w:tc>
          <w:tcPr>
            <w:tcW w:w="1371" w:type="dxa"/>
          </w:tcPr>
          <w:p w14:paraId="447C7405" w14:textId="4D312955" w:rsidR="00612A33" w:rsidRPr="004652EB" w:rsidRDefault="00C20A3F" w:rsidP="00D35B94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529" w:type="dxa"/>
          </w:tcPr>
          <w:p w14:paraId="22EB511C" w14:textId="02880500" w:rsidR="003751A0" w:rsidRDefault="00412A1D" w:rsidP="009B24D8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24D8">
              <w:rPr>
                <w:b/>
                <w:bCs/>
              </w:rPr>
              <w:t>c</w:t>
            </w:r>
            <w:r w:rsidR="003751A0" w:rsidRPr="009B24D8">
              <w:rPr>
                <w:b/>
                <w:bCs/>
              </w:rPr>
              <w:t>ountry</w:t>
            </w:r>
            <w:r w:rsidRPr="009B24D8">
              <w:rPr>
                <w:b/>
                <w:bCs/>
              </w:rPr>
              <w:t xml:space="preserve"> -</w:t>
            </w:r>
            <w:r w:rsidR="009B24D8">
              <w:rPr>
                <w:b/>
                <w:bCs/>
              </w:rPr>
              <w:t xml:space="preserve"> </w:t>
            </w:r>
            <w:r w:rsidRPr="009B24D8">
              <w:t>must be 3 characters</w:t>
            </w:r>
          </w:p>
          <w:p w14:paraId="757BB7E2" w14:textId="76292131" w:rsidR="00612A33" w:rsidRDefault="00612A33" w:rsidP="00E239AE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9" w:type="dxa"/>
          </w:tcPr>
          <w:p w14:paraId="264A51AA" w14:textId="708185CD" w:rsidR="00612A33" w:rsidRPr="00E95A21" w:rsidRDefault="00392748" w:rsidP="00D35B94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Optional</w:t>
            </w:r>
          </w:p>
        </w:tc>
      </w:tr>
      <w:tr w:rsidR="00612A33" w14:paraId="3ADDF09E" w14:textId="77777777" w:rsidTr="001F24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8" w:type="dxa"/>
          </w:tcPr>
          <w:p w14:paraId="2B176DE0" w14:textId="227225A6" w:rsidR="00612A33" w:rsidRPr="00C20A3F" w:rsidRDefault="00F23A61" w:rsidP="00D35B94">
            <w:pPr>
              <w:spacing w:before="120"/>
              <w:jc w:val="center"/>
            </w:pPr>
            <w:r w:rsidRPr="00C20A3F">
              <w:t>s</w:t>
            </w:r>
            <w:r w:rsidR="00392748" w:rsidRPr="00C20A3F">
              <w:t>hipping</w:t>
            </w:r>
          </w:p>
          <w:p w14:paraId="0CE127F0" w14:textId="585E878B" w:rsidR="00F23A61" w:rsidRDefault="00F23A61" w:rsidP="00F23A61">
            <w:pPr>
              <w:spacing w:before="120"/>
              <w:jc w:val="center"/>
            </w:pPr>
            <w:r>
              <w:rPr>
                <w:b w:val="0"/>
                <w:bCs w:val="0"/>
              </w:rPr>
              <w:t xml:space="preserve">For </w:t>
            </w:r>
            <w:r w:rsidR="006D3262">
              <w:rPr>
                <w:b w:val="0"/>
                <w:bCs w:val="0"/>
              </w:rPr>
              <w:t>shipping</w:t>
            </w:r>
            <w:r>
              <w:rPr>
                <w:b w:val="0"/>
                <w:bCs w:val="0"/>
              </w:rPr>
              <w:t xml:space="preserve"> address – the </w:t>
            </w:r>
            <w:r w:rsidR="006D3262">
              <w:rPr>
                <w:b w:val="0"/>
                <w:bCs w:val="0"/>
              </w:rPr>
              <w:t xml:space="preserve">same parameters </w:t>
            </w:r>
            <w:r w:rsidR="00C20A3F">
              <w:rPr>
                <w:b w:val="0"/>
                <w:bCs w:val="0"/>
              </w:rPr>
              <w:t>as for billing can be passed</w:t>
            </w:r>
            <w:r w:rsidR="0092476C">
              <w:rPr>
                <w:b w:val="0"/>
                <w:bCs w:val="0"/>
              </w:rPr>
              <w:t>:</w:t>
            </w:r>
          </w:p>
          <w:p w14:paraId="5D6B6EA0" w14:textId="77777777" w:rsidR="0092476C" w:rsidRDefault="0092476C" w:rsidP="0092476C">
            <w:pPr>
              <w:pStyle w:val="ListParagraph"/>
              <w:numPr>
                <w:ilvl w:val="0"/>
                <w:numId w:val="27"/>
              </w:numPr>
              <w:spacing w:before="120"/>
              <w:rPr>
                <w:b w:val="0"/>
                <w:bCs w:val="0"/>
              </w:rPr>
            </w:pPr>
            <w:r>
              <w:t>c</w:t>
            </w:r>
            <w:r w:rsidRPr="00C20A3F">
              <w:t>ountry</w:t>
            </w:r>
          </w:p>
          <w:p w14:paraId="7D7FD653" w14:textId="77777777" w:rsidR="0092476C" w:rsidRPr="00C20A3F" w:rsidRDefault="0092476C" w:rsidP="0092476C">
            <w:pPr>
              <w:pStyle w:val="ListParagraph"/>
              <w:numPr>
                <w:ilvl w:val="0"/>
                <w:numId w:val="27"/>
              </w:numPr>
              <w:spacing w:before="120"/>
            </w:pPr>
            <w:proofErr w:type="spellStart"/>
            <w:r w:rsidRPr="00C20A3F">
              <w:t>streetNameAndNumber</w:t>
            </w:r>
            <w:proofErr w:type="spellEnd"/>
          </w:p>
          <w:p w14:paraId="7A798D51" w14:textId="77777777" w:rsidR="0092476C" w:rsidRPr="0092476C" w:rsidRDefault="0092476C" w:rsidP="0092476C">
            <w:pPr>
              <w:pStyle w:val="ListParagraph"/>
              <w:numPr>
                <w:ilvl w:val="0"/>
                <w:numId w:val="27"/>
              </w:numPr>
              <w:spacing w:before="120"/>
            </w:pPr>
            <w:r w:rsidRPr="00C20A3F">
              <w:t>city</w:t>
            </w:r>
          </w:p>
          <w:p w14:paraId="3D82C925" w14:textId="78B95EDF" w:rsidR="0092476C" w:rsidRPr="0092476C" w:rsidRDefault="0092476C" w:rsidP="0092476C">
            <w:pPr>
              <w:pStyle w:val="ListParagraph"/>
              <w:numPr>
                <w:ilvl w:val="0"/>
                <w:numId w:val="27"/>
              </w:numPr>
              <w:spacing w:before="120"/>
            </w:pPr>
            <w:r w:rsidRPr="0092476C">
              <w:t>postcode</w:t>
            </w:r>
          </w:p>
          <w:p w14:paraId="798156D8" w14:textId="62607FE5" w:rsidR="00F23A61" w:rsidRDefault="00F23A61" w:rsidP="00D35B94">
            <w:pPr>
              <w:spacing w:before="120"/>
              <w:jc w:val="center"/>
              <w:rPr>
                <w:b w:val="0"/>
                <w:bCs w:val="0"/>
              </w:rPr>
            </w:pPr>
          </w:p>
        </w:tc>
        <w:tc>
          <w:tcPr>
            <w:tcW w:w="1613" w:type="dxa"/>
          </w:tcPr>
          <w:p w14:paraId="08E1DFDB" w14:textId="77777777" w:rsidR="00612A33" w:rsidRDefault="00960037" w:rsidP="00D35B94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field to input shipping address details for the</w:t>
            </w:r>
            <w:r>
              <w:rPr>
                <w:b/>
                <w:bCs/>
              </w:rPr>
              <w:t xml:space="preserve"> </w:t>
            </w:r>
            <w:r w:rsidRPr="007B07EC">
              <w:t>customer if you already have it</w:t>
            </w:r>
          </w:p>
          <w:p w14:paraId="1A5BD309" w14:textId="51840372" w:rsidR="00A07D11" w:rsidRDefault="00412A1D" w:rsidP="00D35B94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 w:rsidR="00A07D11">
              <w:t>ountry standard:</w:t>
            </w:r>
          </w:p>
          <w:p w14:paraId="71EDA104" w14:textId="27AE158C" w:rsidR="00A07D11" w:rsidRPr="00C32B3F" w:rsidRDefault="0016540B" w:rsidP="00D35B94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ISO 3166 – alpha</w:t>
            </w:r>
            <w:r w:rsidR="00412A1D">
              <w:t>-</w:t>
            </w:r>
            <w:r>
              <w:t>3 code</w:t>
            </w:r>
          </w:p>
        </w:tc>
        <w:tc>
          <w:tcPr>
            <w:tcW w:w="1371" w:type="dxa"/>
          </w:tcPr>
          <w:p w14:paraId="4446FCBB" w14:textId="16CA609B" w:rsidR="00612A33" w:rsidRPr="004652EB" w:rsidRDefault="00C20A3F" w:rsidP="00D35B94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529" w:type="dxa"/>
          </w:tcPr>
          <w:p w14:paraId="08D81236" w14:textId="77777777" w:rsidR="009B24D8" w:rsidRDefault="009B24D8" w:rsidP="009B24D8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24D8">
              <w:rPr>
                <w:b/>
                <w:bCs/>
              </w:rPr>
              <w:t>country -</w:t>
            </w:r>
            <w:r>
              <w:rPr>
                <w:b/>
                <w:bCs/>
              </w:rPr>
              <w:t xml:space="preserve"> </w:t>
            </w:r>
            <w:r w:rsidRPr="009B24D8">
              <w:t>must be 3 characters</w:t>
            </w:r>
          </w:p>
          <w:p w14:paraId="725A6986" w14:textId="01E35247" w:rsidR="00612A33" w:rsidRDefault="00612A33" w:rsidP="00D35B94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9" w:type="dxa"/>
          </w:tcPr>
          <w:p w14:paraId="118F207C" w14:textId="69677D94" w:rsidR="00612A33" w:rsidRPr="00E95A21" w:rsidRDefault="00392748" w:rsidP="00D35B94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Optional</w:t>
            </w:r>
          </w:p>
        </w:tc>
      </w:tr>
    </w:tbl>
    <w:p w14:paraId="3CA9D726" w14:textId="77777777" w:rsidR="008C3FB2" w:rsidRPr="008C3FB2" w:rsidRDefault="008C3FB2" w:rsidP="008C3FB2"/>
    <w:p w14:paraId="35F6C51E" w14:textId="0EBCD031" w:rsidR="00010DE8" w:rsidRDefault="009E6715" w:rsidP="00EF2E22">
      <w:r>
        <w:t>*</w:t>
      </w:r>
      <w:r w:rsidR="00A836D0">
        <w:t>Please note that all above parameters have a max length of 255 symbols.</w:t>
      </w:r>
    </w:p>
    <w:p w14:paraId="0F192EA8" w14:textId="351B3BE5" w:rsidR="00010DE8" w:rsidRDefault="00010DE8" w:rsidP="00EF2E22"/>
    <w:p w14:paraId="70D58B31" w14:textId="3241759C" w:rsidR="00010DE8" w:rsidRDefault="00010DE8" w:rsidP="00EF2E22"/>
    <w:p w14:paraId="1449B42C" w14:textId="77777777" w:rsidR="00010DE8" w:rsidRPr="00EF2E22" w:rsidRDefault="00010DE8" w:rsidP="00EF2E22"/>
    <w:p w14:paraId="4C9B01F5" w14:textId="5EF62962" w:rsidR="002042BF" w:rsidRPr="002042BF" w:rsidRDefault="002F057D" w:rsidP="002042BF">
      <w:pPr>
        <w:pStyle w:val="Heading2"/>
        <w:numPr>
          <w:ilvl w:val="1"/>
          <w:numId w:val="8"/>
        </w:numPr>
        <w:rPr>
          <w:lang w:val="en-US"/>
        </w:rPr>
      </w:pPr>
      <w:bookmarkStart w:id="100" w:name="_Toc67583121"/>
      <w:r>
        <w:rPr>
          <w:lang w:val="en-US"/>
        </w:rPr>
        <w:t>Response codes</w:t>
      </w:r>
      <w:bookmarkStart w:id="101" w:name="_Hlk43211140"/>
      <w:bookmarkEnd w:id="100"/>
    </w:p>
    <w:p w14:paraId="457838E8" w14:textId="6FD4AEBF" w:rsidR="000D3B02" w:rsidRDefault="00E95C62" w:rsidP="002042BF">
      <w:pPr>
        <w:pStyle w:val="Heading3"/>
        <w:numPr>
          <w:ilvl w:val="2"/>
          <w:numId w:val="8"/>
        </w:numPr>
      </w:pPr>
      <w:bookmarkStart w:id="102" w:name="_JS_SDK_Response"/>
      <w:bookmarkStart w:id="103" w:name="_Toc67583122"/>
      <w:bookmarkEnd w:id="102"/>
      <w:r>
        <w:rPr>
          <w:bCs/>
        </w:rPr>
        <w:t>iOS</w:t>
      </w:r>
      <w:r w:rsidR="008E60CD" w:rsidRPr="008E60CD">
        <w:rPr>
          <w:bCs/>
        </w:rPr>
        <w:t xml:space="preserve"> SDK</w:t>
      </w:r>
      <w:r w:rsidR="008E60CD">
        <w:rPr>
          <w:b w:val="0"/>
        </w:rPr>
        <w:t xml:space="preserve"> </w:t>
      </w:r>
      <w:r w:rsidR="002042BF">
        <w:t>R</w:t>
      </w:r>
      <w:r w:rsidR="008A524E" w:rsidRPr="000D3B02">
        <w:t>esponse code</w:t>
      </w:r>
      <w:r w:rsidR="002042BF">
        <w:t>s</w:t>
      </w:r>
      <w:r w:rsidR="008A524E" w:rsidRPr="000D3B02">
        <w:t xml:space="preserve"> and messag</w:t>
      </w:r>
      <w:r w:rsidR="008E60CD">
        <w:t>es</w:t>
      </w:r>
      <w:r w:rsidR="008A524E" w:rsidRPr="000D3B02">
        <w:t>:</w:t>
      </w:r>
      <w:bookmarkEnd w:id="101"/>
      <w:bookmarkEnd w:id="103"/>
    </w:p>
    <w:p w14:paraId="4A2D0E10" w14:textId="4AC9C6C5" w:rsidR="00E46121" w:rsidRDefault="00E46121" w:rsidP="00E46121"/>
    <w:p w14:paraId="39DB5E91" w14:textId="3628C68B" w:rsidR="00E46121" w:rsidRDefault="00E46121" w:rsidP="00E46121">
      <w:r>
        <w:t xml:space="preserve">These response codes and messages appear when there is an </w:t>
      </w:r>
      <w:r w:rsidR="002D1DF0">
        <w:t>error (</w:t>
      </w:r>
      <w:r w:rsidR="00E04C72">
        <w:t xml:space="preserve">if any of the fields are not input as expected in the </w:t>
      </w:r>
      <w:r w:rsidR="002D1DF0">
        <w:t>object</w:t>
      </w:r>
      <w:r w:rsidR="0044406A">
        <w:t xml:space="preserve"> </w:t>
      </w:r>
      <w:r w:rsidR="002D1DF0">
        <w:t>specification</w:t>
      </w:r>
      <w:r w:rsidR="00E04C72">
        <w:t>)</w:t>
      </w:r>
      <w:r>
        <w:t xml:space="preserve"> with some of the parameters on the</w:t>
      </w:r>
      <w:r w:rsidR="002D1DF0">
        <w:t xml:space="preserve"> “</w:t>
      </w:r>
      <w:proofErr w:type="spellStart"/>
      <w:proofErr w:type="gramStart"/>
      <w:r w:rsidR="002D1DF0">
        <w:t>GeideaPaymentAPI.pay”</w:t>
      </w:r>
      <w:r>
        <w:t>function</w:t>
      </w:r>
      <w:proofErr w:type="spellEnd"/>
      <w:proofErr w:type="gramEnd"/>
      <w:r>
        <w:t>:</w:t>
      </w:r>
    </w:p>
    <w:p w14:paraId="247AC362" w14:textId="4C497BF3" w:rsidR="000F49EE" w:rsidRDefault="000F49EE" w:rsidP="00E46121"/>
    <w:p w14:paraId="2049FBFD" w14:textId="77777777" w:rsidR="000F49EE" w:rsidRPr="000D3B02" w:rsidRDefault="000F49EE" w:rsidP="000F49EE">
      <w:pPr>
        <w:rPr>
          <w:rFonts w:eastAsia="Times New Roman"/>
          <w:b/>
          <w:sz w:val="30"/>
          <w:szCs w:val="24"/>
        </w:rPr>
      </w:pPr>
    </w:p>
    <w:tbl>
      <w:tblPr>
        <w:tblW w:w="901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0"/>
        <w:gridCol w:w="3104"/>
        <w:gridCol w:w="3086"/>
      </w:tblGrid>
      <w:tr w:rsidR="00B269A1" w:rsidRPr="00A5243A" w14:paraId="69912EF2" w14:textId="2FA4BAE9" w:rsidTr="00B269A1">
        <w:trPr>
          <w:trHeight w:val="298"/>
        </w:trPr>
        <w:tc>
          <w:tcPr>
            <w:tcW w:w="282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154EDBA" w14:textId="25CD2C38" w:rsidR="00B269A1" w:rsidRPr="00A5243A" w:rsidRDefault="00B269A1" w:rsidP="00E81400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GeideaPayment</w:t>
            </w:r>
            <w:r w:rsidRPr="00A5243A">
              <w:rPr>
                <w:b/>
                <w:bCs/>
              </w:rPr>
              <w:t>SDK</w:t>
            </w:r>
            <w:proofErr w:type="spellEnd"/>
            <w:r w:rsidRPr="00A5243A">
              <w:rPr>
                <w:b/>
                <w:bCs/>
              </w:rPr>
              <w:t xml:space="preserve"> errors</w:t>
            </w:r>
          </w:p>
        </w:tc>
        <w:tc>
          <w:tcPr>
            <w:tcW w:w="3104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230EA16" w14:textId="77777777" w:rsidR="00B269A1" w:rsidRPr="00A5243A" w:rsidRDefault="00B269A1" w:rsidP="00E81400">
            <w:pPr>
              <w:rPr>
                <w:b/>
                <w:bCs/>
              </w:rPr>
            </w:pPr>
          </w:p>
        </w:tc>
        <w:tc>
          <w:tcPr>
            <w:tcW w:w="308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</w:tcPr>
          <w:p w14:paraId="5DA33E5B" w14:textId="77777777" w:rsidR="00B269A1" w:rsidRPr="00A5243A" w:rsidRDefault="00B269A1" w:rsidP="00E81400">
            <w:pPr>
              <w:rPr>
                <w:b/>
                <w:bCs/>
              </w:rPr>
            </w:pPr>
          </w:p>
        </w:tc>
      </w:tr>
      <w:tr w:rsidR="00B269A1" w:rsidRPr="00A5243A" w14:paraId="57022E06" w14:textId="5A9C0E5C" w:rsidTr="00B269A1">
        <w:trPr>
          <w:trHeight w:val="298"/>
        </w:trPr>
        <w:tc>
          <w:tcPr>
            <w:tcW w:w="282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1C2FBC5" w14:textId="77777777" w:rsidR="00B269A1" w:rsidRPr="00A5243A" w:rsidRDefault="00B269A1" w:rsidP="00B269A1">
            <w:pPr>
              <w:rPr>
                <w:b/>
                <w:bCs/>
              </w:rPr>
            </w:pPr>
            <w:r w:rsidRPr="00E81400">
              <w:rPr>
                <w:b/>
                <w:bCs/>
              </w:rPr>
              <w:t>Response</w:t>
            </w:r>
            <w:r w:rsidRPr="00A5243A">
              <w:rPr>
                <w:b/>
                <w:bCs/>
              </w:rPr>
              <w:t xml:space="preserve"> code</w:t>
            </w:r>
          </w:p>
        </w:tc>
        <w:tc>
          <w:tcPr>
            <w:tcW w:w="3104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0415FBA" w14:textId="77777777" w:rsidR="00B269A1" w:rsidRPr="00A5243A" w:rsidRDefault="00B269A1" w:rsidP="00B269A1">
            <w:pPr>
              <w:rPr>
                <w:b/>
                <w:bCs/>
              </w:rPr>
            </w:pPr>
            <w:r w:rsidRPr="00E81400">
              <w:rPr>
                <w:b/>
                <w:bCs/>
              </w:rPr>
              <w:t>Response</w:t>
            </w:r>
            <w:r w:rsidRPr="00A5243A">
              <w:rPr>
                <w:b/>
                <w:bCs/>
              </w:rPr>
              <w:t xml:space="preserve"> message</w:t>
            </w:r>
          </w:p>
        </w:tc>
        <w:tc>
          <w:tcPr>
            <w:tcW w:w="308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</w:tcPr>
          <w:p w14:paraId="2FDFCF71" w14:textId="2785F43E" w:rsidR="00B269A1" w:rsidRPr="00E81400" w:rsidRDefault="00B269A1" w:rsidP="00B269A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Detailed </w:t>
            </w:r>
            <w:r w:rsidRPr="00E81400">
              <w:rPr>
                <w:b/>
                <w:bCs/>
              </w:rPr>
              <w:t>Response</w:t>
            </w:r>
            <w:r w:rsidRPr="00A5243A">
              <w:rPr>
                <w:b/>
                <w:bCs/>
              </w:rPr>
              <w:t xml:space="preserve"> message</w:t>
            </w:r>
          </w:p>
        </w:tc>
      </w:tr>
      <w:tr w:rsidR="00B269A1" w:rsidRPr="00A5243A" w14:paraId="442A4727" w14:textId="3825EABB" w:rsidTr="00B269A1">
        <w:trPr>
          <w:trHeight w:val="298"/>
        </w:trPr>
        <w:tc>
          <w:tcPr>
            <w:tcW w:w="282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9AC89A7" w14:textId="77777777" w:rsidR="00B269A1" w:rsidRPr="00A5243A" w:rsidRDefault="00B269A1" w:rsidP="00B269A1">
            <w:r w:rsidRPr="00A5243A">
              <w:t>001</w:t>
            </w:r>
          </w:p>
        </w:tc>
        <w:tc>
          <w:tcPr>
            <w:tcW w:w="3104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B298D9B" w14:textId="41909113" w:rsidR="00B269A1" w:rsidRPr="00A5243A" w:rsidRDefault="00B269A1" w:rsidP="00B269A1">
            <w:r>
              <w:t>Missing</w:t>
            </w:r>
            <w:r w:rsidRPr="00A5243A">
              <w:t xml:space="preserve"> public key</w:t>
            </w:r>
          </w:p>
        </w:tc>
        <w:tc>
          <w:tcPr>
            <w:tcW w:w="308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</w:tcPr>
          <w:p w14:paraId="21AAE91E" w14:textId="77777777" w:rsidR="00B269A1" w:rsidRDefault="00B269A1" w:rsidP="00B269A1"/>
        </w:tc>
      </w:tr>
      <w:tr w:rsidR="00B269A1" w:rsidRPr="00A5243A" w14:paraId="0DBF5D20" w14:textId="34BDEDEE" w:rsidTr="00B269A1">
        <w:trPr>
          <w:trHeight w:val="298"/>
        </w:trPr>
        <w:tc>
          <w:tcPr>
            <w:tcW w:w="282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4F886D3" w14:textId="77777777" w:rsidR="00B269A1" w:rsidRPr="00A5243A" w:rsidRDefault="00B269A1" w:rsidP="00B269A1">
            <w:r w:rsidRPr="00A5243A">
              <w:t>002</w:t>
            </w:r>
          </w:p>
        </w:tc>
        <w:tc>
          <w:tcPr>
            <w:tcW w:w="3104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D591674" w14:textId="67525A78" w:rsidR="00B269A1" w:rsidRPr="00A5243A" w:rsidRDefault="00B269A1" w:rsidP="00B269A1">
            <w:r>
              <w:t>Missing password</w:t>
            </w:r>
          </w:p>
        </w:tc>
        <w:tc>
          <w:tcPr>
            <w:tcW w:w="308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</w:tcPr>
          <w:p w14:paraId="755D889E" w14:textId="77777777" w:rsidR="00B269A1" w:rsidRDefault="00B269A1" w:rsidP="00B269A1"/>
        </w:tc>
      </w:tr>
      <w:tr w:rsidR="00B269A1" w:rsidRPr="00A5243A" w14:paraId="18E5649B" w14:textId="204F0857" w:rsidTr="00B269A1">
        <w:trPr>
          <w:trHeight w:val="298"/>
        </w:trPr>
        <w:tc>
          <w:tcPr>
            <w:tcW w:w="282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1644735" w14:textId="77777777" w:rsidR="00B269A1" w:rsidRPr="00A5243A" w:rsidRDefault="00B269A1" w:rsidP="00B269A1">
            <w:r w:rsidRPr="00A5243A">
              <w:t>003</w:t>
            </w:r>
          </w:p>
        </w:tc>
        <w:tc>
          <w:tcPr>
            <w:tcW w:w="3104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F0C60AA" w14:textId="58F7A5E5" w:rsidR="00B269A1" w:rsidRPr="00A5243A" w:rsidRDefault="00B269A1" w:rsidP="00B269A1">
            <w:r w:rsidRPr="00A5243A">
              <w:t>Invalid amount</w:t>
            </w:r>
            <w:r>
              <w:t xml:space="preserve">: </w:t>
            </w:r>
          </w:p>
        </w:tc>
        <w:tc>
          <w:tcPr>
            <w:tcW w:w="308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</w:tcPr>
          <w:p w14:paraId="12FFBDA9" w14:textId="66D5D2C9" w:rsidR="00B269A1" w:rsidRPr="00A5243A" w:rsidRDefault="00B269A1" w:rsidP="00B269A1">
            <w:pPr>
              <w:jc w:val="center"/>
            </w:pPr>
            <w:r>
              <w:t>Invalid amount: Amount must have maximum 2 decimals</w:t>
            </w:r>
          </w:p>
        </w:tc>
      </w:tr>
      <w:tr w:rsidR="00B269A1" w:rsidRPr="00A5243A" w14:paraId="47A8C740" w14:textId="781BBDE1" w:rsidTr="00B269A1">
        <w:trPr>
          <w:trHeight w:val="285"/>
        </w:trPr>
        <w:tc>
          <w:tcPr>
            <w:tcW w:w="282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3513D4A" w14:textId="77777777" w:rsidR="00B269A1" w:rsidRPr="00A5243A" w:rsidRDefault="00B269A1" w:rsidP="00B269A1">
            <w:r w:rsidRPr="00A5243A">
              <w:t>004</w:t>
            </w:r>
          </w:p>
        </w:tc>
        <w:tc>
          <w:tcPr>
            <w:tcW w:w="3104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EA91573" w14:textId="77777777" w:rsidR="00B269A1" w:rsidRPr="00A5243A" w:rsidRDefault="00B269A1" w:rsidP="00B269A1">
            <w:r w:rsidRPr="00A5243A">
              <w:t>Missing amount</w:t>
            </w:r>
          </w:p>
        </w:tc>
        <w:tc>
          <w:tcPr>
            <w:tcW w:w="308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</w:tcPr>
          <w:p w14:paraId="5B505780" w14:textId="77777777" w:rsidR="00B269A1" w:rsidRPr="00A5243A" w:rsidRDefault="00B269A1" w:rsidP="00B269A1"/>
        </w:tc>
      </w:tr>
      <w:tr w:rsidR="00B269A1" w:rsidRPr="00A5243A" w14:paraId="538BC9B3" w14:textId="34399F98" w:rsidTr="00B269A1">
        <w:trPr>
          <w:trHeight w:val="298"/>
        </w:trPr>
        <w:tc>
          <w:tcPr>
            <w:tcW w:w="282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0F0C05C" w14:textId="77777777" w:rsidR="00B269A1" w:rsidRPr="00A5243A" w:rsidRDefault="00B269A1" w:rsidP="00B269A1">
            <w:r w:rsidRPr="00A5243A">
              <w:t>005</w:t>
            </w:r>
          </w:p>
        </w:tc>
        <w:tc>
          <w:tcPr>
            <w:tcW w:w="3104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F1068A8" w14:textId="22701125" w:rsidR="00B269A1" w:rsidRPr="00A5243A" w:rsidRDefault="00B269A1" w:rsidP="00B269A1">
            <w:r>
              <w:t>Invalid currency</w:t>
            </w:r>
          </w:p>
        </w:tc>
        <w:tc>
          <w:tcPr>
            <w:tcW w:w="308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</w:tcPr>
          <w:p w14:paraId="21AC58BF" w14:textId="4B00256F" w:rsidR="00B269A1" w:rsidRDefault="00B269A1" w:rsidP="00B269A1">
            <w:pPr>
              <w:jc w:val="center"/>
            </w:pPr>
            <w:r>
              <w:t>Invalid currency: Currency must have exactly 3 letters</w:t>
            </w:r>
          </w:p>
        </w:tc>
      </w:tr>
      <w:tr w:rsidR="00B269A1" w:rsidRPr="00A5243A" w14:paraId="43C1DFF7" w14:textId="6BD558A6" w:rsidTr="00B269A1">
        <w:trPr>
          <w:trHeight w:val="298"/>
        </w:trPr>
        <w:tc>
          <w:tcPr>
            <w:tcW w:w="282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4C5BB9C" w14:textId="77777777" w:rsidR="00B269A1" w:rsidRPr="00A5243A" w:rsidRDefault="00B269A1" w:rsidP="00B269A1">
            <w:r w:rsidRPr="00A5243A">
              <w:t>006</w:t>
            </w:r>
          </w:p>
        </w:tc>
        <w:tc>
          <w:tcPr>
            <w:tcW w:w="3104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0BB1283" w14:textId="77777777" w:rsidR="00B269A1" w:rsidRPr="00A5243A" w:rsidRDefault="00B269A1" w:rsidP="00B269A1">
            <w:r w:rsidRPr="00A5243A">
              <w:t>Missing currency</w:t>
            </w:r>
          </w:p>
        </w:tc>
        <w:tc>
          <w:tcPr>
            <w:tcW w:w="308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</w:tcPr>
          <w:p w14:paraId="72B6BA29" w14:textId="77777777" w:rsidR="00B269A1" w:rsidRPr="00A5243A" w:rsidRDefault="00B269A1" w:rsidP="00B269A1"/>
        </w:tc>
      </w:tr>
      <w:tr w:rsidR="00B269A1" w:rsidRPr="00A5243A" w14:paraId="6DD2A170" w14:textId="6710996C" w:rsidTr="00B269A1">
        <w:trPr>
          <w:trHeight w:val="298"/>
        </w:trPr>
        <w:tc>
          <w:tcPr>
            <w:tcW w:w="282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FB9DF4B" w14:textId="77777777" w:rsidR="00B269A1" w:rsidRPr="00A5243A" w:rsidRDefault="00B269A1" w:rsidP="00B269A1">
            <w:r w:rsidRPr="00A5243A">
              <w:t>007</w:t>
            </w:r>
          </w:p>
        </w:tc>
        <w:tc>
          <w:tcPr>
            <w:tcW w:w="3104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8B834EA" w14:textId="1C1BEC6D" w:rsidR="00B269A1" w:rsidRPr="00A5243A" w:rsidRDefault="00B269A1" w:rsidP="00B269A1">
            <w:r>
              <w:t>Invalid CVV</w:t>
            </w:r>
          </w:p>
        </w:tc>
        <w:tc>
          <w:tcPr>
            <w:tcW w:w="308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</w:tcPr>
          <w:p w14:paraId="02DABF0C" w14:textId="13D786E7" w:rsidR="00B269A1" w:rsidRDefault="00B269A1" w:rsidP="00B269A1">
            <w:pPr>
              <w:jc w:val="center"/>
            </w:pPr>
            <w:r>
              <w:t>Invalid CVV: CV must have 3 or 4 digits</w:t>
            </w:r>
          </w:p>
        </w:tc>
      </w:tr>
      <w:tr w:rsidR="00B269A1" w:rsidRPr="00A5243A" w14:paraId="7B4FD926" w14:textId="1CDFD7AC" w:rsidTr="00B269A1">
        <w:trPr>
          <w:trHeight w:val="298"/>
        </w:trPr>
        <w:tc>
          <w:tcPr>
            <w:tcW w:w="282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4D3FB529" w14:textId="04D7C522" w:rsidR="00B269A1" w:rsidRPr="00A5243A" w:rsidRDefault="00B269A1" w:rsidP="00B269A1">
            <w:r w:rsidRPr="00A5243A">
              <w:t>00</w:t>
            </w:r>
            <w:r>
              <w:t>8</w:t>
            </w:r>
          </w:p>
        </w:tc>
        <w:tc>
          <w:tcPr>
            <w:tcW w:w="3104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2015B1B9" w14:textId="12142B2B" w:rsidR="00B269A1" w:rsidRDefault="00B269A1" w:rsidP="00B269A1">
            <w:r>
              <w:t>Missing CVV</w:t>
            </w:r>
          </w:p>
        </w:tc>
        <w:tc>
          <w:tcPr>
            <w:tcW w:w="308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</w:tcPr>
          <w:p w14:paraId="5261B0AF" w14:textId="1EB1535B" w:rsidR="00B269A1" w:rsidRDefault="00B269A1" w:rsidP="00B269A1">
            <w:pPr>
              <w:jc w:val="center"/>
            </w:pPr>
          </w:p>
        </w:tc>
      </w:tr>
      <w:tr w:rsidR="00B269A1" w:rsidRPr="00A5243A" w14:paraId="0719F2F7" w14:textId="08C41A32" w:rsidTr="00B269A1">
        <w:trPr>
          <w:trHeight w:val="298"/>
        </w:trPr>
        <w:tc>
          <w:tcPr>
            <w:tcW w:w="282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4883AE0" w14:textId="77777777" w:rsidR="00B269A1" w:rsidRPr="00A5243A" w:rsidRDefault="00B269A1" w:rsidP="00B269A1">
            <w:r w:rsidRPr="00A5243A">
              <w:t>009</w:t>
            </w:r>
          </w:p>
        </w:tc>
        <w:tc>
          <w:tcPr>
            <w:tcW w:w="3104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9478083" w14:textId="30396FAA" w:rsidR="00B269A1" w:rsidRPr="00A5243A" w:rsidRDefault="00B269A1" w:rsidP="00B269A1">
            <w:r w:rsidRPr="00A5243A">
              <w:t>Invalid </w:t>
            </w:r>
            <w:proofErr w:type="spellStart"/>
            <w:r>
              <w:t>callback</w:t>
            </w:r>
            <w:proofErr w:type="spellEnd"/>
            <w:r>
              <w:t xml:space="preserve"> URL</w:t>
            </w:r>
          </w:p>
        </w:tc>
        <w:tc>
          <w:tcPr>
            <w:tcW w:w="308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</w:tcPr>
          <w:p w14:paraId="662DA3DD" w14:textId="7140D9E0" w:rsidR="00B269A1" w:rsidRPr="00A5243A" w:rsidRDefault="00B269A1" w:rsidP="00B269A1">
            <w:pPr>
              <w:jc w:val="center"/>
            </w:pPr>
            <w:r w:rsidRPr="00A5243A">
              <w:t>Invalid </w:t>
            </w:r>
            <w:proofErr w:type="spellStart"/>
            <w:r>
              <w:t>callback</w:t>
            </w:r>
            <w:proofErr w:type="spellEnd"/>
            <w:r>
              <w:t xml:space="preserve"> URL: </w:t>
            </w:r>
            <w:proofErr w:type="spellStart"/>
            <w:r>
              <w:t>Callback</w:t>
            </w:r>
            <w:proofErr w:type="spellEnd"/>
            <w:r>
              <w:t xml:space="preserve"> must have a valid URL format</w:t>
            </w:r>
          </w:p>
        </w:tc>
      </w:tr>
      <w:tr w:rsidR="00B269A1" w:rsidRPr="00A5243A" w14:paraId="6DA32488" w14:textId="16FA7E6A" w:rsidTr="00B269A1">
        <w:trPr>
          <w:trHeight w:val="298"/>
        </w:trPr>
        <w:tc>
          <w:tcPr>
            <w:tcW w:w="282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874C4CE" w14:textId="77777777" w:rsidR="00B269A1" w:rsidRPr="00A5243A" w:rsidRDefault="00B269A1" w:rsidP="00B269A1">
            <w:r w:rsidRPr="00A5243A">
              <w:t>011</w:t>
            </w:r>
          </w:p>
        </w:tc>
        <w:tc>
          <w:tcPr>
            <w:tcW w:w="3104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2AEF969" w14:textId="179F5579" w:rsidR="00B269A1" w:rsidRPr="00A5243A" w:rsidRDefault="00B269A1" w:rsidP="00B269A1">
            <w:bookmarkStart w:id="104" w:name="OLE_LINK78"/>
            <w:bookmarkStart w:id="105" w:name="OLE_LINK79"/>
            <w:r w:rsidRPr="00A5243A">
              <w:t>Invalid </w:t>
            </w:r>
            <w:r>
              <w:t>billing country code</w:t>
            </w:r>
            <w:bookmarkEnd w:id="104"/>
            <w:bookmarkEnd w:id="105"/>
          </w:p>
        </w:tc>
        <w:tc>
          <w:tcPr>
            <w:tcW w:w="308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</w:tcPr>
          <w:p w14:paraId="22D069B3" w14:textId="45D850A8" w:rsidR="00B269A1" w:rsidRPr="00A5243A" w:rsidRDefault="00B269A1" w:rsidP="00B269A1">
            <w:pPr>
              <w:jc w:val="center"/>
            </w:pPr>
            <w:r w:rsidRPr="00A5243A">
              <w:t>Invalid </w:t>
            </w:r>
            <w:r>
              <w:t>billing country code: Country Code must have exactly 3 letters and supported</w:t>
            </w:r>
          </w:p>
        </w:tc>
      </w:tr>
      <w:tr w:rsidR="00B269A1" w:rsidRPr="00A5243A" w14:paraId="50735726" w14:textId="77777777" w:rsidTr="00B269A1">
        <w:trPr>
          <w:trHeight w:val="18"/>
        </w:trPr>
        <w:tc>
          <w:tcPr>
            <w:tcW w:w="282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1D41E572" w14:textId="77777777" w:rsidR="00B269A1" w:rsidRDefault="00B269A1" w:rsidP="00B269A1">
            <w:r>
              <w:t>012</w:t>
            </w:r>
          </w:p>
          <w:p w14:paraId="7D594FE2" w14:textId="53F947BC" w:rsidR="00B269A1" w:rsidRPr="00A5243A" w:rsidRDefault="00B269A1" w:rsidP="00B269A1">
            <w:pPr>
              <w:jc w:val="center"/>
            </w:pPr>
          </w:p>
        </w:tc>
        <w:tc>
          <w:tcPr>
            <w:tcW w:w="3104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665A8623" w14:textId="38E17D83" w:rsidR="00B269A1" w:rsidRPr="00A5243A" w:rsidRDefault="00B269A1" w:rsidP="00B269A1">
            <w:r w:rsidRPr="00A5243A">
              <w:t>Invalid </w:t>
            </w:r>
            <w:r>
              <w:t>shipping country code</w:t>
            </w:r>
          </w:p>
        </w:tc>
        <w:tc>
          <w:tcPr>
            <w:tcW w:w="308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</w:tcPr>
          <w:p w14:paraId="39D8E26E" w14:textId="006A331C" w:rsidR="00B269A1" w:rsidRPr="00A5243A" w:rsidRDefault="00B269A1" w:rsidP="00B269A1">
            <w:pPr>
              <w:jc w:val="center"/>
            </w:pPr>
            <w:r w:rsidRPr="00A5243A">
              <w:t>Invalid </w:t>
            </w:r>
            <w:r>
              <w:t>shipping country code: Country Code must have exactly 3 letters and supported</w:t>
            </w:r>
          </w:p>
        </w:tc>
      </w:tr>
      <w:tr w:rsidR="00B269A1" w:rsidRPr="00A5243A" w14:paraId="31F83ED3" w14:textId="77777777" w:rsidTr="00B269A1">
        <w:trPr>
          <w:trHeight w:val="298"/>
        </w:trPr>
        <w:tc>
          <w:tcPr>
            <w:tcW w:w="282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00591E46" w14:textId="0085AACB" w:rsidR="00B269A1" w:rsidRDefault="00B269A1" w:rsidP="00B269A1">
            <w:r>
              <w:t>013</w:t>
            </w:r>
          </w:p>
        </w:tc>
        <w:tc>
          <w:tcPr>
            <w:tcW w:w="3104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75EB1A0D" w14:textId="681D17E1" w:rsidR="00B269A1" w:rsidRPr="00A5243A" w:rsidRDefault="00B269A1" w:rsidP="00B269A1">
            <w:r>
              <w:t>Missing Card holder name</w:t>
            </w:r>
          </w:p>
        </w:tc>
        <w:tc>
          <w:tcPr>
            <w:tcW w:w="308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</w:tcPr>
          <w:p w14:paraId="57534E86" w14:textId="77777777" w:rsidR="00B269A1" w:rsidRPr="00A5243A" w:rsidRDefault="00B269A1" w:rsidP="00B269A1"/>
        </w:tc>
      </w:tr>
      <w:tr w:rsidR="00B269A1" w:rsidRPr="00A5243A" w14:paraId="5E528329" w14:textId="77777777" w:rsidTr="00B269A1">
        <w:trPr>
          <w:trHeight w:val="298"/>
        </w:trPr>
        <w:tc>
          <w:tcPr>
            <w:tcW w:w="282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5904BD58" w14:textId="02D2F634" w:rsidR="00B269A1" w:rsidRDefault="00B269A1" w:rsidP="00B269A1">
            <w:r>
              <w:t>014</w:t>
            </w:r>
          </w:p>
        </w:tc>
        <w:tc>
          <w:tcPr>
            <w:tcW w:w="3104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25E0C996" w14:textId="371AAA0D" w:rsidR="00B269A1" w:rsidRPr="00A5243A" w:rsidRDefault="00B269A1" w:rsidP="00B269A1">
            <w:r>
              <w:t>Missing card number</w:t>
            </w:r>
          </w:p>
        </w:tc>
        <w:tc>
          <w:tcPr>
            <w:tcW w:w="308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</w:tcPr>
          <w:p w14:paraId="3BA2598E" w14:textId="77777777" w:rsidR="00B269A1" w:rsidRPr="00A5243A" w:rsidRDefault="00B269A1" w:rsidP="00B269A1"/>
        </w:tc>
      </w:tr>
      <w:tr w:rsidR="00B269A1" w:rsidRPr="00A5243A" w14:paraId="09A95DC1" w14:textId="77777777" w:rsidTr="00B269A1">
        <w:trPr>
          <w:trHeight w:val="298"/>
        </w:trPr>
        <w:tc>
          <w:tcPr>
            <w:tcW w:w="282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173654ED" w14:textId="346852A7" w:rsidR="00B269A1" w:rsidRDefault="00B269A1" w:rsidP="00B269A1">
            <w:r>
              <w:t>015</w:t>
            </w:r>
          </w:p>
        </w:tc>
        <w:tc>
          <w:tcPr>
            <w:tcW w:w="3104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1A64C58B" w14:textId="000DD01B" w:rsidR="00B269A1" w:rsidRPr="00A5243A" w:rsidRDefault="00B269A1" w:rsidP="00B269A1">
            <w:r>
              <w:t xml:space="preserve">Invalid </w:t>
            </w:r>
            <w:proofErr w:type="spellStart"/>
            <w:r>
              <w:t>expiryMonth</w:t>
            </w:r>
            <w:proofErr w:type="spellEnd"/>
          </w:p>
        </w:tc>
        <w:tc>
          <w:tcPr>
            <w:tcW w:w="308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</w:tcPr>
          <w:p w14:paraId="26FB16E0" w14:textId="0CF1E7F8" w:rsidR="00B269A1" w:rsidRPr="00A5243A" w:rsidRDefault="00B269A1" w:rsidP="00B269A1">
            <w:pPr>
              <w:jc w:val="center"/>
            </w:pPr>
            <w:r>
              <w:t xml:space="preserve">Invalid expiry month: Must </w:t>
            </w:r>
            <w:r w:rsidR="00C056B9">
              <w:t>be</w:t>
            </w:r>
            <w:r>
              <w:t xml:space="preserve"> a digit from 1 to 12</w:t>
            </w:r>
          </w:p>
        </w:tc>
      </w:tr>
      <w:tr w:rsidR="00B269A1" w:rsidRPr="00A5243A" w14:paraId="7DFC3531" w14:textId="77777777" w:rsidTr="00B269A1">
        <w:trPr>
          <w:trHeight w:val="298"/>
        </w:trPr>
        <w:tc>
          <w:tcPr>
            <w:tcW w:w="282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7A6F6EAE" w14:textId="0B398A52" w:rsidR="00B269A1" w:rsidRDefault="00B269A1" w:rsidP="00B269A1">
            <w:r>
              <w:t>016</w:t>
            </w:r>
          </w:p>
        </w:tc>
        <w:tc>
          <w:tcPr>
            <w:tcW w:w="3104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1FF600F3" w14:textId="77AA37F9" w:rsidR="00B269A1" w:rsidRPr="00A5243A" w:rsidRDefault="00B269A1" w:rsidP="00B269A1">
            <w:bookmarkStart w:id="106" w:name="OLE_LINK80"/>
            <w:r>
              <w:t>Invalid email address</w:t>
            </w:r>
            <w:bookmarkEnd w:id="106"/>
          </w:p>
        </w:tc>
        <w:tc>
          <w:tcPr>
            <w:tcW w:w="308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</w:tcPr>
          <w:p w14:paraId="3B8F27F2" w14:textId="582BC584" w:rsidR="00B269A1" w:rsidRPr="00A5243A" w:rsidRDefault="00B269A1" w:rsidP="00B269A1">
            <w:pPr>
              <w:jc w:val="center"/>
            </w:pPr>
            <w:r>
              <w:t>Invalid email address: Email address must be valid</w:t>
            </w:r>
          </w:p>
        </w:tc>
      </w:tr>
      <w:tr w:rsidR="00B269A1" w:rsidRPr="00A5243A" w14:paraId="5013CC65" w14:textId="77777777" w:rsidTr="00B269A1">
        <w:trPr>
          <w:trHeight w:val="298"/>
        </w:trPr>
        <w:tc>
          <w:tcPr>
            <w:tcW w:w="282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1500AA4B" w14:textId="1938CEF0" w:rsidR="00B269A1" w:rsidRDefault="00B269A1" w:rsidP="00B269A1">
            <w:r>
              <w:t>017</w:t>
            </w:r>
          </w:p>
        </w:tc>
        <w:tc>
          <w:tcPr>
            <w:tcW w:w="3104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5591B498" w14:textId="1295D404" w:rsidR="00B269A1" w:rsidRPr="00A5243A" w:rsidRDefault="00B269A1" w:rsidP="00B269A1">
            <w:r>
              <w:t xml:space="preserve">Invalid </w:t>
            </w:r>
            <w:proofErr w:type="spellStart"/>
            <w:r>
              <w:t>expiryYear</w:t>
            </w:r>
            <w:proofErr w:type="spellEnd"/>
          </w:p>
        </w:tc>
        <w:tc>
          <w:tcPr>
            <w:tcW w:w="308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</w:tcPr>
          <w:p w14:paraId="51CA11A5" w14:textId="1132D175" w:rsidR="00B269A1" w:rsidRPr="00A5243A" w:rsidRDefault="00B269A1" w:rsidP="00B269A1">
            <w:pPr>
              <w:jc w:val="center"/>
            </w:pPr>
            <w:bookmarkStart w:id="107" w:name="OLE_LINK29"/>
            <w:bookmarkStart w:id="108" w:name="OLE_LINK30"/>
            <w:bookmarkStart w:id="109" w:name="OLE_LINK31"/>
            <w:r>
              <w:t xml:space="preserve">Invalid expiry year: Must </w:t>
            </w:r>
            <w:r w:rsidR="00C056B9">
              <w:t>be</w:t>
            </w:r>
            <w:r>
              <w:t xml:space="preserve"> a digit from 1 to 99</w:t>
            </w:r>
            <w:bookmarkEnd w:id="107"/>
            <w:bookmarkEnd w:id="108"/>
            <w:bookmarkEnd w:id="109"/>
          </w:p>
        </w:tc>
      </w:tr>
      <w:tr w:rsidR="003F67C0" w:rsidRPr="00A5243A" w14:paraId="2EAEAA6A" w14:textId="77777777" w:rsidTr="00B269A1">
        <w:trPr>
          <w:trHeight w:val="298"/>
        </w:trPr>
        <w:tc>
          <w:tcPr>
            <w:tcW w:w="282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7E2EA463" w14:textId="5DD3EE98" w:rsidR="003F67C0" w:rsidRDefault="003F67C0" w:rsidP="003F67C0">
            <w:r>
              <w:lastRenderedPageBreak/>
              <w:t>018</w:t>
            </w:r>
          </w:p>
        </w:tc>
        <w:tc>
          <w:tcPr>
            <w:tcW w:w="3104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5E656AEA" w14:textId="681D0D70" w:rsidR="003F67C0" w:rsidRDefault="003F67C0" w:rsidP="003F67C0">
            <w:r>
              <w:t>Invalid billing address</w:t>
            </w:r>
          </w:p>
        </w:tc>
        <w:tc>
          <w:tcPr>
            <w:tcW w:w="308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</w:tcPr>
          <w:p w14:paraId="73C38412" w14:textId="2F0EF0FB" w:rsidR="003F67C0" w:rsidRPr="003F67C0" w:rsidRDefault="003F67C0" w:rsidP="003F67C0">
            <w:pPr>
              <w:jc w:val="center"/>
              <w:rPr>
                <w:rFonts w:asciiTheme="minorHAnsi" w:hAnsiTheme="minorHAnsi" w:cstheme="minorHAnsi"/>
                <w:color w:val="C41A16"/>
              </w:rPr>
            </w:pPr>
            <w:bookmarkStart w:id="110" w:name="OLE_LINK32"/>
            <w:bookmarkStart w:id="111" w:name="OLE_LINK33"/>
            <w:r>
              <w:t>Invalid billing address: All fields must have maximum 255 characters</w:t>
            </w:r>
            <w:bookmarkEnd w:id="110"/>
            <w:bookmarkEnd w:id="111"/>
          </w:p>
        </w:tc>
      </w:tr>
      <w:tr w:rsidR="003F67C0" w:rsidRPr="00A5243A" w14:paraId="4BFA44F6" w14:textId="77777777" w:rsidTr="00B269A1">
        <w:trPr>
          <w:trHeight w:val="298"/>
        </w:trPr>
        <w:tc>
          <w:tcPr>
            <w:tcW w:w="282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4D8FDAA3" w14:textId="76A6193D" w:rsidR="003F67C0" w:rsidRDefault="003F67C0" w:rsidP="003F67C0">
            <w:r>
              <w:t>019</w:t>
            </w:r>
          </w:p>
        </w:tc>
        <w:tc>
          <w:tcPr>
            <w:tcW w:w="3104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22C37D1A" w14:textId="13658272" w:rsidR="003F67C0" w:rsidRDefault="003F67C0" w:rsidP="003F67C0">
            <w:r>
              <w:t>Invalid shipping address</w:t>
            </w:r>
          </w:p>
        </w:tc>
        <w:tc>
          <w:tcPr>
            <w:tcW w:w="308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</w:tcPr>
          <w:p w14:paraId="40A318C6" w14:textId="0E6E47B0" w:rsidR="003F67C0" w:rsidRPr="003F67C0" w:rsidRDefault="003F67C0" w:rsidP="003F67C0">
            <w:pPr>
              <w:jc w:val="center"/>
              <w:rPr>
                <w:rFonts w:asciiTheme="minorHAnsi" w:hAnsiTheme="minorHAnsi" w:cstheme="minorHAnsi"/>
              </w:rPr>
            </w:pPr>
            <w:r>
              <w:t>Invalid shipping address: All fields must have maximum 255 characters</w:t>
            </w:r>
          </w:p>
        </w:tc>
      </w:tr>
    </w:tbl>
    <w:p w14:paraId="660DF855" w14:textId="047B3BB3" w:rsidR="00F6535E" w:rsidRDefault="00F6535E" w:rsidP="00F6535E"/>
    <w:p w14:paraId="06ADF7E8" w14:textId="77777777" w:rsidR="000D60BD" w:rsidRPr="00F6535E" w:rsidRDefault="000D60BD" w:rsidP="00F6535E"/>
    <w:p w14:paraId="61248505" w14:textId="6983A003" w:rsidR="00911804" w:rsidRDefault="00E95C62" w:rsidP="00911804">
      <w:pPr>
        <w:pStyle w:val="Heading3"/>
        <w:numPr>
          <w:ilvl w:val="2"/>
          <w:numId w:val="8"/>
        </w:numPr>
        <w:rPr>
          <w:bCs/>
        </w:rPr>
      </w:pPr>
      <w:bookmarkStart w:id="112" w:name="_Toc67583123"/>
      <w:proofErr w:type="spellStart"/>
      <w:r>
        <w:rPr>
          <w:bCs/>
        </w:rPr>
        <w:t>Geidea</w:t>
      </w:r>
      <w:proofErr w:type="spellEnd"/>
      <w:r>
        <w:rPr>
          <w:bCs/>
        </w:rPr>
        <w:t xml:space="preserve"> Payment</w:t>
      </w:r>
      <w:r w:rsidR="00911804">
        <w:rPr>
          <w:bCs/>
        </w:rPr>
        <w:t xml:space="preserve"> </w:t>
      </w:r>
      <w:r w:rsidR="00911804" w:rsidRPr="00911804">
        <w:rPr>
          <w:bCs/>
        </w:rPr>
        <w:t>Response codes and messages:</w:t>
      </w:r>
      <w:bookmarkEnd w:id="112"/>
    </w:p>
    <w:p w14:paraId="59A17DFC" w14:textId="236B038A" w:rsidR="00FE61BE" w:rsidRDefault="00FE61BE" w:rsidP="00FE61BE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8"/>
        <w:gridCol w:w="3137"/>
        <w:gridCol w:w="4005"/>
      </w:tblGrid>
      <w:tr w:rsidR="0052481A" w:rsidRPr="0052481A" w14:paraId="7F2DB04D" w14:textId="77777777" w:rsidTr="0052481A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D3B732C" w14:textId="77777777" w:rsidR="0052481A" w:rsidRPr="0052481A" w:rsidRDefault="0052481A" w:rsidP="0052481A">
            <w:pPr>
              <w:rPr>
                <w:b/>
                <w:bCs/>
              </w:rPr>
            </w:pPr>
            <w:r w:rsidRPr="0052481A">
              <w:rPr>
                <w:b/>
                <w:bCs/>
              </w:rPr>
              <w:t>Response code groups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CBE4F9A" w14:textId="77777777" w:rsidR="0052481A" w:rsidRPr="0052481A" w:rsidRDefault="0052481A" w:rsidP="0052481A"/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C00A102" w14:textId="77777777" w:rsidR="0052481A" w:rsidRPr="0052481A" w:rsidRDefault="0052481A" w:rsidP="0052481A"/>
        </w:tc>
      </w:tr>
      <w:tr w:rsidR="0052481A" w:rsidRPr="0052481A" w14:paraId="0AD533F6" w14:textId="77777777" w:rsidTr="0052481A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6D16D5D" w14:textId="77777777" w:rsidR="0052481A" w:rsidRPr="0052481A" w:rsidRDefault="0052481A" w:rsidP="0052481A">
            <w:pPr>
              <w:rPr>
                <w:b/>
                <w:bCs/>
              </w:rPr>
            </w:pPr>
            <w:r w:rsidRPr="0052481A">
              <w:rPr>
                <w:b/>
                <w:bCs/>
              </w:rPr>
              <w:t>Response Code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B5D5822" w14:textId="77777777" w:rsidR="0052481A" w:rsidRPr="0052481A" w:rsidRDefault="0052481A" w:rsidP="0052481A">
            <w:pPr>
              <w:rPr>
                <w:b/>
                <w:bCs/>
              </w:rPr>
            </w:pPr>
            <w:r w:rsidRPr="0052481A">
              <w:rPr>
                <w:b/>
                <w:bCs/>
              </w:rPr>
              <w:t>Response Message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70AF7E7" w14:textId="77777777" w:rsidR="0052481A" w:rsidRPr="0052481A" w:rsidRDefault="0052481A" w:rsidP="0052481A">
            <w:pPr>
              <w:rPr>
                <w:b/>
                <w:bCs/>
              </w:rPr>
            </w:pPr>
            <w:r w:rsidRPr="0052481A">
              <w:rPr>
                <w:b/>
                <w:bCs/>
              </w:rPr>
              <w:t>Description</w:t>
            </w:r>
          </w:p>
        </w:tc>
      </w:tr>
      <w:tr w:rsidR="0052481A" w:rsidRPr="0052481A" w14:paraId="131C42FD" w14:textId="77777777" w:rsidTr="0052481A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0370C15" w14:textId="77777777" w:rsidR="0052481A" w:rsidRPr="0052481A" w:rsidRDefault="0052481A" w:rsidP="0052481A">
            <w:r w:rsidRPr="0052481A">
              <w:t>000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AD73F72" w14:textId="77777777" w:rsidR="0052481A" w:rsidRPr="0052481A" w:rsidRDefault="0052481A" w:rsidP="0052481A">
            <w:r w:rsidRPr="0052481A">
              <w:t>Success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EA9CCA2" w14:textId="77777777" w:rsidR="0052481A" w:rsidRPr="0052481A" w:rsidRDefault="0052481A" w:rsidP="0052481A">
            <w:r w:rsidRPr="0052481A">
              <w:t>Success</w:t>
            </w:r>
          </w:p>
        </w:tc>
      </w:tr>
      <w:tr w:rsidR="0052481A" w:rsidRPr="0052481A" w14:paraId="4A33BD32" w14:textId="77777777" w:rsidTr="0052481A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E42991C" w14:textId="77777777" w:rsidR="0052481A" w:rsidRPr="0052481A" w:rsidRDefault="0052481A" w:rsidP="0052481A">
            <w:r w:rsidRPr="0052481A">
              <w:t>100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BF89FAA" w14:textId="77777777" w:rsidR="0052481A" w:rsidRPr="0052481A" w:rsidRDefault="0052481A" w:rsidP="0052481A">
            <w:r w:rsidRPr="0052481A">
              <w:t>General error - Payment was not successful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C120417" w14:textId="77777777" w:rsidR="0052481A" w:rsidRPr="0052481A" w:rsidRDefault="0052481A" w:rsidP="0052481A">
            <w:r w:rsidRPr="0052481A">
              <w:t>General error - when the error is outside of the error list</w:t>
            </w:r>
          </w:p>
        </w:tc>
      </w:tr>
      <w:tr w:rsidR="0052481A" w:rsidRPr="0052481A" w14:paraId="4D06AEC2" w14:textId="77777777" w:rsidTr="0052481A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DEE1502" w14:textId="77777777" w:rsidR="0052481A" w:rsidRPr="0052481A" w:rsidRDefault="0052481A" w:rsidP="0052481A">
            <w:r w:rsidRPr="0052481A">
              <w:t>200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1A8D281" w14:textId="77777777" w:rsidR="0052481A" w:rsidRPr="0052481A" w:rsidRDefault="0052481A" w:rsidP="0052481A">
            <w:r w:rsidRPr="0052481A">
              <w:t>Payment validation failed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4A08477" w14:textId="77777777" w:rsidR="0052481A" w:rsidRPr="0052481A" w:rsidRDefault="0052481A" w:rsidP="0052481A">
            <w:r w:rsidRPr="0052481A">
              <w:t xml:space="preserve">Initial backend validation error (card number, </w:t>
            </w:r>
            <w:proofErr w:type="spellStart"/>
            <w:r w:rsidRPr="0052481A">
              <w:t>luhn</w:t>
            </w:r>
            <w:proofErr w:type="spellEnd"/>
            <w:r w:rsidRPr="0052481A">
              <w:t xml:space="preserve"> check, etc)</w:t>
            </w:r>
          </w:p>
        </w:tc>
      </w:tr>
      <w:tr w:rsidR="0052481A" w:rsidRPr="0052481A" w14:paraId="56EB3C3C" w14:textId="77777777" w:rsidTr="0052481A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46B271D" w14:textId="77777777" w:rsidR="0052481A" w:rsidRPr="0052481A" w:rsidRDefault="0052481A" w:rsidP="0052481A">
            <w:r w:rsidRPr="0052481A">
              <w:t>300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DC846D1" w14:textId="77777777" w:rsidR="0052481A" w:rsidRPr="0052481A" w:rsidRDefault="0052481A" w:rsidP="0052481A">
            <w:r w:rsidRPr="0052481A">
              <w:t>3DS authentication failed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751C47A" w14:textId="77777777" w:rsidR="0052481A" w:rsidRPr="0052481A" w:rsidRDefault="0052481A" w:rsidP="0052481A">
            <w:r w:rsidRPr="0052481A">
              <w:t>3DS errors</w:t>
            </w:r>
          </w:p>
        </w:tc>
      </w:tr>
      <w:tr w:rsidR="0052481A" w:rsidRPr="0052481A" w14:paraId="025D0F81" w14:textId="77777777" w:rsidTr="0052481A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972A151" w14:textId="77777777" w:rsidR="0052481A" w:rsidRPr="0052481A" w:rsidRDefault="0052481A" w:rsidP="0052481A">
            <w:r w:rsidRPr="0052481A">
              <w:t>400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DA359E5" w14:textId="77777777" w:rsidR="0052481A" w:rsidRPr="0052481A" w:rsidRDefault="0052481A" w:rsidP="0052481A">
            <w:r w:rsidRPr="0052481A">
              <w:t>Payment authorization failed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EBC8C3E" w14:textId="77777777" w:rsidR="0052481A" w:rsidRPr="0052481A" w:rsidRDefault="0052481A" w:rsidP="0052481A">
            <w:r w:rsidRPr="0052481A">
              <w:t>Authorize operation errors</w:t>
            </w:r>
          </w:p>
        </w:tc>
      </w:tr>
      <w:tr w:rsidR="0052481A" w:rsidRPr="0052481A" w14:paraId="29E36E89" w14:textId="77777777" w:rsidTr="0052481A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7286755" w14:textId="77777777" w:rsidR="0052481A" w:rsidRPr="0052481A" w:rsidRDefault="0052481A" w:rsidP="0052481A">
            <w:r w:rsidRPr="0052481A">
              <w:t>500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4110CCF" w14:textId="77777777" w:rsidR="0052481A" w:rsidRPr="0052481A" w:rsidRDefault="0052481A" w:rsidP="0052481A">
            <w:r w:rsidRPr="0052481A">
              <w:t>Payment capture failed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D254561" w14:textId="77777777" w:rsidR="0052481A" w:rsidRPr="0052481A" w:rsidRDefault="0052481A" w:rsidP="0052481A">
            <w:r w:rsidRPr="0052481A">
              <w:t>Capture operation errors</w:t>
            </w:r>
          </w:p>
        </w:tc>
      </w:tr>
      <w:tr w:rsidR="0052481A" w:rsidRPr="0052481A" w14:paraId="58BBDDB8" w14:textId="77777777" w:rsidTr="0052481A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5143E83" w14:textId="77777777" w:rsidR="0052481A" w:rsidRPr="0052481A" w:rsidRDefault="0052481A" w:rsidP="0052481A">
            <w:r w:rsidRPr="0052481A">
              <w:t>600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4AED8AB" w14:textId="77777777" w:rsidR="0052481A" w:rsidRPr="0052481A" w:rsidRDefault="0052481A" w:rsidP="0052481A">
            <w:r w:rsidRPr="0052481A">
              <w:t>Payment blocked by gateway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2BAF0FD" w14:textId="77777777" w:rsidR="0052481A" w:rsidRPr="0052481A" w:rsidRDefault="0052481A" w:rsidP="0052481A">
            <w:r w:rsidRPr="0052481A">
              <w:t>Filter service errors</w:t>
            </w:r>
          </w:p>
        </w:tc>
      </w:tr>
      <w:tr w:rsidR="0052481A" w:rsidRPr="0052481A" w14:paraId="2A923466" w14:textId="77777777" w:rsidTr="0052481A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A35C472" w14:textId="77777777" w:rsidR="0052481A" w:rsidRPr="0052481A" w:rsidRDefault="0052481A" w:rsidP="0052481A">
            <w:r w:rsidRPr="0052481A">
              <w:t>700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BBE29C6" w14:textId="77777777" w:rsidR="0052481A" w:rsidRPr="0052481A" w:rsidRDefault="0052481A" w:rsidP="0052481A">
            <w:r w:rsidRPr="0052481A">
              <w:t>Payment failed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9555B0A" w14:textId="77777777" w:rsidR="0052481A" w:rsidRPr="0052481A" w:rsidRDefault="0052481A" w:rsidP="0052481A">
            <w:r w:rsidRPr="0052481A">
              <w:t>Pay operation errors</w:t>
            </w:r>
          </w:p>
        </w:tc>
      </w:tr>
      <w:tr w:rsidR="0052481A" w:rsidRPr="0052481A" w14:paraId="6EDB9707" w14:textId="77777777" w:rsidTr="0052481A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5F0F583" w14:textId="77777777" w:rsidR="0052481A" w:rsidRPr="0052481A" w:rsidRDefault="0052481A" w:rsidP="0052481A">
            <w:r w:rsidRPr="0052481A">
              <w:t>800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8076EDE" w14:textId="77777777" w:rsidR="0052481A" w:rsidRPr="0052481A" w:rsidRDefault="0052481A" w:rsidP="0052481A">
            <w:r w:rsidRPr="0052481A">
              <w:t>Refund failed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035110A" w14:textId="77777777" w:rsidR="0052481A" w:rsidRPr="0052481A" w:rsidRDefault="0052481A" w:rsidP="0052481A">
            <w:r w:rsidRPr="0052481A">
              <w:t>Refund operation errors</w:t>
            </w:r>
          </w:p>
        </w:tc>
      </w:tr>
    </w:tbl>
    <w:p w14:paraId="793DE50B" w14:textId="77777777" w:rsidR="0052481A" w:rsidRPr="0052481A" w:rsidRDefault="0052481A" w:rsidP="0052481A"/>
    <w:p w14:paraId="5688E0CA" w14:textId="207B6D46" w:rsidR="0052481A" w:rsidRPr="0052481A" w:rsidRDefault="0052481A" w:rsidP="0052481A">
      <w:r w:rsidRPr="0052481A">
        <w:rPr>
          <w:b/>
          <w:bCs/>
        </w:rPr>
        <w:t>Detailed response code and message groups:</w:t>
      </w:r>
      <w:r w:rsidRPr="0052481A">
        <w:br/>
      </w:r>
    </w:p>
    <w:tbl>
      <w:tblPr>
        <w:tblW w:w="902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8"/>
        <w:gridCol w:w="6554"/>
      </w:tblGrid>
      <w:tr w:rsidR="0052481A" w:rsidRPr="0052481A" w14:paraId="7F6AFCCA" w14:textId="77777777" w:rsidTr="00FD4E82">
        <w:trPr>
          <w:gridAfter w:val="1"/>
          <w:trHeight w:val="283"/>
          <w:tblHeader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5C2480B8" w14:textId="77777777" w:rsidR="0052481A" w:rsidRPr="0052481A" w:rsidRDefault="0052481A" w:rsidP="0052481A">
            <w:pPr>
              <w:divId w:val="246305962"/>
              <w:rPr>
                <w:b/>
                <w:bCs/>
              </w:rPr>
            </w:pPr>
            <w:r w:rsidRPr="0052481A">
              <w:rPr>
                <w:b/>
                <w:bCs/>
              </w:rPr>
              <w:t>Success group (000)</w:t>
            </w:r>
          </w:p>
        </w:tc>
      </w:tr>
      <w:tr w:rsidR="0052481A" w:rsidRPr="0052481A" w14:paraId="6983CE7B" w14:textId="77777777" w:rsidTr="00FD4E82">
        <w:trPr>
          <w:trHeight w:val="567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670CB71" w14:textId="77777777" w:rsidR="0052481A" w:rsidRPr="0052481A" w:rsidRDefault="0052481A" w:rsidP="0052481A">
            <w:pPr>
              <w:rPr>
                <w:b/>
                <w:bCs/>
              </w:rPr>
            </w:pPr>
            <w:r w:rsidRPr="0052481A">
              <w:rPr>
                <w:b/>
                <w:bCs/>
              </w:rPr>
              <w:t>Detailed Response Code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03983D7" w14:textId="77777777" w:rsidR="0052481A" w:rsidRPr="0052481A" w:rsidRDefault="0052481A" w:rsidP="0052481A">
            <w:pPr>
              <w:rPr>
                <w:b/>
                <w:bCs/>
              </w:rPr>
            </w:pPr>
            <w:r w:rsidRPr="0052481A">
              <w:rPr>
                <w:b/>
                <w:bCs/>
              </w:rPr>
              <w:t>Detailed Response Message</w:t>
            </w:r>
          </w:p>
        </w:tc>
      </w:tr>
      <w:tr w:rsidR="0052481A" w:rsidRPr="0052481A" w14:paraId="4D8B8DEA" w14:textId="77777777" w:rsidTr="00FD4E82">
        <w:trPr>
          <w:trHeight w:val="283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0953CCC" w14:textId="77777777" w:rsidR="0052481A" w:rsidRPr="0052481A" w:rsidRDefault="0052481A" w:rsidP="0052481A">
            <w:r w:rsidRPr="0052481A">
              <w:t>000.000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84A181A" w14:textId="77777777" w:rsidR="0052481A" w:rsidRPr="0052481A" w:rsidRDefault="0052481A" w:rsidP="0052481A">
            <w:r w:rsidRPr="0052481A">
              <w:t>Your transaction was successful</w:t>
            </w:r>
          </w:p>
        </w:tc>
      </w:tr>
      <w:tr w:rsidR="0052481A" w:rsidRPr="0052481A" w14:paraId="34EB5277" w14:textId="77777777" w:rsidTr="00FD4E82">
        <w:trPr>
          <w:trHeight w:val="567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DD021BF" w14:textId="77777777" w:rsidR="0052481A" w:rsidRPr="0052481A" w:rsidRDefault="0052481A" w:rsidP="0052481A">
            <w:r w:rsidRPr="0052481A">
              <w:lastRenderedPageBreak/>
              <w:t>000.001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4AB9120" w14:textId="77777777" w:rsidR="0052481A" w:rsidRPr="0052481A" w:rsidRDefault="0052481A" w:rsidP="0052481A">
            <w:r w:rsidRPr="0052481A">
              <w:t>Your transaction was successful - proceed without 3DS verification code</w:t>
            </w:r>
          </w:p>
        </w:tc>
      </w:tr>
      <w:tr w:rsidR="0052481A" w:rsidRPr="0052481A" w14:paraId="4347CFED" w14:textId="77777777" w:rsidTr="00FD4E82">
        <w:trPr>
          <w:trHeight w:val="567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2C770E7" w14:textId="77777777" w:rsidR="0052481A" w:rsidRPr="0052481A" w:rsidRDefault="0052481A" w:rsidP="0052481A">
            <w:r w:rsidRPr="0052481A">
              <w:t>000.002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843274E" w14:textId="77777777" w:rsidR="0052481A" w:rsidRPr="0052481A" w:rsidRDefault="0052481A" w:rsidP="0052481A">
            <w:r w:rsidRPr="0052481A">
              <w:t>Your transaction was successful - proceed with 3DS verification code</w:t>
            </w:r>
          </w:p>
        </w:tc>
      </w:tr>
    </w:tbl>
    <w:p w14:paraId="350082DA" w14:textId="086199C9" w:rsidR="0052481A" w:rsidRPr="0052481A" w:rsidRDefault="0052481A" w:rsidP="0052481A"/>
    <w:tbl>
      <w:tblPr>
        <w:tblW w:w="902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9"/>
        <w:gridCol w:w="5493"/>
      </w:tblGrid>
      <w:tr w:rsidR="0052481A" w:rsidRPr="0052481A" w14:paraId="1A30AA3F" w14:textId="77777777" w:rsidTr="00FD4E82">
        <w:trPr>
          <w:trHeight w:val="291"/>
          <w:tblHeader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6FA8B12C" w14:textId="77777777" w:rsidR="0052481A" w:rsidRPr="0052481A" w:rsidRDefault="0052481A" w:rsidP="0052481A">
            <w:pPr>
              <w:rPr>
                <w:b/>
                <w:bCs/>
              </w:rPr>
            </w:pPr>
            <w:r w:rsidRPr="0052481A">
              <w:rPr>
                <w:b/>
                <w:bCs/>
              </w:rPr>
              <w:t>General error group (100)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35A1C5DE" w14:textId="38BFD63C" w:rsidR="0052481A" w:rsidRPr="0052481A" w:rsidRDefault="0052481A" w:rsidP="0052481A">
            <w:pPr>
              <w:rPr>
                <w:b/>
                <w:bCs/>
              </w:rPr>
            </w:pPr>
          </w:p>
        </w:tc>
      </w:tr>
      <w:tr w:rsidR="0052481A" w:rsidRPr="0052481A" w14:paraId="7B6362D8" w14:textId="77777777" w:rsidTr="00FD4E82">
        <w:trPr>
          <w:trHeight w:val="291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7FFE922" w14:textId="77777777" w:rsidR="0052481A" w:rsidRPr="0052481A" w:rsidRDefault="0052481A" w:rsidP="0052481A">
            <w:pPr>
              <w:rPr>
                <w:b/>
                <w:bCs/>
              </w:rPr>
            </w:pPr>
            <w:r w:rsidRPr="0052481A">
              <w:rPr>
                <w:b/>
                <w:bCs/>
              </w:rPr>
              <w:t>Detailed Response Code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F9FAAAD" w14:textId="77777777" w:rsidR="0052481A" w:rsidRPr="0052481A" w:rsidRDefault="0052481A" w:rsidP="0052481A">
            <w:pPr>
              <w:rPr>
                <w:b/>
                <w:bCs/>
              </w:rPr>
            </w:pPr>
            <w:r w:rsidRPr="0052481A">
              <w:rPr>
                <w:b/>
                <w:bCs/>
              </w:rPr>
              <w:t>Detailed Response Message</w:t>
            </w:r>
          </w:p>
        </w:tc>
      </w:tr>
      <w:tr w:rsidR="0052481A" w:rsidRPr="0052481A" w14:paraId="69711082" w14:textId="77777777" w:rsidTr="00FD4E82">
        <w:trPr>
          <w:trHeight w:val="291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ED3FAEC" w14:textId="77777777" w:rsidR="0052481A" w:rsidRPr="0052481A" w:rsidRDefault="0052481A" w:rsidP="0052481A">
            <w:r w:rsidRPr="0052481A">
              <w:t>100.001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54DEC5B" w14:textId="77777777" w:rsidR="0052481A" w:rsidRPr="0052481A" w:rsidRDefault="0052481A" w:rsidP="0052481A">
            <w:r w:rsidRPr="0052481A">
              <w:t>HSM invalid input fields</w:t>
            </w:r>
          </w:p>
        </w:tc>
      </w:tr>
      <w:tr w:rsidR="0052481A" w:rsidRPr="0052481A" w14:paraId="15BC2ACE" w14:textId="77777777" w:rsidTr="00FD4E82">
        <w:trPr>
          <w:trHeight w:val="291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19346EF" w14:textId="77777777" w:rsidR="0052481A" w:rsidRPr="0052481A" w:rsidRDefault="0052481A" w:rsidP="0052481A">
            <w:r w:rsidRPr="0052481A">
              <w:t>100.002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A151464" w14:textId="77777777" w:rsidR="0052481A" w:rsidRPr="0052481A" w:rsidRDefault="0052481A" w:rsidP="0052481A">
            <w:r w:rsidRPr="0052481A">
              <w:t>Encrypt failed, invalid data</w:t>
            </w:r>
          </w:p>
        </w:tc>
      </w:tr>
      <w:tr w:rsidR="0052481A" w:rsidRPr="0052481A" w14:paraId="17304D59" w14:textId="77777777" w:rsidTr="00FD4E82">
        <w:trPr>
          <w:trHeight w:val="291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EC2D8A8" w14:textId="77777777" w:rsidR="0052481A" w:rsidRPr="0052481A" w:rsidRDefault="0052481A" w:rsidP="0052481A">
            <w:r w:rsidRPr="0052481A">
              <w:t>100.003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3FE8B3C" w14:textId="77777777" w:rsidR="0052481A" w:rsidRPr="0052481A" w:rsidRDefault="0052481A" w:rsidP="0052481A">
            <w:r w:rsidRPr="0052481A">
              <w:t>Decrypt failed, invalid key</w:t>
            </w:r>
          </w:p>
        </w:tc>
      </w:tr>
      <w:tr w:rsidR="0052481A" w:rsidRPr="0052481A" w14:paraId="01306BA5" w14:textId="77777777" w:rsidTr="00FD4E82">
        <w:trPr>
          <w:trHeight w:val="291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3140CED" w14:textId="77777777" w:rsidR="0052481A" w:rsidRPr="0052481A" w:rsidRDefault="0052481A" w:rsidP="0052481A">
            <w:r w:rsidRPr="0052481A">
              <w:t>100.004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3409F6A" w14:textId="77777777" w:rsidR="0052481A" w:rsidRPr="0052481A" w:rsidRDefault="0052481A" w:rsidP="0052481A">
            <w:r w:rsidRPr="0052481A">
              <w:t>Decrypt failed, invalid data</w:t>
            </w:r>
          </w:p>
        </w:tc>
      </w:tr>
      <w:tr w:rsidR="0052481A" w:rsidRPr="0052481A" w14:paraId="7E91E679" w14:textId="77777777" w:rsidTr="00FD4E82">
        <w:trPr>
          <w:trHeight w:val="291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99E4D04" w14:textId="77777777" w:rsidR="0052481A" w:rsidRPr="0052481A" w:rsidRDefault="0052481A" w:rsidP="0052481A">
            <w:r w:rsidRPr="0052481A">
              <w:t>100.005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8FD7583" w14:textId="77777777" w:rsidR="0052481A" w:rsidRPr="0052481A" w:rsidRDefault="0052481A" w:rsidP="0052481A">
            <w:r w:rsidRPr="0052481A">
              <w:t>Decrypt failed, wrong data-key combination</w:t>
            </w:r>
          </w:p>
        </w:tc>
      </w:tr>
      <w:tr w:rsidR="0052481A" w:rsidRPr="0052481A" w14:paraId="4C922E35" w14:textId="77777777" w:rsidTr="00FD4E82">
        <w:trPr>
          <w:trHeight w:val="291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E439F87" w14:textId="77777777" w:rsidR="0052481A" w:rsidRPr="0052481A" w:rsidRDefault="0052481A" w:rsidP="0052481A">
            <w:r w:rsidRPr="0052481A">
              <w:t>100.006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34BC35A" w14:textId="77777777" w:rsidR="0052481A" w:rsidRPr="0052481A" w:rsidRDefault="0052481A" w:rsidP="0052481A">
            <w:r w:rsidRPr="0052481A">
              <w:t>Unable to create key</w:t>
            </w:r>
          </w:p>
        </w:tc>
      </w:tr>
      <w:tr w:rsidR="0052481A" w:rsidRPr="0052481A" w14:paraId="1A34F91A" w14:textId="77777777" w:rsidTr="00FD4E82">
        <w:trPr>
          <w:trHeight w:val="279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F039148" w14:textId="77777777" w:rsidR="0052481A" w:rsidRPr="0052481A" w:rsidRDefault="0052481A" w:rsidP="0052481A">
            <w:r w:rsidRPr="0052481A">
              <w:t>100.007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6E92B74" w14:textId="77777777" w:rsidR="0052481A" w:rsidRPr="0052481A" w:rsidRDefault="0052481A" w:rsidP="0052481A">
            <w:r w:rsidRPr="0052481A">
              <w:t>Unable to find key</w:t>
            </w:r>
          </w:p>
        </w:tc>
      </w:tr>
      <w:tr w:rsidR="0052481A" w:rsidRPr="0052481A" w14:paraId="13008C18" w14:textId="77777777" w:rsidTr="00FD4E82">
        <w:trPr>
          <w:trHeight w:val="291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D452CDD" w14:textId="77777777" w:rsidR="0052481A" w:rsidRPr="0052481A" w:rsidRDefault="0052481A" w:rsidP="0052481A">
            <w:r w:rsidRPr="0052481A">
              <w:t>100.008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1D712FE" w14:textId="77777777" w:rsidR="0052481A" w:rsidRPr="0052481A" w:rsidRDefault="0052481A" w:rsidP="0052481A">
            <w:r w:rsidRPr="0052481A">
              <w:t>Unable to create order</w:t>
            </w:r>
          </w:p>
        </w:tc>
      </w:tr>
      <w:tr w:rsidR="0052481A" w:rsidRPr="0052481A" w14:paraId="3F31690D" w14:textId="77777777" w:rsidTr="00FD4E82">
        <w:trPr>
          <w:trHeight w:val="291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70B24D3" w14:textId="77777777" w:rsidR="0052481A" w:rsidRPr="0052481A" w:rsidRDefault="0052481A" w:rsidP="0052481A">
            <w:r w:rsidRPr="0052481A">
              <w:t>100.009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1907DA8" w14:textId="77777777" w:rsidR="0052481A" w:rsidRPr="0052481A" w:rsidRDefault="0052481A" w:rsidP="0052481A">
            <w:r w:rsidRPr="0052481A">
              <w:t>Unable to create transaction</w:t>
            </w:r>
          </w:p>
        </w:tc>
      </w:tr>
      <w:tr w:rsidR="0052481A" w:rsidRPr="0052481A" w14:paraId="2E372081" w14:textId="77777777" w:rsidTr="00FD4E82">
        <w:trPr>
          <w:trHeight w:val="291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597FB73" w14:textId="77777777" w:rsidR="0052481A" w:rsidRPr="0052481A" w:rsidRDefault="0052481A" w:rsidP="0052481A">
            <w:r w:rsidRPr="0052481A">
              <w:t>100.010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29661EB" w14:textId="77777777" w:rsidR="0052481A" w:rsidRPr="0052481A" w:rsidRDefault="0052481A" w:rsidP="0052481A">
            <w:r w:rsidRPr="0052481A">
              <w:t>Unable to update transaction</w:t>
            </w:r>
          </w:p>
        </w:tc>
      </w:tr>
      <w:tr w:rsidR="0052481A" w:rsidRPr="0052481A" w14:paraId="1506D6F8" w14:textId="77777777" w:rsidTr="00FD4E82">
        <w:trPr>
          <w:trHeight w:val="291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3E6CE2E" w14:textId="77777777" w:rsidR="0052481A" w:rsidRPr="0052481A" w:rsidRDefault="0052481A" w:rsidP="0052481A">
            <w:r w:rsidRPr="0052481A">
              <w:t>100.011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88081F8" w14:textId="77777777" w:rsidR="0052481A" w:rsidRPr="0052481A" w:rsidRDefault="0052481A" w:rsidP="0052481A">
            <w:r w:rsidRPr="0052481A">
              <w:t>Order not found</w:t>
            </w:r>
          </w:p>
        </w:tc>
      </w:tr>
      <w:tr w:rsidR="0052481A" w:rsidRPr="0052481A" w14:paraId="0161AD4E" w14:textId="77777777" w:rsidTr="00FD4E82">
        <w:trPr>
          <w:trHeight w:val="291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271B3B2" w14:textId="77777777" w:rsidR="0052481A" w:rsidRPr="0052481A" w:rsidRDefault="0052481A" w:rsidP="0052481A">
            <w:r w:rsidRPr="0052481A">
              <w:t>100.012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F079812" w14:textId="77777777" w:rsidR="0052481A" w:rsidRPr="0052481A" w:rsidRDefault="0052481A" w:rsidP="0052481A">
            <w:r w:rsidRPr="0052481A">
              <w:t>Transaction not found</w:t>
            </w:r>
          </w:p>
        </w:tc>
      </w:tr>
      <w:tr w:rsidR="0052481A" w:rsidRPr="0052481A" w14:paraId="2EA4668C" w14:textId="77777777" w:rsidTr="00FD4E82">
        <w:trPr>
          <w:trHeight w:val="291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B4236BF" w14:textId="77777777" w:rsidR="0052481A" w:rsidRPr="0052481A" w:rsidRDefault="0052481A" w:rsidP="0052481A">
            <w:r w:rsidRPr="0052481A">
              <w:t>100.013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63AF3B6" w14:textId="77777777" w:rsidR="0052481A" w:rsidRPr="0052481A" w:rsidRDefault="0052481A" w:rsidP="0052481A">
            <w:r w:rsidRPr="0052481A">
              <w:t>Internal Server Error</w:t>
            </w:r>
          </w:p>
        </w:tc>
      </w:tr>
      <w:tr w:rsidR="0052481A" w:rsidRPr="0052481A" w14:paraId="7E7AB865" w14:textId="77777777" w:rsidTr="00FD4E82">
        <w:trPr>
          <w:trHeight w:val="291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3FEC759" w14:textId="77777777" w:rsidR="0052481A" w:rsidRPr="0052481A" w:rsidRDefault="0052481A" w:rsidP="0052481A">
            <w:r w:rsidRPr="0052481A">
              <w:t>100.014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0328DE8" w14:textId="77777777" w:rsidR="0052481A" w:rsidRPr="0052481A" w:rsidRDefault="0052481A" w:rsidP="0052481A">
            <w:r w:rsidRPr="0052481A">
              <w:t>Invalid provider credentials - MPGS</w:t>
            </w:r>
          </w:p>
        </w:tc>
      </w:tr>
      <w:tr w:rsidR="0052481A" w:rsidRPr="0052481A" w14:paraId="40F83412" w14:textId="77777777" w:rsidTr="00FD4E82">
        <w:trPr>
          <w:trHeight w:val="291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50106F5" w14:textId="77777777" w:rsidR="0052481A" w:rsidRPr="0052481A" w:rsidRDefault="0052481A" w:rsidP="0052481A">
            <w:r w:rsidRPr="0052481A">
              <w:t>100.015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374C00A" w14:textId="77777777" w:rsidR="0052481A" w:rsidRPr="0052481A" w:rsidRDefault="0052481A" w:rsidP="0052481A">
            <w:r w:rsidRPr="0052481A">
              <w:t>MPGS URL not found</w:t>
            </w:r>
          </w:p>
        </w:tc>
      </w:tr>
      <w:tr w:rsidR="0052481A" w:rsidRPr="0052481A" w14:paraId="2C7A7AF2" w14:textId="77777777" w:rsidTr="00FD4E82">
        <w:trPr>
          <w:trHeight w:val="291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CF27AB9" w14:textId="77777777" w:rsidR="0052481A" w:rsidRPr="0052481A" w:rsidRDefault="0052481A" w:rsidP="0052481A">
            <w:r w:rsidRPr="0052481A">
              <w:t>100.016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D5AB910" w14:textId="77777777" w:rsidR="0052481A" w:rsidRPr="0052481A" w:rsidRDefault="0052481A" w:rsidP="0052481A">
            <w:r w:rsidRPr="0052481A">
              <w:t>Invalid provider credentials - GSDK</w:t>
            </w:r>
          </w:p>
        </w:tc>
      </w:tr>
      <w:tr w:rsidR="0052481A" w:rsidRPr="0052481A" w14:paraId="6E634BF7" w14:textId="77777777" w:rsidTr="00FD4E82">
        <w:trPr>
          <w:trHeight w:val="279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1CB7179" w14:textId="77777777" w:rsidR="0052481A" w:rsidRPr="0052481A" w:rsidRDefault="0052481A" w:rsidP="0052481A">
            <w:r w:rsidRPr="0052481A">
              <w:t>100.017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4CD2DD0" w14:textId="77777777" w:rsidR="0052481A" w:rsidRPr="0052481A" w:rsidRDefault="0052481A" w:rsidP="0052481A">
            <w:r w:rsidRPr="0052481A">
              <w:t>HTTP request failed with connection error</w:t>
            </w:r>
          </w:p>
        </w:tc>
      </w:tr>
      <w:tr w:rsidR="0052481A" w:rsidRPr="0052481A" w14:paraId="176E79CF" w14:textId="77777777" w:rsidTr="00FD4E82">
        <w:trPr>
          <w:trHeight w:val="291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26646E7" w14:textId="77777777" w:rsidR="0052481A" w:rsidRPr="0052481A" w:rsidRDefault="0052481A" w:rsidP="0052481A">
            <w:r w:rsidRPr="0052481A">
              <w:t>100.018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8BAF5A4" w14:textId="77777777" w:rsidR="0052481A" w:rsidRPr="0052481A" w:rsidRDefault="0052481A" w:rsidP="0052481A">
            <w:r w:rsidRPr="0052481A">
              <w:t>Your payment was not successful</w:t>
            </w:r>
          </w:p>
        </w:tc>
      </w:tr>
      <w:tr w:rsidR="0052481A" w:rsidRPr="0052481A" w14:paraId="0D199A84" w14:textId="77777777" w:rsidTr="00FD4E82">
        <w:trPr>
          <w:trHeight w:val="291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443BCE4" w14:textId="77777777" w:rsidR="0052481A" w:rsidRPr="0052481A" w:rsidRDefault="0052481A" w:rsidP="0052481A">
            <w:r w:rsidRPr="0052481A">
              <w:t>100.019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5B21D44" w14:textId="77777777" w:rsidR="0052481A" w:rsidRPr="0052481A" w:rsidRDefault="0052481A" w:rsidP="0052481A">
            <w:r w:rsidRPr="0052481A">
              <w:t>Unable to update order</w:t>
            </w:r>
          </w:p>
        </w:tc>
      </w:tr>
      <w:tr w:rsidR="0052481A" w:rsidRPr="0052481A" w14:paraId="653BD82C" w14:textId="77777777" w:rsidTr="00FD4E82">
        <w:trPr>
          <w:trHeight w:val="291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A496124" w14:textId="77777777" w:rsidR="0052481A" w:rsidRPr="0052481A" w:rsidRDefault="0052481A" w:rsidP="0052481A">
            <w:r w:rsidRPr="0052481A">
              <w:lastRenderedPageBreak/>
              <w:t>100.020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C207BD7" w14:textId="77777777" w:rsidR="0052481A" w:rsidRPr="0052481A" w:rsidRDefault="0052481A" w:rsidP="0052481A">
            <w:r w:rsidRPr="0052481A">
              <w:t>Cancelled by user</w:t>
            </w:r>
          </w:p>
        </w:tc>
      </w:tr>
      <w:tr w:rsidR="0052481A" w:rsidRPr="0052481A" w14:paraId="5CF42F2F" w14:textId="77777777" w:rsidTr="00FD4E82">
        <w:trPr>
          <w:trHeight w:val="291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3E0ED7F" w14:textId="77777777" w:rsidR="0052481A" w:rsidRPr="0052481A" w:rsidRDefault="0052481A" w:rsidP="0052481A">
            <w:r w:rsidRPr="0052481A">
              <w:t>100.021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703EEFD" w14:textId="77777777" w:rsidR="0052481A" w:rsidRPr="0052481A" w:rsidRDefault="0052481A" w:rsidP="0052481A">
            <w:r w:rsidRPr="0052481A">
              <w:t>Client timed out</w:t>
            </w:r>
          </w:p>
        </w:tc>
      </w:tr>
      <w:tr w:rsidR="0052481A" w:rsidRPr="0052481A" w14:paraId="3C482FC3" w14:textId="77777777" w:rsidTr="00FD4E82">
        <w:trPr>
          <w:trHeight w:val="291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EC2FEA9" w14:textId="77777777" w:rsidR="0052481A" w:rsidRPr="0052481A" w:rsidRDefault="0052481A" w:rsidP="0052481A">
            <w:r w:rsidRPr="0052481A">
              <w:t>100.022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9B0520B" w14:textId="77777777" w:rsidR="0052481A" w:rsidRPr="0052481A" w:rsidRDefault="0052481A" w:rsidP="0052481A">
            <w:r w:rsidRPr="0052481A">
              <w:t>System timed out</w:t>
            </w:r>
          </w:p>
        </w:tc>
      </w:tr>
    </w:tbl>
    <w:p w14:paraId="385D156C" w14:textId="75967F7E" w:rsidR="0052481A" w:rsidRDefault="0052481A" w:rsidP="0052481A"/>
    <w:p w14:paraId="29A5EC8D" w14:textId="6774EC45" w:rsidR="00F6535E" w:rsidRDefault="00F6535E" w:rsidP="0052481A"/>
    <w:p w14:paraId="0B9902B7" w14:textId="0809CC53" w:rsidR="00F6535E" w:rsidRDefault="00F6535E" w:rsidP="0052481A"/>
    <w:p w14:paraId="7AF03536" w14:textId="6C364722" w:rsidR="00F6535E" w:rsidRDefault="00F6535E" w:rsidP="0052481A"/>
    <w:p w14:paraId="7953E08E" w14:textId="21DA9582" w:rsidR="00F6535E" w:rsidRDefault="00F6535E" w:rsidP="0052481A"/>
    <w:p w14:paraId="59A661AF" w14:textId="77777777" w:rsidR="00F6535E" w:rsidRPr="0052481A" w:rsidRDefault="00F6535E" w:rsidP="0052481A"/>
    <w:tbl>
      <w:tblPr>
        <w:tblW w:w="89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5"/>
        <w:gridCol w:w="4470"/>
      </w:tblGrid>
      <w:tr w:rsidR="0052481A" w:rsidRPr="0052481A" w14:paraId="64EAD637" w14:textId="77777777" w:rsidTr="00FD4E82">
        <w:trPr>
          <w:gridAfter w:val="1"/>
          <w:trHeight w:val="293"/>
          <w:tblHeader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660B91F2" w14:textId="77777777" w:rsidR="0052481A" w:rsidRPr="0052481A" w:rsidRDefault="0052481A" w:rsidP="0052481A">
            <w:pPr>
              <w:divId w:val="626205112"/>
              <w:rPr>
                <w:b/>
                <w:bCs/>
              </w:rPr>
            </w:pPr>
            <w:r w:rsidRPr="0052481A">
              <w:rPr>
                <w:b/>
                <w:bCs/>
              </w:rPr>
              <w:t>Payment validation error group (200)</w:t>
            </w:r>
          </w:p>
        </w:tc>
      </w:tr>
      <w:tr w:rsidR="0052481A" w:rsidRPr="0052481A" w14:paraId="5ED8E864" w14:textId="77777777" w:rsidTr="00FD4E82">
        <w:trPr>
          <w:trHeight w:val="293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028EC00" w14:textId="77777777" w:rsidR="0052481A" w:rsidRPr="0052481A" w:rsidRDefault="0052481A" w:rsidP="0052481A">
            <w:pPr>
              <w:rPr>
                <w:b/>
                <w:bCs/>
              </w:rPr>
            </w:pPr>
            <w:r w:rsidRPr="0052481A">
              <w:rPr>
                <w:b/>
                <w:bCs/>
              </w:rPr>
              <w:t>Detailed Response Code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CF284AE" w14:textId="77777777" w:rsidR="0052481A" w:rsidRPr="0052481A" w:rsidRDefault="0052481A" w:rsidP="0052481A">
            <w:pPr>
              <w:rPr>
                <w:b/>
                <w:bCs/>
              </w:rPr>
            </w:pPr>
            <w:r w:rsidRPr="0052481A">
              <w:rPr>
                <w:b/>
                <w:bCs/>
              </w:rPr>
              <w:t>Detailed Response Message</w:t>
            </w:r>
          </w:p>
        </w:tc>
      </w:tr>
      <w:tr w:rsidR="0052481A" w:rsidRPr="0052481A" w14:paraId="7D297CB9" w14:textId="77777777" w:rsidTr="00FD4E82">
        <w:trPr>
          <w:trHeight w:val="293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25834B9" w14:textId="77777777" w:rsidR="0052481A" w:rsidRPr="0052481A" w:rsidRDefault="0052481A" w:rsidP="0052481A">
            <w:r w:rsidRPr="0052481A">
              <w:t>200.001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CEB625E" w14:textId="77777777" w:rsidR="0052481A" w:rsidRPr="0052481A" w:rsidRDefault="0052481A" w:rsidP="0052481A">
            <w:r w:rsidRPr="0052481A">
              <w:t>Card is expired</w:t>
            </w:r>
          </w:p>
        </w:tc>
      </w:tr>
      <w:tr w:rsidR="0052481A" w:rsidRPr="0052481A" w14:paraId="0B910187" w14:textId="77777777" w:rsidTr="00FD4E82">
        <w:trPr>
          <w:trHeight w:val="293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BA2B779" w14:textId="77777777" w:rsidR="0052481A" w:rsidRPr="0052481A" w:rsidRDefault="0052481A" w:rsidP="0052481A">
            <w:r w:rsidRPr="0052481A">
              <w:t>200.002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C6576F2" w14:textId="77777777" w:rsidR="0052481A" w:rsidRPr="0052481A" w:rsidRDefault="0052481A" w:rsidP="0052481A">
            <w:r w:rsidRPr="0052481A">
              <w:t>Unknown or unsupported card brand</w:t>
            </w:r>
          </w:p>
        </w:tc>
      </w:tr>
      <w:tr w:rsidR="0052481A" w:rsidRPr="0052481A" w14:paraId="5EB80DFB" w14:textId="77777777" w:rsidTr="00FD4E82">
        <w:trPr>
          <w:trHeight w:val="293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4F442D3" w14:textId="77777777" w:rsidR="0052481A" w:rsidRPr="0052481A" w:rsidRDefault="0052481A" w:rsidP="0052481A">
            <w:r w:rsidRPr="0052481A">
              <w:t>200.003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9B48DFE" w14:textId="77777777" w:rsidR="0052481A" w:rsidRPr="0052481A" w:rsidRDefault="0052481A" w:rsidP="0052481A">
            <w:r w:rsidRPr="0052481A">
              <w:t>Invalid card number length</w:t>
            </w:r>
          </w:p>
        </w:tc>
      </w:tr>
      <w:tr w:rsidR="0052481A" w:rsidRPr="0052481A" w14:paraId="67BC6677" w14:textId="77777777" w:rsidTr="00FD4E82">
        <w:trPr>
          <w:trHeight w:val="587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5FD45AD" w14:textId="77777777" w:rsidR="0052481A" w:rsidRPr="0052481A" w:rsidRDefault="0052481A" w:rsidP="0052481A">
            <w:r w:rsidRPr="0052481A">
              <w:t>200.004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066E279" w14:textId="77777777" w:rsidR="0052481A" w:rsidRPr="0052481A" w:rsidRDefault="0052481A" w:rsidP="0052481A">
            <w:r w:rsidRPr="0052481A">
              <w:t>Currency {currency}</w:t>
            </w:r>
          </w:p>
          <w:p w14:paraId="360B39FD" w14:textId="77777777" w:rsidR="0052481A" w:rsidRPr="0052481A" w:rsidRDefault="0052481A" w:rsidP="0052481A">
            <w:r w:rsidRPr="0052481A">
              <w:t>is not supported</w:t>
            </w:r>
          </w:p>
        </w:tc>
      </w:tr>
      <w:tr w:rsidR="0052481A" w:rsidRPr="0052481A" w14:paraId="4C7ADD6A" w14:textId="77777777" w:rsidTr="00FD4E82">
        <w:trPr>
          <w:trHeight w:val="587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1B3CEFA" w14:textId="77777777" w:rsidR="0052481A" w:rsidRPr="0052481A" w:rsidRDefault="0052481A" w:rsidP="0052481A">
            <w:r w:rsidRPr="0052481A">
              <w:t>200.005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A182E4E" w14:textId="77777777" w:rsidR="0052481A" w:rsidRPr="0052481A" w:rsidRDefault="0052481A" w:rsidP="0052481A">
            <w:r w:rsidRPr="0052481A">
              <w:t>Card brand {</w:t>
            </w:r>
            <w:proofErr w:type="spellStart"/>
            <w:r w:rsidRPr="0052481A">
              <w:t>cardBrand</w:t>
            </w:r>
            <w:proofErr w:type="spellEnd"/>
            <w:r w:rsidRPr="0052481A">
              <w:t>}</w:t>
            </w:r>
          </w:p>
          <w:p w14:paraId="7CB525DF" w14:textId="77777777" w:rsidR="0052481A" w:rsidRPr="0052481A" w:rsidRDefault="0052481A" w:rsidP="0052481A">
            <w:r w:rsidRPr="0052481A">
              <w:t>is not supported</w:t>
            </w:r>
          </w:p>
        </w:tc>
      </w:tr>
      <w:tr w:rsidR="0052481A" w:rsidRPr="0052481A" w14:paraId="08FEEDD0" w14:textId="77777777" w:rsidTr="00FD4E82">
        <w:trPr>
          <w:trHeight w:val="293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08CF9A9" w14:textId="77777777" w:rsidR="0052481A" w:rsidRPr="0052481A" w:rsidRDefault="0052481A" w:rsidP="0052481A">
            <w:r w:rsidRPr="0052481A">
              <w:t>200.006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B528D2D" w14:textId="77777777" w:rsidR="0052481A" w:rsidRPr="0052481A" w:rsidRDefault="0052481A" w:rsidP="0052481A">
            <w:r w:rsidRPr="0052481A">
              <w:t xml:space="preserve">Invalid card number, </w:t>
            </w:r>
            <w:proofErr w:type="spellStart"/>
            <w:r w:rsidRPr="0052481A">
              <w:t>Luhn</w:t>
            </w:r>
            <w:proofErr w:type="spellEnd"/>
            <w:r w:rsidRPr="0052481A">
              <w:t xml:space="preserve"> check failed</w:t>
            </w:r>
          </w:p>
        </w:tc>
      </w:tr>
      <w:tr w:rsidR="0052481A" w:rsidRPr="0052481A" w14:paraId="2D047EFF" w14:textId="77777777" w:rsidTr="00FD4E82">
        <w:trPr>
          <w:trHeight w:val="293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6F5FEB5" w14:textId="77777777" w:rsidR="0052481A" w:rsidRPr="0052481A" w:rsidRDefault="0052481A" w:rsidP="0052481A">
            <w:r w:rsidRPr="0052481A">
              <w:t>200.007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6393DCC" w14:textId="77777777" w:rsidR="0052481A" w:rsidRPr="0052481A" w:rsidRDefault="0052481A" w:rsidP="0052481A">
            <w:r w:rsidRPr="0052481A">
              <w:t xml:space="preserve">Invalid </w:t>
            </w:r>
            <w:proofErr w:type="spellStart"/>
            <w:r w:rsidRPr="0052481A">
              <w:t>cvv</w:t>
            </w:r>
            <w:proofErr w:type="spellEnd"/>
          </w:p>
        </w:tc>
      </w:tr>
    </w:tbl>
    <w:p w14:paraId="2088C5D8" w14:textId="3FE42A0E" w:rsidR="0052481A" w:rsidRDefault="0052481A" w:rsidP="0052481A"/>
    <w:p w14:paraId="2F2E324E" w14:textId="77777777" w:rsidR="00FE61BE" w:rsidRPr="0052481A" w:rsidRDefault="00FE61BE" w:rsidP="0052481A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1"/>
        <w:gridCol w:w="3740"/>
        <w:gridCol w:w="3469"/>
      </w:tblGrid>
      <w:tr w:rsidR="0052481A" w:rsidRPr="0052481A" w14:paraId="2D9330F0" w14:textId="77777777" w:rsidTr="0052481A">
        <w:trPr>
          <w:gridAfter w:val="2"/>
          <w:tblHeader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3A1AB4B4" w14:textId="77777777" w:rsidR="0052481A" w:rsidRPr="0052481A" w:rsidRDefault="0052481A" w:rsidP="0052481A">
            <w:pPr>
              <w:divId w:val="383259158"/>
              <w:rPr>
                <w:b/>
                <w:bCs/>
              </w:rPr>
            </w:pPr>
            <w:r w:rsidRPr="0052481A">
              <w:rPr>
                <w:b/>
                <w:bCs/>
              </w:rPr>
              <w:t>3DS group errors (300)</w:t>
            </w:r>
          </w:p>
        </w:tc>
      </w:tr>
      <w:tr w:rsidR="0052481A" w:rsidRPr="0052481A" w14:paraId="70D68EF2" w14:textId="77777777" w:rsidTr="0052481A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2C92EF9" w14:textId="77777777" w:rsidR="0052481A" w:rsidRPr="0052481A" w:rsidRDefault="0052481A" w:rsidP="0052481A">
            <w:pPr>
              <w:rPr>
                <w:b/>
                <w:bCs/>
              </w:rPr>
            </w:pPr>
            <w:r w:rsidRPr="0052481A">
              <w:rPr>
                <w:b/>
                <w:bCs/>
              </w:rPr>
              <w:t>Detailed Response Code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B1BBA61" w14:textId="77777777" w:rsidR="0052481A" w:rsidRPr="0052481A" w:rsidRDefault="0052481A" w:rsidP="0052481A">
            <w:pPr>
              <w:rPr>
                <w:b/>
                <w:bCs/>
              </w:rPr>
            </w:pPr>
            <w:r w:rsidRPr="0052481A">
              <w:rPr>
                <w:b/>
                <w:bCs/>
              </w:rPr>
              <w:t>Detailed Response Message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1CA16B8" w14:textId="77777777" w:rsidR="0052481A" w:rsidRPr="0052481A" w:rsidRDefault="0052481A" w:rsidP="0052481A">
            <w:pPr>
              <w:rPr>
                <w:b/>
                <w:bCs/>
              </w:rPr>
            </w:pPr>
            <w:r w:rsidRPr="0052481A">
              <w:rPr>
                <w:b/>
                <w:bCs/>
              </w:rPr>
              <w:t>Description</w:t>
            </w:r>
          </w:p>
        </w:tc>
      </w:tr>
      <w:tr w:rsidR="0052481A" w:rsidRPr="0052481A" w14:paraId="135A9921" w14:textId="77777777" w:rsidTr="0052481A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236CEB9" w14:textId="77777777" w:rsidR="0052481A" w:rsidRPr="0052481A" w:rsidRDefault="0052481A" w:rsidP="0052481A">
            <w:r w:rsidRPr="0052481A">
              <w:t>300.001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BA5964E" w14:textId="77777777" w:rsidR="0052481A" w:rsidRPr="0052481A" w:rsidRDefault="0052481A" w:rsidP="0052481A">
            <w:r w:rsidRPr="0052481A">
              <w:t>The card is not 3DS enrolled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A83F4FE" w14:textId="77777777" w:rsidR="0052481A" w:rsidRPr="0052481A" w:rsidRDefault="0052481A" w:rsidP="0052481A">
            <w:r w:rsidRPr="0052481A">
              <w:t>Not enrolled (MPGS - do not proceed)</w:t>
            </w:r>
          </w:p>
        </w:tc>
      </w:tr>
      <w:tr w:rsidR="0052481A" w:rsidRPr="0052481A" w14:paraId="34EBAA9E" w14:textId="77777777" w:rsidTr="0052481A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5B14D33" w14:textId="77777777" w:rsidR="0052481A" w:rsidRPr="0052481A" w:rsidRDefault="0052481A" w:rsidP="0052481A">
            <w:r w:rsidRPr="0052481A">
              <w:t>300.002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DEB5892" w14:textId="77777777" w:rsidR="0052481A" w:rsidRPr="0052481A" w:rsidRDefault="0052481A" w:rsidP="0052481A">
            <w:r w:rsidRPr="0052481A">
              <w:t>The card does not support 3DS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8B1B7F9" w14:textId="77777777" w:rsidR="0052481A" w:rsidRPr="0052481A" w:rsidRDefault="0052481A" w:rsidP="0052481A">
            <w:r w:rsidRPr="0052481A">
              <w:t>3DS not supported / card not participating</w:t>
            </w:r>
          </w:p>
        </w:tc>
      </w:tr>
      <w:tr w:rsidR="0052481A" w:rsidRPr="0052481A" w14:paraId="6A5390F1" w14:textId="77777777" w:rsidTr="0052481A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FFD3D19" w14:textId="77777777" w:rsidR="0052481A" w:rsidRPr="0052481A" w:rsidRDefault="0052481A" w:rsidP="0052481A">
            <w:r w:rsidRPr="0052481A">
              <w:lastRenderedPageBreak/>
              <w:t>300.003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11DCFC8" w14:textId="77777777" w:rsidR="0052481A" w:rsidRPr="0052481A" w:rsidRDefault="0052481A" w:rsidP="0052481A">
            <w:r w:rsidRPr="0052481A">
              <w:t xml:space="preserve">Authentication </w:t>
            </w:r>
            <w:proofErr w:type="spellStart"/>
            <w:r w:rsidRPr="0052481A">
              <w:t>enrollment</w:t>
            </w:r>
            <w:proofErr w:type="spellEnd"/>
            <w:r w:rsidRPr="0052481A">
              <w:t xml:space="preserve"> check not available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FB9147B" w14:textId="77777777" w:rsidR="0052481A" w:rsidRPr="0052481A" w:rsidRDefault="0052481A" w:rsidP="0052481A">
            <w:r w:rsidRPr="0052481A">
              <w:t xml:space="preserve">Connection error on </w:t>
            </w:r>
            <w:proofErr w:type="spellStart"/>
            <w:r w:rsidRPr="0052481A">
              <w:t>enrollment</w:t>
            </w:r>
            <w:proofErr w:type="spellEnd"/>
            <w:r w:rsidRPr="0052481A">
              <w:t xml:space="preserve"> check</w:t>
            </w:r>
          </w:p>
        </w:tc>
      </w:tr>
      <w:tr w:rsidR="0052481A" w:rsidRPr="0052481A" w14:paraId="76E594DD" w14:textId="77777777" w:rsidTr="0052481A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2EC5AB9" w14:textId="77777777" w:rsidR="0052481A" w:rsidRPr="0052481A" w:rsidRDefault="0052481A" w:rsidP="0052481A">
            <w:r w:rsidRPr="0052481A">
              <w:t>300.004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06137A2" w14:textId="77777777" w:rsidR="0052481A" w:rsidRPr="0052481A" w:rsidRDefault="0052481A" w:rsidP="0052481A">
            <w:r w:rsidRPr="0052481A">
              <w:t>Customer authentication failed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CA0262F" w14:textId="77777777" w:rsidR="0052481A" w:rsidRPr="0052481A" w:rsidRDefault="0052481A" w:rsidP="0052481A">
            <w:r w:rsidRPr="0052481A">
              <w:t>Failed authentication (MPGS - do not proceed), N response</w:t>
            </w:r>
          </w:p>
        </w:tc>
      </w:tr>
      <w:tr w:rsidR="0052481A" w:rsidRPr="0052481A" w14:paraId="6B6C94A8" w14:textId="77777777" w:rsidTr="0052481A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08CE08A" w14:textId="77777777" w:rsidR="0052481A" w:rsidRPr="0052481A" w:rsidRDefault="0052481A" w:rsidP="0052481A">
            <w:r w:rsidRPr="0052481A">
              <w:t>300.005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78EEA86" w14:textId="77777777" w:rsidR="0052481A" w:rsidRPr="0052481A" w:rsidRDefault="0052481A" w:rsidP="0052481A">
            <w:r w:rsidRPr="0052481A">
              <w:t>Customer authentication attempted, but could not be completed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0C7C8BB" w14:textId="77777777" w:rsidR="0052481A" w:rsidRPr="0052481A" w:rsidRDefault="0052481A" w:rsidP="0052481A">
            <w:r w:rsidRPr="0052481A">
              <w:t>M response from authentication (do not proceed)</w:t>
            </w:r>
          </w:p>
        </w:tc>
      </w:tr>
      <w:tr w:rsidR="0052481A" w:rsidRPr="0052481A" w14:paraId="3AED5898" w14:textId="77777777" w:rsidTr="0052481A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F8FF25C" w14:textId="77777777" w:rsidR="0052481A" w:rsidRPr="0052481A" w:rsidRDefault="0052481A" w:rsidP="0052481A">
            <w:r w:rsidRPr="0052481A">
              <w:t>300.006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0517AAF" w14:textId="77777777" w:rsidR="0052481A" w:rsidRPr="0052481A" w:rsidRDefault="0052481A" w:rsidP="0052481A">
            <w:r w:rsidRPr="0052481A">
              <w:t>Customer authentication not available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0DC3516" w14:textId="77777777" w:rsidR="0052481A" w:rsidRPr="0052481A" w:rsidRDefault="0052481A" w:rsidP="0052481A">
            <w:r w:rsidRPr="0052481A">
              <w:t>X or U response from MPGS</w:t>
            </w:r>
          </w:p>
        </w:tc>
      </w:tr>
      <w:tr w:rsidR="0052481A" w:rsidRPr="0052481A" w14:paraId="12451D7C" w14:textId="77777777" w:rsidTr="0052481A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E6CA3A0" w14:textId="77777777" w:rsidR="0052481A" w:rsidRPr="0052481A" w:rsidRDefault="0052481A" w:rsidP="0052481A">
            <w:r w:rsidRPr="0052481A">
              <w:t>300.007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8CDF3E2" w14:textId="77777777" w:rsidR="0052481A" w:rsidRPr="0052481A" w:rsidRDefault="0052481A" w:rsidP="0052481A">
            <w:r w:rsidRPr="0052481A">
              <w:t>Error parsing authentication response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0121F3C" w14:textId="77777777" w:rsidR="0052481A" w:rsidRPr="0052481A" w:rsidRDefault="0052481A" w:rsidP="0052481A">
            <w:r w:rsidRPr="0052481A">
              <w:t>P response from MPGS</w:t>
            </w:r>
          </w:p>
        </w:tc>
      </w:tr>
      <w:tr w:rsidR="0052481A" w:rsidRPr="0052481A" w14:paraId="4236A64C" w14:textId="77777777" w:rsidTr="0052481A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088EBFA" w14:textId="77777777" w:rsidR="0052481A" w:rsidRPr="0052481A" w:rsidRDefault="0052481A" w:rsidP="0052481A">
            <w:r w:rsidRPr="0052481A">
              <w:t>300.008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FD185B4" w14:textId="77777777" w:rsidR="0052481A" w:rsidRPr="0052481A" w:rsidRDefault="0052481A" w:rsidP="0052481A">
            <w:r w:rsidRPr="0052481A">
              <w:t>Invalid signature on authentication response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403007D" w14:textId="77777777" w:rsidR="0052481A" w:rsidRPr="0052481A" w:rsidRDefault="0052481A" w:rsidP="0052481A">
            <w:r w:rsidRPr="0052481A">
              <w:t>S response from MPGS</w:t>
            </w:r>
          </w:p>
        </w:tc>
      </w:tr>
      <w:tr w:rsidR="0052481A" w:rsidRPr="0052481A" w14:paraId="12867480" w14:textId="77777777" w:rsidTr="0052481A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5967C8A" w14:textId="77777777" w:rsidR="0052481A" w:rsidRPr="0052481A" w:rsidRDefault="0052481A" w:rsidP="0052481A">
            <w:r w:rsidRPr="0052481A">
              <w:t>300.009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9348630" w14:textId="77777777" w:rsidR="0052481A" w:rsidRPr="0052481A" w:rsidRDefault="0052481A" w:rsidP="0052481A">
            <w:r w:rsidRPr="0052481A">
              <w:t>MPI processing error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F0CA0ED" w14:textId="77777777" w:rsidR="0052481A" w:rsidRPr="0052481A" w:rsidRDefault="0052481A" w:rsidP="0052481A">
            <w:r w:rsidRPr="0052481A">
              <w:t>I response from MPGS</w:t>
            </w:r>
          </w:p>
        </w:tc>
      </w:tr>
      <w:tr w:rsidR="0052481A" w:rsidRPr="0052481A" w14:paraId="4FA2AF24" w14:textId="77777777" w:rsidTr="0052481A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B300227" w14:textId="77777777" w:rsidR="0052481A" w:rsidRPr="0052481A" w:rsidRDefault="0052481A" w:rsidP="0052481A">
            <w:r w:rsidRPr="0052481A">
              <w:t>300.010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BCF8017" w14:textId="77777777" w:rsidR="0052481A" w:rsidRPr="0052481A" w:rsidRDefault="0052481A" w:rsidP="0052481A">
            <w:r w:rsidRPr="0052481A">
              <w:t>Authentication could not be created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271B7BD" w14:textId="77777777" w:rsidR="0052481A" w:rsidRPr="0052481A" w:rsidRDefault="0052481A" w:rsidP="0052481A">
            <w:r w:rsidRPr="0052481A">
              <w:t>Internal service error</w:t>
            </w:r>
          </w:p>
        </w:tc>
      </w:tr>
    </w:tbl>
    <w:p w14:paraId="3BB1AEF6" w14:textId="5345075E" w:rsidR="0052481A" w:rsidRDefault="0052481A" w:rsidP="0052481A"/>
    <w:p w14:paraId="1A387CA3" w14:textId="77777777" w:rsidR="0052481A" w:rsidRPr="0052481A" w:rsidRDefault="0052481A" w:rsidP="0052481A"/>
    <w:tbl>
      <w:tblPr>
        <w:tblW w:w="903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88"/>
        <w:gridCol w:w="3848"/>
      </w:tblGrid>
      <w:tr w:rsidR="00753541" w:rsidRPr="0052481A" w14:paraId="3C375110" w14:textId="77777777" w:rsidTr="00753541">
        <w:trPr>
          <w:gridAfter w:val="1"/>
          <w:trHeight w:val="276"/>
          <w:tblHeader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2A91F380" w14:textId="77777777" w:rsidR="00753541" w:rsidRPr="0052481A" w:rsidRDefault="00753541" w:rsidP="0052481A">
            <w:pPr>
              <w:divId w:val="2029133400"/>
              <w:rPr>
                <w:b/>
                <w:bCs/>
              </w:rPr>
            </w:pPr>
            <w:r w:rsidRPr="0052481A">
              <w:rPr>
                <w:b/>
                <w:bCs/>
              </w:rPr>
              <w:t>Authorize operation error group (400)</w:t>
            </w:r>
          </w:p>
        </w:tc>
      </w:tr>
      <w:tr w:rsidR="00753541" w:rsidRPr="0052481A" w14:paraId="613B6F36" w14:textId="77777777" w:rsidTr="00753541">
        <w:trPr>
          <w:trHeight w:val="276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12DAB4E" w14:textId="77777777" w:rsidR="00753541" w:rsidRPr="0052481A" w:rsidRDefault="00753541" w:rsidP="0052481A">
            <w:pPr>
              <w:rPr>
                <w:b/>
                <w:bCs/>
              </w:rPr>
            </w:pPr>
            <w:r w:rsidRPr="0052481A">
              <w:rPr>
                <w:b/>
                <w:bCs/>
              </w:rPr>
              <w:t>Detailed Response Code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01196AB" w14:textId="77777777" w:rsidR="00753541" w:rsidRPr="0052481A" w:rsidRDefault="00753541" w:rsidP="0052481A">
            <w:pPr>
              <w:rPr>
                <w:b/>
                <w:bCs/>
              </w:rPr>
            </w:pPr>
            <w:r w:rsidRPr="0052481A">
              <w:rPr>
                <w:b/>
                <w:bCs/>
              </w:rPr>
              <w:t>Detailed Response Message</w:t>
            </w:r>
          </w:p>
        </w:tc>
      </w:tr>
      <w:tr w:rsidR="00753541" w:rsidRPr="0052481A" w14:paraId="4CF557E5" w14:textId="77777777" w:rsidTr="00753541">
        <w:trPr>
          <w:trHeight w:val="276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0264F8C" w14:textId="77777777" w:rsidR="00753541" w:rsidRPr="0052481A" w:rsidRDefault="00753541" w:rsidP="0052481A">
            <w:r w:rsidRPr="0052481A">
              <w:t>400.001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8C67B0A" w14:textId="77777777" w:rsidR="00753541" w:rsidRPr="0052481A" w:rsidRDefault="00753541" w:rsidP="0052481A">
            <w:r w:rsidRPr="0052481A">
              <w:t>Authorization failed</w:t>
            </w:r>
          </w:p>
        </w:tc>
      </w:tr>
    </w:tbl>
    <w:p w14:paraId="7B39C7D3" w14:textId="77777777" w:rsidR="0052481A" w:rsidRPr="0052481A" w:rsidRDefault="0052481A" w:rsidP="0052481A"/>
    <w:p w14:paraId="72B3EF79" w14:textId="04124ABE" w:rsidR="0052481A" w:rsidRPr="0052481A" w:rsidRDefault="0052481A" w:rsidP="0052481A"/>
    <w:tbl>
      <w:tblPr>
        <w:tblW w:w="905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97"/>
        <w:gridCol w:w="3954"/>
      </w:tblGrid>
      <w:tr w:rsidR="00753541" w:rsidRPr="0052481A" w14:paraId="48C99E70" w14:textId="77777777" w:rsidTr="00753541">
        <w:trPr>
          <w:gridAfter w:val="1"/>
          <w:trHeight w:val="198"/>
          <w:tblHeader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7BF6DEAD" w14:textId="77777777" w:rsidR="00753541" w:rsidRPr="0052481A" w:rsidRDefault="00753541" w:rsidP="0052481A">
            <w:pPr>
              <w:divId w:val="643580101"/>
              <w:rPr>
                <w:b/>
                <w:bCs/>
              </w:rPr>
            </w:pPr>
            <w:r w:rsidRPr="0052481A">
              <w:rPr>
                <w:b/>
                <w:bCs/>
              </w:rPr>
              <w:t>Capture operation error group (500)</w:t>
            </w:r>
          </w:p>
        </w:tc>
      </w:tr>
      <w:tr w:rsidR="00753541" w:rsidRPr="0052481A" w14:paraId="3A018758" w14:textId="77777777" w:rsidTr="00753541">
        <w:trPr>
          <w:trHeight w:val="198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9D017CF" w14:textId="77777777" w:rsidR="00753541" w:rsidRPr="0052481A" w:rsidRDefault="00753541" w:rsidP="0052481A">
            <w:pPr>
              <w:rPr>
                <w:b/>
                <w:bCs/>
              </w:rPr>
            </w:pPr>
            <w:r w:rsidRPr="0052481A">
              <w:rPr>
                <w:b/>
                <w:bCs/>
              </w:rPr>
              <w:t>Detailed Response Code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F2E5A55" w14:textId="77777777" w:rsidR="00753541" w:rsidRPr="0052481A" w:rsidRDefault="00753541" w:rsidP="0052481A">
            <w:pPr>
              <w:rPr>
                <w:b/>
                <w:bCs/>
              </w:rPr>
            </w:pPr>
            <w:r w:rsidRPr="0052481A">
              <w:rPr>
                <w:b/>
                <w:bCs/>
              </w:rPr>
              <w:t>Detailed Response Message</w:t>
            </w:r>
          </w:p>
        </w:tc>
      </w:tr>
      <w:tr w:rsidR="00753541" w:rsidRPr="0052481A" w14:paraId="55057C03" w14:textId="77777777" w:rsidTr="00753541">
        <w:trPr>
          <w:trHeight w:val="198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7B2091E" w14:textId="77777777" w:rsidR="00753541" w:rsidRPr="0052481A" w:rsidRDefault="00753541" w:rsidP="0052481A">
            <w:r w:rsidRPr="0052481A">
              <w:t>500.001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414AF0C" w14:textId="77777777" w:rsidR="00753541" w:rsidRPr="0052481A" w:rsidRDefault="00753541" w:rsidP="0052481A">
            <w:r w:rsidRPr="0052481A">
              <w:t>Capture failed</w:t>
            </w:r>
          </w:p>
        </w:tc>
      </w:tr>
    </w:tbl>
    <w:p w14:paraId="4E735721" w14:textId="7C732F00" w:rsidR="0052481A" w:rsidRDefault="0052481A" w:rsidP="0052481A"/>
    <w:p w14:paraId="69DF045D" w14:textId="77777777" w:rsidR="0052481A" w:rsidRPr="0052481A" w:rsidRDefault="0052481A" w:rsidP="0052481A"/>
    <w:tbl>
      <w:tblPr>
        <w:tblW w:w="905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29"/>
        <w:gridCol w:w="4122"/>
      </w:tblGrid>
      <w:tr w:rsidR="0052481A" w:rsidRPr="0052481A" w14:paraId="4005285E" w14:textId="77777777" w:rsidTr="00753541">
        <w:trPr>
          <w:gridAfter w:val="1"/>
          <w:trHeight w:val="284"/>
          <w:tblHeader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39E2773D" w14:textId="77777777" w:rsidR="0052481A" w:rsidRPr="0052481A" w:rsidRDefault="0052481A" w:rsidP="0052481A">
            <w:pPr>
              <w:divId w:val="698626268"/>
              <w:rPr>
                <w:b/>
                <w:bCs/>
              </w:rPr>
            </w:pPr>
            <w:r w:rsidRPr="0052481A">
              <w:rPr>
                <w:b/>
                <w:bCs/>
              </w:rPr>
              <w:t>Filter service error group (600)</w:t>
            </w:r>
          </w:p>
        </w:tc>
      </w:tr>
      <w:tr w:rsidR="0052481A" w:rsidRPr="0052481A" w14:paraId="49A1CB96" w14:textId="77777777" w:rsidTr="00753541">
        <w:trPr>
          <w:trHeight w:val="284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0EA6362" w14:textId="77777777" w:rsidR="0052481A" w:rsidRPr="0052481A" w:rsidRDefault="0052481A" w:rsidP="0052481A">
            <w:r w:rsidRPr="0052481A">
              <w:t>600.001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AF37A25" w14:textId="77777777" w:rsidR="0052481A" w:rsidRPr="0052481A" w:rsidRDefault="0052481A" w:rsidP="0052481A">
            <w:r w:rsidRPr="0052481A">
              <w:t>Blocked card BIN</w:t>
            </w:r>
          </w:p>
        </w:tc>
      </w:tr>
      <w:tr w:rsidR="0052481A" w:rsidRPr="0052481A" w14:paraId="0BA6F6F6" w14:textId="77777777" w:rsidTr="00753541">
        <w:trPr>
          <w:trHeight w:val="284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F0C13C7" w14:textId="77777777" w:rsidR="0052481A" w:rsidRPr="0052481A" w:rsidRDefault="0052481A" w:rsidP="0052481A">
            <w:r w:rsidRPr="0052481A">
              <w:t>600.002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D5FB4C6" w14:textId="77777777" w:rsidR="0052481A" w:rsidRPr="0052481A" w:rsidRDefault="0052481A" w:rsidP="0052481A">
            <w:r w:rsidRPr="0052481A">
              <w:t>Blocked IP country</w:t>
            </w:r>
          </w:p>
        </w:tc>
      </w:tr>
      <w:tr w:rsidR="0052481A" w:rsidRPr="0052481A" w14:paraId="132E4207" w14:textId="77777777" w:rsidTr="00753541">
        <w:trPr>
          <w:trHeight w:val="284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F5CE58E" w14:textId="77777777" w:rsidR="0052481A" w:rsidRPr="0052481A" w:rsidRDefault="0052481A" w:rsidP="0052481A">
            <w:r w:rsidRPr="0052481A">
              <w:t>600.003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9DF362D" w14:textId="77777777" w:rsidR="0052481A" w:rsidRPr="0052481A" w:rsidRDefault="0052481A" w:rsidP="0052481A">
            <w:r w:rsidRPr="0052481A">
              <w:t>Blocked customer country</w:t>
            </w:r>
          </w:p>
        </w:tc>
      </w:tr>
    </w:tbl>
    <w:p w14:paraId="70A7CCAC" w14:textId="4293CCA6" w:rsidR="0052481A" w:rsidRDefault="0052481A" w:rsidP="0052481A"/>
    <w:p w14:paraId="3B1ECE0D" w14:textId="77777777" w:rsidR="0052481A" w:rsidRPr="0052481A" w:rsidRDefault="0052481A" w:rsidP="0052481A"/>
    <w:tbl>
      <w:tblPr>
        <w:tblW w:w="907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57"/>
        <w:gridCol w:w="4222"/>
      </w:tblGrid>
      <w:tr w:rsidR="00753541" w:rsidRPr="0052481A" w14:paraId="43134AA6" w14:textId="77777777" w:rsidTr="00753541">
        <w:trPr>
          <w:gridAfter w:val="1"/>
          <w:trHeight w:val="241"/>
          <w:tblHeader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7063E349" w14:textId="77777777" w:rsidR="00753541" w:rsidRPr="0052481A" w:rsidRDefault="00753541" w:rsidP="0052481A">
            <w:pPr>
              <w:divId w:val="842089901"/>
              <w:rPr>
                <w:b/>
                <w:bCs/>
              </w:rPr>
            </w:pPr>
            <w:r w:rsidRPr="0052481A">
              <w:rPr>
                <w:b/>
                <w:bCs/>
              </w:rPr>
              <w:t>Pay operation error group (700)</w:t>
            </w:r>
          </w:p>
        </w:tc>
      </w:tr>
      <w:tr w:rsidR="00753541" w:rsidRPr="0052481A" w14:paraId="550D50C4" w14:textId="77777777" w:rsidTr="00753541">
        <w:trPr>
          <w:trHeight w:val="241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623A822" w14:textId="77777777" w:rsidR="00753541" w:rsidRPr="0052481A" w:rsidRDefault="00753541" w:rsidP="0052481A">
            <w:pPr>
              <w:rPr>
                <w:b/>
                <w:bCs/>
              </w:rPr>
            </w:pPr>
            <w:r w:rsidRPr="0052481A">
              <w:rPr>
                <w:b/>
                <w:bCs/>
              </w:rPr>
              <w:t>Detailed Response Code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0F5F46C" w14:textId="77777777" w:rsidR="00753541" w:rsidRPr="0052481A" w:rsidRDefault="00753541" w:rsidP="0052481A">
            <w:pPr>
              <w:rPr>
                <w:b/>
                <w:bCs/>
              </w:rPr>
            </w:pPr>
            <w:r w:rsidRPr="0052481A">
              <w:rPr>
                <w:b/>
                <w:bCs/>
              </w:rPr>
              <w:t>Detailed Response Message</w:t>
            </w:r>
          </w:p>
        </w:tc>
      </w:tr>
      <w:tr w:rsidR="00753541" w:rsidRPr="0052481A" w14:paraId="515D3AE1" w14:textId="77777777" w:rsidTr="00753541">
        <w:trPr>
          <w:trHeight w:val="241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AE046F1" w14:textId="77777777" w:rsidR="00753541" w:rsidRPr="0052481A" w:rsidRDefault="00753541" w:rsidP="0052481A">
            <w:r w:rsidRPr="0052481A">
              <w:t>700.001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90E804B" w14:textId="77777777" w:rsidR="00753541" w:rsidRPr="0052481A" w:rsidRDefault="00753541" w:rsidP="0052481A">
            <w:r w:rsidRPr="0052481A">
              <w:t>Payment failed</w:t>
            </w:r>
          </w:p>
        </w:tc>
      </w:tr>
    </w:tbl>
    <w:p w14:paraId="00A8A322" w14:textId="53A59D5C" w:rsidR="0052481A" w:rsidRDefault="0052481A" w:rsidP="0052481A"/>
    <w:p w14:paraId="1392A54C" w14:textId="77777777" w:rsidR="0052481A" w:rsidRPr="0052481A" w:rsidRDefault="0052481A" w:rsidP="0052481A"/>
    <w:tbl>
      <w:tblPr>
        <w:tblW w:w="91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5"/>
        <w:gridCol w:w="3035"/>
        <w:gridCol w:w="3860"/>
      </w:tblGrid>
      <w:tr w:rsidR="0052481A" w:rsidRPr="0052481A" w14:paraId="34C6C4BC" w14:textId="77777777" w:rsidTr="00753541">
        <w:trPr>
          <w:gridAfter w:val="2"/>
          <w:trHeight w:val="583"/>
          <w:tblHeader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6086F736" w14:textId="77777777" w:rsidR="0052481A" w:rsidRPr="0052481A" w:rsidRDefault="0052481A" w:rsidP="0052481A">
            <w:pPr>
              <w:divId w:val="43481972"/>
              <w:rPr>
                <w:b/>
                <w:bCs/>
              </w:rPr>
            </w:pPr>
            <w:r w:rsidRPr="0052481A">
              <w:rPr>
                <w:b/>
                <w:bCs/>
              </w:rPr>
              <w:t>Refund operation error group (800)</w:t>
            </w:r>
          </w:p>
        </w:tc>
      </w:tr>
      <w:tr w:rsidR="0052481A" w:rsidRPr="0052481A" w14:paraId="4336AFDF" w14:textId="77777777" w:rsidTr="00753541">
        <w:trPr>
          <w:trHeight w:val="583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87637BD" w14:textId="77777777" w:rsidR="0052481A" w:rsidRPr="0052481A" w:rsidRDefault="0052481A" w:rsidP="0052481A">
            <w:pPr>
              <w:rPr>
                <w:b/>
                <w:bCs/>
              </w:rPr>
            </w:pPr>
            <w:r w:rsidRPr="0052481A">
              <w:rPr>
                <w:b/>
                <w:bCs/>
              </w:rPr>
              <w:t>Detailed Response Code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A452686" w14:textId="77777777" w:rsidR="0052481A" w:rsidRPr="0052481A" w:rsidRDefault="0052481A" w:rsidP="0052481A">
            <w:pPr>
              <w:rPr>
                <w:b/>
                <w:bCs/>
              </w:rPr>
            </w:pPr>
            <w:r w:rsidRPr="0052481A">
              <w:rPr>
                <w:b/>
                <w:bCs/>
              </w:rPr>
              <w:t>Detailed Response Message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9E3CCDA" w14:textId="3F738F86" w:rsidR="0052481A" w:rsidRPr="0052481A" w:rsidRDefault="00753541" w:rsidP="0052481A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52481A" w:rsidRPr="0052481A" w14:paraId="18BEF91C" w14:textId="77777777" w:rsidTr="00753541">
        <w:trPr>
          <w:trHeight w:val="291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405CE56" w14:textId="77777777" w:rsidR="0052481A" w:rsidRPr="0052481A" w:rsidRDefault="0052481A" w:rsidP="0052481A">
            <w:r w:rsidRPr="0052481A">
              <w:t>800.001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DC9884C" w14:textId="77777777" w:rsidR="0052481A" w:rsidRPr="0052481A" w:rsidRDefault="0052481A" w:rsidP="0052481A">
            <w:r w:rsidRPr="0052481A">
              <w:t>Refund failed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77E70ED" w14:textId="77777777" w:rsidR="0052481A" w:rsidRPr="0052481A" w:rsidRDefault="0052481A" w:rsidP="0052481A">
            <w:r w:rsidRPr="0052481A">
              <w:t>//when MPGS fails</w:t>
            </w:r>
          </w:p>
        </w:tc>
      </w:tr>
      <w:tr w:rsidR="0052481A" w:rsidRPr="0052481A" w14:paraId="36433EED" w14:textId="77777777" w:rsidTr="00753541">
        <w:trPr>
          <w:trHeight w:val="583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16765CF" w14:textId="77777777" w:rsidR="0052481A" w:rsidRPr="0052481A" w:rsidRDefault="0052481A" w:rsidP="0052481A">
            <w:r w:rsidRPr="0052481A">
              <w:t>800.002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6B9B0B5" w14:textId="77777777" w:rsidR="0052481A" w:rsidRPr="0052481A" w:rsidRDefault="0052481A" w:rsidP="0052481A">
            <w:r w:rsidRPr="0052481A">
              <w:t>Refund failed - Order does not exist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CBCE8FE" w14:textId="77777777" w:rsidR="0052481A" w:rsidRPr="0052481A" w:rsidRDefault="0052481A" w:rsidP="0052481A">
            <w:r w:rsidRPr="0052481A">
              <w:t>// when order cannot be found</w:t>
            </w:r>
          </w:p>
        </w:tc>
      </w:tr>
      <w:tr w:rsidR="0052481A" w:rsidRPr="0052481A" w14:paraId="6DE9BF78" w14:textId="77777777" w:rsidTr="00753541">
        <w:trPr>
          <w:trHeight w:val="874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CD1DE18" w14:textId="77777777" w:rsidR="0052481A" w:rsidRPr="0052481A" w:rsidRDefault="0052481A" w:rsidP="0052481A">
            <w:r w:rsidRPr="0052481A">
              <w:t>800.003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A4209F3" w14:textId="77777777" w:rsidR="0052481A" w:rsidRPr="0052481A" w:rsidRDefault="0052481A" w:rsidP="0052481A">
            <w:r w:rsidRPr="0052481A">
              <w:t>Refund failed - Payment for order has not been completed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28470D7" w14:textId="77777777" w:rsidR="0052481A" w:rsidRPr="0052481A" w:rsidRDefault="0052481A" w:rsidP="0052481A">
            <w:r w:rsidRPr="0052481A">
              <w:t>// when order has not been paid / captured</w:t>
            </w:r>
          </w:p>
        </w:tc>
      </w:tr>
      <w:tr w:rsidR="0052481A" w:rsidRPr="0052481A" w14:paraId="63FEA9FB" w14:textId="77777777" w:rsidTr="00753541">
        <w:trPr>
          <w:trHeight w:val="886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B6356DB" w14:textId="77777777" w:rsidR="0052481A" w:rsidRPr="0052481A" w:rsidRDefault="0052481A" w:rsidP="0052481A">
            <w:r w:rsidRPr="0052481A">
              <w:t>800.004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D07D790" w14:textId="77777777" w:rsidR="0052481A" w:rsidRPr="0052481A" w:rsidRDefault="0052481A" w:rsidP="0052481A">
            <w:r w:rsidRPr="0052481A">
              <w:t>Refund failed - Invalid order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0E59E81" w14:textId="77777777" w:rsidR="0052481A" w:rsidRPr="0052481A" w:rsidRDefault="0052481A" w:rsidP="0052481A">
            <w:r w:rsidRPr="0052481A">
              <w:t>//when a merchant tries to refund another merchants Paid/Captured order</w:t>
            </w:r>
          </w:p>
        </w:tc>
      </w:tr>
    </w:tbl>
    <w:p w14:paraId="281A2050" w14:textId="77777777" w:rsidR="00911804" w:rsidRPr="00911804" w:rsidRDefault="00911804" w:rsidP="00911804"/>
    <w:p w14:paraId="4F026649" w14:textId="77777777" w:rsidR="000F49EE" w:rsidRPr="00E46121" w:rsidRDefault="000F49EE" w:rsidP="00E46121"/>
    <w:p w14:paraId="44AF68E6" w14:textId="4F8C01D1" w:rsidR="00057E3A" w:rsidRDefault="00EC26D7" w:rsidP="009F754B">
      <w:pPr>
        <w:pStyle w:val="AppHeading1"/>
      </w:pPr>
      <w:bookmarkStart w:id="113" w:name="_Ref438644520"/>
      <w:bookmarkStart w:id="114" w:name="_Toc67583124"/>
      <w:r>
        <w:lastRenderedPageBreak/>
        <w:t>Glossar</w:t>
      </w:r>
      <w:bookmarkEnd w:id="113"/>
      <w:r w:rsidR="00D07E33">
        <w:t>y</w:t>
      </w:r>
      <w:bookmarkEnd w:id="114"/>
    </w:p>
    <w:p w14:paraId="492E9C8C" w14:textId="48B6EC21" w:rsidR="000F49EE" w:rsidRDefault="000F49EE" w:rsidP="000F49EE"/>
    <w:p w14:paraId="49ACEAAA" w14:textId="77777777" w:rsidR="003E2B44" w:rsidRDefault="003E2B44" w:rsidP="003E2B44"/>
    <w:tbl>
      <w:tblPr>
        <w:tblStyle w:val="GridTable5Dark1"/>
        <w:tblW w:w="5000" w:type="pct"/>
        <w:tblLook w:val="0420" w:firstRow="1" w:lastRow="0" w:firstColumn="0" w:lastColumn="0" w:noHBand="0" w:noVBand="1"/>
      </w:tblPr>
      <w:tblGrid>
        <w:gridCol w:w="2947"/>
        <w:gridCol w:w="6033"/>
      </w:tblGrid>
      <w:tr w:rsidR="003E2B44" w14:paraId="4B69F94E" w14:textId="77777777" w:rsidTr="006305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tcW w:w="1641" w:type="pct"/>
          </w:tcPr>
          <w:p w14:paraId="09B35D9E" w14:textId="77777777" w:rsidR="003E2B44" w:rsidRDefault="003E2B44" w:rsidP="006305B1">
            <w:r>
              <w:t xml:space="preserve">Glossary Item </w:t>
            </w:r>
          </w:p>
        </w:tc>
        <w:tc>
          <w:tcPr>
            <w:tcW w:w="3359" w:type="pct"/>
          </w:tcPr>
          <w:p w14:paraId="411B326B" w14:textId="77777777" w:rsidR="003E2B44" w:rsidRDefault="003E2B44" w:rsidP="006305B1">
            <w:r>
              <w:t>Description</w:t>
            </w:r>
          </w:p>
        </w:tc>
      </w:tr>
      <w:tr w:rsidR="003E2B44" w14:paraId="54FA86A3" w14:textId="77777777" w:rsidTr="006305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41" w:type="pct"/>
          </w:tcPr>
          <w:p w14:paraId="3B8DF549" w14:textId="48500345" w:rsidR="003E2B44" w:rsidRDefault="008D548A" w:rsidP="006305B1">
            <w:r>
              <w:t>3DS</w:t>
            </w:r>
          </w:p>
        </w:tc>
        <w:tc>
          <w:tcPr>
            <w:tcW w:w="3359" w:type="pct"/>
          </w:tcPr>
          <w:p w14:paraId="5007C417" w14:textId="7A1B2139" w:rsidR="003E2B44" w:rsidRDefault="00BD79FC" w:rsidP="006305B1">
            <w:r>
              <w:t>3D Secure</w:t>
            </w:r>
            <w:r w:rsidR="00D8004A">
              <w:t xml:space="preserve"> - </w:t>
            </w:r>
            <w:r w:rsidR="00D8004A" w:rsidRPr="00D8004A">
              <w:t>secure protocol designed to ensure enhanced security and strong authentication</w:t>
            </w:r>
          </w:p>
        </w:tc>
      </w:tr>
      <w:tr w:rsidR="003E2B44" w14:paraId="5011BE04" w14:textId="77777777" w:rsidTr="006305B1">
        <w:tc>
          <w:tcPr>
            <w:tcW w:w="1641" w:type="pct"/>
          </w:tcPr>
          <w:p w14:paraId="2A0C04B7" w14:textId="67F85B64" w:rsidR="003E2B44" w:rsidRDefault="00D07E33" w:rsidP="006305B1">
            <w:r>
              <w:t>MPGS</w:t>
            </w:r>
          </w:p>
        </w:tc>
        <w:tc>
          <w:tcPr>
            <w:tcW w:w="3359" w:type="pct"/>
          </w:tcPr>
          <w:p w14:paraId="2A1DB0BB" w14:textId="6D523C9B" w:rsidR="003E2B44" w:rsidRDefault="00D8004A" w:rsidP="006305B1">
            <w:r>
              <w:t>Mastercard Payment Gateway Services</w:t>
            </w:r>
          </w:p>
        </w:tc>
      </w:tr>
      <w:tr w:rsidR="003E2B44" w14:paraId="4B64BA69" w14:textId="77777777" w:rsidTr="006305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41" w:type="pct"/>
          </w:tcPr>
          <w:p w14:paraId="53B36F40" w14:textId="4AE7BCE2" w:rsidR="003E2B44" w:rsidRDefault="00987FAD" w:rsidP="006305B1">
            <w:r>
              <w:t>BIN</w:t>
            </w:r>
          </w:p>
        </w:tc>
        <w:tc>
          <w:tcPr>
            <w:tcW w:w="3359" w:type="pct"/>
          </w:tcPr>
          <w:p w14:paraId="25BFD540" w14:textId="7C71FD6D" w:rsidR="00BD79FC" w:rsidRDefault="00E666AE" w:rsidP="006305B1">
            <w:r>
              <w:t xml:space="preserve">Bank Identification Number - </w:t>
            </w:r>
            <w:r w:rsidRPr="00E666AE">
              <w:t>the initial four to six numbers that appear on a credit</w:t>
            </w:r>
            <w:r>
              <w:t>/debit</w:t>
            </w:r>
            <w:r w:rsidRPr="00E666AE">
              <w:t xml:space="preserve"> card</w:t>
            </w:r>
          </w:p>
        </w:tc>
      </w:tr>
      <w:tr w:rsidR="00BD79FC" w14:paraId="3CC4FC62" w14:textId="77777777" w:rsidTr="006305B1">
        <w:tc>
          <w:tcPr>
            <w:tcW w:w="1641" w:type="pct"/>
          </w:tcPr>
          <w:p w14:paraId="3D95AB84" w14:textId="6A1B1C61" w:rsidR="00BD79FC" w:rsidRDefault="00BD79FC" w:rsidP="006305B1">
            <w:bookmarkStart w:id="115" w:name="OLE_LINK81"/>
            <w:r>
              <w:t>HPP</w:t>
            </w:r>
            <w:bookmarkEnd w:id="115"/>
          </w:p>
        </w:tc>
        <w:tc>
          <w:tcPr>
            <w:tcW w:w="3359" w:type="pct"/>
          </w:tcPr>
          <w:p w14:paraId="31E1C165" w14:textId="14D4BB71" w:rsidR="00BD79FC" w:rsidRDefault="00BD79FC" w:rsidP="006305B1">
            <w:proofErr w:type="spellStart"/>
            <w:r>
              <w:t>Geidea</w:t>
            </w:r>
            <w:proofErr w:type="spellEnd"/>
            <w:r>
              <w:t xml:space="preserve"> Hosted Payment Page</w:t>
            </w:r>
          </w:p>
        </w:tc>
      </w:tr>
    </w:tbl>
    <w:p w14:paraId="725036E4" w14:textId="77777777" w:rsidR="003E2B44" w:rsidRPr="00156197" w:rsidRDefault="003E2B44" w:rsidP="003E2B44"/>
    <w:p w14:paraId="0A56C67D" w14:textId="77777777" w:rsidR="003E2B44" w:rsidRPr="00EE513E" w:rsidRDefault="003E2B44" w:rsidP="003E2B44"/>
    <w:p w14:paraId="0446EE66" w14:textId="21A3F90D" w:rsidR="00EC26D7" w:rsidRDefault="00EC26D7" w:rsidP="00EC26D7"/>
    <w:p w14:paraId="025212B2" w14:textId="77777777" w:rsidR="00523F85" w:rsidRDefault="00523F85" w:rsidP="00EC26D7"/>
    <w:p w14:paraId="304A39B8" w14:textId="7A540494" w:rsidR="00817EAD" w:rsidRDefault="00817EAD" w:rsidP="00EC26D7"/>
    <w:sectPr w:rsidR="00817EAD" w:rsidSect="009A4741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8FB996" w14:textId="77777777" w:rsidR="002242C5" w:rsidRDefault="002242C5" w:rsidP="00F950E7">
      <w:pPr>
        <w:spacing w:line="240" w:lineRule="auto"/>
      </w:pPr>
      <w:r>
        <w:separator/>
      </w:r>
    </w:p>
  </w:endnote>
  <w:endnote w:type="continuationSeparator" w:id="0">
    <w:p w14:paraId="54DD1EAC" w14:textId="77777777" w:rsidR="002242C5" w:rsidRDefault="002242C5" w:rsidP="00F950E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panose1 w:val="020B0604020202020204"/>
    <w:charset w:val="4D"/>
    <w:family w:val="auto"/>
    <w:pitch w:val="variable"/>
    <w:sig w:usb0="2000020F" w:usb1="00000003" w:usb2="00000000" w:usb3="00000000" w:csb0="00000197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B33B08" w14:textId="77777777" w:rsidR="006C6852" w:rsidRDefault="006C685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10" w:type="dxa"/>
      <w:tblCellMar>
        <w:left w:w="43" w:type="dxa"/>
        <w:right w:w="0" w:type="dxa"/>
      </w:tblCellMar>
      <w:tblLook w:val="04A0" w:firstRow="1" w:lastRow="0" w:firstColumn="1" w:lastColumn="0" w:noHBand="0" w:noVBand="1"/>
    </w:tblPr>
    <w:tblGrid>
      <w:gridCol w:w="449"/>
      <w:gridCol w:w="5557"/>
      <w:gridCol w:w="1352"/>
      <w:gridCol w:w="1652"/>
    </w:tblGrid>
    <w:tr w:rsidR="00D21D88" w:rsidRPr="000C3ACB" w14:paraId="6D6CB0E5" w14:textId="77777777" w:rsidTr="005B05E8">
      <w:trPr>
        <w:trHeight w:val="204"/>
      </w:trPr>
      <w:tc>
        <w:tcPr>
          <w:tcW w:w="249" w:type="pct"/>
          <w:vMerge w:val="restart"/>
          <w:tcBorders>
            <w:top w:val="single" w:sz="4" w:space="0" w:color="auto"/>
          </w:tcBorders>
          <w:shd w:val="clear" w:color="auto" w:fill="DE5C2B"/>
          <w:vAlign w:val="bottom"/>
        </w:tcPr>
        <w:p w14:paraId="1BFC0908" w14:textId="77777777" w:rsidR="00D21D88" w:rsidRPr="000C3ACB" w:rsidRDefault="00D21D88" w:rsidP="0081305A">
          <w:pPr>
            <w:pStyle w:val="PageNumbers"/>
            <w:jc w:val="center"/>
          </w:pPr>
          <w:r w:rsidRPr="000C3ACB">
            <w:fldChar w:fldCharType="begin"/>
          </w:r>
          <w:r w:rsidRPr="000C3ACB">
            <w:instrText xml:space="preserve"> PAGE   \* MERGEFORMAT </w:instrText>
          </w:r>
          <w:r w:rsidRPr="000C3ACB">
            <w:fldChar w:fldCharType="separate"/>
          </w:r>
          <w:r>
            <w:rPr>
              <w:noProof/>
            </w:rPr>
            <w:t>18</w:t>
          </w:r>
          <w:r w:rsidRPr="000C3ACB">
            <w:fldChar w:fldCharType="end"/>
          </w:r>
        </w:p>
      </w:tc>
      <w:tc>
        <w:tcPr>
          <w:tcW w:w="3084" w:type="pct"/>
          <w:tcBorders>
            <w:top w:val="single" w:sz="2" w:space="0" w:color="4A4E52"/>
          </w:tcBorders>
          <w:shd w:val="clear" w:color="auto" w:fill="auto"/>
          <w:vAlign w:val="bottom"/>
        </w:tcPr>
        <w:p w14:paraId="2EF34ADA" w14:textId="77777777" w:rsidR="00D21D88" w:rsidRPr="000C3ACB" w:rsidRDefault="00D21D88" w:rsidP="0081305A">
          <w:pPr>
            <w:pStyle w:val="Footer"/>
            <w:rPr>
              <w:rStyle w:val="IntenseReference"/>
              <w:sz w:val="8"/>
              <w:szCs w:val="8"/>
            </w:rPr>
          </w:pPr>
        </w:p>
      </w:tc>
      <w:tc>
        <w:tcPr>
          <w:tcW w:w="1667" w:type="pct"/>
          <w:gridSpan w:val="2"/>
          <w:tcBorders>
            <w:top w:val="single" w:sz="2" w:space="0" w:color="4A4E52"/>
          </w:tcBorders>
          <w:shd w:val="clear" w:color="auto" w:fill="auto"/>
          <w:vAlign w:val="bottom"/>
        </w:tcPr>
        <w:p w14:paraId="468B69F5" w14:textId="77777777" w:rsidR="00D21D88" w:rsidRPr="000C3ACB" w:rsidRDefault="00D21D88" w:rsidP="0081305A">
          <w:pPr>
            <w:pStyle w:val="Footer"/>
            <w:jc w:val="right"/>
            <w:rPr>
              <w:sz w:val="8"/>
              <w:szCs w:val="8"/>
            </w:rPr>
          </w:pPr>
        </w:p>
      </w:tc>
    </w:tr>
    <w:tr w:rsidR="00D21D88" w:rsidRPr="000C3ACB" w14:paraId="64CA05A2" w14:textId="77777777" w:rsidTr="005B05E8">
      <w:trPr>
        <w:trHeight w:val="594"/>
      </w:trPr>
      <w:tc>
        <w:tcPr>
          <w:tcW w:w="249" w:type="pct"/>
          <w:vMerge/>
          <w:shd w:val="clear" w:color="auto" w:fill="DE5C2B"/>
          <w:vAlign w:val="bottom"/>
        </w:tcPr>
        <w:p w14:paraId="7DCB39AC" w14:textId="77777777" w:rsidR="00D21D88" w:rsidRPr="000C3ACB" w:rsidRDefault="00D21D88" w:rsidP="0081305A">
          <w:pPr>
            <w:pStyle w:val="Footer"/>
          </w:pPr>
        </w:p>
      </w:tc>
      <w:sdt>
        <w:sdtPr>
          <w:rPr>
            <w:rStyle w:val="Strong"/>
          </w:rPr>
          <w:alias w:val="Title"/>
          <w:tag w:val=""/>
          <w:id w:val="2121879645"/>
          <w:placeholder>
            <w:docPart w:val="30F77AEDDFB42A429068268C8F511E7A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rStyle w:val="Strong"/>
          </w:rPr>
        </w:sdtEndPr>
        <w:sdtContent>
          <w:tc>
            <w:tcPr>
              <w:tcW w:w="3834" w:type="pct"/>
              <w:gridSpan w:val="2"/>
              <w:shd w:val="clear" w:color="auto" w:fill="auto"/>
              <w:vAlign w:val="bottom"/>
            </w:tcPr>
            <w:p w14:paraId="78707EAE" w14:textId="685920EC" w:rsidR="00D21D88" w:rsidRPr="00176572" w:rsidRDefault="00D21D88" w:rsidP="0081305A">
              <w:pPr>
                <w:pStyle w:val="Footer"/>
                <w:rPr>
                  <w:rStyle w:val="Strong"/>
                </w:rPr>
              </w:pPr>
              <w:r>
                <w:rPr>
                  <w:rStyle w:val="Strong"/>
                </w:rPr>
                <w:t>Payment Gateway IOS SDK Integration guide</w:t>
              </w:r>
            </w:p>
          </w:tc>
        </w:sdtContent>
      </w:sdt>
      <w:tc>
        <w:tcPr>
          <w:tcW w:w="917" w:type="pct"/>
          <w:shd w:val="clear" w:color="auto" w:fill="auto"/>
          <w:vAlign w:val="bottom"/>
        </w:tcPr>
        <w:p w14:paraId="0EB8DB84" w14:textId="0CAEE7FF" w:rsidR="00D21D88" w:rsidRPr="000C3ACB" w:rsidRDefault="002242C5" w:rsidP="0081305A">
          <w:pPr>
            <w:pStyle w:val="Footer"/>
            <w:jc w:val="right"/>
            <w:rPr>
              <w:rStyle w:val="Strong"/>
            </w:rPr>
          </w:pPr>
          <w:hyperlink r:id="rId1" w:history="1">
            <w:proofErr w:type="spellStart"/>
            <w:r w:rsidR="00D21D88" w:rsidRPr="00F8365B">
              <w:rPr>
                <w:rStyle w:val="Hyperlink"/>
                <w:sz w:val="20"/>
                <w:lang w:val="en-US"/>
              </w:rPr>
              <w:t>gei</w:t>
            </w:r>
            <w:proofErr w:type="spellEnd"/>
            <w:r w:rsidR="00D21D88" w:rsidRPr="00F8365B">
              <w:rPr>
                <w:rStyle w:val="Hyperlink"/>
                <w:sz w:val="20"/>
              </w:rPr>
              <w:t>dea.net</w:t>
            </w:r>
          </w:hyperlink>
        </w:p>
      </w:tc>
    </w:tr>
    <w:tr w:rsidR="00D21D88" w:rsidRPr="000C3ACB" w14:paraId="60033CE3" w14:textId="77777777" w:rsidTr="005B05E8">
      <w:trPr>
        <w:trHeight w:val="345"/>
      </w:trPr>
      <w:tc>
        <w:tcPr>
          <w:tcW w:w="249" w:type="pct"/>
          <w:vMerge/>
          <w:shd w:val="clear" w:color="auto" w:fill="DE5C2B"/>
          <w:vAlign w:val="bottom"/>
        </w:tcPr>
        <w:p w14:paraId="3546F7E9" w14:textId="77777777" w:rsidR="00D21D88" w:rsidRPr="000C3ACB" w:rsidRDefault="00D21D88" w:rsidP="0081305A">
          <w:pPr>
            <w:pStyle w:val="Footer"/>
          </w:pPr>
        </w:p>
      </w:tc>
      <w:sdt>
        <w:sdtPr>
          <w:rPr>
            <w:rStyle w:val="Strong"/>
          </w:rPr>
          <w:alias w:val="Subject"/>
          <w:tag w:val=""/>
          <w:id w:val="1452662954"/>
          <w:placeholder>
            <w:docPart w:val="5CB754D7AEAE8246914C215BE04810F3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>
          <w:rPr>
            <w:rStyle w:val="Strong"/>
          </w:rPr>
        </w:sdtEndPr>
        <w:sdtContent>
          <w:tc>
            <w:tcPr>
              <w:tcW w:w="3834" w:type="pct"/>
              <w:gridSpan w:val="2"/>
              <w:shd w:val="clear" w:color="auto" w:fill="auto"/>
              <w:vAlign w:val="bottom"/>
            </w:tcPr>
            <w:p w14:paraId="7EA17A3C" w14:textId="3D74E454" w:rsidR="00D21D88" w:rsidRPr="00FC4551" w:rsidRDefault="00D21D88" w:rsidP="0081305A">
              <w:pPr>
                <w:pStyle w:val="Footer"/>
                <w:rPr>
                  <w:rStyle w:val="Strong"/>
                </w:rPr>
              </w:pPr>
              <w:r>
                <w:rPr>
                  <w:rStyle w:val="Strong"/>
                </w:rPr>
                <w:t>Version 1.</w:t>
              </w:r>
              <w:r w:rsidR="006C6852">
                <w:rPr>
                  <w:rStyle w:val="Strong"/>
                </w:rPr>
                <w:t>1</w:t>
              </w:r>
            </w:p>
          </w:tc>
        </w:sdtContent>
      </w:sdt>
      <w:tc>
        <w:tcPr>
          <w:tcW w:w="917" w:type="pct"/>
          <w:shd w:val="clear" w:color="auto" w:fill="auto"/>
          <w:vAlign w:val="bottom"/>
        </w:tcPr>
        <w:p w14:paraId="13DB52C6" w14:textId="77777777" w:rsidR="00D21D88" w:rsidRPr="000C3ACB" w:rsidRDefault="00D21D88" w:rsidP="0081305A">
          <w:pPr>
            <w:pStyle w:val="Footer"/>
          </w:pPr>
        </w:p>
      </w:tc>
    </w:tr>
  </w:tbl>
  <w:p w14:paraId="7DA0818C" w14:textId="77777777" w:rsidR="00D21D88" w:rsidRDefault="00D21D8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4767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010"/>
      <w:gridCol w:w="6"/>
    </w:tblGrid>
    <w:tr w:rsidR="00D21D88" w:rsidRPr="000C3ACB" w14:paraId="2D87B5B9" w14:textId="77777777" w:rsidTr="009A4741">
      <w:tc>
        <w:tcPr>
          <w:tcW w:w="3252" w:type="pct"/>
          <w:tcBorders>
            <w:top w:val="single" w:sz="2" w:space="0" w:color="4A4E52"/>
          </w:tcBorders>
          <w:shd w:val="clear" w:color="auto" w:fill="auto"/>
          <w:vAlign w:val="bottom"/>
        </w:tcPr>
        <w:p w14:paraId="610AA9FD" w14:textId="77777777" w:rsidR="00D21D88" w:rsidRPr="000C3ACB" w:rsidRDefault="00D21D88" w:rsidP="004317AE">
          <w:pPr>
            <w:pStyle w:val="Footer"/>
            <w:rPr>
              <w:rStyle w:val="IntenseReference"/>
              <w:sz w:val="8"/>
              <w:szCs w:val="8"/>
            </w:rPr>
          </w:pPr>
        </w:p>
      </w:tc>
      <w:tc>
        <w:tcPr>
          <w:tcW w:w="1748" w:type="pct"/>
          <w:tcBorders>
            <w:top w:val="single" w:sz="2" w:space="0" w:color="4A4E52"/>
          </w:tcBorders>
          <w:shd w:val="clear" w:color="auto" w:fill="auto"/>
          <w:vAlign w:val="bottom"/>
        </w:tcPr>
        <w:p w14:paraId="71282E5E" w14:textId="77777777" w:rsidR="00D21D88" w:rsidRPr="000C3ACB" w:rsidRDefault="00D21D88" w:rsidP="004317AE">
          <w:pPr>
            <w:pStyle w:val="Footer"/>
            <w:jc w:val="right"/>
            <w:rPr>
              <w:sz w:val="8"/>
              <w:szCs w:val="8"/>
            </w:rPr>
          </w:pPr>
        </w:p>
      </w:tc>
    </w:tr>
    <w:tr w:rsidR="00D21D88" w:rsidRPr="000C3ACB" w14:paraId="5B133230" w14:textId="77777777" w:rsidTr="009A4741">
      <w:tc>
        <w:tcPr>
          <w:tcW w:w="3252" w:type="pct"/>
          <w:shd w:val="clear" w:color="auto" w:fill="auto"/>
          <w:vAlign w:val="bottom"/>
        </w:tcPr>
        <w:tbl>
          <w:tblPr>
            <w:tblW w:w="9010" w:type="dxa"/>
            <w:tblCellMar>
              <w:left w:w="43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449"/>
            <w:gridCol w:w="5557"/>
            <w:gridCol w:w="1352"/>
            <w:gridCol w:w="1652"/>
          </w:tblGrid>
          <w:tr w:rsidR="00D21D88" w:rsidRPr="000C3ACB" w14:paraId="79310A46" w14:textId="77777777" w:rsidTr="005D571B">
            <w:trPr>
              <w:trHeight w:val="204"/>
            </w:trPr>
            <w:tc>
              <w:tcPr>
                <w:tcW w:w="249" w:type="pct"/>
                <w:vMerge w:val="restart"/>
                <w:tcBorders>
                  <w:top w:val="single" w:sz="4" w:space="0" w:color="auto"/>
                </w:tcBorders>
                <w:shd w:val="clear" w:color="auto" w:fill="DE5C2B"/>
                <w:vAlign w:val="bottom"/>
              </w:tcPr>
              <w:p w14:paraId="1891C6B2" w14:textId="77777777" w:rsidR="00D21D88" w:rsidRPr="000C3ACB" w:rsidRDefault="00D21D88" w:rsidP="005D571B">
                <w:pPr>
                  <w:pStyle w:val="PageNumbers"/>
                  <w:jc w:val="center"/>
                </w:pPr>
                <w:r w:rsidRPr="000C3ACB">
                  <w:fldChar w:fldCharType="begin"/>
                </w:r>
                <w:r w:rsidRPr="000C3ACB">
                  <w:instrText xml:space="preserve"> PAGE   \* MERGEFORMAT </w:instrText>
                </w:r>
                <w:r w:rsidRPr="000C3ACB">
                  <w:fldChar w:fldCharType="separate"/>
                </w:r>
                <w:r>
                  <w:rPr>
                    <w:noProof/>
                  </w:rPr>
                  <w:t>18</w:t>
                </w:r>
                <w:r w:rsidRPr="000C3ACB">
                  <w:fldChar w:fldCharType="end"/>
                </w:r>
              </w:p>
            </w:tc>
            <w:tc>
              <w:tcPr>
                <w:tcW w:w="3084" w:type="pct"/>
                <w:tcBorders>
                  <w:top w:val="single" w:sz="2" w:space="0" w:color="4A4E52"/>
                </w:tcBorders>
                <w:shd w:val="clear" w:color="auto" w:fill="auto"/>
                <w:vAlign w:val="bottom"/>
              </w:tcPr>
              <w:p w14:paraId="2B804A9F" w14:textId="77777777" w:rsidR="00D21D88" w:rsidRPr="000C3ACB" w:rsidRDefault="00D21D88" w:rsidP="005D571B">
                <w:pPr>
                  <w:pStyle w:val="Footer"/>
                  <w:rPr>
                    <w:rStyle w:val="IntenseReference"/>
                    <w:sz w:val="8"/>
                    <w:szCs w:val="8"/>
                  </w:rPr>
                </w:pPr>
              </w:p>
            </w:tc>
            <w:tc>
              <w:tcPr>
                <w:tcW w:w="1667" w:type="pct"/>
                <w:gridSpan w:val="2"/>
                <w:tcBorders>
                  <w:top w:val="single" w:sz="2" w:space="0" w:color="4A4E52"/>
                </w:tcBorders>
                <w:shd w:val="clear" w:color="auto" w:fill="auto"/>
                <w:vAlign w:val="bottom"/>
              </w:tcPr>
              <w:p w14:paraId="73BB72D3" w14:textId="77777777" w:rsidR="00D21D88" w:rsidRPr="000C3ACB" w:rsidRDefault="00D21D88" w:rsidP="005D571B">
                <w:pPr>
                  <w:pStyle w:val="Footer"/>
                  <w:jc w:val="right"/>
                  <w:rPr>
                    <w:sz w:val="8"/>
                    <w:szCs w:val="8"/>
                  </w:rPr>
                </w:pPr>
              </w:p>
            </w:tc>
          </w:tr>
          <w:tr w:rsidR="00D21D88" w:rsidRPr="000C3ACB" w14:paraId="4F9BACCC" w14:textId="77777777" w:rsidTr="005D571B">
            <w:trPr>
              <w:trHeight w:val="594"/>
            </w:trPr>
            <w:tc>
              <w:tcPr>
                <w:tcW w:w="249" w:type="pct"/>
                <w:vMerge/>
                <w:shd w:val="clear" w:color="auto" w:fill="DE5C2B"/>
                <w:vAlign w:val="bottom"/>
              </w:tcPr>
              <w:p w14:paraId="696428EC" w14:textId="77777777" w:rsidR="00D21D88" w:rsidRPr="000C3ACB" w:rsidRDefault="00D21D88" w:rsidP="005D571B">
                <w:pPr>
                  <w:pStyle w:val="Footer"/>
                </w:pPr>
              </w:p>
            </w:tc>
            <w:sdt>
              <w:sdtPr>
                <w:rPr>
                  <w:rStyle w:val="Strong"/>
                </w:rPr>
                <w:alias w:val="Title"/>
                <w:tag w:val=""/>
                <w:id w:val="-1275778048"/>
                <w:placeholder>
                  <w:docPart w:val="95A237BD81A5E848B819D9BD57F3B062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text/>
              </w:sdtPr>
              <w:sdtEndPr>
                <w:rPr>
                  <w:rStyle w:val="Strong"/>
                </w:rPr>
              </w:sdtEndPr>
              <w:sdtContent>
                <w:tc>
                  <w:tcPr>
                    <w:tcW w:w="3834" w:type="pct"/>
                    <w:gridSpan w:val="2"/>
                    <w:shd w:val="clear" w:color="auto" w:fill="auto"/>
                    <w:vAlign w:val="bottom"/>
                  </w:tcPr>
                  <w:p w14:paraId="4282CB90" w14:textId="5906B4DB" w:rsidR="00D21D88" w:rsidRPr="00176572" w:rsidRDefault="00D21D88" w:rsidP="005D571B">
                    <w:pPr>
                      <w:pStyle w:val="Footer"/>
                      <w:rPr>
                        <w:rStyle w:val="Strong"/>
                      </w:rPr>
                    </w:pPr>
                    <w:r>
                      <w:rPr>
                        <w:rStyle w:val="Strong"/>
                      </w:rPr>
                      <w:t>Payment Gateway IOS SDK Integration guide</w:t>
                    </w:r>
                  </w:p>
                </w:tc>
              </w:sdtContent>
            </w:sdt>
            <w:tc>
              <w:tcPr>
                <w:tcW w:w="917" w:type="pct"/>
                <w:shd w:val="clear" w:color="auto" w:fill="auto"/>
                <w:vAlign w:val="bottom"/>
              </w:tcPr>
              <w:p w14:paraId="2EC82762" w14:textId="014774BD" w:rsidR="00D21D88" w:rsidRPr="000C3ACB" w:rsidRDefault="002242C5" w:rsidP="005D571B">
                <w:pPr>
                  <w:pStyle w:val="Footer"/>
                  <w:jc w:val="right"/>
                  <w:rPr>
                    <w:rStyle w:val="Strong"/>
                  </w:rPr>
                </w:pPr>
                <w:hyperlink r:id="rId1" w:history="1">
                  <w:proofErr w:type="spellStart"/>
                  <w:r w:rsidR="00D21D88" w:rsidRPr="00F8365B">
                    <w:rPr>
                      <w:rStyle w:val="Hyperlink"/>
                      <w:sz w:val="20"/>
                      <w:lang w:val="en-US"/>
                    </w:rPr>
                    <w:t>gei</w:t>
                  </w:r>
                  <w:proofErr w:type="spellEnd"/>
                  <w:r w:rsidR="00D21D88" w:rsidRPr="00F8365B">
                    <w:rPr>
                      <w:rStyle w:val="Hyperlink"/>
                      <w:sz w:val="20"/>
                    </w:rPr>
                    <w:t>dea.net</w:t>
                  </w:r>
                </w:hyperlink>
              </w:p>
            </w:tc>
          </w:tr>
          <w:tr w:rsidR="00D21D88" w:rsidRPr="000C3ACB" w14:paraId="7E964650" w14:textId="77777777" w:rsidTr="005D571B">
            <w:trPr>
              <w:trHeight w:val="345"/>
            </w:trPr>
            <w:tc>
              <w:tcPr>
                <w:tcW w:w="249" w:type="pct"/>
                <w:vMerge/>
                <w:shd w:val="clear" w:color="auto" w:fill="DE5C2B"/>
                <w:vAlign w:val="bottom"/>
              </w:tcPr>
              <w:p w14:paraId="2240F1EA" w14:textId="77777777" w:rsidR="00D21D88" w:rsidRPr="000C3ACB" w:rsidRDefault="00D21D88" w:rsidP="005D571B">
                <w:pPr>
                  <w:pStyle w:val="Footer"/>
                </w:pPr>
              </w:p>
            </w:tc>
            <w:sdt>
              <w:sdtPr>
                <w:rPr>
                  <w:rStyle w:val="Strong"/>
                </w:rPr>
                <w:alias w:val="Subject"/>
                <w:tag w:val=""/>
                <w:id w:val="971865313"/>
                <w:placeholder>
                  <w:docPart w:val="2E39E9FD5B7B894F9EB5086B59BFF6CC"/>
                </w:placeholder>
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<w:text/>
              </w:sdtPr>
              <w:sdtEndPr>
                <w:rPr>
                  <w:rStyle w:val="Strong"/>
                </w:rPr>
              </w:sdtEndPr>
              <w:sdtContent>
                <w:tc>
                  <w:tcPr>
                    <w:tcW w:w="3834" w:type="pct"/>
                    <w:gridSpan w:val="2"/>
                    <w:shd w:val="clear" w:color="auto" w:fill="auto"/>
                    <w:vAlign w:val="bottom"/>
                  </w:tcPr>
                  <w:p w14:paraId="308D75C0" w14:textId="3205D314" w:rsidR="00D21D88" w:rsidRPr="00FC4551" w:rsidRDefault="006C6852" w:rsidP="005D571B">
                    <w:pPr>
                      <w:pStyle w:val="Footer"/>
                      <w:rPr>
                        <w:rStyle w:val="Strong"/>
                      </w:rPr>
                    </w:pPr>
                    <w:r>
                      <w:rPr>
                        <w:rStyle w:val="Strong"/>
                      </w:rPr>
                      <w:t>Version 1.1</w:t>
                    </w:r>
                  </w:p>
                </w:tc>
              </w:sdtContent>
            </w:sdt>
            <w:tc>
              <w:tcPr>
                <w:tcW w:w="917" w:type="pct"/>
                <w:shd w:val="clear" w:color="auto" w:fill="auto"/>
                <w:vAlign w:val="bottom"/>
              </w:tcPr>
              <w:p w14:paraId="3DEB1520" w14:textId="77777777" w:rsidR="00D21D88" w:rsidRPr="000C3ACB" w:rsidRDefault="00D21D88" w:rsidP="005D571B">
                <w:pPr>
                  <w:pStyle w:val="Footer"/>
                </w:pPr>
              </w:p>
            </w:tc>
          </w:tr>
        </w:tbl>
        <w:p w14:paraId="49389904" w14:textId="77777777" w:rsidR="00D21D88" w:rsidRPr="00766FC3" w:rsidRDefault="00D21D88" w:rsidP="004317AE">
          <w:pPr>
            <w:pStyle w:val="Footer"/>
            <w:rPr>
              <w:rStyle w:val="Strong"/>
            </w:rPr>
          </w:pPr>
        </w:p>
      </w:tc>
      <w:tc>
        <w:tcPr>
          <w:tcW w:w="1748" w:type="pct"/>
          <w:shd w:val="clear" w:color="auto" w:fill="auto"/>
          <w:vAlign w:val="bottom"/>
        </w:tcPr>
        <w:p w14:paraId="1B5305D3" w14:textId="77777777" w:rsidR="00D21D88" w:rsidRPr="000C3ACB" w:rsidRDefault="00D21D88" w:rsidP="004317AE">
          <w:pPr>
            <w:pStyle w:val="Footer"/>
          </w:pPr>
        </w:p>
      </w:tc>
    </w:tr>
  </w:tbl>
  <w:p w14:paraId="596DF32C" w14:textId="369BF9DE" w:rsidR="00D21D88" w:rsidRDefault="00D21D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C551BA" w14:textId="77777777" w:rsidR="002242C5" w:rsidRDefault="002242C5" w:rsidP="00F950E7">
      <w:pPr>
        <w:spacing w:line="240" w:lineRule="auto"/>
      </w:pPr>
      <w:r>
        <w:separator/>
      </w:r>
    </w:p>
  </w:footnote>
  <w:footnote w:type="continuationSeparator" w:id="0">
    <w:p w14:paraId="54010AE4" w14:textId="77777777" w:rsidR="002242C5" w:rsidRDefault="002242C5" w:rsidP="00F950E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DE34F3" w14:textId="77777777" w:rsidR="006C6852" w:rsidRDefault="006C685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"/>
      <w:gridCol w:w="8995"/>
    </w:tblGrid>
    <w:tr w:rsidR="00D21D88" w:rsidRPr="000C3ACB" w14:paraId="02045A17" w14:textId="77777777" w:rsidTr="000C3ACB">
      <w:tc>
        <w:tcPr>
          <w:tcW w:w="17" w:type="pct"/>
          <w:shd w:val="clear" w:color="auto" w:fill="auto"/>
        </w:tcPr>
        <w:p w14:paraId="4AFACDD1" w14:textId="2FB4FDF8" w:rsidR="00D21D88" w:rsidRPr="000C3ACB" w:rsidRDefault="00D21D88" w:rsidP="00413526">
          <w:pPr>
            <w:pStyle w:val="Header"/>
          </w:pPr>
        </w:p>
      </w:tc>
      <w:tc>
        <w:tcPr>
          <w:tcW w:w="4983" w:type="pct"/>
          <w:shd w:val="clear" w:color="auto" w:fill="auto"/>
        </w:tcPr>
        <w:p w14:paraId="12B6987B" w14:textId="407BBDE8" w:rsidR="00D21D88" w:rsidRPr="000C3ACB" w:rsidRDefault="00D21D88" w:rsidP="000C3ACB">
          <w:pPr>
            <w:pStyle w:val="Header"/>
            <w:jc w:val="right"/>
          </w:pPr>
        </w:p>
      </w:tc>
    </w:tr>
  </w:tbl>
  <w:p w14:paraId="7C00C8B1" w14:textId="666F2CFD" w:rsidR="00D21D88" w:rsidRPr="00E725E2" w:rsidRDefault="00D21D88" w:rsidP="00E725E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F1A78F" w14:textId="334AFA4A" w:rsidR="00D21D88" w:rsidRDefault="00D21D88">
    <w:pPr>
      <w:pStyle w:val="Header"/>
    </w:pPr>
    <w:r>
      <w:rPr>
        <w:noProof/>
      </w:rPr>
      <w:drawing>
        <wp:anchor distT="0" distB="0" distL="114300" distR="114300" simplePos="0" relativeHeight="251657216" behindDoc="1" locked="0" layoutInCell="1" allowOverlap="1" wp14:anchorId="710BDBBB" wp14:editId="03CCA37C">
          <wp:simplePos x="0" y="0"/>
          <wp:positionH relativeFrom="page">
            <wp:posOffset>432707</wp:posOffset>
          </wp:positionH>
          <wp:positionV relativeFrom="paragraph">
            <wp:posOffset>-635</wp:posOffset>
          </wp:positionV>
          <wp:extent cx="7534910" cy="10652760"/>
          <wp:effectExtent l="0" t="0" r="0" b="0"/>
          <wp:wrapNone/>
          <wp:docPr id="53" name="Picture 3" descr="A picture containing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8" name="Picture 3" descr="A picture containing 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34910" cy="106527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710BDBBB" wp14:editId="03CCA37C">
          <wp:simplePos x="0" y="0"/>
          <wp:positionH relativeFrom="page">
            <wp:posOffset>432707</wp:posOffset>
          </wp:positionH>
          <wp:positionV relativeFrom="paragraph">
            <wp:posOffset>-635</wp:posOffset>
          </wp:positionV>
          <wp:extent cx="7534910" cy="10652760"/>
          <wp:effectExtent l="0" t="0" r="0" b="0"/>
          <wp:wrapNone/>
          <wp:docPr id="2" name="Picture 3" descr="A picture containing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8" name="Picture 3" descr="A picture containing 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34910" cy="106527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256pt;height:256pt" o:bullet="t">
        <v:imagedata r:id="rId1" o:title="comments-512"/>
      </v:shape>
    </w:pict>
  </w:numPicBullet>
  <w:numPicBullet w:numPicBulletId="1">
    <w:pict>
      <v:shape id="_x0000_i1039" type="#_x0000_t75" style="width:256pt;height:256pt" o:bullet="t">
        <v:imagedata r:id="rId2" o:title="Optional"/>
      </v:shape>
    </w:pict>
  </w:numPicBullet>
  <w:abstractNum w:abstractNumId="0" w15:restartNumberingAfterBreak="0">
    <w:nsid w:val="FFFFFF7F"/>
    <w:multiLevelType w:val="singleLevel"/>
    <w:tmpl w:val="BA3AB788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2"/>
    <w:multiLevelType w:val="singleLevel"/>
    <w:tmpl w:val="82AA1E9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2" w15:restartNumberingAfterBreak="0">
    <w:nsid w:val="FFFFFF83"/>
    <w:multiLevelType w:val="singleLevel"/>
    <w:tmpl w:val="8D22CCCA"/>
    <w:lvl w:ilvl="0">
      <w:start w:val="1"/>
      <w:numFmt w:val="bullet"/>
      <w:pStyle w:val="ListBullet2"/>
      <w:lvlText w:val="-"/>
      <w:lvlJc w:val="left"/>
      <w:pPr>
        <w:ind w:left="643" w:hanging="360"/>
      </w:pPr>
      <w:rPr>
        <w:rFonts w:ascii="Calibri" w:hAnsi="Calibri" w:hint="default"/>
        <w:color w:val="4A4E52"/>
        <w:sz w:val="22"/>
      </w:rPr>
    </w:lvl>
  </w:abstractNum>
  <w:abstractNum w:abstractNumId="3" w15:restartNumberingAfterBreak="0">
    <w:nsid w:val="FFFFFF88"/>
    <w:multiLevelType w:val="singleLevel"/>
    <w:tmpl w:val="80BC2140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b/>
        <w:i w:val="0"/>
        <w:color w:val="81ADB5"/>
      </w:rPr>
    </w:lvl>
  </w:abstractNum>
  <w:abstractNum w:abstractNumId="4" w15:restartNumberingAfterBreak="0">
    <w:nsid w:val="FFFFFF89"/>
    <w:multiLevelType w:val="singleLevel"/>
    <w:tmpl w:val="58EA80D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81ADB5"/>
        <w:sz w:val="22"/>
      </w:rPr>
    </w:lvl>
  </w:abstractNum>
  <w:abstractNum w:abstractNumId="5" w15:restartNumberingAfterBreak="0">
    <w:nsid w:val="031A1CB2"/>
    <w:multiLevelType w:val="hybridMultilevel"/>
    <w:tmpl w:val="170C96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C238D2"/>
    <w:multiLevelType w:val="multilevel"/>
    <w:tmpl w:val="42FE7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D34332B"/>
    <w:multiLevelType w:val="multilevel"/>
    <w:tmpl w:val="CC124B70"/>
    <w:styleLink w:val="AppendixList"/>
    <w:lvl w:ilvl="0">
      <w:start w:val="1"/>
      <w:numFmt w:val="upperLetter"/>
      <w:pStyle w:val="AppHeading1"/>
      <w:lvlText w:val="Appendix 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AppHeading2"/>
      <w:lvlText w:val="%1.%2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8" w15:restartNumberingAfterBreak="0">
    <w:nsid w:val="196F7937"/>
    <w:multiLevelType w:val="hybridMultilevel"/>
    <w:tmpl w:val="12187A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B12B38"/>
    <w:multiLevelType w:val="hybridMultilevel"/>
    <w:tmpl w:val="74A07C8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022005"/>
    <w:multiLevelType w:val="multilevel"/>
    <w:tmpl w:val="0B54D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-"/>
      <w:lvlJc w:val="left"/>
      <w:pPr>
        <w:ind w:left="2160" w:hanging="360"/>
      </w:pPr>
      <w:rPr>
        <w:rFonts w:ascii="Calibri" w:eastAsia="Calibri" w:hAnsi="Calibri" w:cs="Calibri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2AB35EA"/>
    <w:multiLevelType w:val="multilevel"/>
    <w:tmpl w:val="0B54D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-"/>
      <w:lvlJc w:val="left"/>
      <w:pPr>
        <w:ind w:left="2160" w:hanging="360"/>
      </w:pPr>
      <w:rPr>
        <w:rFonts w:ascii="Calibri" w:eastAsia="Calibri" w:hAnsi="Calibri" w:cs="Calibri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5864E08"/>
    <w:multiLevelType w:val="hybridMultilevel"/>
    <w:tmpl w:val="1E2829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4F4E86"/>
    <w:multiLevelType w:val="hybridMultilevel"/>
    <w:tmpl w:val="07581D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850531"/>
    <w:multiLevelType w:val="multilevel"/>
    <w:tmpl w:val="8996B17A"/>
    <w:name w:val="numbering"/>
    <w:styleLink w:val="Numbering"/>
    <w:lvl w:ilvl="0">
      <w:start w:val="1"/>
      <w:numFmt w:val="decimal"/>
      <w:lvlText w:val="%1"/>
      <w:lvlJc w:val="left"/>
      <w:pPr>
        <w:ind w:left="1208" w:hanging="35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34" w:hanging="357"/>
      </w:pPr>
      <w:rPr>
        <w:rFonts w:hint="default"/>
      </w:rPr>
    </w:lvl>
    <w:lvl w:ilvl="2">
      <w:start w:val="1"/>
      <w:numFmt w:val="decimal"/>
      <w:suff w:val="space"/>
      <w:lvlText w:val="NF%1.%2.%3"/>
      <w:lvlJc w:val="left"/>
      <w:pPr>
        <w:ind w:left="851" w:hanging="851"/>
      </w:pPr>
      <w:rPr>
        <w:rFonts w:ascii="Calibri" w:hAnsi="Calibri" w:hint="default"/>
        <w:color w:val="C00000"/>
        <w:sz w:val="20"/>
      </w:rPr>
    </w:lvl>
    <w:lvl w:ilvl="3">
      <w:start w:val="1"/>
      <w:numFmt w:val="decimal"/>
      <w:lvlText w:val="(%4)"/>
      <w:lvlJc w:val="left"/>
      <w:pPr>
        <w:ind w:left="214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0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6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1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33" w:hanging="357"/>
      </w:pPr>
      <w:rPr>
        <w:rFonts w:hint="default"/>
      </w:rPr>
    </w:lvl>
  </w:abstractNum>
  <w:abstractNum w:abstractNumId="15" w15:restartNumberingAfterBreak="0">
    <w:nsid w:val="2D9555F1"/>
    <w:multiLevelType w:val="multilevel"/>
    <w:tmpl w:val="A5DA2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E570E19"/>
    <w:multiLevelType w:val="hybridMultilevel"/>
    <w:tmpl w:val="AA702F8E"/>
    <w:lvl w:ilvl="0" w:tplc="9FE0D2AC">
      <w:start w:val="1"/>
      <w:numFmt w:val="decimal"/>
      <w:pStyle w:val="Heading3Numbering"/>
      <w:lvlText w:val="%1."/>
      <w:lvlJc w:val="left"/>
      <w:pPr>
        <w:ind w:left="360" w:hanging="360"/>
      </w:pPr>
      <w:rPr>
        <w:rFonts w:hint="default"/>
        <w:color w:val="DC5C2B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EB0DB5"/>
    <w:multiLevelType w:val="multilevel"/>
    <w:tmpl w:val="D806DA9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-"/>
      <w:lvlJc w:val="left"/>
      <w:pPr>
        <w:ind w:left="2160" w:hanging="360"/>
      </w:pPr>
      <w:rPr>
        <w:rFonts w:ascii="Calibri" w:eastAsia="Calibri" w:hAnsi="Calibri" w:cs="Calibri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76D212A"/>
    <w:multiLevelType w:val="multilevel"/>
    <w:tmpl w:val="0A5EF43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8764CCD"/>
    <w:multiLevelType w:val="multilevel"/>
    <w:tmpl w:val="CC124B70"/>
    <w:numStyleLink w:val="AppendixList"/>
  </w:abstractNum>
  <w:abstractNum w:abstractNumId="20" w15:restartNumberingAfterBreak="0">
    <w:nsid w:val="46C81DF2"/>
    <w:multiLevelType w:val="multilevel"/>
    <w:tmpl w:val="2996E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79E3EF9"/>
    <w:multiLevelType w:val="hybridMultilevel"/>
    <w:tmpl w:val="4E929F4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BF40A55"/>
    <w:multiLevelType w:val="multilevel"/>
    <w:tmpl w:val="0B54D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-"/>
      <w:lvlJc w:val="left"/>
      <w:pPr>
        <w:ind w:left="2160" w:hanging="360"/>
      </w:pPr>
      <w:rPr>
        <w:rFonts w:ascii="Calibri" w:eastAsia="Calibri" w:hAnsi="Calibri" w:cs="Calibri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2277653"/>
    <w:multiLevelType w:val="hybridMultilevel"/>
    <w:tmpl w:val="3B0EF2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D3738D"/>
    <w:multiLevelType w:val="multilevel"/>
    <w:tmpl w:val="A18C1C16"/>
    <w:lvl w:ilvl="0">
      <w:start w:val="1"/>
      <w:numFmt w:val="decimal"/>
      <w:pStyle w:val="Heading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5" w15:restartNumberingAfterBreak="0">
    <w:nsid w:val="5A9D130D"/>
    <w:multiLevelType w:val="multilevel"/>
    <w:tmpl w:val="DE2CC288"/>
    <w:name w:val="numbering2"/>
    <w:lvl w:ilvl="0">
      <w:start w:val="1"/>
      <w:numFmt w:val="decimal"/>
      <w:lvlText w:val="%1"/>
      <w:lvlJc w:val="left"/>
      <w:pPr>
        <w:ind w:left="1208" w:hanging="35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34" w:hanging="357"/>
      </w:pPr>
      <w:rPr>
        <w:rFonts w:hint="default"/>
      </w:rPr>
    </w:lvl>
    <w:lvl w:ilvl="2">
      <w:start w:val="1"/>
      <w:numFmt w:val="decimal"/>
      <w:suff w:val="space"/>
      <w:lvlText w:val="NF%1.%2.%3"/>
      <w:lvlJc w:val="left"/>
      <w:pPr>
        <w:ind w:left="851" w:hanging="851"/>
      </w:pPr>
      <w:rPr>
        <w:rFonts w:ascii="Calibri" w:hAnsi="Calibri" w:hint="default"/>
        <w:color w:val="C00000"/>
        <w:sz w:val="20"/>
      </w:rPr>
    </w:lvl>
    <w:lvl w:ilvl="3">
      <w:start w:val="1"/>
      <w:numFmt w:val="decimal"/>
      <w:lvlText w:val="(%4)"/>
      <w:lvlJc w:val="left"/>
      <w:pPr>
        <w:ind w:left="214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0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6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1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33" w:hanging="357"/>
      </w:pPr>
      <w:rPr>
        <w:rFonts w:hint="default"/>
      </w:rPr>
    </w:lvl>
  </w:abstractNum>
  <w:abstractNum w:abstractNumId="26" w15:restartNumberingAfterBreak="0">
    <w:nsid w:val="5DF669AD"/>
    <w:multiLevelType w:val="hybridMultilevel"/>
    <w:tmpl w:val="4E02F7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38224F"/>
    <w:multiLevelType w:val="hybridMultilevel"/>
    <w:tmpl w:val="B22A95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6B3ACF"/>
    <w:multiLevelType w:val="hybridMultilevel"/>
    <w:tmpl w:val="54D61522"/>
    <w:lvl w:ilvl="0" w:tplc="40488186">
      <w:start w:val="1"/>
      <w:numFmt w:val="bullet"/>
      <w:pStyle w:val="OptionalSection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29" w15:restartNumberingAfterBreak="0">
    <w:nsid w:val="66CE429B"/>
    <w:multiLevelType w:val="hybridMultilevel"/>
    <w:tmpl w:val="E54C29BA"/>
    <w:lvl w:ilvl="0" w:tplc="A3EC3D2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72FC744C"/>
    <w:multiLevelType w:val="multilevel"/>
    <w:tmpl w:val="0B54D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-"/>
      <w:lvlJc w:val="left"/>
      <w:pPr>
        <w:ind w:left="2160" w:hanging="360"/>
      </w:pPr>
      <w:rPr>
        <w:rFonts w:ascii="Calibri" w:eastAsia="Calibri" w:hAnsi="Calibri" w:cs="Calibri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ADB682E"/>
    <w:multiLevelType w:val="hybridMultilevel"/>
    <w:tmpl w:val="DDA242D2"/>
    <w:lvl w:ilvl="0" w:tplc="A3EC3D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B3874E2"/>
    <w:multiLevelType w:val="hybridMultilevel"/>
    <w:tmpl w:val="BC383B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B7A429C"/>
    <w:multiLevelType w:val="hybridMultilevel"/>
    <w:tmpl w:val="8BA81A0E"/>
    <w:lvl w:ilvl="0" w:tplc="E3DC2E9A">
      <w:start w:val="1"/>
      <w:numFmt w:val="bullet"/>
      <w:pStyle w:val="AdditionalDescriptionremoveattheend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4" w15:restartNumberingAfterBreak="0">
    <w:nsid w:val="7C9B29BB"/>
    <w:multiLevelType w:val="hybridMultilevel"/>
    <w:tmpl w:val="F094DEB2"/>
    <w:lvl w:ilvl="0" w:tplc="E9EA666E">
      <w:start w:val="1"/>
      <w:numFmt w:val="decimal"/>
      <w:pStyle w:val="Heading2Numbering"/>
      <w:lvlText w:val="%1."/>
      <w:lvlJc w:val="left"/>
      <w:pPr>
        <w:ind w:left="360" w:hanging="360"/>
      </w:pPr>
      <w:rPr>
        <w:rFonts w:hint="default"/>
        <w:color w:val="DE5C2B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34"/>
  </w:num>
  <w:num w:numId="7">
    <w:abstractNumId w:val="16"/>
  </w:num>
  <w:num w:numId="8">
    <w:abstractNumId w:val="24"/>
  </w:num>
  <w:num w:numId="9">
    <w:abstractNumId w:val="9"/>
  </w:num>
  <w:num w:numId="10">
    <w:abstractNumId w:val="14"/>
  </w:num>
  <w:num w:numId="11">
    <w:abstractNumId w:val="33"/>
  </w:num>
  <w:num w:numId="12">
    <w:abstractNumId w:val="32"/>
  </w:num>
  <w:num w:numId="13">
    <w:abstractNumId w:val="7"/>
  </w:num>
  <w:num w:numId="14">
    <w:abstractNumId w:val="19"/>
  </w:num>
  <w:num w:numId="15">
    <w:abstractNumId w:val="28"/>
  </w:num>
  <w:num w:numId="16">
    <w:abstractNumId w:val="13"/>
  </w:num>
  <w:num w:numId="17">
    <w:abstractNumId w:val="18"/>
  </w:num>
  <w:num w:numId="18">
    <w:abstractNumId w:val="12"/>
  </w:num>
  <w:num w:numId="19">
    <w:abstractNumId w:val="27"/>
  </w:num>
  <w:num w:numId="20">
    <w:abstractNumId w:val="23"/>
  </w:num>
  <w:num w:numId="21">
    <w:abstractNumId w:val="26"/>
  </w:num>
  <w:num w:numId="22">
    <w:abstractNumId w:val="20"/>
  </w:num>
  <w:num w:numId="23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0"/>
  </w:num>
  <w:num w:numId="25">
    <w:abstractNumId w:val="15"/>
  </w:num>
  <w:num w:numId="26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5"/>
  </w:num>
  <w:num w:numId="28">
    <w:abstractNumId w:val="21"/>
  </w:num>
  <w:num w:numId="29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4"/>
  </w:num>
  <w:num w:numId="31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8"/>
  </w:num>
  <w:num w:numId="35">
    <w:abstractNumId w:val="6"/>
  </w:num>
  <w:num w:numId="36">
    <w:abstractNumId w:val="31"/>
  </w:num>
  <w:num w:numId="37">
    <w:abstractNumId w:val="29"/>
  </w:num>
  <w:num w:numId="38">
    <w:abstractNumId w:val="17"/>
  </w:num>
  <w:num w:numId="39">
    <w:abstractNumId w:val="11"/>
  </w:num>
  <w:num w:numId="40">
    <w:abstractNumId w:val="22"/>
  </w:num>
  <w:num w:numId="41">
    <w:abstractNumId w:val="30"/>
  </w:num>
  <w:num w:numId="42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4"/>
  </w:num>
  <w:num w:numId="45">
    <w:abstractNumId w:val="24"/>
    <w:lvlOverride w:ilvl="0">
      <w:startOverride w:val="3"/>
    </w:lvlOverride>
    <w:lvlOverride w:ilvl="1">
      <w:startOverride w:val="1"/>
    </w:lvlOverride>
    <w:lvlOverride w:ilvl="2">
      <w:startOverride w:val="13"/>
    </w:lvlOverride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 style="mso-height-percent:200;mso-width-relative:margin;mso-height-relative:margin" fillcolor="white">
      <v:fill color="white"/>
      <v:textbox style="mso-fit-shape-to-text: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QyNrEwNDMwMjQ2MbJU0lEKTi0uzszPAykwrAUAaQYaSCwAAAA="/>
  </w:docVars>
  <w:rsids>
    <w:rsidRoot w:val="00D77D12"/>
    <w:rsid w:val="00000883"/>
    <w:rsid w:val="00002749"/>
    <w:rsid w:val="00003519"/>
    <w:rsid w:val="00003C0C"/>
    <w:rsid w:val="0000485F"/>
    <w:rsid w:val="00004CF1"/>
    <w:rsid w:val="0000527C"/>
    <w:rsid w:val="000054DF"/>
    <w:rsid w:val="00006C73"/>
    <w:rsid w:val="00007B5C"/>
    <w:rsid w:val="00010014"/>
    <w:rsid w:val="00010DE8"/>
    <w:rsid w:val="00014549"/>
    <w:rsid w:val="000149F9"/>
    <w:rsid w:val="00014D15"/>
    <w:rsid w:val="00016107"/>
    <w:rsid w:val="00016A14"/>
    <w:rsid w:val="00021F11"/>
    <w:rsid w:val="000236B3"/>
    <w:rsid w:val="00023D56"/>
    <w:rsid w:val="0002580B"/>
    <w:rsid w:val="000304AF"/>
    <w:rsid w:val="0003061A"/>
    <w:rsid w:val="00031AAD"/>
    <w:rsid w:val="00032413"/>
    <w:rsid w:val="00033942"/>
    <w:rsid w:val="00033CA0"/>
    <w:rsid w:val="00037A2B"/>
    <w:rsid w:val="00043C2A"/>
    <w:rsid w:val="00044F18"/>
    <w:rsid w:val="00046708"/>
    <w:rsid w:val="00047DD5"/>
    <w:rsid w:val="00052E9C"/>
    <w:rsid w:val="00054E2C"/>
    <w:rsid w:val="000552F4"/>
    <w:rsid w:val="00057E3A"/>
    <w:rsid w:val="00060B1C"/>
    <w:rsid w:val="000611B4"/>
    <w:rsid w:val="00061765"/>
    <w:rsid w:val="00062007"/>
    <w:rsid w:val="00063B02"/>
    <w:rsid w:val="00063EA4"/>
    <w:rsid w:val="00064489"/>
    <w:rsid w:val="00064612"/>
    <w:rsid w:val="00065DFC"/>
    <w:rsid w:val="0006721E"/>
    <w:rsid w:val="00072C3E"/>
    <w:rsid w:val="00072D72"/>
    <w:rsid w:val="000757F1"/>
    <w:rsid w:val="00076EB3"/>
    <w:rsid w:val="00077BD8"/>
    <w:rsid w:val="00082E03"/>
    <w:rsid w:val="0008382B"/>
    <w:rsid w:val="00085025"/>
    <w:rsid w:val="0008575F"/>
    <w:rsid w:val="00086EF4"/>
    <w:rsid w:val="000872FD"/>
    <w:rsid w:val="00087658"/>
    <w:rsid w:val="0009264A"/>
    <w:rsid w:val="00095521"/>
    <w:rsid w:val="00095CB9"/>
    <w:rsid w:val="0009710D"/>
    <w:rsid w:val="000972C5"/>
    <w:rsid w:val="000A067D"/>
    <w:rsid w:val="000A139D"/>
    <w:rsid w:val="000A1468"/>
    <w:rsid w:val="000A2BF4"/>
    <w:rsid w:val="000A3436"/>
    <w:rsid w:val="000A3FBF"/>
    <w:rsid w:val="000A5194"/>
    <w:rsid w:val="000B2520"/>
    <w:rsid w:val="000B2568"/>
    <w:rsid w:val="000B4F43"/>
    <w:rsid w:val="000B6372"/>
    <w:rsid w:val="000C3032"/>
    <w:rsid w:val="000C3ACB"/>
    <w:rsid w:val="000C3B5A"/>
    <w:rsid w:val="000C3DC4"/>
    <w:rsid w:val="000C4F69"/>
    <w:rsid w:val="000C54B2"/>
    <w:rsid w:val="000C7BEF"/>
    <w:rsid w:val="000D0F33"/>
    <w:rsid w:val="000D3B02"/>
    <w:rsid w:val="000D4F02"/>
    <w:rsid w:val="000D5567"/>
    <w:rsid w:val="000D5A36"/>
    <w:rsid w:val="000D5FAF"/>
    <w:rsid w:val="000D60BD"/>
    <w:rsid w:val="000E10ED"/>
    <w:rsid w:val="000E1187"/>
    <w:rsid w:val="000E1676"/>
    <w:rsid w:val="000E45EA"/>
    <w:rsid w:val="000E6126"/>
    <w:rsid w:val="000E7B82"/>
    <w:rsid w:val="000F244B"/>
    <w:rsid w:val="000F2ABC"/>
    <w:rsid w:val="000F4734"/>
    <w:rsid w:val="000F49EE"/>
    <w:rsid w:val="00101777"/>
    <w:rsid w:val="00101B88"/>
    <w:rsid w:val="00101CDE"/>
    <w:rsid w:val="0010349D"/>
    <w:rsid w:val="001052E9"/>
    <w:rsid w:val="001058B9"/>
    <w:rsid w:val="00113858"/>
    <w:rsid w:val="001151C1"/>
    <w:rsid w:val="0011670F"/>
    <w:rsid w:val="00116DBF"/>
    <w:rsid w:val="00117901"/>
    <w:rsid w:val="00117AAB"/>
    <w:rsid w:val="0012240A"/>
    <w:rsid w:val="00122CA5"/>
    <w:rsid w:val="001236B3"/>
    <w:rsid w:val="00125708"/>
    <w:rsid w:val="00126D63"/>
    <w:rsid w:val="00133B06"/>
    <w:rsid w:val="00133B8C"/>
    <w:rsid w:val="00134491"/>
    <w:rsid w:val="00135486"/>
    <w:rsid w:val="00135BBC"/>
    <w:rsid w:val="00136DA5"/>
    <w:rsid w:val="00137763"/>
    <w:rsid w:val="00137929"/>
    <w:rsid w:val="00140407"/>
    <w:rsid w:val="00141F39"/>
    <w:rsid w:val="00142AF0"/>
    <w:rsid w:val="001443CF"/>
    <w:rsid w:val="0015175F"/>
    <w:rsid w:val="001536ED"/>
    <w:rsid w:val="00155084"/>
    <w:rsid w:val="00156DD6"/>
    <w:rsid w:val="001572B4"/>
    <w:rsid w:val="0016028E"/>
    <w:rsid w:val="001603E3"/>
    <w:rsid w:val="001610BC"/>
    <w:rsid w:val="00163D85"/>
    <w:rsid w:val="0016540B"/>
    <w:rsid w:val="00165BB7"/>
    <w:rsid w:val="00165E5E"/>
    <w:rsid w:val="00165FF4"/>
    <w:rsid w:val="0016625C"/>
    <w:rsid w:val="00166948"/>
    <w:rsid w:val="0017248A"/>
    <w:rsid w:val="00172ABF"/>
    <w:rsid w:val="00174CCF"/>
    <w:rsid w:val="00176572"/>
    <w:rsid w:val="0018083C"/>
    <w:rsid w:val="00180ABE"/>
    <w:rsid w:val="00181FC9"/>
    <w:rsid w:val="00182C8A"/>
    <w:rsid w:val="00186327"/>
    <w:rsid w:val="0018648C"/>
    <w:rsid w:val="00187BE2"/>
    <w:rsid w:val="00192DCB"/>
    <w:rsid w:val="0019338B"/>
    <w:rsid w:val="0019469D"/>
    <w:rsid w:val="00194BAE"/>
    <w:rsid w:val="001A0AA1"/>
    <w:rsid w:val="001A17A6"/>
    <w:rsid w:val="001A1BF2"/>
    <w:rsid w:val="001A1CA1"/>
    <w:rsid w:val="001A1D28"/>
    <w:rsid w:val="001A1FDD"/>
    <w:rsid w:val="001B00C2"/>
    <w:rsid w:val="001B28C1"/>
    <w:rsid w:val="001B3601"/>
    <w:rsid w:val="001B5998"/>
    <w:rsid w:val="001B637A"/>
    <w:rsid w:val="001B7DE5"/>
    <w:rsid w:val="001B7E01"/>
    <w:rsid w:val="001C3CF4"/>
    <w:rsid w:val="001C4973"/>
    <w:rsid w:val="001C4B1B"/>
    <w:rsid w:val="001C5A6A"/>
    <w:rsid w:val="001C6481"/>
    <w:rsid w:val="001C6F67"/>
    <w:rsid w:val="001D07B8"/>
    <w:rsid w:val="001D0ACC"/>
    <w:rsid w:val="001D1238"/>
    <w:rsid w:val="001D127D"/>
    <w:rsid w:val="001D23B5"/>
    <w:rsid w:val="001D2941"/>
    <w:rsid w:val="001D31CF"/>
    <w:rsid w:val="001D325A"/>
    <w:rsid w:val="001D6165"/>
    <w:rsid w:val="001D68F1"/>
    <w:rsid w:val="001D79FE"/>
    <w:rsid w:val="001E2332"/>
    <w:rsid w:val="001E24BB"/>
    <w:rsid w:val="001E2884"/>
    <w:rsid w:val="001E3AA8"/>
    <w:rsid w:val="001E502A"/>
    <w:rsid w:val="001E69F2"/>
    <w:rsid w:val="001F13CF"/>
    <w:rsid w:val="001F18B2"/>
    <w:rsid w:val="001F2098"/>
    <w:rsid w:val="001F241E"/>
    <w:rsid w:val="001F3037"/>
    <w:rsid w:val="001F3409"/>
    <w:rsid w:val="001F54A5"/>
    <w:rsid w:val="001F61AB"/>
    <w:rsid w:val="001F6D1B"/>
    <w:rsid w:val="002000C5"/>
    <w:rsid w:val="0020099A"/>
    <w:rsid w:val="00200BEB"/>
    <w:rsid w:val="0020189C"/>
    <w:rsid w:val="00202124"/>
    <w:rsid w:val="00202AD3"/>
    <w:rsid w:val="00203F04"/>
    <w:rsid w:val="00204214"/>
    <w:rsid w:val="002042BF"/>
    <w:rsid w:val="00206486"/>
    <w:rsid w:val="00207480"/>
    <w:rsid w:val="0021164C"/>
    <w:rsid w:val="00220B8C"/>
    <w:rsid w:val="0022153B"/>
    <w:rsid w:val="002215EC"/>
    <w:rsid w:val="00222649"/>
    <w:rsid w:val="00223E57"/>
    <w:rsid w:val="002242C5"/>
    <w:rsid w:val="00224D85"/>
    <w:rsid w:val="002272C6"/>
    <w:rsid w:val="002276AC"/>
    <w:rsid w:val="002300D0"/>
    <w:rsid w:val="00230481"/>
    <w:rsid w:val="00230562"/>
    <w:rsid w:val="00232BD6"/>
    <w:rsid w:val="002330AB"/>
    <w:rsid w:val="0023330B"/>
    <w:rsid w:val="00233315"/>
    <w:rsid w:val="0023350A"/>
    <w:rsid w:val="0023493A"/>
    <w:rsid w:val="002375F0"/>
    <w:rsid w:val="00241895"/>
    <w:rsid w:val="00242A60"/>
    <w:rsid w:val="00242EE9"/>
    <w:rsid w:val="00243484"/>
    <w:rsid w:val="0024379C"/>
    <w:rsid w:val="00244301"/>
    <w:rsid w:val="00245446"/>
    <w:rsid w:val="00247C1B"/>
    <w:rsid w:val="00250B94"/>
    <w:rsid w:val="00251C4F"/>
    <w:rsid w:val="00251C82"/>
    <w:rsid w:val="002523E0"/>
    <w:rsid w:val="002534E2"/>
    <w:rsid w:val="0025351B"/>
    <w:rsid w:val="00256C14"/>
    <w:rsid w:val="002627E3"/>
    <w:rsid w:val="00263654"/>
    <w:rsid w:val="00270143"/>
    <w:rsid w:val="0027017B"/>
    <w:rsid w:val="002708E4"/>
    <w:rsid w:val="00273BCA"/>
    <w:rsid w:val="00274B41"/>
    <w:rsid w:val="00275877"/>
    <w:rsid w:val="002759FB"/>
    <w:rsid w:val="002773BB"/>
    <w:rsid w:val="00280E7D"/>
    <w:rsid w:val="002818D8"/>
    <w:rsid w:val="00281EF4"/>
    <w:rsid w:val="002822D8"/>
    <w:rsid w:val="002825AB"/>
    <w:rsid w:val="002828B1"/>
    <w:rsid w:val="00282B9B"/>
    <w:rsid w:val="002838EC"/>
    <w:rsid w:val="0028439D"/>
    <w:rsid w:val="00284B27"/>
    <w:rsid w:val="00286197"/>
    <w:rsid w:val="00286C2F"/>
    <w:rsid w:val="00287C8F"/>
    <w:rsid w:val="00290403"/>
    <w:rsid w:val="00290D1F"/>
    <w:rsid w:val="002913F2"/>
    <w:rsid w:val="00291969"/>
    <w:rsid w:val="00292A6D"/>
    <w:rsid w:val="00294848"/>
    <w:rsid w:val="002958E8"/>
    <w:rsid w:val="00297C7D"/>
    <w:rsid w:val="00297C86"/>
    <w:rsid w:val="002A01E1"/>
    <w:rsid w:val="002A16EE"/>
    <w:rsid w:val="002A26BD"/>
    <w:rsid w:val="002A3537"/>
    <w:rsid w:val="002A42CB"/>
    <w:rsid w:val="002A5B2D"/>
    <w:rsid w:val="002A6D1A"/>
    <w:rsid w:val="002A757D"/>
    <w:rsid w:val="002B07AA"/>
    <w:rsid w:val="002B0A00"/>
    <w:rsid w:val="002B32E8"/>
    <w:rsid w:val="002B4A77"/>
    <w:rsid w:val="002B6704"/>
    <w:rsid w:val="002B69E4"/>
    <w:rsid w:val="002B6DC0"/>
    <w:rsid w:val="002B6E39"/>
    <w:rsid w:val="002C5191"/>
    <w:rsid w:val="002C521A"/>
    <w:rsid w:val="002C746E"/>
    <w:rsid w:val="002D1DF0"/>
    <w:rsid w:val="002D2B14"/>
    <w:rsid w:val="002D3EAC"/>
    <w:rsid w:val="002D59F9"/>
    <w:rsid w:val="002D5D66"/>
    <w:rsid w:val="002D6636"/>
    <w:rsid w:val="002E0098"/>
    <w:rsid w:val="002E1C71"/>
    <w:rsid w:val="002E3117"/>
    <w:rsid w:val="002E37DA"/>
    <w:rsid w:val="002E3E8D"/>
    <w:rsid w:val="002E4752"/>
    <w:rsid w:val="002E6C53"/>
    <w:rsid w:val="002E6D17"/>
    <w:rsid w:val="002E783B"/>
    <w:rsid w:val="002F057D"/>
    <w:rsid w:val="002F0DFA"/>
    <w:rsid w:val="002F10BD"/>
    <w:rsid w:val="002F6136"/>
    <w:rsid w:val="002F6218"/>
    <w:rsid w:val="002F63C0"/>
    <w:rsid w:val="00300E09"/>
    <w:rsid w:val="00301AB5"/>
    <w:rsid w:val="00303845"/>
    <w:rsid w:val="003039D1"/>
    <w:rsid w:val="00304314"/>
    <w:rsid w:val="00304856"/>
    <w:rsid w:val="003074EF"/>
    <w:rsid w:val="003104C6"/>
    <w:rsid w:val="003128E6"/>
    <w:rsid w:val="0031657C"/>
    <w:rsid w:val="00316C0B"/>
    <w:rsid w:val="0032060B"/>
    <w:rsid w:val="0032124C"/>
    <w:rsid w:val="003215D1"/>
    <w:rsid w:val="00322A7F"/>
    <w:rsid w:val="00325DBA"/>
    <w:rsid w:val="00333B3C"/>
    <w:rsid w:val="00334100"/>
    <w:rsid w:val="0033621D"/>
    <w:rsid w:val="0033643A"/>
    <w:rsid w:val="00340C26"/>
    <w:rsid w:val="00340D83"/>
    <w:rsid w:val="00343575"/>
    <w:rsid w:val="00343CD1"/>
    <w:rsid w:val="00346941"/>
    <w:rsid w:val="0035038B"/>
    <w:rsid w:val="003516B2"/>
    <w:rsid w:val="00351B33"/>
    <w:rsid w:val="00352997"/>
    <w:rsid w:val="00352A06"/>
    <w:rsid w:val="00352E22"/>
    <w:rsid w:val="00353F6D"/>
    <w:rsid w:val="00355293"/>
    <w:rsid w:val="0035617D"/>
    <w:rsid w:val="00356271"/>
    <w:rsid w:val="00356371"/>
    <w:rsid w:val="0035692D"/>
    <w:rsid w:val="0036134D"/>
    <w:rsid w:val="0036196E"/>
    <w:rsid w:val="0036541C"/>
    <w:rsid w:val="003665F2"/>
    <w:rsid w:val="003705B6"/>
    <w:rsid w:val="0037186C"/>
    <w:rsid w:val="00372ABC"/>
    <w:rsid w:val="003732AF"/>
    <w:rsid w:val="00375098"/>
    <w:rsid w:val="003751A0"/>
    <w:rsid w:val="0037758C"/>
    <w:rsid w:val="00381AFD"/>
    <w:rsid w:val="00383FE8"/>
    <w:rsid w:val="0038417A"/>
    <w:rsid w:val="0038430E"/>
    <w:rsid w:val="0038462F"/>
    <w:rsid w:val="00384D52"/>
    <w:rsid w:val="00392748"/>
    <w:rsid w:val="00395568"/>
    <w:rsid w:val="00396395"/>
    <w:rsid w:val="00396936"/>
    <w:rsid w:val="003A2ADD"/>
    <w:rsid w:val="003A3F28"/>
    <w:rsid w:val="003A55DA"/>
    <w:rsid w:val="003A73E3"/>
    <w:rsid w:val="003B0B70"/>
    <w:rsid w:val="003B196D"/>
    <w:rsid w:val="003B2476"/>
    <w:rsid w:val="003B44ED"/>
    <w:rsid w:val="003B4CC1"/>
    <w:rsid w:val="003B5D39"/>
    <w:rsid w:val="003B7C07"/>
    <w:rsid w:val="003C3830"/>
    <w:rsid w:val="003C53A4"/>
    <w:rsid w:val="003C548E"/>
    <w:rsid w:val="003C6FBF"/>
    <w:rsid w:val="003C6FE4"/>
    <w:rsid w:val="003C7683"/>
    <w:rsid w:val="003D0341"/>
    <w:rsid w:val="003D18C2"/>
    <w:rsid w:val="003D1B09"/>
    <w:rsid w:val="003D314F"/>
    <w:rsid w:val="003D4DEE"/>
    <w:rsid w:val="003D55B5"/>
    <w:rsid w:val="003D601C"/>
    <w:rsid w:val="003D6702"/>
    <w:rsid w:val="003D742B"/>
    <w:rsid w:val="003E2B44"/>
    <w:rsid w:val="003E399F"/>
    <w:rsid w:val="003E4DBE"/>
    <w:rsid w:val="003E570E"/>
    <w:rsid w:val="003F00EC"/>
    <w:rsid w:val="003F07F3"/>
    <w:rsid w:val="003F12C8"/>
    <w:rsid w:val="003F1F02"/>
    <w:rsid w:val="003F2963"/>
    <w:rsid w:val="003F67C0"/>
    <w:rsid w:val="003F71E6"/>
    <w:rsid w:val="00401EAF"/>
    <w:rsid w:val="00402FE7"/>
    <w:rsid w:val="00407C5C"/>
    <w:rsid w:val="004113F4"/>
    <w:rsid w:val="00411C09"/>
    <w:rsid w:val="004126C6"/>
    <w:rsid w:val="00412A1D"/>
    <w:rsid w:val="00413526"/>
    <w:rsid w:val="00413A14"/>
    <w:rsid w:val="00413ACB"/>
    <w:rsid w:val="00414CDF"/>
    <w:rsid w:val="00416127"/>
    <w:rsid w:val="0042331B"/>
    <w:rsid w:val="0042388D"/>
    <w:rsid w:val="004254B2"/>
    <w:rsid w:val="00425E33"/>
    <w:rsid w:val="00425E67"/>
    <w:rsid w:val="004263E4"/>
    <w:rsid w:val="004270EA"/>
    <w:rsid w:val="00427672"/>
    <w:rsid w:val="004317AE"/>
    <w:rsid w:val="00431F3F"/>
    <w:rsid w:val="004329B8"/>
    <w:rsid w:val="00432D0B"/>
    <w:rsid w:val="00432ECF"/>
    <w:rsid w:val="00433424"/>
    <w:rsid w:val="00434176"/>
    <w:rsid w:val="004349CC"/>
    <w:rsid w:val="0043772E"/>
    <w:rsid w:val="00440843"/>
    <w:rsid w:val="00440D66"/>
    <w:rsid w:val="00442832"/>
    <w:rsid w:val="0044406A"/>
    <w:rsid w:val="004442E4"/>
    <w:rsid w:val="00444D0F"/>
    <w:rsid w:val="0044525F"/>
    <w:rsid w:val="004461C2"/>
    <w:rsid w:val="00453AC9"/>
    <w:rsid w:val="004566ED"/>
    <w:rsid w:val="00465E3F"/>
    <w:rsid w:val="004712FA"/>
    <w:rsid w:val="004726BD"/>
    <w:rsid w:val="00472F46"/>
    <w:rsid w:val="004739B1"/>
    <w:rsid w:val="00474F22"/>
    <w:rsid w:val="00482067"/>
    <w:rsid w:val="0048206E"/>
    <w:rsid w:val="004833D3"/>
    <w:rsid w:val="004859AC"/>
    <w:rsid w:val="00486B05"/>
    <w:rsid w:val="0049015E"/>
    <w:rsid w:val="0049042F"/>
    <w:rsid w:val="00490FA7"/>
    <w:rsid w:val="0049337F"/>
    <w:rsid w:val="00493E98"/>
    <w:rsid w:val="00495269"/>
    <w:rsid w:val="004973D1"/>
    <w:rsid w:val="004A039B"/>
    <w:rsid w:val="004A2DF1"/>
    <w:rsid w:val="004A4D7F"/>
    <w:rsid w:val="004A4FF8"/>
    <w:rsid w:val="004A5013"/>
    <w:rsid w:val="004A5076"/>
    <w:rsid w:val="004B0899"/>
    <w:rsid w:val="004B1A6F"/>
    <w:rsid w:val="004B1F21"/>
    <w:rsid w:val="004B2D3E"/>
    <w:rsid w:val="004B3DE7"/>
    <w:rsid w:val="004B5540"/>
    <w:rsid w:val="004B6741"/>
    <w:rsid w:val="004C0E51"/>
    <w:rsid w:val="004C0E85"/>
    <w:rsid w:val="004C27A2"/>
    <w:rsid w:val="004C537E"/>
    <w:rsid w:val="004C673F"/>
    <w:rsid w:val="004C6D5C"/>
    <w:rsid w:val="004D009A"/>
    <w:rsid w:val="004D2D6D"/>
    <w:rsid w:val="004D2DB3"/>
    <w:rsid w:val="004D38E5"/>
    <w:rsid w:val="004D4E46"/>
    <w:rsid w:val="004D5EB3"/>
    <w:rsid w:val="004E0D3E"/>
    <w:rsid w:val="004E2545"/>
    <w:rsid w:val="004E4088"/>
    <w:rsid w:val="004E5427"/>
    <w:rsid w:val="004E5723"/>
    <w:rsid w:val="004E5BFD"/>
    <w:rsid w:val="004E6E50"/>
    <w:rsid w:val="004F0F33"/>
    <w:rsid w:val="004F340A"/>
    <w:rsid w:val="004F495E"/>
    <w:rsid w:val="004F5349"/>
    <w:rsid w:val="004F556F"/>
    <w:rsid w:val="004F6F17"/>
    <w:rsid w:val="004F7880"/>
    <w:rsid w:val="005009B7"/>
    <w:rsid w:val="005009CE"/>
    <w:rsid w:val="00502159"/>
    <w:rsid w:val="0050285E"/>
    <w:rsid w:val="00504142"/>
    <w:rsid w:val="005058F4"/>
    <w:rsid w:val="0050714A"/>
    <w:rsid w:val="005073AB"/>
    <w:rsid w:val="00510ED9"/>
    <w:rsid w:val="0051307E"/>
    <w:rsid w:val="00513974"/>
    <w:rsid w:val="00514C62"/>
    <w:rsid w:val="00515D0C"/>
    <w:rsid w:val="005175C6"/>
    <w:rsid w:val="00521575"/>
    <w:rsid w:val="005232BC"/>
    <w:rsid w:val="00523F85"/>
    <w:rsid w:val="0052481A"/>
    <w:rsid w:val="005309CF"/>
    <w:rsid w:val="00530E19"/>
    <w:rsid w:val="005314B5"/>
    <w:rsid w:val="0053165D"/>
    <w:rsid w:val="00531CC0"/>
    <w:rsid w:val="005335A2"/>
    <w:rsid w:val="00535EC4"/>
    <w:rsid w:val="005365A6"/>
    <w:rsid w:val="00537C61"/>
    <w:rsid w:val="00537D1E"/>
    <w:rsid w:val="0054634A"/>
    <w:rsid w:val="005473DB"/>
    <w:rsid w:val="00547800"/>
    <w:rsid w:val="00547AC7"/>
    <w:rsid w:val="00547C21"/>
    <w:rsid w:val="00551B16"/>
    <w:rsid w:val="005526BF"/>
    <w:rsid w:val="00553651"/>
    <w:rsid w:val="0055393E"/>
    <w:rsid w:val="00553E9E"/>
    <w:rsid w:val="00553ED1"/>
    <w:rsid w:val="005547A2"/>
    <w:rsid w:val="00554A2B"/>
    <w:rsid w:val="005550B8"/>
    <w:rsid w:val="00562220"/>
    <w:rsid w:val="00562B58"/>
    <w:rsid w:val="00563B99"/>
    <w:rsid w:val="0056486F"/>
    <w:rsid w:val="00565229"/>
    <w:rsid w:val="005664DA"/>
    <w:rsid w:val="005667A1"/>
    <w:rsid w:val="00567404"/>
    <w:rsid w:val="005677EE"/>
    <w:rsid w:val="00571816"/>
    <w:rsid w:val="00572591"/>
    <w:rsid w:val="00572D32"/>
    <w:rsid w:val="0057452D"/>
    <w:rsid w:val="00574C4A"/>
    <w:rsid w:val="00577280"/>
    <w:rsid w:val="005800E9"/>
    <w:rsid w:val="00580AE3"/>
    <w:rsid w:val="00581041"/>
    <w:rsid w:val="00581234"/>
    <w:rsid w:val="0058139F"/>
    <w:rsid w:val="005815B7"/>
    <w:rsid w:val="00585398"/>
    <w:rsid w:val="00587972"/>
    <w:rsid w:val="005906AC"/>
    <w:rsid w:val="00594C0F"/>
    <w:rsid w:val="005958F9"/>
    <w:rsid w:val="005971B5"/>
    <w:rsid w:val="0059769D"/>
    <w:rsid w:val="005A0EE0"/>
    <w:rsid w:val="005A2AC3"/>
    <w:rsid w:val="005A2DDA"/>
    <w:rsid w:val="005A6A8D"/>
    <w:rsid w:val="005A7714"/>
    <w:rsid w:val="005B05E8"/>
    <w:rsid w:val="005B1226"/>
    <w:rsid w:val="005B282D"/>
    <w:rsid w:val="005B6526"/>
    <w:rsid w:val="005B7169"/>
    <w:rsid w:val="005B7CAB"/>
    <w:rsid w:val="005B7EC1"/>
    <w:rsid w:val="005C0B83"/>
    <w:rsid w:val="005C2258"/>
    <w:rsid w:val="005C23F6"/>
    <w:rsid w:val="005C2E86"/>
    <w:rsid w:val="005C579E"/>
    <w:rsid w:val="005C5DB1"/>
    <w:rsid w:val="005C6621"/>
    <w:rsid w:val="005C7E64"/>
    <w:rsid w:val="005D0016"/>
    <w:rsid w:val="005D2AD2"/>
    <w:rsid w:val="005D353A"/>
    <w:rsid w:val="005D498A"/>
    <w:rsid w:val="005D571B"/>
    <w:rsid w:val="005D71E9"/>
    <w:rsid w:val="005E14CB"/>
    <w:rsid w:val="005E1F14"/>
    <w:rsid w:val="005E21F6"/>
    <w:rsid w:val="005E2F96"/>
    <w:rsid w:val="005F117D"/>
    <w:rsid w:val="005F24C6"/>
    <w:rsid w:val="005F2DB3"/>
    <w:rsid w:val="005F4F3B"/>
    <w:rsid w:val="0060086A"/>
    <w:rsid w:val="006010E8"/>
    <w:rsid w:val="0060159B"/>
    <w:rsid w:val="00601E16"/>
    <w:rsid w:val="00602B1B"/>
    <w:rsid w:val="006044AD"/>
    <w:rsid w:val="006045B9"/>
    <w:rsid w:val="00604F3A"/>
    <w:rsid w:val="0060575E"/>
    <w:rsid w:val="00606286"/>
    <w:rsid w:val="00606AFE"/>
    <w:rsid w:val="00610113"/>
    <w:rsid w:val="006121A5"/>
    <w:rsid w:val="00612A33"/>
    <w:rsid w:val="0061380F"/>
    <w:rsid w:val="00617242"/>
    <w:rsid w:val="00617370"/>
    <w:rsid w:val="0062322B"/>
    <w:rsid w:val="00623621"/>
    <w:rsid w:val="00626EFF"/>
    <w:rsid w:val="006305B1"/>
    <w:rsid w:val="00631051"/>
    <w:rsid w:val="006348AA"/>
    <w:rsid w:val="0063600A"/>
    <w:rsid w:val="0063669D"/>
    <w:rsid w:val="006401B0"/>
    <w:rsid w:val="00640CF4"/>
    <w:rsid w:val="00642AE3"/>
    <w:rsid w:val="006454C6"/>
    <w:rsid w:val="00645538"/>
    <w:rsid w:val="0064642A"/>
    <w:rsid w:val="006479BA"/>
    <w:rsid w:val="006501A5"/>
    <w:rsid w:val="00651210"/>
    <w:rsid w:val="0065158C"/>
    <w:rsid w:val="00652222"/>
    <w:rsid w:val="0065317D"/>
    <w:rsid w:val="0065353E"/>
    <w:rsid w:val="00653FC6"/>
    <w:rsid w:val="0065527B"/>
    <w:rsid w:val="00655666"/>
    <w:rsid w:val="00657B07"/>
    <w:rsid w:val="00657D72"/>
    <w:rsid w:val="0066072B"/>
    <w:rsid w:val="00660E7B"/>
    <w:rsid w:val="006645AB"/>
    <w:rsid w:val="0066535A"/>
    <w:rsid w:val="00666866"/>
    <w:rsid w:val="006668F3"/>
    <w:rsid w:val="00666A9B"/>
    <w:rsid w:val="0067398D"/>
    <w:rsid w:val="00673B9A"/>
    <w:rsid w:val="00675C9D"/>
    <w:rsid w:val="006769E6"/>
    <w:rsid w:val="0067722D"/>
    <w:rsid w:val="0067737B"/>
    <w:rsid w:val="006809EA"/>
    <w:rsid w:val="0068102A"/>
    <w:rsid w:val="0068105C"/>
    <w:rsid w:val="00682761"/>
    <w:rsid w:val="006854DC"/>
    <w:rsid w:val="006858A4"/>
    <w:rsid w:val="00687D41"/>
    <w:rsid w:val="00692579"/>
    <w:rsid w:val="00692E2B"/>
    <w:rsid w:val="00695F48"/>
    <w:rsid w:val="00697EBA"/>
    <w:rsid w:val="006A0143"/>
    <w:rsid w:val="006A0B3F"/>
    <w:rsid w:val="006A180C"/>
    <w:rsid w:val="006A30EB"/>
    <w:rsid w:val="006A386C"/>
    <w:rsid w:val="006A527C"/>
    <w:rsid w:val="006A5EE4"/>
    <w:rsid w:val="006B0550"/>
    <w:rsid w:val="006B0562"/>
    <w:rsid w:val="006B0D47"/>
    <w:rsid w:val="006B1065"/>
    <w:rsid w:val="006B2C9F"/>
    <w:rsid w:val="006B3E80"/>
    <w:rsid w:val="006B4B21"/>
    <w:rsid w:val="006B5B70"/>
    <w:rsid w:val="006B651E"/>
    <w:rsid w:val="006C135E"/>
    <w:rsid w:val="006C1495"/>
    <w:rsid w:val="006C2CF7"/>
    <w:rsid w:val="006C40E3"/>
    <w:rsid w:val="006C643A"/>
    <w:rsid w:val="006C6852"/>
    <w:rsid w:val="006C733A"/>
    <w:rsid w:val="006D19BB"/>
    <w:rsid w:val="006D3262"/>
    <w:rsid w:val="006D3A5E"/>
    <w:rsid w:val="006D430D"/>
    <w:rsid w:val="006D5425"/>
    <w:rsid w:val="006D5A4A"/>
    <w:rsid w:val="006D6A01"/>
    <w:rsid w:val="006E13E4"/>
    <w:rsid w:val="006E51AD"/>
    <w:rsid w:val="006E70BE"/>
    <w:rsid w:val="006E77F9"/>
    <w:rsid w:val="006F0325"/>
    <w:rsid w:val="006F11CB"/>
    <w:rsid w:val="006F15B4"/>
    <w:rsid w:val="006F3164"/>
    <w:rsid w:val="006F67F7"/>
    <w:rsid w:val="006F7B1E"/>
    <w:rsid w:val="007009F7"/>
    <w:rsid w:val="00701B15"/>
    <w:rsid w:val="00704997"/>
    <w:rsid w:val="00705DDF"/>
    <w:rsid w:val="00705E9B"/>
    <w:rsid w:val="00706D86"/>
    <w:rsid w:val="0071410C"/>
    <w:rsid w:val="007144AC"/>
    <w:rsid w:val="0072093A"/>
    <w:rsid w:val="00720BD8"/>
    <w:rsid w:val="00721373"/>
    <w:rsid w:val="00721AD8"/>
    <w:rsid w:val="007229B4"/>
    <w:rsid w:val="00723F9F"/>
    <w:rsid w:val="00725051"/>
    <w:rsid w:val="00730D00"/>
    <w:rsid w:val="00731E93"/>
    <w:rsid w:val="0073250B"/>
    <w:rsid w:val="00735510"/>
    <w:rsid w:val="00740F32"/>
    <w:rsid w:val="00741A17"/>
    <w:rsid w:val="00741D3A"/>
    <w:rsid w:val="007421DC"/>
    <w:rsid w:val="00742C2F"/>
    <w:rsid w:val="00745954"/>
    <w:rsid w:val="00746E0D"/>
    <w:rsid w:val="00752E60"/>
    <w:rsid w:val="00753541"/>
    <w:rsid w:val="0075689F"/>
    <w:rsid w:val="00756BD0"/>
    <w:rsid w:val="00757836"/>
    <w:rsid w:val="0076228B"/>
    <w:rsid w:val="007630E6"/>
    <w:rsid w:val="00765A12"/>
    <w:rsid w:val="00765B0B"/>
    <w:rsid w:val="00766FC3"/>
    <w:rsid w:val="00767BBB"/>
    <w:rsid w:val="00771CD5"/>
    <w:rsid w:val="007724D8"/>
    <w:rsid w:val="00772BC0"/>
    <w:rsid w:val="00773AF1"/>
    <w:rsid w:val="0077677C"/>
    <w:rsid w:val="00782BB9"/>
    <w:rsid w:val="0078456B"/>
    <w:rsid w:val="00785C45"/>
    <w:rsid w:val="00787CE0"/>
    <w:rsid w:val="00791F9D"/>
    <w:rsid w:val="007924BE"/>
    <w:rsid w:val="00793233"/>
    <w:rsid w:val="007938CE"/>
    <w:rsid w:val="007944C1"/>
    <w:rsid w:val="0079456E"/>
    <w:rsid w:val="00796EE1"/>
    <w:rsid w:val="007A09FD"/>
    <w:rsid w:val="007A2800"/>
    <w:rsid w:val="007A64E3"/>
    <w:rsid w:val="007A6537"/>
    <w:rsid w:val="007B07EC"/>
    <w:rsid w:val="007B0A9B"/>
    <w:rsid w:val="007B2F16"/>
    <w:rsid w:val="007B792A"/>
    <w:rsid w:val="007C1034"/>
    <w:rsid w:val="007C1702"/>
    <w:rsid w:val="007C3354"/>
    <w:rsid w:val="007C51FE"/>
    <w:rsid w:val="007C5695"/>
    <w:rsid w:val="007C6C3D"/>
    <w:rsid w:val="007C6EB2"/>
    <w:rsid w:val="007C7890"/>
    <w:rsid w:val="007C7DC9"/>
    <w:rsid w:val="007D1606"/>
    <w:rsid w:val="007D2AB8"/>
    <w:rsid w:val="007D6DE8"/>
    <w:rsid w:val="007D743B"/>
    <w:rsid w:val="007E1633"/>
    <w:rsid w:val="007E2174"/>
    <w:rsid w:val="007E23E6"/>
    <w:rsid w:val="007E2922"/>
    <w:rsid w:val="007E50B0"/>
    <w:rsid w:val="007E5CE3"/>
    <w:rsid w:val="007E7789"/>
    <w:rsid w:val="007F173A"/>
    <w:rsid w:val="007F28D5"/>
    <w:rsid w:val="007F30A9"/>
    <w:rsid w:val="007F3394"/>
    <w:rsid w:val="007F58D7"/>
    <w:rsid w:val="007F5947"/>
    <w:rsid w:val="007F5B78"/>
    <w:rsid w:val="007F5D37"/>
    <w:rsid w:val="007F66D7"/>
    <w:rsid w:val="007F6EA1"/>
    <w:rsid w:val="00800AB3"/>
    <w:rsid w:val="0080115C"/>
    <w:rsid w:val="008028DC"/>
    <w:rsid w:val="00802DFA"/>
    <w:rsid w:val="008031B3"/>
    <w:rsid w:val="0080366A"/>
    <w:rsid w:val="008041EA"/>
    <w:rsid w:val="00804F3C"/>
    <w:rsid w:val="00805701"/>
    <w:rsid w:val="0080787F"/>
    <w:rsid w:val="0081006C"/>
    <w:rsid w:val="008106F4"/>
    <w:rsid w:val="008120D1"/>
    <w:rsid w:val="008122D4"/>
    <w:rsid w:val="00812971"/>
    <w:rsid w:val="0081305A"/>
    <w:rsid w:val="008167B6"/>
    <w:rsid w:val="00816A82"/>
    <w:rsid w:val="00817253"/>
    <w:rsid w:val="00817EAD"/>
    <w:rsid w:val="00821D01"/>
    <w:rsid w:val="00822CBB"/>
    <w:rsid w:val="00823859"/>
    <w:rsid w:val="00823A7B"/>
    <w:rsid w:val="00826CC7"/>
    <w:rsid w:val="00833807"/>
    <w:rsid w:val="00833FEB"/>
    <w:rsid w:val="008340E3"/>
    <w:rsid w:val="0084058D"/>
    <w:rsid w:val="00842A36"/>
    <w:rsid w:val="00842D10"/>
    <w:rsid w:val="00843D61"/>
    <w:rsid w:val="00843FF7"/>
    <w:rsid w:val="0084552C"/>
    <w:rsid w:val="008469F9"/>
    <w:rsid w:val="00846DD4"/>
    <w:rsid w:val="00847602"/>
    <w:rsid w:val="008477C4"/>
    <w:rsid w:val="00850931"/>
    <w:rsid w:val="00850B3B"/>
    <w:rsid w:val="00850F3C"/>
    <w:rsid w:val="00851964"/>
    <w:rsid w:val="00855993"/>
    <w:rsid w:val="008559E2"/>
    <w:rsid w:val="0086068E"/>
    <w:rsid w:val="00865F39"/>
    <w:rsid w:val="0086633C"/>
    <w:rsid w:val="008667CC"/>
    <w:rsid w:val="008670E4"/>
    <w:rsid w:val="00871365"/>
    <w:rsid w:val="00872256"/>
    <w:rsid w:val="00873B4E"/>
    <w:rsid w:val="00874B66"/>
    <w:rsid w:val="00876960"/>
    <w:rsid w:val="00877FFD"/>
    <w:rsid w:val="0088179E"/>
    <w:rsid w:val="008826DB"/>
    <w:rsid w:val="00884465"/>
    <w:rsid w:val="0088549C"/>
    <w:rsid w:val="008864FD"/>
    <w:rsid w:val="00886CAF"/>
    <w:rsid w:val="00887F4B"/>
    <w:rsid w:val="00890261"/>
    <w:rsid w:val="00890492"/>
    <w:rsid w:val="008913D5"/>
    <w:rsid w:val="008920F1"/>
    <w:rsid w:val="00892EF4"/>
    <w:rsid w:val="008968C6"/>
    <w:rsid w:val="00897B40"/>
    <w:rsid w:val="008A123E"/>
    <w:rsid w:val="008A1784"/>
    <w:rsid w:val="008A1FFB"/>
    <w:rsid w:val="008A3C73"/>
    <w:rsid w:val="008A3EB6"/>
    <w:rsid w:val="008A524E"/>
    <w:rsid w:val="008A61CC"/>
    <w:rsid w:val="008A75AF"/>
    <w:rsid w:val="008B083C"/>
    <w:rsid w:val="008B09B4"/>
    <w:rsid w:val="008B1477"/>
    <w:rsid w:val="008B2333"/>
    <w:rsid w:val="008B320B"/>
    <w:rsid w:val="008B4759"/>
    <w:rsid w:val="008B4BA8"/>
    <w:rsid w:val="008B6168"/>
    <w:rsid w:val="008B780B"/>
    <w:rsid w:val="008C3FB2"/>
    <w:rsid w:val="008C5C64"/>
    <w:rsid w:val="008C65C1"/>
    <w:rsid w:val="008C7923"/>
    <w:rsid w:val="008C7B49"/>
    <w:rsid w:val="008D3A72"/>
    <w:rsid w:val="008D548A"/>
    <w:rsid w:val="008D6BC6"/>
    <w:rsid w:val="008E4747"/>
    <w:rsid w:val="008E60CD"/>
    <w:rsid w:val="008F016A"/>
    <w:rsid w:val="008F0C51"/>
    <w:rsid w:val="008F1E25"/>
    <w:rsid w:val="008F3E3C"/>
    <w:rsid w:val="008F3FA7"/>
    <w:rsid w:val="008F5324"/>
    <w:rsid w:val="008F5415"/>
    <w:rsid w:val="008F5B52"/>
    <w:rsid w:val="009024E1"/>
    <w:rsid w:val="00902AAB"/>
    <w:rsid w:val="0090325A"/>
    <w:rsid w:val="00903D3E"/>
    <w:rsid w:val="009055C0"/>
    <w:rsid w:val="00905ED8"/>
    <w:rsid w:val="0090705F"/>
    <w:rsid w:val="00910C3A"/>
    <w:rsid w:val="00910D8D"/>
    <w:rsid w:val="00911804"/>
    <w:rsid w:val="00914E67"/>
    <w:rsid w:val="00917E16"/>
    <w:rsid w:val="009223C8"/>
    <w:rsid w:val="00923A9B"/>
    <w:rsid w:val="009243AA"/>
    <w:rsid w:val="0092476C"/>
    <w:rsid w:val="00924A0A"/>
    <w:rsid w:val="0092554D"/>
    <w:rsid w:val="00925D7A"/>
    <w:rsid w:val="00926C6A"/>
    <w:rsid w:val="00926F96"/>
    <w:rsid w:val="00931554"/>
    <w:rsid w:val="00931E1A"/>
    <w:rsid w:val="00932402"/>
    <w:rsid w:val="00932CE2"/>
    <w:rsid w:val="00932EE5"/>
    <w:rsid w:val="00933CD6"/>
    <w:rsid w:val="00933FDD"/>
    <w:rsid w:val="009367B4"/>
    <w:rsid w:val="00937D99"/>
    <w:rsid w:val="009419D5"/>
    <w:rsid w:val="0094229C"/>
    <w:rsid w:val="00942C41"/>
    <w:rsid w:val="00943FB6"/>
    <w:rsid w:val="00944AAE"/>
    <w:rsid w:val="00945A2F"/>
    <w:rsid w:val="00946F8A"/>
    <w:rsid w:val="009474BC"/>
    <w:rsid w:val="00947700"/>
    <w:rsid w:val="00950E91"/>
    <w:rsid w:val="00951149"/>
    <w:rsid w:val="00951646"/>
    <w:rsid w:val="00952051"/>
    <w:rsid w:val="0095496A"/>
    <w:rsid w:val="00954BE0"/>
    <w:rsid w:val="00956DE9"/>
    <w:rsid w:val="00957139"/>
    <w:rsid w:val="0095776E"/>
    <w:rsid w:val="00960037"/>
    <w:rsid w:val="00960CF8"/>
    <w:rsid w:val="00961769"/>
    <w:rsid w:val="00963206"/>
    <w:rsid w:val="00963932"/>
    <w:rsid w:val="00963B4D"/>
    <w:rsid w:val="0096493B"/>
    <w:rsid w:val="009655E6"/>
    <w:rsid w:val="00970655"/>
    <w:rsid w:val="00970C37"/>
    <w:rsid w:val="00971190"/>
    <w:rsid w:val="00971E9C"/>
    <w:rsid w:val="009728C8"/>
    <w:rsid w:val="00972E75"/>
    <w:rsid w:val="0097365F"/>
    <w:rsid w:val="00975765"/>
    <w:rsid w:val="00975FCC"/>
    <w:rsid w:val="0098202D"/>
    <w:rsid w:val="00982B84"/>
    <w:rsid w:val="009837C7"/>
    <w:rsid w:val="009840A7"/>
    <w:rsid w:val="00984C53"/>
    <w:rsid w:val="00985E48"/>
    <w:rsid w:val="00987887"/>
    <w:rsid w:val="00987D83"/>
    <w:rsid w:val="00987FAD"/>
    <w:rsid w:val="00990765"/>
    <w:rsid w:val="0099152B"/>
    <w:rsid w:val="0099315E"/>
    <w:rsid w:val="0099361A"/>
    <w:rsid w:val="009940DA"/>
    <w:rsid w:val="009950CC"/>
    <w:rsid w:val="00995D3E"/>
    <w:rsid w:val="00996AA7"/>
    <w:rsid w:val="009A138A"/>
    <w:rsid w:val="009A2067"/>
    <w:rsid w:val="009A22F5"/>
    <w:rsid w:val="009A264D"/>
    <w:rsid w:val="009A37AE"/>
    <w:rsid w:val="009A4741"/>
    <w:rsid w:val="009A4C46"/>
    <w:rsid w:val="009A5E01"/>
    <w:rsid w:val="009A609E"/>
    <w:rsid w:val="009A7D7E"/>
    <w:rsid w:val="009B210C"/>
    <w:rsid w:val="009B24D8"/>
    <w:rsid w:val="009B5AD9"/>
    <w:rsid w:val="009B5D08"/>
    <w:rsid w:val="009B62D7"/>
    <w:rsid w:val="009B7DA0"/>
    <w:rsid w:val="009C2D2D"/>
    <w:rsid w:val="009C3952"/>
    <w:rsid w:val="009C78F5"/>
    <w:rsid w:val="009D008D"/>
    <w:rsid w:val="009D077B"/>
    <w:rsid w:val="009D0AC8"/>
    <w:rsid w:val="009D1FE9"/>
    <w:rsid w:val="009D61A2"/>
    <w:rsid w:val="009E0728"/>
    <w:rsid w:val="009E082C"/>
    <w:rsid w:val="009E0F22"/>
    <w:rsid w:val="009E104D"/>
    <w:rsid w:val="009E3C64"/>
    <w:rsid w:val="009E49FD"/>
    <w:rsid w:val="009E6715"/>
    <w:rsid w:val="009E6C97"/>
    <w:rsid w:val="009F0AE8"/>
    <w:rsid w:val="009F1153"/>
    <w:rsid w:val="009F1CE8"/>
    <w:rsid w:val="009F5CD5"/>
    <w:rsid w:val="009F6B3D"/>
    <w:rsid w:val="009F6FF1"/>
    <w:rsid w:val="009F754B"/>
    <w:rsid w:val="00A006E6"/>
    <w:rsid w:val="00A008F9"/>
    <w:rsid w:val="00A01747"/>
    <w:rsid w:val="00A0239D"/>
    <w:rsid w:val="00A026C9"/>
    <w:rsid w:val="00A02851"/>
    <w:rsid w:val="00A03136"/>
    <w:rsid w:val="00A04700"/>
    <w:rsid w:val="00A04805"/>
    <w:rsid w:val="00A05875"/>
    <w:rsid w:val="00A05BA0"/>
    <w:rsid w:val="00A062DC"/>
    <w:rsid w:val="00A07D11"/>
    <w:rsid w:val="00A118AD"/>
    <w:rsid w:val="00A16AFE"/>
    <w:rsid w:val="00A16C6E"/>
    <w:rsid w:val="00A23E1F"/>
    <w:rsid w:val="00A24B71"/>
    <w:rsid w:val="00A27613"/>
    <w:rsid w:val="00A30174"/>
    <w:rsid w:val="00A31731"/>
    <w:rsid w:val="00A31F9D"/>
    <w:rsid w:val="00A35E7A"/>
    <w:rsid w:val="00A4155E"/>
    <w:rsid w:val="00A41EE9"/>
    <w:rsid w:val="00A44319"/>
    <w:rsid w:val="00A468FE"/>
    <w:rsid w:val="00A46B54"/>
    <w:rsid w:val="00A5243A"/>
    <w:rsid w:val="00A524D8"/>
    <w:rsid w:val="00A5292C"/>
    <w:rsid w:val="00A52A57"/>
    <w:rsid w:val="00A536D4"/>
    <w:rsid w:val="00A56070"/>
    <w:rsid w:val="00A5611E"/>
    <w:rsid w:val="00A57B72"/>
    <w:rsid w:val="00A61D94"/>
    <w:rsid w:val="00A62B3A"/>
    <w:rsid w:val="00A632E3"/>
    <w:rsid w:val="00A64A01"/>
    <w:rsid w:val="00A67992"/>
    <w:rsid w:val="00A7176D"/>
    <w:rsid w:val="00A72317"/>
    <w:rsid w:val="00A76497"/>
    <w:rsid w:val="00A76992"/>
    <w:rsid w:val="00A77D84"/>
    <w:rsid w:val="00A836D0"/>
    <w:rsid w:val="00A83F81"/>
    <w:rsid w:val="00A84102"/>
    <w:rsid w:val="00A84F5D"/>
    <w:rsid w:val="00A85228"/>
    <w:rsid w:val="00A87F9C"/>
    <w:rsid w:val="00A9291D"/>
    <w:rsid w:val="00A95EC5"/>
    <w:rsid w:val="00A964C9"/>
    <w:rsid w:val="00AA0B66"/>
    <w:rsid w:val="00AA5253"/>
    <w:rsid w:val="00AA5B18"/>
    <w:rsid w:val="00AA741D"/>
    <w:rsid w:val="00AB2650"/>
    <w:rsid w:val="00AB4A48"/>
    <w:rsid w:val="00AB4B79"/>
    <w:rsid w:val="00AB6F0E"/>
    <w:rsid w:val="00AB6F1A"/>
    <w:rsid w:val="00AB78B7"/>
    <w:rsid w:val="00AC009B"/>
    <w:rsid w:val="00AC1902"/>
    <w:rsid w:val="00AC2339"/>
    <w:rsid w:val="00AC33B7"/>
    <w:rsid w:val="00AC4026"/>
    <w:rsid w:val="00AC43B3"/>
    <w:rsid w:val="00AC470B"/>
    <w:rsid w:val="00AC58FF"/>
    <w:rsid w:val="00AC61F7"/>
    <w:rsid w:val="00AC6701"/>
    <w:rsid w:val="00AC7A81"/>
    <w:rsid w:val="00AC7F42"/>
    <w:rsid w:val="00AD0C93"/>
    <w:rsid w:val="00AD1BF8"/>
    <w:rsid w:val="00AD2EB9"/>
    <w:rsid w:val="00AD35BF"/>
    <w:rsid w:val="00AE0059"/>
    <w:rsid w:val="00AE33BC"/>
    <w:rsid w:val="00AE56F7"/>
    <w:rsid w:val="00AF0C0F"/>
    <w:rsid w:val="00AF1796"/>
    <w:rsid w:val="00AF2B4A"/>
    <w:rsid w:val="00AF423D"/>
    <w:rsid w:val="00AF4E8C"/>
    <w:rsid w:val="00AF624B"/>
    <w:rsid w:val="00AF659F"/>
    <w:rsid w:val="00AF6B26"/>
    <w:rsid w:val="00B00117"/>
    <w:rsid w:val="00B040A0"/>
    <w:rsid w:val="00B06D1A"/>
    <w:rsid w:val="00B0727D"/>
    <w:rsid w:val="00B07D8F"/>
    <w:rsid w:val="00B16AEC"/>
    <w:rsid w:val="00B20B07"/>
    <w:rsid w:val="00B21140"/>
    <w:rsid w:val="00B21450"/>
    <w:rsid w:val="00B21A98"/>
    <w:rsid w:val="00B2277E"/>
    <w:rsid w:val="00B23037"/>
    <w:rsid w:val="00B23224"/>
    <w:rsid w:val="00B242A1"/>
    <w:rsid w:val="00B25388"/>
    <w:rsid w:val="00B255B0"/>
    <w:rsid w:val="00B2624C"/>
    <w:rsid w:val="00B269A1"/>
    <w:rsid w:val="00B26D7B"/>
    <w:rsid w:val="00B27F5B"/>
    <w:rsid w:val="00B310BD"/>
    <w:rsid w:val="00B31698"/>
    <w:rsid w:val="00B40BC6"/>
    <w:rsid w:val="00B417D6"/>
    <w:rsid w:val="00B418FE"/>
    <w:rsid w:val="00B41B8A"/>
    <w:rsid w:val="00B42A2C"/>
    <w:rsid w:val="00B4548B"/>
    <w:rsid w:val="00B47311"/>
    <w:rsid w:val="00B47588"/>
    <w:rsid w:val="00B47BCB"/>
    <w:rsid w:val="00B5190E"/>
    <w:rsid w:val="00B51F09"/>
    <w:rsid w:val="00B537B5"/>
    <w:rsid w:val="00B53C74"/>
    <w:rsid w:val="00B53F3A"/>
    <w:rsid w:val="00B55566"/>
    <w:rsid w:val="00B56748"/>
    <w:rsid w:val="00B60690"/>
    <w:rsid w:val="00B61C0B"/>
    <w:rsid w:val="00B61FAE"/>
    <w:rsid w:val="00B65B83"/>
    <w:rsid w:val="00B67006"/>
    <w:rsid w:val="00B67D11"/>
    <w:rsid w:val="00B71E6A"/>
    <w:rsid w:val="00B743E3"/>
    <w:rsid w:val="00B76852"/>
    <w:rsid w:val="00B80A33"/>
    <w:rsid w:val="00B80C8D"/>
    <w:rsid w:val="00B823ED"/>
    <w:rsid w:val="00B82ED7"/>
    <w:rsid w:val="00B84A63"/>
    <w:rsid w:val="00B87C43"/>
    <w:rsid w:val="00B87D3D"/>
    <w:rsid w:val="00B9068B"/>
    <w:rsid w:val="00B90CB4"/>
    <w:rsid w:val="00B913C3"/>
    <w:rsid w:val="00B93940"/>
    <w:rsid w:val="00B93997"/>
    <w:rsid w:val="00B97A12"/>
    <w:rsid w:val="00BA0342"/>
    <w:rsid w:val="00BA29F6"/>
    <w:rsid w:val="00BA5FC0"/>
    <w:rsid w:val="00BA6056"/>
    <w:rsid w:val="00BB0F64"/>
    <w:rsid w:val="00BB2EF1"/>
    <w:rsid w:val="00BB679B"/>
    <w:rsid w:val="00BC0D27"/>
    <w:rsid w:val="00BC1D64"/>
    <w:rsid w:val="00BC3799"/>
    <w:rsid w:val="00BC3F95"/>
    <w:rsid w:val="00BC4ABA"/>
    <w:rsid w:val="00BC6475"/>
    <w:rsid w:val="00BC7C88"/>
    <w:rsid w:val="00BD1FE3"/>
    <w:rsid w:val="00BD22EB"/>
    <w:rsid w:val="00BD2368"/>
    <w:rsid w:val="00BD2DBF"/>
    <w:rsid w:val="00BD31DF"/>
    <w:rsid w:val="00BD4762"/>
    <w:rsid w:val="00BD4C21"/>
    <w:rsid w:val="00BD5562"/>
    <w:rsid w:val="00BD5CAB"/>
    <w:rsid w:val="00BD7755"/>
    <w:rsid w:val="00BD79FC"/>
    <w:rsid w:val="00BD7D49"/>
    <w:rsid w:val="00BE0AE2"/>
    <w:rsid w:val="00BE1A58"/>
    <w:rsid w:val="00BE208B"/>
    <w:rsid w:val="00BE3CB2"/>
    <w:rsid w:val="00BE5151"/>
    <w:rsid w:val="00BE59BE"/>
    <w:rsid w:val="00BE5D16"/>
    <w:rsid w:val="00BE6A20"/>
    <w:rsid w:val="00BF0AD7"/>
    <w:rsid w:val="00BF1161"/>
    <w:rsid w:val="00BF1B19"/>
    <w:rsid w:val="00BF290F"/>
    <w:rsid w:val="00BF34F4"/>
    <w:rsid w:val="00BF7334"/>
    <w:rsid w:val="00C00CAA"/>
    <w:rsid w:val="00C00FA0"/>
    <w:rsid w:val="00C01C70"/>
    <w:rsid w:val="00C02FB1"/>
    <w:rsid w:val="00C03026"/>
    <w:rsid w:val="00C045DB"/>
    <w:rsid w:val="00C04A5C"/>
    <w:rsid w:val="00C056B9"/>
    <w:rsid w:val="00C06DB6"/>
    <w:rsid w:val="00C12292"/>
    <w:rsid w:val="00C12596"/>
    <w:rsid w:val="00C157BC"/>
    <w:rsid w:val="00C15B46"/>
    <w:rsid w:val="00C16934"/>
    <w:rsid w:val="00C1720A"/>
    <w:rsid w:val="00C20250"/>
    <w:rsid w:val="00C20A3F"/>
    <w:rsid w:val="00C231ED"/>
    <w:rsid w:val="00C23335"/>
    <w:rsid w:val="00C23EDF"/>
    <w:rsid w:val="00C25604"/>
    <w:rsid w:val="00C259F3"/>
    <w:rsid w:val="00C31CD5"/>
    <w:rsid w:val="00C31E39"/>
    <w:rsid w:val="00C321A7"/>
    <w:rsid w:val="00C32B3F"/>
    <w:rsid w:val="00C33FD0"/>
    <w:rsid w:val="00C345A9"/>
    <w:rsid w:val="00C3668C"/>
    <w:rsid w:val="00C36FB9"/>
    <w:rsid w:val="00C41EF6"/>
    <w:rsid w:val="00C42418"/>
    <w:rsid w:val="00C42E79"/>
    <w:rsid w:val="00C453C5"/>
    <w:rsid w:val="00C467C9"/>
    <w:rsid w:val="00C46EBD"/>
    <w:rsid w:val="00C5544E"/>
    <w:rsid w:val="00C55849"/>
    <w:rsid w:val="00C56158"/>
    <w:rsid w:val="00C600E1"/>
    <w:rsid w:val="00C605C1"/>
    <w:rsid w:val="00C61043"/>
    <w:rsid w:val="00C630DE"/>
    <w:rsid w:val="00C634C7"/>
    <w:rsid w:val="00C6479D"/>
    <w:rsid w:val="00C70B91"/>
    <w:rsid w:val="00C71523"/>
    <w:rsid w:val="00C71717"/>
    <w:rsid w:val="00C75939"/>
    <w:rsid w:val="00C8041B"/>
    <w:rsid w:val="00C825CD"/>
    <w:rsid w:val="00C83165"/>
    <w:rsid w:val="00C84765"/>
    <w:rsid w:val="00C87428"/>
    <w:rsid w:val="00C90219"/>
    <w:rsid w:val="00C9167C"/>
    <w:rsid w:val="00C92AC3"/>
    <w:rsid w:val="00C93CFA"/>
    <w:rsid w:val="00C95D49"/>
    <w:rsid w:val="00C96240"/>
    <w:rsid w:val="00C963CB"/>
    <w:rsid w:val="00C97173"/>
    <w:rsid w:val="00CA2B9D"/>
    <w:rsid w:val="00CA3445"/>
    <w:rsid w:val="00CA3474"/>
    <w:rsid w:val="00CA4668"/>
    <w:rsid w:val="00CB0B4D"/>
    <w:rsid w:val="00CB0B52"/>
    <w:rsid w:val="00CB0D52"/>
    <w:rsid w:val="00CB30AA"/>
    <w:rsid w:val="00CB4329"/>
    <w:rsid w:val="00CB457F"/>
    <w:rsid w:val="00CB57DB"/>
    <w:rsid w:val="00CB5AE8"/>
    <w:rsid w:val="00CB633D"/>
    <w:rsid w:val="00CB776A"/>
    <w:rsid w:val="00CC1D27"/>
    <w:rsid w:val="00CC247A"/>
    <w:rsid w:val="00CC32AF"/>
    <w:rsid w:val="00CC3EFF"/>
    <w:rsid w:val="00CC54DB"/>
    <w:rsid w:val="00CC663A"/>
    <w:rsid w:val="00CC6C4D"/>
    <w:rsid w:val="00CC7DE8"/>
    <w:rsid w:val="00CD0BCC"/>
    <w:rsid w:val="00CD0CF5"/>
    <w:rsid w:val="00CD180D"/>
    <w:rsid w:val="00CD26D8"/>
    <w:rsid w:val="00CD3AC4"/>
    <w:rsid w:val="00CD6F8C"/>
    <w:rsid w:val="00CD7A01"/>
    <w:rsid w:val="00CE1B29"/>
    <w:rsid w:val="00CE1EE5"/>
    <w:rsid w:val="00CE346E"/>
    <w:rsid w:val="00CF2818"/>
    <w:rsid w:val="00CF3006"/>
    <w:rsid w:val="00CF6332"/>
    <w:rsid w:val="00CF6660"/>
    <w:rsid w:val="00D012AC"/>
    <w:rsid w:val="00D01DFF"/>
    <w:rsid w:val="00D01FE5"/>
    <w:rsid w:val="00D024DD"/>
    <w:rsid w:val="00D02591"/>
    <w:rsid w:val="00D0486F"/>
    <w:rsid w:val="00D06B60"/>
    <w:rsid w:val="00D0784C"/>
    <w:rsid w:val="00D07E33"/>
    <w:rsid w:val="00D11774"/>
    <w:rsid w:val="00D12B43"/>
    <w:rsid w:val="00D13C7B"/>
    <w:rsid w:val="00D13EB1"/>
    <w:rsid w:val="00D1465C"/>
    <w:rsid w:val="00D16076"/>
    <w:rsid w:val="00D168CB"/>
    <w:rsid w:val="00D17306"/>
    <w:rsid w:val="00D17533"/>
    <w:rsid w:val="00D21D88"/>
    <w:rsid w:val="00D21DF2"/>
    <w:rsid w:val="00D22A46"/>
    <w:rsid w:val="00D22DD2"/>
    <w:rsid w:val="00D2307A"/>
    <w:rsid w:val="00D23B3C"/>
    <w:rsid w:val="00D25C62"/>
    <w:rsid w:val="00D30623"/>
    <w:rsid w:val="00D31739"/>
    <w:rsid w:val="00D334DE"/>
    <w:rsid w:val="00D34B51"/>
    <w:rsid w:val="00D34E60"/>
    <w:rsid w:val="00D35B94"/>
    <w:rsid w:val="00D35DA1"/>
    <w:rsid w:val="00D3609E"/>
    <w:rsid w:val="00D3627B"/>
    <w:rsid w:val="00D42CDA"/>
    <w:rsid w:val="00D431D1"/>
    <w:rsid w:val="00D435D1"/>
    <w:rsid w:val="00D43959"/>
    <w:rsid w:val="00D44BAA"/>
    <w:rsid w:val="00D453BE"/>
    <w:rsid w:val="00D5025D"/>
    <w:rsid w:val="00D50F1C"/>
    <w:rsid w:val="00D53832"/>
    <w:rsid w:val="00D5410E"/>
    <w:rsid w:val="00D55293"/>
    <w:rsid w:val="00D56BA8"/>
    <w:rsid w:val="00D57762"/>
    <w:rsid w:val="00D605FB"/>
    <w:rsid w:val="00D612F1"/>
    <w:rsid w:val="00D7179C"/>
    <w:rsid w:val="00D73C0F"/>
    <w:rsid w:val="00D7508E"/>
    <w:rsid w:val="00D7516E"/>
    <w:rsid w:val="00D76B83"/>
    <w:rsid w:val="00D77D12"/>
    <w:rsid w:val="00D8004A"/>
    <w:rsid w:val="00D81E1A"/>
    <w:rsid w:val="00D84177"/>
    <w:rsid w:val="00D84293"/>
    <w:rsid w:val="00D87255"/>
    <w:rsid w:val="00D9043D"/>
    <w:rsid w:val="00D93BE2"/>
    <w:rsid w:val="00D94A72"/>
    <w:rsid w:val="00D94CF9"/>
    <w:rsid w:val="00D95632"/>
    <w:rsid w:val="00D95E8F"/>
    <w:rsid w:val="00DA1720"/>
    <w:rsid w:val="00DA6180"/>
    <w:rsid w:val="00DA6C20"/>
    <w:rsid w:val="00DA6CF2"/>
    <w:rsid w:val="00DA799D"/>
    <w:rsid w:val="00DB0AFD"/>
    <w:rsid w:val="00DB0C9C"/>
    <w:rsid w:val="00DB1E45"/>
    <w:rsid w:val="00DB3513"/>
    <w:rsid w:val="00DB5B35"/>
    <w:rsid w:val="00DB5E62"/>
    <w:rsid w:val="00DB7487"/>
    <w:rsid w:val="00DC00ED"/>
    <w:rsid w:val="00DC0751"/>
    <w:rsid w:val="00DC1B95"/>
    <w:rsid w:val="00DC4119"/>
    <w:rsid w:val="00DC5FC0"/>
    <w:rsid w:val="00DC660F"/>
    <w:rsid w:val="00DD0378"/>
    <w:rsid w:val="00DD10F9"/>
    <w:rsid w:val="00DD14BE"/>
    <w:rsid w:val="00DD2B22"/>
    <w:rsid w:val="00DD2D02"/>
    <w:rsid w:val="00DD3DDB"/>
    <w:rsid w:val="00DD3DEC"/>
    <w:rsid w:val="00DD4CE8"/>
    <w:rsid w:val="00DD6AC5"/>
    <w:rsid w:val="00DD704C"/>
    <w:rsid w:val="00DD74C0"/>
    <w:rsid w:val="00DE30CD"/>
    <w:rsid w:val="00DE4E35"/>
    <w:rsid w:val="00DE5E2B"/>
    <w:rsid w:val="00DF0DF1"/>
    <w:rsid w:val="00DF1981"/>
    <w:rsid w:val="00DF2ED6"/>
    <w:rsid w:val="00DF7C06"/>
    <w:rsid w:val="00E0058B"/>
    <w:rsid w:val="00E02364"/>
    <w:rsid w:val="00E03C4B"/>
    <w:rsid w:val="00E04C72"/>
    <w:rsid w:val="00E058E8"/>
    <w:rsid w:val="00E05C08"/>
    <w:rsid w:val="00E078B2"/>
    <w:rsid w:val="00E1096F"/>
    <w:rsid w:val="00E11117"/>
    <w:rsid w:val="00E150D0"/>
    <w:rsid w:val="00E150D1"/>
    <w:rsid w:val="00E168D1"/>
    <w:rsid w:val="00E16BB7"/>
    <w:rsid w:val="00E17131"/>
    <w:rsid w:val="00E1783C"/>
    <w:rsid w:val="00E20BFA"/>
    <w:rsid w:val="00E21B81"/>
    <w:rsid w:val="00E236CF"/>
    <w:rsid w:val="00E239AE"/>
    <w:rsid w:val="00E23A03"/>
    <w:rsid w:val="00E247B4"/>
    <w:rsid w:val="00E247EC"/>
    <w:rsid w:val="00E24BCE"/>
    <w:rsid w:val="00E24C22"/>
    <w:rsid w:val="00E2612D"/>
    <w:rsid w:val="00E264CC"/>
    <w:rsid w:val="00E26774"/>
    <w:rsid w:val="00E267A3"/>
    <w:rsid w:val="00E345B4"/>
    <w:rsid w:val="00E4409F"/>
    <w:rsid w:val="00E46121"/>
    <w:rsid w:val="00E4662C"/>
    <w:rsid w:val="00E4729D"/>
    <w:rsid w:val="00E50E9F"/>
    <w:rsid w:val="00E523AA"/>
    <w:rsid w:val="00E53139"/>
    <w:rsid w:val="00E53ED4"/>
    <w:rsid w:val="00E541EB"/>
    <w:rsid w:val="00E549E5"/>
    <w:rsid w:val="00E54DDB"/>
    <w:rsid w:val="00E55009"/>
    <w:rsid w:val="00E5652C"/>
    <w:rsid w:val="00E630D8"/>
    <w:rsid w:val="00E636AE"/>
    <w:rsid w:val="00E647E4"/>
    <w:rsid w:val="00E666AE"/>
    <w:rsid w:val="00E67156"/>
    <w:rsid w:val="00E7029A"/>
    <w:rsid w:val="00E71593"/>
    <w:rsid w:val="00E725E2"/>
    <w:rsid w:val="00E757E0"/>
    <w:rsid w:val="00E76EF0"/>
    <w:rsid w:val="00E77614"/>
    <w:rsid w:val="00E80751"/>
    <w:rsid w:val="00E81400"/>
    <w:rsid w:val="00E817CC"/>
    <w:rsid w:val="00E852A9"/>
    <w:rsid w:val="00E860FC"/>
    <w:rsid w:val="00E86D70"/>
    <w:rsid w:val="00E87F23"/>
    <w:rsid w:val="00E9263E"/>
    <w:rsid w:val="00E951A4"/>
    <w:rsid w:val="00E95C62"/>
    <w:rsid w:val="00EA1114"/>
    <w:rsid w:val="00EA12A6"/>
    <w:rsid w:val="00EA1759"/>
    <w:rsid w:val="00EA1787"/>
    <w:rsid w:val="00EA47C6"/>
    <w:rsid w:val="00EA4C77"/>
    <w:rsid w:val="00EA743B"/>
    <w:rsid w:val="00EA77D5"/>
    <w:rsid w:val="00EB1059"/>
    <w:rsid w:val="00EB1351"/>
    <w:rsid w:val="00EB1504"/>
    <w:rsid w:val="00EB26AB"/>
    <w:rsid w:val="00EB4EA1"/>
    <w:rsid w:val="00EB5BCB"/>
    <w:rsid w:val="00EC0B65"/>
    <w:rsid w:val="00EC18FB"/>
    <w:rsid w:val="00EC26D7"/>
    <w:rsid w:val="00EC4190"/>
    <w:rsid w:val="00ED2213"/>
    <w:rsid w:val="00ED3901"/>
    <w:rsid w:val="00ED3F12"/>
    <w:rsid w:val="00ED3FCC"/>
    <w:rsid w:val="00ED5760"/>
    <w:rsid w:val="00ED6669"/>
    <w:rsid w:val="00ED6F8B"/>
    <w:rsid w:val="00ED76EC"/>
    <w:rsid w:val="00EE03F1"/>
    <w:rsid w:val="00EE08E6"/>
    <w:rsid w:val="00EE13BE"/>
    <w:rsid w:val="00EE2614"/>
    <w:rsid w:val="00EE461E"/>
    <w:rsid w:val="00EE4F38"/>
    <w:rsid w:val="00EE5DF5"/>
    <w:rsid w:val="00EE62A6"/>
    <w:rsid w:val="00EE6AAF"/>
    <w:rsid w:val="00EF1EA0"/>
    <w:rsid w:val="00EF2E22"/>
    <w:rsid w:val="00EF2F24"/>
    <w:rsid w:val="00EF326E"/>
    <w:rsid w:val="00EF5B03"/>
    <w:rsid w:val="00EF6262"/>
    <w:rsid w:val="00F00A67"/>
    <w:rsid w:val="00F01613"/>
    <w:rsid w:val="00F018CA"/>
    <w:rsid w:val="00F0487D"/>
    <w:rsid w:val="00F07194"/>
    <w:rsid w:val="00F07485"/>
    <w:rsid w:val="00F1561E"/>
    <w:rsid w:val="00F15966"/>
    <w:rsid w:val="00F20838"/>
    <w:rsid w:val="00F20EAD"/>
    <w:rsid w:val="00F22115"/>
    <w:rsid w:val="00F22A7A"/>
    <w:rsid w:val="00F23A61"/>
    <w:rsid w:val="00F23B05"/>
    <w:rsid w:val="00F242EE"/>
    <w:rsid w:val="00F24F30"/>
    <w:rsid w:val="00F25118"/>
    <w:rsid w:val="00F25294"/>
    <w:rsid w:val="00F26463"/>
    <w:rsid w:val="00F26BC5"/>
    <w:rsid w:val="00F274C1"/>
    <w:rsid w:val="00F3073D"/>
    <w:rsid w:val="00F31881"/>
    <w:rsid w:val="00F3191D"/>
    <w:rsid w:val="00F31C0F"/>
    <w:rsid w:val="00F3321F"/>
    <w:rsid w:val="00F34AA1"/>
    <w:rsid w:val="00F363B2"/>
    <w:rsid w:val="00F37FB9"/>
    <w:rsid w:val="00F4323D"/>
    <w:rsid w:val="00F435C1"/>
    <w:rsid w:val="00F43C87"/>
    <w:rsid w:val="00F4518B"/>
    <w:rsid w:val="00F452E5"/>
    <w:rsid w:val="00F4723F"/>
    <w:rsid w:val="00F513BD"/>
    <w:rsid w:val="00F53DAD"/>
    <w:rsid w:val="00F53DD7"/>
    <w:rsid w:val="00F54555"/>
    <w:rsid w:val="00F545CD"/>
    <w:rsid w:val="00F54FC3"/>
    <w:rsid w:val="00F57DE4"/>
    <w:rsid w:val="00F61991"/>
    <w:rsid w:val="00F645B3"/>
    <w:rsid w:val="00F647B8"/>
    <w:rsid w:val="00F64F6D"/>
    <w:rsid w:val="00F6535E"/>
    <w:rsid w:val="00F6552B"/>
    <w:rsid w:val="00F660E0"/>
    <w:rsid w:val="00F70F4C"/>
    <w:rsid w:val="00F71338"/>
    <w:rsid w:val="00F7172B"/>
    <w:rsid w:val="00F72F03"/>
    <w:rsid w:val="00F74DE9"/>
    <w:rsid w:val="00F7523F"/>
    <w:rsid w:val="00F762F6"/>
    <w:rsid w:val="00F807A6"/>
    <w:rsid w:val="00F813BA"/>
    <w:rsid w:val="00F85E16"/>
    <w:rsid w:val="00F91002"/>
    <w:rsid w:val="00F91027"/>
    <w:rsid w:val="00F91E7C"/>
    <w:rsid w:val="00F92462"/>
    <w:rsid w:val="00F950E7"/>
    <w:rsid w:val="00F95BC8"/>
    <w:rsid w:val="00F964DC"/>
    <w:rsid w:val="00F96ECA"/>
    <w:rsid w:val="00F9784A"/>
    <w:rsid w:val="00FA246F"/>
    <w:rsid w:val="00FB1CB2"/>
    <w:rsid w:val="00FB5CFC"/>
    <w:rsid w:val="00FB5E7B"/>
    <w:rsid w:val="00FB61D5"/>
    <w:rsid w:val="00FB6273"/>
    <w:rsid w:val="00FC17C4"/>
    <w:rsid w:val="00FC2478"/>
    <w:rsid w:val="00FC4551"/>
    <w:rsid w:val="00FC5D44"/>
    <w:rsid w:val="00FC6645"/>
    <w:rsid w:val="00FD0DDA"/>
    <w:rsid w:val="00FD16FE"/>
    <w:rsid w:val="00FD2830"/>
    <w:rsid w:val="00FD2835"/>
    <w:rsid w:val="00FD3167"/>
    <w:rsid w:val="00FD4813"/>
    <w:rsid w:val="00FD4E82"/>
    <w:rsid w:val="00FD7161"/>
    <w:rsid w:val="00FE02E9"/>
    <w:rsid w:val="00FE054F"/>
    <w:rsid w:val="00FE0D96"/>
    <w:rsid w:val="00FE2340"/>
    <w:rsid w:val="00FE2DB7"/>
    <w:rsid w:val="00FE339B"/>
    <w:rsid w:val="00FE61BE"/>
    <w:rsid w:val="00FE6B29"/>
    <w:rsid w:val="00FF13F4"/>
    <w:rsid w:val="00FF3D56"/>
    <w:rsid w:val="00FF41D6"/>
    <w:rsid w:val="00FF4543"/>
    <w:rsid w:val="00FF55C2"/>
    <w:rsid w:val="00FF5632"/>
    <w:rsid w:val="00FF5ADC"/>
    <w:rsid w:val="00FF6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style="mso-height-percent:200;mso-width-relative:margin;mso-height-relative:margin" fillcolor="white">
      <v:fill color="white"/>
      <v:textbox style="mso-fit-shape-to-text:t"/>
    </o:shapedefaults>
    <o:shapelayout v:ext="edit">
      <o:idmap v:ext="edit" data="2"/>
    </o:shapelayout>
  </w:shapeDefaults>
  <w:decimalSymbol w:val=","/>
  <w:listSeparator w:val=","/>
  <w14:docId w14:val="33CF26DC"/>
  <w15:chartTrackingRefBased/>
  <w15:docId w15:val="{39AE5F81-66D2-455E-9465-91730997F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117D"/>
    <w:pPr>
      <w:spacing w:line="259" w:lineRule="auto"/>
    </w:pPr>
    <w:rPr>
      <w:color w:val="4A4E52"/>
      <w:sz w:val="22"/>
      <w:szCs w:val="22"/>
      <w:lang w:val="en-GB"/>
    </w:rPr>
  </w:style>
  <w:style w:type="paragraph" w:styleId="Heading1">
    <w:name w:val="heading 1"/>
    <w:basedOn w:val="Normal"/>
    <w:next w:val="Normal"/>
    <w:link w:val="Heading1Char"/>
    <w:qFormat/>
    <w:rsid w:val="006305B1"/>
    <w:pPr>
      <w:keepNext/>
      <w:keepLines/>
      <w:pageBreakBefore/>
      <w:numPr>
        <w:numId w:val="44"/>
      </w:numPr>
      <w:spacing w:before="240"/>
      <w:outlineLvl w:val="0"/>
    </w:pPr>
    <w:rPr>
      <w:rFonts w:eastAsia="Times New Roman"/>
      <w:b/>
      <w:color w:val="AA0B19"/>
      <w:sz w:val="48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7F28D5"/>
    <w:pPr>
      <w:keepNext/>
      <w:keepLines/>
      <w:spacing w:before="40"/>
      <w:outlineLvl w:val="1"/>
    </w:pPr>
    <w:rPr>
      <w:rFonts w:eastAsia="Times New Roman"/>
      <w:b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70EA"/>
    <w:pPr>
      <w:keepNext/>
      <w:keepLines/>
      <w:spacing w:before="40"/>
      <w:outlineLvl w:val="2"/>
    </w:pPr>
    <w:rPr>
      <w:rFonts w:eastAsia="Times New Roman"/>
      <w:b/>
      <w:sz w:val="3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33CD6"/>
    <w:pPr>
      <w:keepNext/>
      <w:keepLines/>
      <w:spacing w:before="40"/>
      <w:outlineLvl w:val="3"/>
    </w:pPr>
    <w:rPr>
      <w:rFonts w:asciiTheme="minorHAnsi" w:eastAsiaTheme="majorEastAsia" w:hAnsiTheme="minorHAnsi" w:cstheme="majorBidi"/>
      <w:b/>
      <w:iCs/>
      <w:color w:val="AA0B19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6D86"/>
    <w:pPr>
      <w:keepNext/>
      <w:keepLines/>
      <w:spacing w:before="40"/>
      <w:outlineLvl w:val="4"/>
    </w:pPr>
    <w:rPr>
      <w:rFonts w:asciiTheme="minorHAnsi" w:eastAsiaTheme="majorEastAsia" w:hAnsiTheme="minorHAnsi" w:cstheme="majorBidi"/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6D86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b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6D86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iCs/>
      <w:color w:val="DE5C2B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6D86"/>
    <w:pPr>
      <w:keepNext/>
      <w:keepLines/>
      <w:spacing w:before="40"/>
      <w:outlineLvl w:val="7"/>
    </w:pPr>
    <w:rPr>
      <w:rFonts w:asciiTheme="minorHAnsi" w:eastAsiaTheme="majorEastAsia" w:hAnsiTheme="minorHAnsi" w:cstheme="majorBidi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6D86"/>
    <w:pPr>
      <w:keepNext/>
      <w:keepLines/>
      <w:spacing w:before="40"/>
      <w:outlineLvl w:val="8"/>
    </w:pPr>
    <w:rPr>
      <w:rFonts w:asciiTheme="minorHAnsi" w:eastAsiaTheme="majorEastAsia" w:hAnsiTheme="minorHAnsi" w:cstheme="majorBidi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50E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link w:val="Header"/>
    <w:uiPriority w:val="99"/>
    <w:rsid w:val="00F950E7"/>
    <w:rPr>
      <w:color w:val="4A4E52"/>
    </w:rPr>
  </w:style>
  <w:style w:type="paragraph" w:styleId="Footer">
    <w:name w:val="footer"/>
    <w:basedOn w:val="Normal"/>
    <w:link w:val="FooterChar"/>
    <w:uiPriority w:val="99"/>
    <w:unhideWhenUsed/>
    <w:rsid w:val="00F950E7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link w:val="Footer"/>
    <w:uiPriority w:val="99"/>
    <w:rsid w:val="00F950E7"/>
    <w:rPr>
      <w:color w:val="4A4E52"/>
    </w:rPr>
  </w:style>
  <w:style w:type="table" w:styleId="TableGrid">
    <w:name w:val="Table Grid"/>
    <w:basedOn w:val="TableNormal"/>
    <w:uiPriority w:val="39"/>
    <w:rsid w:val="00F950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Reference">
    <w:name w:val="Intense Reference"/>
    <w:uiPriority w:val="32"/>
    <w:qFormat/>
    <w:rsid w:val="00933CD6"/>
    <w:rPr>
      <w:b/>
      <w:bCs/>
      <w:smallCaps/>
      <w:color w:val="DC5C2B"/>
      <w:spacing w:val="5"/>
    </w:rPr>
  </w:style>
  <w:style w:type="character" w:styleId="IntenseEmphasis">
    <w:name w:val="Intense Emphasis"/>
    <w:uiPriority w:val="21"/>
    <w:qFormat/>
    <w:rsid w:val="00933CD6"/>
    <w:rPr>
      <w:b/>
      <w:i w:val="0"/>
      <w:iCs/>
      <w:color w:val="DC5C2B"/>
      <w:sz w:val="28"/>
    </w:rPr>
  </w:style>
  <w:style w:type="paragraph" w:customStyle="1" w:styleId="PageNumbers">
    <w:name w:val="Page Numbers"/>
    <w:basedOn w:val="Footer"/>
    <w:link w:val="PageNumbersChar"/>
    <w:qFormat/>
    <w:rsid w:val="0015175F"/>
    <w:rPr>
      <w:b/>
      <w:color w:val="FFFFFF"/>
      <w:sz w:val="36"/>
    </w:rPr>
  </w:style>
  <w:style w:type="character" w:styleId="SubtleReference">
    <w:name w:val="Subtle Reference"/>
    <w:uiPriority w:val="31"/>
    <w:qFormat/>
    <w:rsid w:val="0015175F"/>
    <w:rPr>
      <w:smallCaps/>
      <w:color w:val="4A4E52"/>
      <w:sz w:val="20"/>
    </w:rPr>
  </w:style>
  <w:style w:type="character" w:customStyle="1" w:styleId="PageNumbersChar">
    <w:name w:val="Page Numbers Char"/>
    <w:link w:val="PageNumbers"/>
    <w:rsid w:val="0015175F"/>
    <w:rPr>
      <w:b/>
      <w:color w:val="FFFFFF"/>
      <w:sz w:val="36"/>
    </w:rPr>
  </w:style>
  <w:style w:type="character" w:styleId="SubtleEmphasis">
    <w:name w:val="Subtle Emphasis"/>
    <w:uiPriority w:val="19"/>
    <w:qFormat/>
    <w:rsid w:val="0015175F"/>
    <w:rPr>
      <w:i w:val="0"/>
      <w:iCs/>
      <w:color w:val="4A4E52"/>
      <w:sz w:val="20"/>
    </w:rPr>
  </w:style>
  <w:style w:type="character" w:styleId="Strong">
    <w:name w:val="Strong"/>
    <w:uiPriority w:val="22"/>
    <w:qFormat/>
    <w:rsid w:val="00553ED1"/>
    <w:rPr>
      <w:b/>
      <w:bCs/>
      <w:color w:val="4A4E52"/>
      <w:sz w:val="20"/>
    </w:rPr>
  </w:style>
  <w:style w:type="paragraph" w:styleId="Title">
    <w:name w:val="Title"/>
    <w:basedOn w:val="Normal"/>
    <w:next w:val="Normal"/>
    <w:link w:val="TitleChar"/>
    <w:qFormat/>
    <w:rsid w:val="00951646"/>
    <w:pPr>
      <w:spacing w:line="240" w:lineRule="auto"/>
      <w:contextualSpacing/>
      <w:jc w:val="right"/>
    </w:pPr>
    <w:rPr>
      <w:rFonts w:eastAsia="Times New Roman"/>
      <w:b/>
      <w:color w:val="AA0B19"/>
      <w:spacing w:val="-10"/>
      <w:kern w:val="28"/>
      <w:sz w:val="96"/>
      <w:szCs w:val="56"/>
    </w:rPr>
  </w:style>
  <w:style w:type="character" w:customStyle="1" w:styleId="TitleChar">
    <w:name w:val="Title Char"/>
    <w:link w:val="Title"/>
    <w:rsid w:val="00951646"/>
    <w:rPr>
      <w:rFonts w:eastAsia="Times New Roman" w:cs="Times New Roman"/>
      <w:b/>
      <w:color w:val="AA0B19"/>
      <w:spacing w:val="-10"/>
      <w:kern w:val="28"/>
      <w:sz w:val="9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45CD"/>
    <w:pPr>
      <w:numPr>
        <w:ilvl w:val="1"/>
      </w:numPr>
      <w:jc w:val="right"/>
    </w:pPr>
    <w:rPr>
      <w:rFonts w:eastAsia="Times New Roman"/>
      <w:b/>
      <w:spacing w:val="15"/>
      <w:sz w:val="60"/>
    </w:rPr>
  </w:style>
  <w:style w:type="character" w:customStyle="1" w:styleId="SubtitleChar">
    <w:name w:val="Subtitle Char"/>
    <w:link w:val="Subtitle"/>
    <w:uiPriority w:val="11"/>
    <w:rsid w:val="00F545CD"/>
    <w:rPr>
      <w:rFonts w:eastAsia="Times New Roman"/>
      <w:b/>
      <w:color w:val="4A4E52"/>
      <w:spacing w:val="15"/>
      <w:sz w:val="60"/>
    </w:rPr>
  </w:style>
  <w:style w:type="paragraph" w:customStyle="1" w:styleId="Brief">
    <w:name w:val="Brief"/>
    <w:basedOn w:val="Normal"/>
    <w:link w:val="BriefChar"/>
    <w:qFormat/>
    <w:rsid w:val="00F545CD"/>
    <w:pPr>
      <w:jc w:val="right"/>
    </w:pPr>
    <w:rPr>
      <w:sz w:val="28"/>
    </w:rPr>
  </w:style>
  <w:style w:type="character" w:customStyle="1" w:styleId="Heading1Char">
    <w:name w:val="Heading 1 Char"/>
    <w:link w:val="Heading1"/>
    <w:rsid w:val="006305B1"/>
    <w:rPr>
      <w:rFonts w:eastAsia="Times New Roman"/>
      <w:b/>
      <w:color w:val="AA0B19"/>
      <w:sz w:val="48"/>
      <w:szCs w:val="32"/>
      <w:lang w:val="en-GB"/>
    </w:rPr>
  </w:style>
  <w:style w:type="character" w:customStyle="1" w:styleId="BriefChar">
    <w:name w:val="Brief Char"/>
    <w:link w:val="Brief"/>
    <w:rsid w:val="00F545CD"/>
    <w:rPr>
      <w:color w:val="4A4E52"/>
      <w:sz w:val="28"/>
    </w:rPr>
  </w:style>
  <w:style w:type="character" w:customStyle="1" w:styleId="Heading2Char">
    <w:name w:val="Heading 2 Char"/>
    <w:link w:val="Heading2"/>
    <w:uiPriority w:val="9"/>
    <w:rsid w:val="00E05C08"/>
    <w:rPr>
      <w:rFonts w:eastAsia="Times New Roman" w:cs="Times New Roman"/>
      <w:b/>
      <w:color w:val="4A4E52"/>
      <w:sz w:val="36"/>
      <w:szCs w:val="26"/>
    </w:rPr>
  </w:style>
  <w:style w:type="character" w:customStyle="1" w:styleId="Heading3Char">
    <w:name w:val="Heading 3 Char"/>
    <w:link w:val="Heading3"/>
    <w:uiPriority w:val="9"/>
    <w:rsid w:val="004270EA"/>
    <w:rPr>
      <w:rFonts w:eastAsia="Times New Roman" w:cs="Times New Roman"/>
      <w:b/>
      <w:color w:val="4A4E52"/>
      <w:sz w:val="30"/>
      <w:szCs w:val="24"/>
    </w:rPr>
  </w:style>
  <w:style w:type="paragraph" w:styleId="ListBullet">
    <w:name w:val="List Bullet"/>
    <w:basedOn w:val="Normal"/>
    <w:uiPriority w:val="99"/>
    <w:unhideWhenUsed/>
    <w:qFormat/>
    <w:rsid w:val="004270EA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qFormat/>
    <w:rsid w:val="006B3E80"/>
    <w:pPr>
      <w:numPr>
        <w:numId w:val="2"/>
      </w:numPr>
      <w:contextualSpacing/>
    </w:pPr>
  </w:style>
  <w:style w:type="table" w:customStyle="1" w:styleId="GridTable5Dark-Accent31">
    <w:name w:val="Grid Table 5 Dark - Accent 31"/>
    <w:basedOn w:val="TableNormal"/>
    <w:uiPriority w:val="50"/>
    <w:rsid w:val="00D16076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1F1F2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BDBEC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BDBEC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BDBEC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BDBEC0"/>
      </w:tcPr>
    </w:tblStylePr>
    <w:tblStylePr w:type="band1Vert">
      <w:tblPr/>
      <w:tcPr>
        <w:shd w:val="clear" w:color="auto" w:fill="E4E4E5"/>
      </w:tcPr>
    </w:tblStylePr>
    <w:tblStylePr w:type="band1Horz">
      <w:tblPr/>
      <w:tcPr>
        <w:shd w:val="clear" w:color="auto" w:fill="E4E4E5"/>
      </w:tcPr>
    </w:tblStylePr>
  </w:style>
  <w:style w:type="table" w:customStyle="1" w:styleId="GridTable5Dark1">
    <w:name w:val="Grid Table 5 Dark1"/>
    <w:aliases w:val="Endava"/>
    <w:basedOn w:val="TableNormal"/>
    <w:uiPriority w:val="50"/>
    <w:rsid w:val="003128E6"/>
    <w:rPr>
      <w:color w:val="FFFFFF"/>
    </w:rPr>
    <w:tblPr>
      <w:tblStyleRowBandSize w:val="1"/>
      <w:tblStyleColBandSize w:val="1"/>
      <w:tblBorders>
        <w:top w:val="single" w:sz="18" w:space="0" w:color="FFFFFF"/>
        <w:left w:val="single" w:sz="18" w:space="0" w:color="FFFFFF"/>
        <w:bottom w:val="single" w:sz="18" w:space="0" w:color="FFFFFF"/>
        <w:right w:val="single" w:sz="18" w:space="0" w:color="FFFFFF"/>
        <w:insideH w:val="single" w:sz="18" w:space="0" w:color="FFFFFF"/>
        <w:insideV w:val="single" w:sz="18" w:space="0" w:color="FFFFFF"/>
      </w:tblBorders>
    </w:tblPr>
    <w:tcPr>
      <w:shd w:val="clear" w:color="auto" w:fill="E3E8EB"/>
      <w:vAlign w:val="bottom"/>
    </w:tcPr>
    <w:tblStylePr w:type="firstRow">
      <w:rPr>
        <w:rFonts w:ascii="Calibri" w:hAnsi="Calibri"/>
        <w:b/>
        <w:bCs/>
        <w:i w:val="0"/>
        <w:color w:val="FFFFFF"/>
        <w:sz w:val="22"/>
      </w:rPr>
      <w:tblPr/>
      <w:tcPr>
        <w:shd w:val="clear" w:color="auto" w:fill="BFBFBF" w:themeFill="background1" w:themeFillShade="BF"/>
      </w:tcPr>
    </w:tblStylePr>
    <w:tblStylePr w:type="lastRow">
      <w:rPr>
        <w:b/>
        <w:bCs/>
        <w:color w:val="FFFFFF"/>
      </w:rPr>
      <w:tblPr/>
      <w:tcPr>
        <w:tcBorders>
          <w:left w:val="single" w:sz="6" w:space="0" w:color="FFFFFF"/>
          <w:bottom w:val="single" w:sz="6" w:space="0" w:color="FFFFFF"/>
          <w:right w:val="single" w:sz="6" w:space="0" w:color="FFFFFF"/>
          <w:insideH w:val="nil"/>
          <w:insideV w:val="nil"/>
        </w:tcBorders>
        <w:shd w:val="clear" w:color="auto" w:fill="4A4E52"/>
      </w:tcPr>
    </w:tblStylePr>
    <w:tblStylePr w:type="firstCol">
      <w:rPr>
        <w:b/>
        <w:bCs/>
        <w:color w:val="FFFFFF"/>
      </w:rPr>
      <w:tblPr/>
      <w:tcPr>
        <w:shd w:val="clear" w:color="auto" w:fill="BFBFBF" w:themeFill="background1" w:themeFillShade="BF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A4E52"/>
      </w:tcPr>
    </w:tblStylePr>
    <w:tblStylePr w:type="band1Vert">
      <w:tblPr/>
      <w:tcPr>
        <w:shd w:val="clear" w:color="auto" w:fill="B4B8BB"/>
      </w:tcPr>
    </w:tblStylePr>
    <w:tblStylePr w:type="band1Horz">
      <w:tblPr/>
      <w:tcPr>
        <w:shd w:val="clear" w:color="auto" w:fill="E3E8EB"/>
      </w:tcPr>
    </w:tblStylePr>
  </w:style>
  <w:style w:type="table" w:customStyle="1" w:styleId="ListTable1Light1">
    <w:name w:val="List Table 1 Light1"/>
    <w:basedOn w:val="TableNormal"/>
    <w:uiPriority w:val="46"/>
    <w:rsid w:val="009A609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F949A"/>
        </w:tcBorders>
      </w:tcPr>
    </w:tblStylePr>
    <w:tblStylePr w:type="lastRow">
      <w:rPr>
        <w:b/>
        <w:bCs/>
      </w:rPr>
      <w:tblPr/>
      <w:tcPr>
        <w:tcBorders>
          <w:top w:val="single" w:sz="4" w:space="0" w:color="8F949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BDD"/>
      </w:tcPr>
    </w:tblStylePr>
    <w:tblStylePr w:type="band1Horz">
      <w:tblPr/>
      <w:tcPr>
        <w:shd w:val="clear" w:color="auto" w:fill="D9DBDD"/>
      </w:tcPr>
    </w:tblStylePr>
  </w:style>
  <w:style w:type="paragraph" w:customStyle="1" w:styleId="Tableheader">
    <w:name w:val="Table header"/>
    <w:basedOn w:val="Normal"/>
    <w:link w:val="TableheaderChar"/>
    <w:qFormat/>
    <w:rsid w:val="00AF0C0F"/>
    <w:pPr>
      <w:spacing w:line="240" w:lineRule="auto"/>
    </w:pPr>
    <w:rPr>
      <w:b/>
      <w:bCs/>
      <w:color w:val="FFFFFF"/>
      <w:sz w:val="24"/>
    </w:rPr>
  </w:style>
  <w:style w:type="paragraph" w:customStyle="1" w:styleId="Tablename">
    <w:name w:val="Table name"/>
    <w:basedOn w:val="Normal"/>
    <w:link w:val="TablenameChar"/>
    <w:qFormat/>
    <w:rsid w:val="00AF0C0F"/>
    <w:rPr>
      <w:sz w:val="30"/>
      <w:szCs w:val="30"/>
    </w:rPr>
  </w:style>
  <w:style w:type="character" w:customStyle="1" w:styleId="TableheaderChar">
    <w:name w:val="Table header Char"/>
    <w:link w:val="Tableheader"/>
    <w:rsid w:val="00AF0C0F"/>
    <w:rPr>
      <w:rFonts w:ascii="Calibri" w:hAnsi="Calibri"/>
      <w:b/>
      <w:bCs/>
      <w:color w:val="FFFFFF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4F3A"/>
    <w:pPr>
      <w:pBdr>
        <w:top w:val="single" w:sz="4" w:space="10" w:color="DE5C2B"/>
        <w:bottom w:val="single" w:sz="4" w:space="10" w:color="DE5C2B"/>
      </w:pBdr>
      <w:spacing w:before="360" w:after="360"/>
      <w:ind w:left="864" w:right="864"/>
      <w:jc w:val="center"/>
    </w:pPr>
    <w:rPr>
      <w:b/>
      <w:iCs/>
      <w:sz w:val="44"/>
    </w:rPr>
  </w:style>
  <w:style w:type="character" w:customStyle="1" w:styleId="TablenameChar">
    <w:name w:val="Table name Char"/>
    <w:link w:val="Tablename"/>
    <w:rsid w:val="00AF0C0F"/>
    <w:rPr>
      <w:color w:val="4A4E52"/>
      <w:sz w:val="30"/>
      <w:szCs w:val="30"/>
    </w:rPr>
  </w:style>
  <w:style w:type="character" w:customStyle="1" w:styleId="IntenseQuoteChar">
    <w:name w:val="Intense Quote Char"/>
    <w:link w:val="IntenseQuote"/>
    <w:uiPriority w:val="30"/>
    <w:rsid w:val="00604F3A"/>
    <w:rPr>
      <w:b/>
      <w:iCs/>
      <w:color w:val="4A4E52"/>
      <w:sz w:val="44"/>
    </w:rPr>
  </w:style>
  <w:style w:type="paragraph" w:styleId="Quote">
    <w:name w:val="Quote"/>
    <w:basedOn w:val="Normal"/>
    <w:next w:val="Normal"/>
    <w:link w:val="QuoteChar"/>
    <w:uiPriority w:val="29"/>
    <w:qFormat/>
    <w:rsid w:val="00975FCC"/>
    <w:pPr>
      <w:spacing w:before="200"/>
      <w:ind w:left="864" w:right="864"/>
      <w:jc w:val="center"/>
    </w:pPr>
    <w:rPr>
      <w:b/>
      <w:iCs/>
      <w:sz w:val="32"/>
    </w:rPr>
  </w:style>
  <w:style w:type="character" w:customStyle="1" w:styleId="QuoteChar">
    <w:name w:val="Quote Char"/>
    <w:link w:val="Quote"/>
    <w:uiPriority w:val="29"/>
    <w:rsid w:val="00975FCC"/>
    <w:rPr>
      <w:b/>
      <w:iCs/>
      <w:color w:val="4A4E52"/>
      <w:sz w:val="32"/>
    </w:rPr>
  </w:style>
  <w:style w:type="character" w:styleId="PlaceholderText">
    <w:name w:val="Placeholder Text"/>
    <w:uiPriority w:val="99"/>
    <w:semiHidden/>
    <w:rsid w:val="004E6E50"/>
    <w:rPr>
      <w:color w:val="808080"/>
    </w:rPr>
  </w:style>
  <w:style w:type="paragraph" w:customStyle="1" w:styleId="Summarytext">
    <w:name w:val="Summary text"/>
    <w:basedOn w:val="Normal"/>
    <w:next w:val="Normal"/>
    <w:link w:val="SummarytextChar"/>
    <w:qFormat/>
    <w:rsid w:val="00125708"/>
    <w:pPr>
      <w:spacing w:line="240" w:lineRule="auto"/>
      <w:jc w:val="both"/>
    </w:pPr>
    <w:rPr>
      <w:rFonts w:eastAsia="Times New Roman"/>
      <w:noProof/>
      <w:color w:val="AA0B19"/>
      <w:sz w:val="28"/>
      <w:szCs w:val="28"/>
      <w:lang w:val="en-US"/>
    </w:rPr>
  </w:style>
  <w:style w:type="character" w:customStyle="1" w:styleId="SummarytextChar">
    <w:name w:val="Summary text Char"/>
    <w:link w:val="Summarytext"/>
    <w:rsid w:val="00125708"/>
    <w:rPr>
      <w:rFonts w:ascii="Calibri" w:eastAsia="Times New Roman" w:hAnsi="Calibri" w:cs="Times New Roman"/>
      <w:noProof/>
      <w:color w:val="AA0B19"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9837C7"/>
    <w:pPr>
      <w:ind w:left="720"/>
      <w:contextualSpacing/>
    </w:pPr>
  </w:style>
  <w:style w:type="paragraph" w:customStyle="1" w:styleId="ChapterSubtitle">
    <w:name w:val="Chapter Subtitle"/>
    <w:basedOn w:val="Subtitle"/>
    <w:link w:val="ChapterSubtitleChar"/>
    <w:qFormat/>
    <w:rsid w:val="00720BD8"/>
    <w:pPr>
      <w:spacing w:line="240" w:lineRule="auto"/>
      <w:jc w:val="both"/>
    </w:pPr>
    <w:rPr>
      <w:iCs/>
      <w:noProof/>
      <w:color w:val="AA0B19"/>
      <w:sz w:val="22"/>
      <w:szCs w:val="24"/>
      <w:lang w:val="en-US"/>
    </w:rPr>
  </w:style>
  <w:style w:type="character" w:customStyle="1" w:styleId="ChapterSubtitleChar">
    <w:name w:val="Chapter Subtitle Char"/>
    <w:link w:val="ChapterSubtitle"/>
    <w:rsid w:val="00720BD8"/>
    <w:rPr>
      <w:rFonts w:ascii="Calibri" w:eastAsia="Times New Roman" w:hAnsi="Calibri" w:cs="Times New Roman"/>
      <w:b/>
      <w:iCs/>
      <w:noProof/>
      <w:color w:val="AA0B19"/>
      <w:spacing w:val="15"/>
      <w:szCs w:val="24"/>
      <w:lang w:val="en-US"/>
    </w:rPr>
  </w:style>
  <w:style w:type="table" w:customStyle="1" w:styleId="TableGrid1">
    <w:name w:val="Table Grid1"/>
    <w:basedOn w:val="TableNormal"/>
    <w:next w:val="TableGrid"/>
    <w:uiPriority w:val="39"/>
    <w:rsid w:val="00FC5D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5Dark-Accent311">
    <w:name w:val="Grid Table 5 Dark - Accent 311"/>
    <w:basedOn w:val="TableNormal"/>
    <w:uiPriority w:val="50"/>
    <w:rsid w:val="00E4409F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1F1F2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BDBEC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BDBEC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BDBEC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BDBEC0"/>
      </w:tcPr>
    </w:tblStylePr>
    <w:tblStylePr w:type="band1Vert">
      <w:tblPr/>
      <w:tcPr>
        <w:shd w:val="clear" w:color="auto" w:fill="E4E4E5"/>
      </w:tcPr>
    </w:tblStylePr>
    <w:tblStylePr w:type="band1Horz">
      <w:tblPr/>
      <w:tcPr>
        <w:shd w:val="clear" w:color="auto" w:fill="E4E4E5"/>
      </w:tcPr>
    </w:tblStylePr>
  </w:style>
  <w:style w:type="table" w:customStyle="1" w:styleId="ListTable1Light11">
    <w:name w:val="List Table 1 Light11"/>
    <w:basedOn w:val="TableNormal"/>
    <w:uiPriority w:val="46"/>
    <w:rsid w:val="00E4409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F949A"/>
        </w:tcBorders>
      </w:tcPr>
    </w:tblStylePr>
    <w:tblStylePr w:type="lastRow">
      <w:rPr>
        <w:b/>
        <w:bCs/>
      </w:rPr>
      <w:tblPr/>
      <w:tcPr>
        <w:tcBorders>
          <w:top w:val="single" w:sz="4" w:space="0" w:color="8F949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BDD"/>
      </w:tcPr>
    </w:tblStylePr>
    <w:tblStylePr w:type="band1Horz">
      <w:tblPr/>
      <w:tcPr>
        <w:shd w:val="clear" w:color="auto" w:fill="D9DBDD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4409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4409F"/>
    <w:rPr>
      <w:rFonts w:ascii="Tahoma" w:hAnsi="Tahoma" w:cs="Tahoma"/>
      <w:color w:val="4A4E52"/>
      <w:sz w:val="16"/>
      <w:szCs w:val="16"/>
    </w:rPr>
  </w:style>
  <w:style w:type="character" w:styleId="CommentReference">
    <w:name w:val="annotation reference"/>
    <w:uiPriority w:val="99"/>
    <w:semiHidden/>
    <w:unhideWhenUsed/>
    <w:rsid w:val="00CC7DE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C7DE8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rsid w:val="00CC7DE8"/>
    <w:rPr>
      <w:color w:val="4A4E52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7DE8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CC7DE8"/>
    <w:rPr>
      <w:b/>
      <w:bCs/>
      <w:color w:val="4A4E52"/>
      <w:lang w:eastAsia="en-US"/>
    </w:rPr>
  </w:style>
  <w:style w:type="paragraph" w:styleId="Revision">
    <w:name w:val="Revision"/>
    <w:hidden/>
    <w:uiPriority w:val="99"/>
    <w:semiHidden/>
    <w:rsid w:val="00CC7DE8"/>
    <w:rPr>
      <w:color w:val="4A4E52"/>
      <w:sz w:val="22"/>
      <w:szCs w:val="22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933CD6"/>
    <w:rPr>
      <w:rFonts w:asciiTheme="minorHAnsi" w:eastAsiaTheme="majorEastAsia" w:hAnsiTheme="minorHAnsi" w:cstheme="majorBidi"/>
      <w:b/>
      <w:iCs/>
      <w:color w:val="AA0B19"/>
      <w:sz w:val="22"/>
      <w:szCs w:val="22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6D86"/>
    <w:rPr>
      <w:rFonts w:asciiTheme="minorHAnsi" w:eastAsiaTheme="majorEastAsia" w:hAnsiTheme="minorHAnsi" w:cstheme="majorBidi"/>
      <w:b/>
      <w:color w:val="4A4E52"/>
      <w:sz w:val="22"/>
      <w:szCs w:val="22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6D86"/>
    <w:rPr>
      <w:rFonts w:asciiTheme="minorHAnsi" w:eastAsiaTheme="majorEastAsia" w:hAnsiTheme="minorHAnsi" w:cstheme="majorBidi"/>
      <w:b/>
      <w:color w:val="4A4E52"/>
      <w:sz w:val="22"/>
      <w:szCs w:val="22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6D86"/>
    <w:rPr>
      <w:rFonts w:asciiTheme="minorHAnsi" w:eastAsiaTheme="majorEastAsia" w:hAnsiTheme="minorHAnsi" w:cstheme="majorBidi"/>
      <w:iCs/>
      <w:color w:val="DE5C2B"/>
      <w:sz w:val="22"/>
      <w:szCs w:val="22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6D86"/>
    <w:rPr>
      <w:rFonts w:asciiTheme="minorHAnsi" w:eastAsiaTheme="majorEastAsia" w:hAnsiTheme="minorHAnsi" w:cstheme="majorBidi"/>
      <w:color w:val="4A4E52"/>
      <w:sz w:val="21"/>
      <w:szCs w:val="21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6D86"/>
    <w:rPr>
      <w:rFonts w:asciiTheme="minorHAnsi" w:eastAsiaTheme="majorEastAsia" w:hAnsiTheme="minorHAnsi" w:cstheme="majorBidi"/>
      <w:i/>
      <w:iCs/>
      <w:color w:val="4A4E52"/>
      <w:sz w:val="21"/>
      <w:szCs w:val="21"/>
      <w:lang w:val="en-GB"/>
    </w:rPr>
  </w:style>
  <w:style w:type="paragraph" w:styleId="Caption">
    <w:name w:val="caption"/>
    <w:aliases w:val="paveikslas"/>
    <w:basedOn w:val="Normal"/>
    <w:next w:val="Normal"/>
    <w:uiPriority w:val="35"/>
    <w:unhideWhenUsed/>
    <w:qFormat/>
    <w:rsid w:val="00706D86"/>
    <w:pPr>
      <w:spacing w:after="200" w:line="240" w:lineRule="auto"/>
    </w:pPr>
    <w:rPr>
      <w:i/>
      <w:iCs/>
      <w:sz w:val="18"/>
      <w:szCs w:val="18"/>
    </w:rPr>
  </w:style>
  <w:style w:type="paragraph" w:styleId="ListBullet3">
    <w:name w:val="List Bullet 3"/>
    <w:basedOn w:val="Normal"/>
    <w:uiPriority w:val="99"/>
    <w:unhideWhenUsed/>
    <w:rsid w:val="00B67006"/>
    <w:pPr>
      <w:numPr>
        <w:numId w:val="3"/>
      </w:numPr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B90CB4"/>
    <w:pPr>
      <w:spacing w:after="480"/>
      <w:outlineLvl w:val="9"/>
    </w:pPr>
    <w:rPr>
      <w:rFonts w:asciiTheme="minorHAnsi" w:eastAsiaTheme="majorEastAsia" w:hAnsiTheme="minorHAnsi" w:cstheme="majorBidi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70655"/>
    <w:pPr>
      <w:tabs>
        <w:tab w:val="left" w:pos="660"/>
        <w:tab w:val="right" w:leader="dot" w:pos="9016"/>
      </w:tabs>
      <w:spacing w:after="100"/>
    </w:pPr>
    <w:rPr>
      <w:b/>
      <w:sz w:val="36"/>
    </w:rPr>
  </w:style>
  <w:style w:type="paragraph" w:styleId="TOC2">
    <w:name w:val="toc 2"/>
    <w:basedOn w:val="Normal"/>
    <w:next w:val="Normal"/>
    <w:autoRedefine/>
    <w:uiPriority w:val="39"/>
    <w:unhideWhenUsed/>
    <w:rsid w:val="00B90CB4"/>
    <w:pPr>
      <w:spacing w:after="100"/>
      <w:ind w:left="220"/>
    </w:pPr>
    <w:rPr>
      <w:b/>
    </w:rPr>
  </w:style>
  <w:style w:type="character" w:styleId="Hyperlink">
    <w:name w:val="Hyperlink"/>
    <w:basedOn w:val="DefaultParagraphFont"/>
    <w:uiPriority w:val="99"/>
    <w:unhideWhenUsed/>
    <w:rsid w:val="00B242A1"/>
    <w:rPr>
      <w:color w:val="AA0B19"/>
      <w:u w:val="single"/>
    </w:rPr>
  </w:style>
  <w:style w:type="paragraph" w:styleId="BlockText">
    <w:name w:val="Block Text"/>
    <w:basedOn w:val="Normal"/>
    <w:uiPriority w:val="99"/>
    <w:semiHidden/>
    <w:unhideWhenUsed/>
    <w:rsid w:val="00B90CB4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</w:rPr>
  </w:style>
  <w:style w:type="paragraph" w:styleId="ListNumber">
    <w:name w:val="List Number"/>
    <w:basedOn w:val="Normal"/>
    <w:uiPriority w:val="99"/>
    <w:unhideWhenUsed/>
    <w:qFormat/>
    <w:rsid w:val="00B242A1"/>
    <w:pPr>
      <w:numPr>
        <w:numId w:val="4"/>
      </w:numPr>
      <w:contextualSpacing/>
    </w:pPr>
  </w:style>
  <w:style w:type="character" w:styleId="Emphasis">
    <w:name w:val="Emphasis"/>
    <w:basedOn w:val="DefaultParagraphFont"/>
    <w:uiPriority w:val="20"/>
    <w:qFormat/>
    <w:rsid w:val="00CA2B9D"/>
    <w:rPr>
      <w:rFonts w:asciiTheme="minorHAnsi" w:hAnsiTheme="minorHAnsi"/>
      <w:b/>
      <w:i w:val="0"/>
      <w:iCs/>
      <w:sz w:val="22"/>
    </w:rPr>
  </w:style>
  <w:style w:type="paragraph" w:styleId="List">
    <w:name w:val="List"/>
    <w:basedOn w:val="Normal"/>
    <w:uiPriority w:val="99"/>
    <w:unhideWhenUsed/>
    <w:rsid w:val="0023350A"/>
    <w:pPr>
      <w:ind w:left="360" w:hanging="360"/>
      <w:contextualSpacing/>
    </w:pPr>
  </w:style>
  <w:style w:type="paragraph" w:styleId="ListNumber2">
    <w:name w:val="List Number 2"/>
    <w:basedOn w:val="Normal"/>
    <w:uiPriority w:val="99"/>
    <w:unhideWhenUsed/>
    <w:rsid w:val="0023350A"/>
    <w:pPr>
      <w:numPr>
        <w:numId w:val="5"/>
      </w:numPr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EC18F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EC18FB"/>
    <w:pPr>
      <w:spacing w:after="100"/>
      <w:ind w:left="660"/>
    </w:pPr>
  </w:style>
  <w:style w:type="paragraph" w:customStyle="1" w:styleId="Heading2Numbering">
    <w:name w:val="Heading 2 Numbering"/>
    <w:basedOn w:val="Heading2"/>
    <w:link w:val="Heading2NumberingChar"/>
    <w:rsid w:val="007F28D5"/>
    <w:pPr>
      <w:numPr>
        <w:numId w:val="6"/>
      </w:numPr>
    </w:pPr>
  </w:style>
  <w:style w:type="paragraph" w:customStyle="1" w:styleId="Heading3Numbering">
    <w:name w:val="Heading 3 Numbering"/>
    <w:basedOn w:val="Heading3"/>
    <w:link w:val="Heading3NumberingChar"/>
    <w:qFormat/>
    <w:rsid w:val="00933CD6"/>
    <w:pPr>
      <w:numPr>
        <w:numId w:val="7"/>
      </w:numPr>
    </w:pPr>
  </w:style>
  <w:style w:type="character" w:customStyle="1" w:styleId="Heading2NumberingChar">
    <w:name w:val="Heading 2 Numbering Char"/>
    <w:basedOn w:val="Heading2Char"/>
    <w:link w:val="Heading2Numbering"/>
    <w:rsid w:val="007F28D5"/>
    <w:rPr>
      <w:rFonts w:eastAsia="Times New Roman" w:cs="Times New Roman"/>
      <w:b/>
      <w:color w:val="4A4E52"/>
      <w:sz w:val="36"/>
      <w:szCs w:val="26"/>
      <w:lang w:val="en-GB"/>
    </w:rPr>
  </w:style>
  <w:style w:type="character" w:customStyle="1" w:styleId="Heading3NumberingChar">
    <w:name w:val="Heading 3 Numbering Char"/>
    <w:basedOn w:val="Heading3Char"/>
    <w:link w:val="Heading3Numbering"/>
    <w:rsid w:val="00FF6CB9"/>
    <w:rPr>
      <w:rFonts w:eastAsia="Times New Roman" w:cs="Times New Roman"/>
      <w:b/>
      <w:color w:val="4A4E52"/>
      <w:sz w:val="30"/>
      <w:szCs w:val="24"/>
      <w:lang w:val="en-GB"/>
    </w:rPr>
  </w:style>
  <w:style w:type="table" w:styleId="GridTable1Light">
    <w:name w:val="Grid Table 1 Light"/>
    <w:basedOn w:val="TableNormal"/>
    <w:uiPriority w:val="46"/>
    <w:rsid w:val="00465E3F"/>
    <w:rPr>
      <w:rFonts w:eastAsia="Times New Roman"/>
      <w:b/>
      <w:color w:val="1F4E79" w:themeColor="accent1" w:themeShade="80"/>
      <w:sz w:val="22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9F1CE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4-Accent2">
    <w:name w:val="Grid Table 4 Accent 2"/>
    <w:basedOn w:val="TableNormal"/>
    <w:uiPriority w:val="49"/>
    <w:rsid w:val="00284B27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PlainTable1">
    <w:name w:val="Plain Table 1"/>
    <w:basedOn w:val="TableNormal"/>
    <w:uiPriority w:val="41"/>
    <w:rsid w:val="0044084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6ColourfulAccent3">
    <w:name w:val="List Table 6 Colorful Accent 3"/>
    <w:basedOn w:val="TableNormal"/>
    <w:uiPriority w:val="51"/>
    <w:rsid w:val="00440843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pbodytext">
    <w:name w:val="p_bodytext"/>
    <w:basedOn w:val="Normal"/>
    <w:rsid w:val="00B40BC6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auto"/>
      <w:sz w:val="24"/>
      <w:szCs w:val="24"/>
      <w:lang w:val="en-US"/>
    </w:rPr>
  </w:style>
  <w:style w:type="character" w:customStyle="1" w:styleId="fbodytext">
    <w:name w:val="f_bodytext"/>
    <w:basedOn w:val="DefaultParagraphFont"/>
    <w:rsid w:val="00B40BC6"/>
  </w:style>
  <w:style w:type="character" w:customStyle="1" w:styleId="apple-converted-space">
    <w:name w:val="apple-converted-space"/>
    <w:basedOn w:val="DefaultParagraphFont"/>
    <w:rsid w:val="00B40BC6"/>
  </w:style>
  <w:style w:type="table" w:customStyle="1" w:styleId="LightList-Accent12">
    <w:name w:val="Light List - Accent 12"/>
    <w:basedOn w:val="TableNormal"/>
    <w:uiPriority w:val="61"/>
    <w:rsid w:val="00401EAF"/>
    <w:pPr>
      <w:ind w:firstLine="360"/>
    </w:pPr>
    <w:rPr>
      <w:rFonts w:asciiTheme="minorHAnsi" w:eastAsiaTheme="minorEastAsia" w:hAnsiTheme="minorHAnsi" w:cstheme="minorBidi"/>
      <w:sz w:val="22"/>
      <w:szCs w:val="22"/>
      <w:lang w:bidi="en-US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character" w:customStyle="1" w:styleId="fbulletlist1">
    <w:name w:val="f_bulletlist1"/>
    <w:basedOn w:val="DefaultParagraphFont"/>
    <w:rsid w:val="00401EAF"/>
  </w:style>
  <w:style w:type="table" w:styleId="GridTable4-Accent3">
    <w:name w:val="Grid Table 4 Accent 3"/>
    <w:basedOn w:val="TableNormal"/>
    <w:uiPriority w:val="49"/>
    <w:rsid w:val="00401EAF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template">
    <w:name w:val="template"/>
    <w:basedOn w:val="Normal"/>
    <w:autoRedefine/>
    <w:qFormat/>
    <w:rsid w:val="005009CE"/>
    <w:pPr>
      <w:spacing w:before="120" w:after="120" w:line="240" w:lineRule="exact"/>
    </w:pPr>
    <w:rPr>
      <w:rFonts w:eastAsia="Times New Roman"/>
      <w:i/>
      <w:color w:val="808080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C92AC3"/>
    <w:pPr>
      <w:spacing w:after="100"/>
      <w:ind w:left="880"/>
    </w:pPr>
    <w:rPr>
      <w:rFonts w:asciiTheme="minorHAnsi" w:eastAsiaTheme="minorEastAsia" w:hAnsiTheme="minorHAnsi" w:cstheme="minorBidi"/>
      <w:color w:val="auto"/>
      <w:lang w:val="en-US"/>
    </w:rPr>
  </w:style>
  <w:style w:type="paragraph" w:styleId="TOC6">
    <w:name w:val="toc 6"/>
    <w:basedOn w:val="Normal"/>
    <w:next w:val="Normal"/>
    <w:autoRedefine/>
    <w:uiPriority w:val="39"/>
    <w:unhideWhenUsed/>
    <w:rsid w:val="00C92AC3"/>
    <w:pPr>
      <w:spacing w:after="100"/>
      <w:ind w:left="1100"/>
    </w:pPr>
    <w:rPr>
      <w:rFonts w:asciiTheme="minorHAnsi" w:eastAsiaTheme="minorEastAsia" w:hAnsiTheme="minorHAnsi" w:cstheme="minorBidi"/>
      <w:color w:val="auto"/>
      <w:lang w:val="en-US"/>
    </w:rPr>
  </w:style>
  <w:style w:type="paragraph" w:styleId="TOC7">
    <w:name w:val="toc 7"/>
    <w:basedOn w:val="Normal"/>
    <w:next w:val="Normal"/>
    <w:autoRedefine/>
    <w:uiPriority w:val="39"/>
    <w:unhideWhenUsed/>
    <w:rsid w:val="00C92AC3"/>
    <w:pPr>
      <w:spacing w:after="100"/>
      <w:ind w:left="1320"/>
    </w:pPr>
    <w:rPr>
      <w:rFonts w:asciiTheme="minorHAnsi" w:eastAsiaTheme="minorEastAsia" w:hAnsiTheme="minorHAnsi" w:cstheme="minorBidi"/>
      <w:color w:val="auto"/>
      <w:lang w:val="en-US"/>
    </w:rPr>
  </w:style>
  <w:style w:type="paragraph" w:styleId="TOC8">
    <w:name w:val="toc 8"/>
    <w:basedOn w:val="Normal"/>
    <w:next w:val="Normal"/>
    <w:autoRedefine/>
    <w:uiPriority w:val="39"/>
    <w:unhideWhenUsed/>
    <w:rsid w:val="00C92AC3"/>
    <w:pPr>
      <w:spacing w:after="100"/>
      <w:ind w:left="1540"/>
    </w:pPr>
    <w:rPr>
      <w:rFonts w:asciiTheme="minorHAnsi" w:eastAsiaTheme="minorEastAsia" w:hAnsiTheme="minorHAnsi" w:cstheme="minorBidi"/>
      <w:color w:val="auto"/>
      <w:lang w:val="en-US"/>
    </w:rPr>
  </w:style>
  <w:style w:type="paragraph" w:styleId="TOC9">
    <w:name w:val="toc 9"/>
    <w:basedOn w:val="Normal"/>
    <w:next w:val="Normal"/>
    <w:autoRedefine/>
    <w:uiPriority w:val="39"/>
    <w:unhideWhenUsed/>
    <w:rsid w:val="00C92AC3"/>
    <w:pPr>
      <w:spacing w:after="100"/>
      <w:ind w:left="1760"/>
    </w:pPr>
    <w:rPr>
      <w:rFonts w:asciiTheme="minorHAnsi" w:eastAsiaTheme="minorEastAsia" w:hAnsiTheme="minorHAnsi" w:cstheme="minorBidi"/>
      <w:color w:val="auto"/>
      <w:lang w:val="en-US"/>
    </w:rPr>
  </w:style>
  <w:style w:type="paragraph" w:customStyle="1" w:styleId="TableHeading">
    <w:name w:val="Table Heading"/>
    <w:basedOn w:val="Caption"/>
    <w:rsid w:val="00574C4A"/>
    <w:pPr>
      <w:spacing w:before="120" w:after="0"/>
      <w:jc w:val="both"/>
    </w:pPr>
    <w:rPr>
      <w:rFonts w:asciiTheme="minorHAnsi" w:eastAsia="Times New Roman" w:hAnsiTheme="minorHAnsi"/>
      <w:b/>
      <w:bCs/>
      <w:i w:val="0"/>
      <w:iCs w:val="0"/>
      <w:color w:val="AA0B19"/>
    </w:rPr>
  </w:style>
  <w:style w:type="numbering" w:customStyle="1" w:styleId="Numbering">
    <w:name w:val="Numbering"/>
    <w:uiPriority w:val="99"/>
    <w:rsid w:val="00574C4A"/>
    <w:pPr>
      <w:numPr>
        <w:numId w:val="10"/>
      </w:numPr>
    </w:pPr>
  </w:style>
  <w:style w:type="paragraph" w:customStyle="1" w:styleId="numbers">
    <w:name w:val="numbers"/>
    <w:basedOn w:val="Heading2"/>
    <w:link w:val="numbersChar"/>
    <w:qFormat/>
    <w:rsid w:val="00574C4A"/>
    <w:pPr>
      <w:keepNext w:val="0"/>
      <w:keepLines w:val="0"/>
      <w:tabs>
        <w:tab w:val="left" w:pos="709"/>
      </w:tabs>
      <w:spacing w:before="120" w:after="60" w:line="240" w:lineRule="auto"/>
    </w:pPr>
    <w:rPr>
      <w:rFonts w:asciiTheme="minorHAnsi" w:hAnsiTheme="minorHAnsi" w:cs="Arial"/>
      <w:b w:val="0"/>
      <w:bCs/>
      <w:color w:val="AA0B19"/>
      <w:szCs w:val="28"/>
    </w:rPr>
  </w:style>
  <w:style w:type="character" w:customStyle="1" w:styleId="numbersChar">
    <w:name w:val="numbers Char"/>
    <w:basedOn w:val="Heading2Char"/>
    <w:link w:val="numbers"/>
    <w:rsid w:val="00574C4A"/>
    <w:rPr>
      <w:rFonts w:asciiTheme="minorHAnsi" w:eastAsia="Times New Roman" w:hAnsiTheme="minorHAnsi" w:cs="Arial"/>
      <w:b w:val="0"/>
      <w:bCs/>
      <w:color w:val="AA0B19"/>
      <w:sz w:val="36"/>
      <w:szCs w:val="28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C5544E"/>
    <w:rPr>
      <w:color w:val="954F72" w:themeColor="followedHyperlink"/>
      <w:u w:val="single"/>
    </w:rPr>
  </w:style>
  <w:style w:type="table" w:styleId="GridTable4-Accent6">
    <w:name w:val="Grid Table 4 Accent 6"/>
    <w:basedOn w:val="TableNormal"/>
    <w:uiPriority w:val="49"/>
    <w:rsid w:val="00932EE5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-Accent6">
    <w:name w:val="Grid Table 5 Dark Accent 6"/>
    <w:basedOn w:val="TableNormal"/>
    <w:uiPriority w:val="50"/>
    <w:rsid w:val="006A386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ListTable6ColourfulAccent6">
    <w:name w:val="List Table 6 Colorful Accent 6"/>
    <w:basedOn w:val="TableNormal"/>
    <w:uiPriority w:val="51"/>
    <w:rsid w:val="006A386C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customStyle="1" w:styleId="AdditionalDescriptionremoveattheend">
    <w:name w:val="Additional Description (remove at the end)"/>
    <w:basedOn w:val="CommentText"/>
    <w:qFormat/>
    <w:rsid w:val="003F00EC"/>
    <w:pPr>
      <w:numPr>
        <w:numId w:val="11"/>
      </w:numPr>
      <w:textboxTightWrap w:val="firstAndLastLine"/>
    </w:pPr>
    <w:rPr>
      <w:i/>
      <w:color w:val="0070C0"/>
      <w:sz w:val="22"/>
    </w:rPr>
  </w:style>
  <w:style w:type="numbering" w:customStyle="1" w:styleId="AppendixList">
    <w:name w:val="AppendixList"/>
    <w:uiPriority w:val="99"/>
    <w:rsid w:val="009F754B"/>
    <w:pPr>
      <w:numPr>
        <w:numId w:val="13"/>
      </w:numPr>
    </w:pPr>
  </w:style>
  <w:style w:type="paragraph" w:customStyle="1" w:styleId="AppHeading1">
    <w:name w:val="App Heading 1"/>
    <w:next w:val="Normal"/>
    <w:qFormat/>
    <w:rsid w:val="009F754B"/>
    <w:pPr>
      <w:pageBreakBefore/>
      <w:numPr>
        <w:numId w:val="14"/>
      </w:numPr>
      <w:outlineLvl w:val="0"/>
    </w:pPr>
    <w:rPr>
      <w:rFonts w:eastAsia="Times New Roman"/>
      <w:b/>
      <w:color w:val="AA0B19"/>
      <w:sz w:val="48"/>
      <w:szCs w:val="32"/>
      <w:lang w:val="en-GB"/>
    </w:rPr>
  </w:style>
  <w:style w:type="paragraph" w:customStyle="1" w:styleId="AppHeading2">
    <w:name w:val="App Heading 2"/>
    <w:next w:val="Normal"/>
    <w:qFormat/>
    <w:rsid w:val="009F754B"/>
    <w:pPr>
      <w:numPr>
        <w:ilvl w:val="1"/>
        <w:numId w:val="14"/>
      </w:numPr>
      <w:outlineLvl w:val="1"/>
    </w:pPr>
    <w:rPr>
      <w:rFonts w:eastAsia="Times New Roman"/>
      <w:b/>
      <w:color w:val="4A4E52"/>
      <w:sz w:val="36"/>
      <w:szCs w:val="26"/>
      <w:lang w:val="en-GB"/>
    </w:rPr>
  </w:style>
  <w:style w:type="paragraph" w:customStyle="1" w:styleId="OptionalSection">
    <w:name w:val="Optional Section"/>
    <w:basedOn w:val="Normal"/>
    <w:qFormat/>
    <w:rsid w:val="009B210C"/>
    <w:pPr>
      <w:numPr>
        <w:numId w:val="15"/>
      </w:numPr>
    </w:pPr>
    <w:rPr>
      <w:i/>
      <w:color w:val="0070C0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B26D7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A524E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auto"/>
      <w:sz w:val="24"/>
      <w:szCs w:val="24"/>
      <w:lang w:eastAsia="en-GB"/>
    </w:rPr>
  </w:style>
  <w:style w:type="character" w:customStyle="1" w:styleId="code">
    <w:name w:val="code"/>
    <w:basedOn w:val="DefaultParagraphFont"/>
    <w:rsid w:val="00E951A4"/>
  </w:style>
  <w:style w:type="table" w:styleId="GridTable1Light-Accent1">
    <w:name w:val="Grid Table 1 Light Accent 1"/>
    <w:basedOn w:val="TableNormal"/>
    <w:uiPriority w:val="46"/>
    <w:rsid w:val="00032413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Accent2">
    <w:name w:val="Grid Table 1 Light Accent 2"/>
    <w:basedOn w:val="TableNormal"/>
    <w:uiPriority w:val="46"/>
    <w:rsid w:val="00032413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ext">
    <w:name w:val="text"/>
    <w:basedOn w:val="DefaultParagraphFont"/>
    <w:rsid w:val="00DF2ED6"/>
  </w:style>
  <w:style w:type="character" w:customStyle="1" w:styleId="model-titletext">
    <w:name w:val="model-title__text"/>
    <w:basedOn w:val="DefaultParagraphFont"/>
    <w:rsid w:val="006C733A"/>
  </w:style>
  <w:style w:type="character" w:customStyle="1" w:styleId="brace-open">
    <w:name w:val="brace-open"/>
    <w:basedOn w:val="DefaultParagraphFont"/>
    <w:rsid w:val="006C733A"/>
  </w:style>
  <w:style w:type="character" w:customStyle="1" w:styleId="inner-object">
    <w:name w:val="inner-object"/>
    <w:basedOn w:val="DefaultParagraphFont"/>
    <w:rsid w:val="006C733A"/>
  </w:style>
  <w:style w:type="character" w:customStyle="1" w:styleId="model">
    <w:name w:val="model"/>
    <w:basedOn w:val="DefaultParagraphFont"/>
    <w:rsid w:val="006C733A"/>
  </w:style>
  <w:style w:type="character" w:customStyle="1" w:styleId="prop-type">
    <w:name w:val="prop-type"/>
    <w:basedOn w:val="DefaultParagraphFont"/>
    <w:rsid w:val="006C733A"/>
  </w:style>
  <w:style w:type="character" w:customStyle="1" w:styleId="property">
    <w:name w:val="property"/>
    <w:basedOn w:val="DefaultParagraphFont"/>
    <w:rsid w:val="006C733A"/>
  </w:style>
  <w:style w:type="character" w:customStyle="1" w:styleId="prop-format">
    <w:name w:val="prop-format"/>
    <w:basedOn w:val="DefaultParagraphFont"/>
    <w:rsid w:val="006C733A"/>
  </w:style>
  <w:style w:type="character" w:customStyle="1" w:styleId="false">
    <w:name w:val="false"/>
    <w:basedOn w:val="DefaultParagraphFont"/>
    <w:rsid w:val="006C733A"/>
  </w:style>
  <w:style w:type="character" w:customStyle="1" w:styleId="prop-enum">
    <w:name w:val="prop-enum"/>
    <w:basedOn w:val="DefaultParagraphFont"/>
    <w:rsid w:val="006C733A"/>
  </w:style>
  <w:style w:type="character" w:customStyle="1" w:styleId="brace-close">
    <w:name w:val="brace-close"/>
    <w:basedOn w:val="DefaultParagraphFont"/>
    <w:rsid w:val="006C73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7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53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4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14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50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868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492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06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16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0807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3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07617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5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07949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2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24512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2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50218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1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85768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83752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6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7653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17529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1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0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2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566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520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456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9432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987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8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2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1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46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94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311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754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01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3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68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76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6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6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3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7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2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5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26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81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03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456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738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627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5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7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83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13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55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62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8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935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666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356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41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814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67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8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33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23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603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105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87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8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8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55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18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1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9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78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5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50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2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9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6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9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96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2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01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02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64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2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7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7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4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84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01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297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398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436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5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6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04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5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72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85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2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21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48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83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1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70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2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99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2357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3039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0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7389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53395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4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1058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9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48357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09241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3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71021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04366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49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10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706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21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546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0401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062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9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developer.apple.com/documentation/passkit/apple_pay/setting_up_apple_pay_requirements" TargetMode="External"/><Relationship Id="rId22" Type="http://schemas.openxmlformats.org/officeDocument/2006/relationships/glossaryDocument" Target="glossary/document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file:///Users/euvid/Dev/Geidea/Documents/geidea.net" TargetMode="Externa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file:///Users/euvid/Dev/Geidea/Documents/geidea.net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ELENA\Templates%20(Endava%20branding)\Endava%20Templetas\Word_long_document_template_2013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5A237BD81A5E848B819D9BD57F3B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90AAA1-6427-954A-B36C-17380711CE35}"/>
      </w:docPartPr>
      <w:docPartBody>
        <w:p w:rsidR="00246800" w:rsidRDefault="00246800" w:rsidP="00246800">
          <w:pPr>
            <w:pStyle w:val="95A237BD81A5E848B819D9BD57F3B062"/>
          </w:pPr>
          <w:r w:rsidRPr="000E5698">
            <w:rPr>
              <w:rStyle w:val="PlaceholderText"/>
            </w:rPr>
            <w:t>[Title]</w:t>
          </w:r>
        </w:p>
      </w:docPartBody>
    </w:docPart>
    <w:docPart>
      <w:docPartPr>
        <w:name w:val="2E39E9FD5B7B894F9EB5086B59BFF6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F5499-1059-D848-BECF-0C402B43056D}"/>
      </w:docPartPr>
      <w:docPartBody>
        <w:p w:rsidR="00246800" w:rsidRDefault="00246800" w:rsidP="00246800">
          <w:pPr>
            <w:pStyle w:val="2E39E9FD5B7B894F9EB5086B59BFF6CC"/>
          </w:pPr>
          <w:r w:rsidRPr="000E5698">
            <w:rPr>
              <w:rStyle w:val="PlaceholderText"/>
            </w:rPr>
            <w:t>[Subject]</w:t>
          </w:r>
        </w:p>
      </w:docPartBody>
    </w:docPart>
    <w:docPart>
      <w:docPartPr>
        <w:name w:val="6843F464EC06B34ABD2BA425D2E650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8A045C-6B4A-7D49-96D8-83A6EA5E5462}"/>
      </w:docPartPr>
      <w:docPartBody>
        <w:p w:rsidR="00246800" w:rsidRDefault="00246800" w:rsidP="00246800">
          <w:pPr>
            <w:pStyle w:val="6843F464EC06B34ABD2BA425D2E650F5"/>
          </w:pPr>
          <w:r w:rsidRPr="000E5698">
            <w:rPr>
              <w:rStyle w:val="PlaceholderText"/>
            </w:rPr>
            <w:t>[Subject]</w:t>
          </w:r>
        </w:p>
      </w:docPartBody>
    </w:docPart>
    <w:docPart>
      <w:docPartPr>
        <w:name w:val="30F77AEDDFB42A429068268C8F511E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71866D-4BF4-0D43-BAE4-95410FEF7AA1}"/>
      </w:docPartPr>
      <w:docPartBody>
        <w:p w:rsidR="00246800" w:rsidRDefault="00246800" w:rsidP="00246800">
          <w:pPr>
            <w:pStyle w:val="30F77AEDDFB42A429068268C8F511E7A"/>
          </w:pPr>
          <w:r w:rsidRPr="000E5698">
            <w:rPr>
              <w:rStyle w:val="PlaceholderText"/>
            </w:rPr>
            <w:t>[Title]</w:t>
          </w:r>
        </w:p>
      </w:docPartBody>
    </w:docPart>
    <w:docPart>
      <w:docPartPr>
        <w:name w:val="5CB754D7AEAE8246914C215BE04810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E0515D-35EB-2948-A17C-3B820D74D8F5}"/>
      </w:docPartPr>
      <w:docPartBody>
        <w:p w:rsidR="00246800" w:rsidRDefault="00246800" w:rsidP="00246800">
          <w:pPr>
            <w:pStyle w:val="5CB754D7AEAE8246914C215BE04810F3"/>
          </w:pPr>
          <w:r w:rsidRPr="000E5698">
            <w:rPr>
              <w:rStyle w:val="PlaceholderText"/>
            </w:rP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panose1 w:val="020B0604020202020204"/>
    <w:charset w:val="4D"/>
    <w:family w:val="auto"/>
    <w:pitch w:val="variable"/>
    <w:sig w:usb0="2000020F" w:usb1="00000003" w:usb2="00000000" w:usb3="00000000" w:csb0="00000197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7558"/>
    <w:rsid w:val="00027562"/>
    <w:rsid w:val="000A3489"/>
    <w:rsid w:val="000F707B"/>
    <w:rsid w:val="0012474C"/>
    <w:rsid w:val="001E1E5E"/>
    <w:rsid w:val="00246800"/>
    <w:rsid w:val="002A6894"/>
    <w:rsid w:val="00314765"/>
    <w:rsid w:val="00392654"/>
    <w:rsid w:val="003C70B9"/>
    <w:rsid w:val="0045454F"/>
    <w:rsid w:val="004A4F28"/>
    <w:rsid w:val="004E1629"/>
    <w:rsid w:val="00527558"/>
    <w:rsid w:val="005301CE"/>
    <w:rsid w:val="005343BE"/>
    <w:rsid w:val="00631F7B"/>
    <w:rsid w:val="00674E73"/>
    <w:rsid w:val="006E5F8D"/>
    <w:rsid w:val="006F6674"/>
    <w:rsid w:val="008A2DB0"/>
    <w:rsid w:val="00923994"/>
    <w:rsid w:val="009566FC"/>
    <w:rsid w:val="00982441"/>
    <w:rsid w:val="00A64A58"/>
    <w:rsid w:val="00A769ED"/>
    <w:rsid w:val="00AD7207"/>
    <w:rsid w:val="00BC5069"/>
    <w:rsid w:val="00BF5AF5"/>
    <w:rsid w:val="00C473A9"/>
    <w:rsid w:val="00CC7D38"/>
    <w:rsid w:val="00CE68D1"/>
    <w:rsid w:val="00DC2399"/>
    <w:rsid w:val="00E96702"/>
    <w:rsid w:val="00F0021C"/>
    <w:rsid w:val="00F62035"/>
    <w:rsid w:val="00FB5C2E"/>
    <w:rsid w:val="00FE0A25"/>
    <w:rsid w:val="00FF1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46800"/>
    <w:rPr>
      <w:color w:val="808080"/>
    </w:rPr>
  </w:style>
  <w:style w:type="paragraph" w:customStyle="1" w:styleId="95A237BD81A5E848B819D9BD57F3B062">
    <w:name w:val="95A237BD81A5E848B819D9BD57F3B062"/>
    <w:rsid w:val="00246800"/>
    <w:pPr>
      <w:spacing w:after="0" w:line="240" w:lineRule="auto"/>
    </w:pPr>
    <w:rPr>
      <w:sz w:val="24"/>
      <w:szCs w:val="24"/>
      <w:lang w:val="en-RO" w:eastAsia="en-GB"/>
    </w:rPr>
  </w:style>
  <w:style w:type="paragraph" w:customStyle="1" w:styleId="2E39E9FD5B7B894F9EB5086B59BFF6CC">
    <w:name w:val="2E39E9FD5B7B894F9EB5086B59BFF6CC"/>
    <w:rsid w:val="00246800"/>
    <w:pPr>
      <w:spacing w:after="0" w:line="240" w:lineRule="auto"/>
    </w:pPr>
    <w:rPr>
      <w:sz w:val="24"/>
      <w:szCs w:val="24"/>
      <w:lang w:val="en-RO" w:eastAsia="en-GB"/>
    </w:rPr>
  </w:style>
  <w:style w:type="paragraph" w:customStyle="1" w:styleId="6843F464EC06B34ABD2BA425D2E650F5">
    <w:name w:val="6843F464EC06B34ABD2BA425D2E650F5"/>
    <w:rsid w:val="00246800"/>
    <w:pPr>
      <w:spacing w:after="0" w:line="240" w:lineRule="auto"/>
    </w:pPr>
    <w:rPr>
      <w:sz w:val="24"/>
      <w:szCs w:val="24"/>
      <w:lang w:val="en-RO" w:eastAsia="en-GB"/>
    </w:rPr>
  </w:style>
  <w:style w:type="paragraph" w:customStyle="1" w:styleId="30F77AEDDFB42A429068268C8F511E7A">
    <w:name w:val="30F77AEDDFB42A429068268C8F511E7A"/>
    <w:rsid w:val="00246800"/>
    <w:pPr>
      <w:spacing w:after="0" w:line="240" w:lineRule="auto"/>
    </w:pPr>
    <w:rPr>
      <w:sz w:val="24"/>
      <w:szCs w:val="24"/>
      <w:lang w:val="en-RO" w:eastAsia="en-GB"/>
    </w:rPr>
  </w:style>
  <w:style w:type="paragraph" w:customStyle="1" w:styleId="5CB754D7AEAE8246914C215BE04810F3">
    <w:name w:val="5CB754D7AEAE8246914C215BE04810F3"/>
    <w:rsid w:val="00246800"/>
    <w:pPr>
      <w:spacing w:after="0" w:line="240" w:lineRule="auto"/>
    </w:pPr>
    <w:rPr>
      <w:sz w:val="24"/>
      <w:szCs w:val="24"/>
      <w:lang w:val="en-RO" w:eastAsia="en-GB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C1329905D81742B90747131E54A01D" ma:contentTypeVersion="10" ma:contentTypeDescription="Create a new document." ma:contentTypeScope="" ma:versionID="9af6f5e68b94c611336ac92d46236a24">
  <xsd:schema xmlns:xsd="http://www.w3.org/2001/XMLSchema" xmlns:xs="http://www.w3.org/2001/XMLSchema" xmlns:p="http://schemas.microsoft.com/office/2006/metadata/properties" xmlns:ns3="aa7584a5-c37a-4772-9e0e-f91ccbba19a5" xmlns:ns4="67d85f9c-b5f2-4e14-a90b-946ade8823be" targetNamespace="http://schemas.microsoft.com/office/2006/metadata/properties" ma:root="true" ma:fieldsID="35f823609984931f0a3265618dac0818" ns3:_="" ns4:_="">
    <xsd:import namespace="aa7584a5-c37a-4772-9e0e-f91ccbba19a5"/>
    <xsd:import namespace="67d85f9c-b5f2-4e14-a90b-946ade8823b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7584a5-c37a-4772-9e0e-f91ccbba19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d85f9c-b5f2-4e14-a90b-946ade8823b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31C7D2C-EFDF-4EB4-AE3C-AD230B62C1A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D8AB5D0-00AC-413E-8C00-B8409B6D0B7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E738482-FAFF-4742-A1BC-F5525F671B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7584a5-c37a-4772-9e0e-f91ccbba19a5"/>
    <ds:schemaRef ds:uri="67d85f9c-b5f2-4e14-a90b-946ade8823b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EDF6401-3656-46E7-9A1E-21785F1FCDB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D:\ELENA\Templates (Endava branding)\Endava Templetas\Word_long_document_template_2013.dotx</Template>
  <TotalTime>61</TotalTime>
  <Pages>33</Pages>
  <Words>7000</Words>
  <Characters>39904</Characters>
  <Application>Microsoft Office Word</Application>
  <DocSecurity>0</DocSecurity>
  <Lines>332</Lines>
  <Paragraphs>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Payment Gateway IOS SDK Integration guide</vt:lpstr>
    </vt:vector>
  </TitlesOfParts>
  <Company>Grant Thornton International</Company>
  <LinksUpToDate>false</LinksUpToDate>
  <CharactersWithSpaces>46811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Payment Gateway IOS SDK Integration guide</dc:title>
  <dc:subject>Version 1.1</dc:subject>
  <dc:creator>Elena Kolevska</dc:creator>
  <cp:keywords/>
  <cp:lastModifiedBy>Eugen Vidolman</cp:lastModifiedBy>
  <cp:revision>10</cp:revision>
  <cp:lastPrinted>2013-08-21T05:54:00Z</cp:lastPrinted>
  <dcterms:created xsi:type="dcterms:W3CDTF">2021-03-25T14:46:00Z</dcterms:created>
  <dcterms:modified xsi:type="dcterms:W3CDTF">2021-09-28T12:46:00Z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0x010100B3C1329905D81742B90747131E54A01D</vt:lpwstr>
  </property>
  <property fmtid="{D5CDD505-2E9C-101B-9397-08002B2CF9AE}" pid="3" name="_dlc_DocIdItemGuid">
    <vt:lpwstr>40f008cc-cf6c-41bb-bbfd-7847f8e6e87f</vt:lpwstr>
  </property>
  <property fmtid="{D5CDD505-2E9C-101B-9397-08002B2CF9AE}" pid="4" name="Order">
    <vt:r8>1100</vt:r8>
  </property>
</Properties>
</file>